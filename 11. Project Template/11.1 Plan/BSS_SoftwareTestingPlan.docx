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A01847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A01847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126704" w:rsidRDefault="00126704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126704" w:rsidRDefault="00126704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126704" w:rsidRDefault="00126704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126704" w:rsidRPr="00A01847" w:rsidRDefault="00126704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A01847" w:rsidRDefault="00126704" w:rsidP="00126704">
          <w:pPr>
            <w:pStyle w:val="NoSpacing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noProof/>
              <w:sz w:val="24"/>
              <w:lang w:eastAsia="en-US"/>
            </w:rPr>
            <w:drawing>
              <wp:inline distT="0" distB="0" distL="0" distR="0">
                <wp:extent cx="4448796" cy="2962688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8796" cy="2962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3E8B" w:rsidRPr="00126704" w:rsidRDefault="002E3E8B" w:rsidP="00B26F00">
          <w:pPr>
            <w:pStyle w:val="Title"/>
            <w:jc w:val="left"/>
            <w:rPr>
              <w:rFonts w:ascii="Times New Roman" w:hAnsi="Times New Roman" w:cs="Times New Roman"/>
              <w:color w:val="FF3333"/>
            </w:rPr>
          </w:pPr>
        </w:p>
        <w:p w:rsidR="002E3E8B" w:rsidRPr="00126704" w:rsidRDefault="00FB3320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26704">
                <w:rPr>
                  <w:rFonts w:ascii="Times New Roman" w:hAnsi="Times New Roman" w:cs="Times New Roman"/>
                  <w:color w:val="FF3333"/>
                </w:rPr>
                <w:t>Software Testing Plan</w:t>
              </w:r>
            </w:sdtContent>
          </w:sdt>
          <w:r w:rsidR="002E3E8B" w:rsidRPr="00126704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003EB5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000000" w:themeColor="text1"/>
              <w:kern w:val="0"/>
              <w:sz w:val="24"/>
            </w:rPr>
          </w:pPr>
          <w:r w:rsidRPr="00003EB5">
            <w:rPr>
              <w:rFonts w:ascii="Times New Roman" w:hAnsi="Times New Roman" w:cs="Times New Roman"/>
              <w:color w:val="000000" w:themeColor="text1"/>
            </w:rPr>
            <w:t>Van Lang Admissions</w:t>
          </w:r>
          <w:r w:rsidR="003806E6" w:rsidRPr="00003EB5">
            <w:rPr>
              <w:rFonts w:ascii="Times New Roman" w:hAnsi="Times New Roman" w:cs="Times New Roman"/>
              <w:color w:val="000000" w:themeColor="text1"/>
            </w:rPr>
            <w:br w:type="page"/>
          </w:r>
        </w:p>
        <w:p w:rsidR="002163EE" w:rsidRPr="00A01847" w:rsidRDefault="00FB3320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126704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66538368"/>
      <w:bookmarkEnd w:id="0"/>
      <w:bookmarkEnd w:id="1"/>
      <w:bookmarkEnd w:id="2"/>
      <w:bookmarkEnd w:id="3"/>
      <w:bookmarkEnd w:id="4"/>
      <w:r w:rsidRPr="00126704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9"/>
        <w:gridCol w:w="1816"/>
        <w:gridCol w:w="3537"/>
        <w:gridCol w:w="1498"/>
      </w:tblGrid>
      <w:tr w:rsidR="00554E70" w:rsidRPr="00C34F8E" w:rsidTr="00126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C34F8E" w:rsidRDefault="00554E70" w:rsidP="005A01D9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C34F8E">
              <w:rPr>
                <w:rFonts w:cs="Times New Roman"/>
                <w:color w:val="FFFFFF" w:themeColor="background1"/>
                <w:sz w:val="28"/>
                <w:szCs w:val="28"/>
              </w:rPr>
              <w:t>Author</w:t>
            </w:r>
          </w:p>
        </w:tc>
        <w:tc>
          <w:tcPr>
            <w:tcW w:w="1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C34F8E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C34F8E">
              <w:rPr>
                <w:rFonts w:cs="Times New Roman"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35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C34F8E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C34F8E">
              <w:rPr>
                <w:rFonts w:cs="Times New Roman"/>
                <w:color w:val="FFFFFF" w:themeColor="background1"/>
                <w:sz w:val="28"/>
                <w:szCs w:val="28"/>
              </w:rPr>
              <w:t>Reason for changes</w:t>
            </w:r>
          </w:p>
        </w:tc>
        <w:tc>
          <w:tcPr>
            <w:tcW w:w="14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C34F8E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C34F8E">
              <w:rPr>
                <w:rFonts w:cs="Times New Roman"/>
                <w:color w:val="FFFFFF" w:themeColor="background1"/>
                <w:sz w:val="28"/>
                <w:szCs w:val="28"/>
              </w:rPr>
              <w:t>Version</w:t>
            </w:r>
          </w:p>
        </w:tc>
      </w:tr>
      <w:tr w:rsidR="00554E70" w:rsidRPr="00A01847" w:rsidTr="00003E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:rsidR="00554E70" w:rsidRPr="00126704" w:rsidRDefault="00554E70" w:rsidP="00554E70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816" w:type="dxa"/>
          </w:tcPr>
          <w:p w:rsidR="00554E70" w:rsidRPr="00126704" w:rsidRDefault="00554E70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3537" w:type="dxa"/>
          </w:tcPr>
          <w:p w:rsidR="00554E70" w:rsidRPr="00126704" w:rsidRDefault="00554E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498" w:type="dxa"/>
          </w:tcPr>
          <w:p w:rsidR="00554E70" w:rsidRPr="00126704" w:rsidRDefault="00554E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A670F6" w:rsidRPr="00A01847" w:rsidTr="00003E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:rsidR="00A670F6" w:rsidRPr="00126704" w:rsidRDefault="00A670F6" w:rsidP="00774A7C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816" w:type="dxa"/>
          </w:tcPr>
          <w:p w:rsidR="00A670F6" w:rsidRPr="00126704" w:rsidRDefault="00A670F6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3537" w:type="dxa"/>
          </w:tcPr>
          <w:p w:rsidR="00A670F6" w:rsidRPr="00126704" w:rsidRDefault="00A670F6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498" w:type="dxa"/>
          </w:tcPr>
          <w:p w:rsidR="00A670F6" w:rsidRPr="00126704" w:rsidRDefault="00A670F6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584582" w:rsidRPr="00A01847" w:rsidTr="00003E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:rsidR="00584582" w:rsidRPr="00126704" w:rsidRDefault="00584582" w:rsidP="00774A7C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816" w:type="dxa"/>
          </w:tcPr>
          <w:p w:rsidR="00584582" w:rsidRPr="00126704" w:rsidRDefault="00584582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3537" w:type="dxa"/>
          </w:tcPr>
          <w:p w:rsidR="00584582" w:rsidRPr="00126704" w:rsidRDefault="00584582" w:rsidP="00706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498" w:type="dxa"/>
          </w:tcPr>
          <w:p w:rsidR="00584582" w:rsidRPr="00126704" w:rsidRDefault="00584582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584582" w:rsidRPr="00A01847" w:rsidTr="00003E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:rsidR="00584582" w:rsidRPr="00126704" w:rsidRDefault="00584582" w:rsidP="00774A7C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816" w:type="dxa"/>
          </w:tcPr>
          <w:p w:rsidR="00584582" w:rsidRPr="00126704" w:rsidRDefault="00584582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3537" w:type="dxa"/>
          </w:tcPr>
          <w:p w:rsidR="00584582" w:rsidRPr="00126704" w:rsidRDefault="00584582" w:rsidP="00706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498" w:type="dxa"/>
          </w:tcPr>
          <w:p w:rsidR="00584582" w:rsidRPr="00126704" w:rsidRDefault="00584582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584582" w:rsidRPr="00A01847" w:rsidTr="00003E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:rsidR="00584582" w:rsidRPr="00126704" w:rsidRDefault="00584582" w:rsidP="00774A7C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816" w:type="dxa"/>
          </w:tcPr>
          <w:p w:rsidR="00584582" w:rsidRPr="00126704" w:rsidRDefault="00584582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3537" w:type="dxa"/>
          </w:tcPr>
          <w:p w:rsidR="00584582" w:rsidRPr="00126704" w:rsidRDefault="00584582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498" w:type="dxa"/>
          </w:tcPr>
          <w:p w:rsidR="00584582" w:rsidRPr="00126704" w:rsidRDefault="00584582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126704" w:rsidRPr="00A01847" w:rsidTr="00003E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:rsidR="00126704" w:rsidRPr="00126704" w:rsidRDefault="00126704" w:rsidP="00774A7C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816" w:type="dxa"/>
          </w:tcPr>
          <w:p w:rsidR="00126704" w:rsidRPr="00126704" w:rsidRDefault="00126704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3537" w:type="dxa"/>
          </w:tcPr>
          <w:p w:rsidR="00126704" w:rsidRPr="00126704" w:rsidRDefault="00126704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498" w:type="dxa"/>
          </w:tcPr>
          <w:p w:rsidR="00126704" w:rsidRPr="00126704" w:rsidRDefault="00126704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</w:tbl>
    <w:p w:rsidR="00554E70" w:rsidRPr="00A01847" w:rsidRDefault="00554E70" w:rsidP="00554E70">
      <w:pPr>
        <w:rPr>
          <w:rFonts w:cs="Times New Roman"/>
        </w:rPr>
      </w:pPr>
    </w:p>
    <w:p w:rsidR="00554E70" w:rsidRPr="00A01847" w:rsidRDefault="00554E70">
      <w:pPr>
        <w:rPr>
          <w:rFonts w:cs="Times New Roman"/>
        </w:rPr>
      </w:pPr>
      <w:r w:rsidRPr="00A01847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126704" w:rsidRDefault="00C814B8">
          <w:pPr>
            <w:pStyle w:val="TOCHeading"/>
            <w:rPr>
              <w:rFonts w:ascii="Times New Roman" w:hAnsi="Times New Roman" w:cs="Times New Roman"/>
              <w:color w:val="FF3333"/>
              <w:sz w:val="28"/>
              <w:szCs w:val="28"/>
            </w:rPr>
          </w:pPr>
          <w:r w:rsidRPr="00126704">
            <w:rPr>
              <w:rFonts w:ascii="Times New Roman" w:hAnsi="Times New Roman" w:cs="Times New Roman"/>
              <w:color w:val="FF3333"/>
              <w:sz w:val="28"/>
              <w:szCs w:val="28"/>
            </w:rPr>
            <w:t>Table of Contents</w:t>
          </w:r>
        </w:p>
        <w:p w:rsidR="00706E08" w:rsidRPr="00126704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8"/>
              <w:szCs w:val="28"/>
              <w:lang w:eastAsia="en-US"/>
            </w:rPr>
          </w:pPr>
          <w:r w:rsidRPr="00126704">
            <w:rPr>
              <w:rFonts w:cs="Times New Roman"/>
              <w:color w:val="auto"/>
              <w:sz w:val="28"/>
              <w:szCs w:val="28"/>
            </w:rPr>
            <w:fldChar w:fldCharType="begin"/>
          </w:r>
          <w:r w:rsidRPr="00126704">
            <w:rPr>
              <w:rFonts w:cs="Times New Roman"/>
              <w:color w:val="auto"/>
              <w:sz w:val="28"/>
              <w:szCs w:val="28"/>
            </w:rPr>
            <w:instrText xml:space="preserve"> TOC \o "1-3" \h \z \u </w:instrText>
          </w:r>
          <w:r w:rsidRPr="00126704">
            <w:rPr>
              <w:rFonts w:cs="Times New Roman"/>
              <w:color w:val="auto"/>
              <w:sz w:val="28"/>
              <w:szCs w:val="28"/>
            </w:rPr>
            <w:fldChar w:fldCharType="separate"/>
          </w:r>
          <w:hyperlink w:anchor="_Toc466538368" w:history="1">
            <w:r w:rsidR="00706E08" w:rsidRPr="00126704">
              <w:rPr>
                <w:rStyle w:val="Hyperlink"/>
                <w:rFonts w:cs="Times New Roman"/>
                <w:color w:val="auto"/>
                <w:sz w:val="28"/>
                <w:szCs w:val="28"/>
              </w:rPr>
              <w:t>Revision Table</w:t>
            </w:r>
            <w:r w:rsidR="00706E08" w:rsidRPr="00126704">
              <w:rPr>
                <w:webHidden/>
                <w:color w:val="auto"/>
                <w:sz w:val="28"/>
                <w:szCs w:val="28"/>
              </w:rPr>
              <w:tab/>
            </w:r>
            <w:r w:rsidR="00706E08" w:rsidRPr="00126704">
              <w:rPr>
                <w:webHidden/>
                <w:color w:val="auto"/>
                <w:sz w:val="28"/>
                <w:szCs w:val="28"/>
              </w:rPr>
              <w:fldChar w:fldCharType="begin"/>
            </w:r>
            <w:r w:rsidR="00706E08" w:rsidRPr="00126704">
              <w:rPr>
                <w:webHidden/>
                <w:color w:val="auto"/>
                <w:sz w:val="28"/>
                <w:szCs w:val="28"/>
              </w:rPr>
              <w:instrText xml:space="preserve"> PAGEREF _Toc466538368 \h </w:instrText>
            </w:r>
            <w:r w:rsidR="00706E08" w:rsidRPr="00126704">
              <w:rPr>
                <w:webHidden/>
                <w:color w:val="auto"/>
                <w:sz w:val="28"/>
                <w:szCs w:val="28"/>
              </w:rPr>
            </w:r>
            <w:r w:rsidR="00706E08" w:rsidRPr="00126704">
              <w:rPr>
                <w:webHidden/>
                <w:color w:val="auto"/>
                <w:sz w:val="28"/>
                <w:szCs w:val="28"/>
              </w:rPr>
              <w:fldChar w:fldCharType="separate"/>
            </w:r>
            <w:r w:rsidR="00706E08" w:rsidRPr="00126704">
              <w:rPr>
                <w:webHidden/>
                <w:color w:val="auto"/>
                <w:sz w:val="28"/>
                <w:szCs w:val="28"/>
              </w:rPr>
              <w:t>1</w:t>
            </w:r>
            <w:r w:rsidR="00706E08" w:rsidRPr="00126704">
              <w:rPr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706E08" w:rsidRPr="00126704" w:rsidRDefault="00FB3320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8"/>
              <w:szCs w:val="28"/>
              <w:lang w:eastAsia="en-US"/>
            </w:rPr>
          </w:pPr>
          <w:hyperlink w:anchor="_Toc466538369" w:history="1">
            <w:r w:rsidR="00706E08" w:rsidRPr="00126704">
              <w:rPr>
                <w:rStyle w:val="Hyperlink"/>
                <w:rFonts w:cs="Times New Roman"/>
                <w:color w:val="auto"/>
                <w:sz w:val="28"/>
                <w:szCs w:val="28"/>
              </w:rPr>
              <w:t>1.</w:t>
            </w:r>
            <w:r w:rsidR="00706E08" w:rsidRPr="00126704">
              <w:rPr>
                <w:rFonts w:asciiTheme="minorHAnsi" w:eastAsiaTheme="minorEastAsia" w:hAnsiTheme="minorHAnsi"/>
                <w:b w:val="0"/>
                <w:color w:val="auto"/>
                <w:sz w:val="28"/>
                <w:szCs w:val="28"/>
                <w:lang w:eastAsia="en-US"/>
              </w:rPr>
              <w:tab/>
            </w:r>
            <w:r w:rsidR="00706E08" w:rsidRPr="00126704">
              <w:rPr>
                <w:rStyle w:val="Hyperlink"/>
                <w:rFonts w:cs="Times New Roman"/>
                <w:color w:val="auto"/>
                <w:sz w:val="28"/>
                <w:szCs w:val="28"/>
              </w:rPr>
              <w:t>INTRODUCTION</w:t>
            </w:r>
            <w:r w:rsidR="00706E08" w:rsidRPr="00126704">
              <w:rPr>
                <w:webHidden/>
                <w:color w:val="auto"/>
                <w:sz w:val="28"/>
                <w:szCs w:val="28"/>
              </w:rPr>
              <w:tab/>
            </w:r>
            <w:r w:rsidR="00706E08" w:rsidRPr="00126704">
              <w:rPr>
                <w:webHidden/>
                <w:color w:val="auto"/>
                <w:sz w:val="28"/>
                <w:szCs w:val="28"/>
              </w:rPr>
              <w:fldChar w:fldCharType="begin"/>
            </w:r>
            <w:r w:rsidR="00706E08" w:rsidRPr="00126704">
              <w:rPr>
                <w:webHidden/>
                <w:color w:val="auto"/>
                <w:sz w:val="28"/>
                <w:szCs w:val="28"/>
              </w:rPr>
              <w:instrText xml:space="preserve"> PAGEREF _Toc466538369 \h </w:instrText>
            </w:r>
            <w:r w:rsidR="00706E08" w:rsidRPr="00126704">
              <w:rPr>
                <w:webHidden/>
                <w:color w:val="auto"/>
                <w:sz w:val="28"/>
                <w:szCs w:val="28"/>
              </w:rPr>
            </w:r>
            <w:r w:rsidR="00706E08" w:rsidRPr="00126704">
              <w:rPr>
                <w:webHidden/>
                <w:color w:val="auto"/>
                <w:sz w:val="28"/>
                <w:szCs w:val="28"/>
              </w:rPr>
              <w:fldChar w:fldCharType="separate"/>
            </w:r>
            <w:r w:rsidR="00706E08" w:rsidRPr="00126704">
              <w:rPr>
                <w:webHidden/>
                <w:color w:val="auto"/>
                <w:sz w:val="28"/>
                <w:szCs w:val="28"/>
              </w:rPr>
              <w:t>3</w:t>
            </w:r>
            <w:r w:rsidR="00706E08" w:rsidRPr="00126704">
              <w:rPr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706E08" w:rsidRPr="00126704" w:rsidRDefault="00FB332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en-US"/>
            </w:rPr>
          </w:pPr>
          <w:hyperlink w:anchor="_Toc466538370" w:history="1">
            <w:r w:rsidR="00706E08" w:rsidRPr="00126704">
              <w:rPr>
                <w:rStyle w:val="Hyperlink"/>
                <w:rFonts w:cs="Times New Roman"/>
                <w:noProof/>
                <w:color w:val="auto"/>
                <w:sz w:val="28"/>
                <w:szCs w:val="28"/>
              </w:rPr>
              <w:t>1.1.</w:t>
            </w:r>
            <w:r w:rsidR="00706E08" w:rsidRPr="00126704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  <w:lang w:eastAsia="en-US"/>
              </w:rPr>
              <w:tab/>
            </w:r>
            <w:r w:rsidR="00706E08" w:rsidRPr="00126704">
              <w:rPr>
                <w:rStyle w:val="Hyperlink"/>
                <w:rFonts w:cs="Times New Roman"/>
                <w:noProof/>
                <w:color w:val="auto"/>
                <w:sz w:val="28"/>
                <w:szCs w:val="28"/>
              </w:rPr>
              <w:t>Purpose</w:t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tab/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instrText xml:space="preserve"> PAGEREF _Toc466538370 \h </w:instrText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t>3</w:t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706E08" w:rsidRPr="00126704" w:rsidRDefault="00FB332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en-US"/>
            </w:rPr>
          </w:pPr>
          <w:hyperlink w:anchor="_Toc466538371" w:history="1">
            <w:r w:rsidR="00706E08" w:rsidRPr="00126704">
              <w:rPr>
                <w:rStyle w:val="Hyperlink"/>
                <w:rFonts w:cs="Times New Roman"/>
                <w:noProof/>
                <w:color w:val="auto"/>
                <w:sz w:val="28"/>
                <w:szCs w:val="28"/>
              </w:rPr>
              <w:t>1.2.</w:t>
            </w:r>
            <w:r w:rsidR="00706E08" w:rsidRPr="00126704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  <w:lang w:eastAsia="en-US"/>
              </w:rPr>
              <w:tab/>
            </w:r>
            <w:r w:rsidR="00706E08" w:rsidRPr="00126704">
              <w:rPr>
                <w:rStyle w:val="Hyperlink"/>
                <w:rFonts w:cs="Times New Roman"/>
                <w:noProof/>
                <w:color w:val="auto"/>
                <w:sz w:val="28"/>
                <w:szCs w:val="28"/>
              </w:rPr>
              <w:t>Scope</w:t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tab/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instrText xml:space="preserve"> PAGEREF _Toc466538371 \h </w:instrText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t>3</w:t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706E08" w:rsidRPr="00126704" w:rsidRDefault="00FB332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en-US"/>
            </w:rPr>
          </w:pPr>
          <w:hyperlink w:anchor="_Toc466538376" w:history="1">
            <w:r w:rsidR="00706E08" w:rsidRPr="00126704">
              <w:rPr>
                <w:rStyle w:val="Hyperlink"/>
                <w:rFonts w:cs="Times New Roman"/>
                <w:noProof/>
                <w:color w:val="auto"/>
                <w:sz w:val="28"/>
                <w:szCs w:val="28"/>
              </w:rPr>
              <w:t>1.3.</w:t>
            </w:r>
            <w:r w:rsidR="00706E08" w:rsidRPr="00126704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  <w:lang w:eastAsia="en-US"/>
              </w:rPr>
              <w:tab/>
            </w:r>
            <w:r w:rsidR="00706E08" w:rsidRPr="00126704">
              <w:rPr>
                <w:rStyle w:val="Hyperlink"/>
                <w:rFonts w:cs="Times New Roman"/>
                <w:noProof/>
                <w:color w:val="auto"/>
                <w:sz w:val="28"/>
                <w:szCs w:val="28"/>
              </w:rPr>
              <w:t>Objectives</w:t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tab/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instrText xml:space="preserve"> PAGEREF _Toc466538376 \h </w:instrText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t>3</w:t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706E08" w:rsidRPr="00126704" w:rsidRDefault="00FB3320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8"/>
              <w:szCs w:val="28"/>
              <w:lang w:eastAsia="en-US"/>
            </w:rPr>
          </w:pPr>
          <w:hyperlink w:anchor="_Toc466538377" w:history="1">
            <w:r w:rsidR="00706E08" w:rsidRPr="00126704">
              <w:rPr>
                <w:rStyle w:val="Hyperlink"/>
                <w:rFonts w:cs="Times New Roman"/>
                <w:color w:val="auto"/>
                <w:sz w:val="28"/>
                <w:szCs w:val="28"/>
              </w:rPr>
              <w:t>2.</w:t>
            </w:r>
            <w:r w:rsidR="00706E08" w:rsidRPr="00126704">
              <w:rPr>
                <w:rFonts w:asciiTheme="minorHAnsi" w:eastAsiaTheme="minorEastAsia" w:hAnsiTheme="minorHAnsi"/>
                <w:b w:val="0"/>
                <w:color w:val="auto"/>
                <w:sz w:val="28"/>
                <w:szCs w:val="28"/>
                <w:lang w:eastAsia="en-US"/>
              </w:rPr>
              <w:tab/>
            </w:r>
            <w:r w:rsidR="00706E08" w:rsidRPr="00126704">
              <w:rPr>
                <w:rStyle w:val="Hyperlink"/>
                <w:rFonts w:cs="Times New Roman"/>
                <w:color w:val="auto"/>
                <w:sz w:val="28"/>
                <w:szCs w:val="28"/>
              </w:rPr>
              <w:t>Test project</w:t>
            </w:r>
            <w:r w:rsidR="00706E08" w:rsidRPr="00126704">
              <w:rPr>
                <w:webHidden/>
                <w:color w:val="auto"/>
                <w:sz w:val="28"/>
                <w:szCs w:val="28"/>
              </w:rPr>
              <w:tab/>
            </w:r>
            <w:r w:rsidR="00706E08" w:rsidRPr="00126704">
              <w:rPr>
                <w:webHidden/>
                <w:color w:val="auto"/>
                <w:sz w:val="28"/>
                <w:szCs w:val="28"/>
              </w:rPr>
              <w:fldChar w:fldCharType="begin"/>
            </w:r>
            <w:r w:rsidR="00706E08" w:rsidRPr="00126704">
              <w:rPr>
                <w:webHidden/>
                <w:color w:val="auto"/>
                <w:sz w:val="28"/>
                <w:szCs w:val="28"/>
              </w:rPr>
              <w:instrText xml:space="preserve"> PAGEREF _Toc466538377 \h </w:instrText>
            </w:r>
            <w:r w:rsidR="00706E08" w:rsidRPr="00126704">
              <w:rPr>
                <w:webHidden/>
                <w:color w:val="auto"/>
                <w:sz w:val="28"/>
                <w:szCs w:val="28"/>
              </w:rPr>
            </w:r>
            <w:r w:rsidR="00706E08" w:rsidRPr="00126704">
              <w:rPr>
                <w:webHidden/>
                <w:color w:val="auto"/>
                <w:sz w:val="28"/>
                <w:szCs w:val="28"/>
              </w:rPr>
              <w:fldChar w:fldCharType="separate"/>
            </w:r>
            <w:r w:rsidR="00706E08" w:rsidRPr="00126704">
              <w:rPr>
                <w:webHidden/>
                <w:color w:val="auto"/>
                <w:sz w:val="28"/>
                <w:szCs w:val="28"/>
              </w:rPr>
              <w:t>4</w:t>
            </w:r>
            <w:r w:rsidR="00706E08" w:rsidRPr="00126704">
              <w:rPr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706E08" w:rsidRPr="00126704" w:rsidRDefault="00FB332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en-US"/>
            </w:rPr>
          </w:pPr>
          <w:hyperlink w:anchor="_Toc466538378" w:history="1">
            <w:r w:rsidR="00706E08" w:rsidRPr="00126704">
              <w:rPr>
                <w:rStyle w:val="Hyperlink"/>
                <w:rFonts w:cs="Times New Roman"/>
                <w:noProof/>
                <w:color w:val="auto"/>
                <w:sz w:val="28"/>
                <w:szCs w:val="28"/>
              </w:rPr>
              <w:t>2.1.</w:t>
            </w:r>
            <w:r w:rsidR="00706E08" w:rsidRPr="00126704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  <w:lang w:eastAsia="en-US"/>
              </w:rPr>
              <w:tab/>
            </w:r>
            <w:r w:rsidR="00706E08" w:rsidRPr="00126704">
              <w:rPr>
                <w:rStyle w:val="Hyperlink"/>
                <w:rFonts w:cs="Times New Roman"/>
                <w:noProof/>
                <w:color w:val="auto"/>
                <w:sz w:val="28"/>
                <w:szCs w:val="28"/>
              </w:rPr>
              <w:t>Process flow</w:t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tab/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instrText xml:space="preserve"> PAGEREF _Toc466538378 \h </w:instrText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t>4</w:t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706E08" w:rsidRPr="00126704" w:rsidRDefault="00FB332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en-US"/>
            </w:rPr>
          </w:pPr>
          <w:hyperlink w:anchor="_Toc466538379" w:history="1">
            <w:r w:rsidR="00706E08" w:rsidRPr="00126704">
              <w:rPr>
                <w:rStyle w:val="Hyperlink"/>
                <w:rFonts w:cs="Times New Roman"/>
                <w:noProof/>
                <w:color w:val="auto"/>
                <w:sz w:val="28"/>
                <w:szCs w:val="28"/>
              </w:rPr>
              <w:t>2.2.</w:t>
            </w:r>
            <w:r w:rsidR="00706E08" w:rsidRPr="00126704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  <w:lang w:eastAsia="en-US"/>
              </w:rPr>
              <w:tab/>
            </w:r>
            <w:r w:rsidR="00706E08" w:rsidRPr="00126704">
              <w:rPr>
                <w:rStyle w:val="Hyperlink"/>
                <w:rFonts w:cs="Times New Roman"/>
                <w:noProof/>
                <w:color w:val="auto"/>
                <w:sz w:val="28"/>
                <w:szCs w:val="28"/>
              </w:rPr>
              <w:t>Activities</w:t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tab/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instrText xml:space="preserve"> PAGEREF _Toc466538379 \h </w:instrText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t>6</w:t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706E08" w:rsidRPr="00126704" w:rsidRDefault="00FB332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en-US"/>
            </w:rPr>
          </w:pPr>
          <w:hyperlink w:anchor="_Toc466538380" w:history="1">
            <w:r w:rsidR="00706E08" w:rsidRPr="00126704">
              <w:rPr>
                <w:rStyle w:val="Hyperlink"/>
                <w:rFonts w:cs="Times New Roman"/>
                <w:noProof/>
                <w:color w:val="auto"/>
                <w:sz w:val="28"/>
                <w:szCs w:val="28"/>
              </w:rPr>
              <w:t>2.2   Test Report Template</w:t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tab/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instrText xml:space="preserve"> PAGEREF _Toc466538380 \h </w:instrText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t>7</w:t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706E08" w:rsidRPr="00126704" w:rsidRDefault="00FB3320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8"/>
              <w:szCs w:val="28"/>
              <w:lang w:eastAsia="en-US"/>
            </w:rPr>
          </w:pPr>
          <w:hyperlink w:anchor="_Toc466538381" w:history="1">
            <w:r w:rsidR="00706E08" w:rsidRPr="00126704">
              <w:rPr>
                <w:rStyle w:val="Hyperlink"/>
                <w:rFonts w:cs="Times New Roman"/>
                <w:color w:val="auto"/>
                <w:sz w:val="28"/>
                <w:szCs w:val="28"/>
              </w:rPr>
              <w:t>3.</w:t>
            </w:r>
            <w:r w:rsidR="00706E08" w:rsidRPr="00126704">
              <w:rPr>
                <w:rFonts w:asciiTheme="minorHAnsi" w:eastAsiaTheme="minorEastAsia" w:hAnsiTheme="minorHAnsi"/>
                <w:b w:val="0"/>
                <w:color w:val="auto"/>
                <w:sz w:val="28"/>
                <w:szCs w:val="28"/>
                <w:lang w:eastAsia="en-US"/>
              </w:rPr>
              <w:tab/>
            </w:r>
            <w:r w:rsidR="00706E08" w:rsidRPr="00126704">
              <w:rPr>
                <w:rStyle w:val="Hyperlink"/>
                <w:rFonts w:cs="Times New Roman"/>
                <w:color w:val="auto"/>
                <w:sz w:val="28"/>
                <w:szCs w:val="28"/>
              </w:rPr>
              <w:t>Test execution</w:t>
            </w:r>
            <w:r w:rsidR="00706E08" w:rsidRPr="00126704">
              <w:rPr>
                <w:webHidden/>
                <w:color w:val="auto"/>
                <w:sz w:val="28"/>
                <w:szCs w:val="28"/>
              </w:rPr>
              <w:tab/>
            </w:r>
            <w:r w:rsidR="00706E08" w:rsidRPr="00126704">
              <w:rPr>
                <w:webHidden/>
                <w:color w:val="auto"/>
                <w:sz w:val="28"/>
                <w:szCs w:val="28"/>
              </w:rPr>
              <w:fldChar w:fldCharType="begin"/>
            </w:r>
            <w:r w:rsidR="00706E08" w:rsidRPr="00126704">
              <w:rPr>
                <w:webHidden/>
                <w:color w:val="auto"/>
                <w:sz w:val="28"/>
                <w:szCs w:val="28"/>
              </w:rPr>
              <w:instrText xml:space="preserve"> PAGEREF _Toc466538381 \h </w:instrText>
            </w:r>
            <w:r w:rsidR="00706E08" w:rsidRPr="00126704">
              <w:rPr>
                <w:webHidden/>
                <w:color w:val="auto"/>
                <w:sz w:val="28"/>
                <w:szCs w:val="28"/>
              </w:rPr>
            </w:r>
            <w:r w:rsidR="00706E08" w:rsidRPr="00126704">
              <w:rPr>
                <w:webHidden/>
                <w:color w:val="auto"/>
                <w:sz w:val="28"/>
                <w:szCs w:val="28"/>
              </w:rPr>
              <w:fldChar w:fldCharType="separate"/>
            </w:r>
            <w:r w:rsidR="00706E08" w:rsidRPr="00126704">
              <w:rPr>
                <w:webHidden/>
                <w:color w:val="auto"/>
                <w:sz w:val="28"/>
                <w:szCs w:val="28"/>
              </w:rPr>
              <w:t>8</w:t>
            </w:r>
            <w:r w:rsidR="00706E08" w:rsidRPr="00126704">
              <w:rPr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706E08" w:rsidRPr="00126704" w:rsidRDefault="00FB332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en-US"/>
            </w:rPr>
          </w:pPr>
          <w:hyperlink w:anchor="_Toc466538382" w:history="1">
            <w:r w:rsidR="00706E08" w:rsidRPr="00126704">
              <w:rPr>
                <w:rStyle w:val="Hyperlink"/>
                <w:rFonts w:cs="Times New Roman"/>
                <w:noProof/>
                <w:color w:val="auto"/>
                <w:sz w:val="28"/>
                <w:szCs w:val="28"/>
              </w:rPr>
              <w:t>3.1 Test execution process</w:t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tab/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instrText xml:space="preserve"> PAGEREF _Toc466538382 \h </w:instrText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t>8</w:t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706E08" w:rsidRPr="00126704" w:rsidRDefault="00FB332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en-US"/>
            </w:rPr>
          </w:pPr>
          <w:hyperlink w:anchor="_Toc466538383" w:history="1">
            <w:r w:rsidR="00706E08" w:rsidRPr="00126704">
              <w:rPr>
                <w:rStyle w:val="Hyperlink"/>
                <w:rFonts w:cs="Times New Roman"/>
                <w:noProof/>
                <w:color w:val="auto"/>
                <w:sz w:val="28"/>
                <w:szCs w:val="28"/>
              </w:rPr>
              <w:t>3.2 Activities</w:t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tab/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instrText xml:space="preserve"> PAGEREF _Toc466538383 \h </w:instrText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t>10</w:t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706E08" w:rsidRPr="00126704" w:rsidRDefault="00FB332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en-US"/>
            </w:rPr>
          </w:pPr>
          <w:hyperlink w:anchor="_Toc466538384" w:history="1">
            <w:r w:rsidR="00706E08" w:rsidRPr="00126704">
              <w:rPr>
                <w:rStyle w:val="Hyperlink"/>
                <w:rFonts w:cs="Times New Roman"/>
                <w:noProof/>
                <w:color w:val="auto"/>
                <w:sz w:val="28"/>
                <w:szCs w:val="28"/>
              </w:rPr>
              <w:t>3.4 Analyse Impact template</w:t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tab/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instrText xml:space="preserve"> PAGEREF _Toc466538384 \h </w:instrText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t>10</w:t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706E08" w:rsidRPr="00126704" w:rsidRDefault="00FB3320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8"/>
              <w:szCs w:val="28"/>
              <w:lang w:eastAsia="en-US"/>
            </w:rPr>
          </w:pPr>
          <w:hyperlink w:anchor="_Toc466538385" w:history="1">
            <w:r w:rsidR="00706E08" w:rsidRPr="00126704">
              <w:rPr>
                <w:rStyle w:val="Hyperlink"/>
                <w:rFonts w:cs="Times New Roman"/>
                <w:color w:val="auto"/>
                <w:sz w:val="28"/>
                <w:szCs w:val="28"/>
              </w:rPr>
              <w:t>4.</w:t>
            </w:r>
            <w:r w:rsidR="00706E08" w:rsidRPr="00126704">
              <w:rPr>
                <w:rFonts w:asciiTheme="minorHAnsi" w:eastAsiaTheme="minorEastAsia" w:hAnsiTheme="minorHAnsi"/>
                <w:b w:val="0"/>
                <w:color w:val="auto"/>
                <w:sz w:val="28"/>
                <w:szCs w:val="28"/>
                <w:lang w:eastAsia="en-US"/>
              </w:rPr>
              <w:tab/>
            </w:r>
            <w:r w:rsidR="00706E08" w:rsidRPr="00126704">
              <w:rPr>
                <w:rStyle w:val="Hyperlink"/>
                <w:rFonts w:cs="Times New Roman"/>
                <w:color w:val="auto"/>
                <w:sz w:val="28"/>
                <w:szCs w:val="28"/>
              </w:rPr>
              <w:t>Process’s  Method/Metrics</w:t>
            </w:r>
            <w:r w:rsidR="00706E08" w:rsidRPr="00126704">
              <w:rPr>
                <w:webHidden/>
                <w:color w:val="auto"/>
                <w:sz w:val="28"/>
                <w:szCs w:val="28"/>
              </w:rPr>
              <w:tab/>
            </w:r>
            <w:r w:rsidR="00706E08" w:rsidRPr="00126704">
              <w:rPr>
                <w:webHidden/>
                <w:color w:val="auto"/>
                <w:sz w:val="28"/>
                <w:szCs w:val="28"/>
              </w:rPr>
              <w:fldChar w:fldCharType="begin"/>
            </w:r>
            <w:r w:rsidR="00706E08" w:rsidRPr="00126704">
              <w:rPr>
                <w:webHidden/>
                <w:color w:val="auto"/>
                <w:sz w:val="28"/>
                <w:szCs w:val="28"/>
              </w:rPr>
              <w:instrText xml:space="preserve"> PAGEREF _Toc466538385 \h </w:instrText>
            </w:r>
            <w:r w:rsidR="00706E08" w:rsidRPr="00126704">
              <w:rPr>
                <w:webHidden/>
                <w:color w:val="auto"/>
                <w:sz w:val="28"/>
                <w:szCs w:val="28"/>
              </w:rPr>
            </w:r>
            <w:r w:rsidR="00706E08" w:rsidRPr="00126704">
              <w:rPr>
                <w:webHidden/>
                <w:color w:val="auto"/>
                <w:sz w:val="28"/>
                <w:szCs w:val="28"/>
              </w:rPr>
              <w:fldChar w:fldCharType="separate"/>
            </w:r>
            <w:r w:rsidR="00706E08" w:rsidRPr="00126704">
              <w:rPr>
                <w:webHidden/>
                <w:color w:val="auto"/>
                <w:sz w:val="28"/>
                <w:szCs w:val="28"/>
              </w:rPr>
              <w:t>11</w:t>
            </w:r>
            <w:r w:rsidR="00706E08" w:rsidRPr="00126704">
              <w:rPr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706E08" w:rsidRPr="00126704" w:rsidRDefault="00FB3320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8"/>
              <w:szCs w:val="28"/>
              <w:lang w:eastAsia="en-US"/>
            </w:rPr>
          </w:pPr>
          <w:hyperlink w:anchor="_Toc466538386" w:history="1">
            <w:r w:rsidR="00706E08" w:rsidRPr="00126704">
              <w:rPr>
                <w:rStyle w:val="Hyperlink"/>
                <w:rFonts w:cs="Times New Roman"/>
                <w:color w:val="auto"/>
                <w:sz w:val="28"/>
                <w:szCs w:val="28"/>
              </w:rPr>
              <w:t>5.</w:t>
            </w:r>
            <w:r w:rsidR="00706E08" w:rsidRPr="00126704">
              <w:rPr>
                <w:rFonts w:asciiTheme="minorHAnsi" w:eastAsiaTheme="minorEastAsia" w:hAnsiTheme="minorHAnsi"/>
                <w:b w:val="0"/>
                <w:color w:val="auto"/>
                <w:sz w:val="28"/>
                <w:szCs w:val="28"/>
                <w:lang w:eastAsia="en-US"/>
              </w:rPr>
              <w:tab/>
            </w:r>
            <w:r w:rsidR="00706E08" w:rsidRPr="00126704">
              <w:rPr>
                <w:rStyle w:val="Hyperlink"/>
                <w:rFonts w:cs="Times New Roman"/>
                <w:color w:val="auto"/>
                <w:sz w:val="28"/>
                <w:szCs w:val="28"/>
              </w:rPr>
              <w:t>Roles and responsibility</w:t>
            </w:r>
            <w:r w:rsidR="00706E08" w:rsidRPr="00126704">
              <w:rPr>
                <w:webHidden/>
                <w:color w:val="auto"/>
                <w:sz w:val="28"/>
                <w:szCs w:val="28"/>
              </w:rPr>
              <w:tab/>
            </w:r>
            <w:r w:rsidR="00706E08" w:rsidRPr="00126704">
              <w:rPr>
                <w:webHidden/>
                <w:color w:val="auto"/>
                <w:sz w:val="28"/>
                <w:szCs w:val="28"/>
              </w:rPr>
              <w:fldChar w:fldCharType="begin"/>
            </w:r>
            <w:r w:rsidR="00706E08" w:rsidRPr="00126704">
              <w:rPr>
                <w:webHidden/>
                <w:color w:val="auto"/>
                <w:sz w:val="28"/>
                <w:szCs w:val="28"/>
              </w:rPr>
              <w:instrText xml:space="preserve"> PAGEREF _Toc466538386 \h </w:instrText>
            </w:r>
            <w:r w:rsidR="00706E08" w:rsidRPr="00126704">
              <w:rPr>
                <w:webHidden/>
                <w:color w:val="auto"/>
                <w:sz w:val="28"/>
                <w:szCs w:val="28"/>
              </w:rPr>
            </w:r>
            <w:r w:rsidR="00706E08" w:rsidRPr="00126704">
              <w:rPr>
                <w:webHidden/>
                <w:color w:val="auto"/>
                <w:sz w:val="28"/>
                <w:szCs w:val="28"/>
              </w:rPr>
              <w:fldChar w:fldCharType="separate"/>
            </w:r>
            <w:r w:rsidR="00706E08" w:rsidRPr="00126704">
              <w:rPr>
                <w:webHidden/>
                <w:color w:val="auto"/>
                <w:sz w:val="28"/>
                <w:szCs w:val="28"/>
              </w:rPr>
              <w:t>12</w:t>
            </w:r>
            <w:r w:rsidR="00706E08" w:rsidRPr="00126704">
              <w:rPr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706E08" w:rsidRPr="00126704" w:rsidRDefault="00FB3320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8"/>
              <w:szCs w:val="28"/>
              <w:lang w:eastAsia="en-US"/>
            </w:rPr>
          </w:pPr>
          <w:hyperlink w:anchor="_Toc466538387" w:history="1">
            <w:r w:rsidR="00706E08" w:rsidRPr="00126704">
              <w:rPr>
                <w:rStyle w:val="Hyperlink"/>
                <w:rFonts w:cs="Times New Roman"/>
                <w:color w:val="auto"/>
                <w:sz w:val="28"/>
                <w:szCs w:val="28"/>
              </w:rPr>
              <w:t>6.</w:t>
            </w:r>
            <w:r w:rsidR="00706E08" w:rsidRPr="00126704">
              <w:rPr>
                <w:rFonts w:asciiTheme="minorHAnsi" w:eastAsiaTheme="minorEastAsia" w:hAnsiTheme="minorHAnsi"/>
                <w:b w:val="0"/>
                <w:color w:val="auto"/>
                <w:sz w:val="28"/>
                <w:szCs w:val="28"/>
                <w:lang w:eastAsia="en-US"/>
              </w:rPr>
              <w:tab/>
            </w:r>
            <w:r w:rsidR="00706E08" w:rsidRPr="00126704">
              <w:rPr>
                <w:rStyle w:val="Hyperlink"/>
                <w:rFonts w:cs="Times New Roman"/>
                <w:color w:val="auto"/>
                <w:sz w:val="28"/>
                <w:szCs w:val="28"/>
              </w:rPr>
              <w:t>Schedule</w:t>
            </w:r>
            <w:r w:rsidR="00706E08" w:rsidRPr="00126704">
              <w:rPr>
                <w:webHidden/>
                <w:color w:val="auto"/>
                <w:sz w:val="28"/>
                <w:szCs w:val="28"/>
              </w:rPr>
              <w:tab/>
            </w:r>
            <w:r w:rsidR="00706E08" w:rsidRPr="00126704">
              <w:rPr>
                <w:webHidden/>
                <w:color w:val="auto"/>
                <w:sz w:val="28"/>
                <w:szCs w:val="28"/>
              </w:rPr>
              <w:fldChar w:fldCharType="begin"/>
            </w:r>
            <w:r w:rsidR="00706E08" w:rsidRPr="00126704">
              <w:rPr>
                <w:webHidden/>
                <w:color w:val="auto"/>
                <w:sz w:val="28"/>
                <w:szCs w:val="28"/>
              </w:rPr>
              <w:instrText xml:space="preserve"> PAGEREF _Toc466538387 \h </w:instrText>
            </w:r>
            <w:r w:rsidR="00706E08" w:rsidRPr="00126704">
              <w:rPr>
                <w:webHidden/>
                <w:color w:val="auto"/>
                <w:sz w:val="28"/>
                <w:szCs w:val="28"/>
              </w:rPr>
            </w:r>
            <w:r w:rsidR="00706E08" w:rsidRPr="00126704">
              <w:rPr>
                <w:webHidden/>
                <w:color w:val="auto"/>
                <w:sz w:val="28"/>
                <w:szCs w:val="28"/>
              </w:rPr>
              <w:fldChar w:fldCharType="separate"/>
            </w:r>
            <w:r w:rsidR="00706E08" w:rsidRPr="00126704">
              <w:rPr>
                <w:webHidden/>
                <w:color w:val="auto"/>
                <w:sz w:val="28"/>
                <w:szCs w:val="28"/>
              </w:rPr>
              <w:t>12</w:t>
            </w:r>
            <w:r w:rsidR="00706E08" w:rsidRPr="00126704">
              <w:rPr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706E08" w:rsidRPr="00126704" w:rsidRDefault="00FB3320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8"/>
              <w:szCs w:val="28"/>
              <w:lang w:eastAsia="en-US"/>
            </w:rPr>
          </w:pPr>
          <w:hyperlink w:anchor="_Toc466538388" w:history="1">
            <w:r w:rsidR="00706E08" w:rsidRPr="00126704">
              <w:rPr>
                <w:rStyle w:val="Hyperlink"/>
                <w:rFonts w:cs="Times New Roman"/>
                <w:color w:val="auto"/>
                <w:sz w:val="28"/>
                <w:szCs w:val="28"/>
              </w:rPr>
              <w:t>7.</w:t>
            </w:r>
            <w:r w:rsidR="00706E08" w:rsidRPr="00126704">
              <w:rPr>
                <w:rFonts w:asciiTheme="minorHAnsi" w:eastAsiaTheme="minorEastAsia" w:hAnsiTheme="minorHAnsi"/>
                <w:b w:val="0"/>
                <w:color w:val="auto"/>
                <w:sz w:val="28"/>
                <w:szCs w:val="28"/>
                <w:lang w:eastAsia="en-US"/>
              </w:rPr>
              <w:tab/>
            </w:r>
            <w:r w:rsidR="00706E08" w:rsidRPr="00126704">
              <w:rPr>
                <w:rStyle w:val="Hyperlink"/>
                <w:rFonts w:cs="Times New Roman"/>
                <w:color w:val="auto"/>
                <w:sz w:val="28"/>
                <w:szCs w:val="28"/>
              </w:rPr>
              <w:t>Test Environment</w:t>
            </w:r>
            <w:r w:rsidR="00706E08" w:rsidRPr="00126704">
              <w:rPr>
                <w:webHidden/>
                <w:color w:val="auto"/>
                <w:sz w:val="28"/>
                <w:szCs w:val="28"/>
              </w:rPr>
              <w:tab/>
            </w:r>
            <w:r w:rsidR="00706E08" w:rsidRPr="00126704">
              <w:rPr>
                <w:webHidden/>
                <w:color w:val="auto"/>
                <w:sz w:val="28"/>
                <w:szCs w:val="28"/>
              </w:rPr>
              <w:fldChar w:fldCharType="begin"/>
            </w:r>
            <w:r w:rsidR="00706E08" w:rsidRPr="00126704">
              <w:rPr>
                <w:webHidden/>
                <w:color w:val="auto"/>
                <w:sz w:val="28"/>
                <w:szCs w:val="28"/>
              </w:rPr>
              <w:instrText xml:space="preserve"> PAGEREF _Toc466538388 \h </w:instrText>
            </w:r>
            <w:r w:rsidR="00706E08" w:rsidRPr="00126704">
              <w:rPr>
                <w:webHidden/>
                <w:color w:val="auto"/>
                <w:sz w:val="28"/>
                <w:szCs w:val="28"/>
              </w:rPr>
            </w:r>
            <w:r w:rsidR="00706E08" w:rsidRPr="00126704">
              <w:rPr>
                <w:webHidden/>
                <w:color w:val="auto"/>
                <w:sz w:val="28"/>
                <w:szCs w:val="28"/>
              </w:rPr>
              <w:fldChar w:fldCharType="separate"/>
            </w:r>
            <w:r w:rsidR="00706E08" w:rsidRPr="00126704">
              <w:rPr>
                <w:webHidden/>
                <w:color w:val="auto"/>
                <w:sz w:val="28"/>
                <w:szCs w:val="28"/>
              </w:rPr>
              <w:t>14</w:t>
            </w:r>
            <w:r w:rsidR="00706E08" w:rsidRPr="00126704">
              <w:rPr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706E08" w:rsidRPr="00126704" w:rsidRDefault="00FB332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en-US"/>
            </w:rPr>
          </w:pPr>
          <w:hyperlink w:anchor="_Toc466538389" w:history="1">
            <w:r w:rsidR="00706E08" w:rsidRPr="00126704">
              <w:rPr>
                <w:rStyle w:val="Hyperlink"/>
                <w:rFonts w:cs="Times New Roman"/>
                <w:noProof/>
                <w:color w:val="auto"/>
                <w:sz w:val="28"/>
                <w:szCs w:val="28"/>
              </w:rPr>
              <w:t>7.1</w:t>
            </w:r>
            <w:r w:rsidR="00706E08" w:rsidRPr="00126704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  <w:lang w:eastAsia="en-US"/>
              </w:rPr>
              <w:tab/>
            </w:r>
            <w:r w:rsidR="00706E08" w:rsidRPr="00126704">
              <w:rPr>
                <w:rStyle w:val="Hyperlink"/>
                <w:rFonts w:cs="Times New Roman"/>
                <w:noProof/>
                <w:color w:val="auto"/>
                <w:sz w:val="28"/>
                <w:szCs w:val="28"/>
              </w:rPr>
              <w:t>Hardware</w:t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tab/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instrText xml:space="preserve"> PAGEREF _Toc466538389 \h </w:instrText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t>14</w:t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706E08" w:rsidRPr="00126704" w:rsidRDefault="00FB332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en-US"/>
            </w:rPr>
          </w:pPr>
          <w:hyperlink w:anchor="_Toc466538390" w:history="1">
            <w:r w:rsidR="00706E08" w:rsidRPr="00126704">
              <w:rPr>
                <w:rStyle w:val="Hyperlink"/>
                <w:rFonts w:cs="Times New Roman"/>
                <w:noProof/>
                <w:color w:val="auto"/>
                <w:sz w:val="28"/>
                <w:szCs w:val="28"/>
              </w:rPr>
              <w:t>7.2</w:t>
            </w:r>
            <w:r w:rsidR="00706E08" w:rsidRPr="00126704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  <w:lang w:eastAsia="en-US"/>
              </w:rPr>
              <w:tab/>
            </w:r>
            <w:r w:rsidR="00706E08" w:rsidRPr="00126704">
              <w:rPr>
                <w:rStyle w:val="Hyperlink"/>
                <w:rFonts w:cs="Times New Roman"/>
                <w:noProof/>
                <w:color w:val="auto"/>
                <w:sz w:val="28"/>
                <w:szCs w:val="28"/>
              </w:rPr>
              <w:t>Software</w:t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tab/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instrText xml:space="preserve"> PAGEREF _Toc466538390 \h </w:instrText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t>14</w:t>
            </w:r>
            <w:r w:rsidR="00706E08" w:rsidRPr="00126704">
              <w:rPr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C814B8" w:rsidRPr="00A01847" w:rsidRDefault="00C814B8">
          <w:pPr>
            <w:rPr>
              <w:rFonts w:cs="Times New Roman"/>
            </w:rPr>
          </w:pPr>
          <w:r w:rsidRPr="00126704">
            <w:rPr>
              <w:rFonts w:cs="Times New Roman"/>
              <w:b/>
              <w:bCs/>
              <w:noProof/>
              <w:color w:val="auto"/>
              <w:sz w:val="28"/>
              <w:szCs w:val="28"/>
            </w:rPr>
            <w:fldChar w:fldCharType="end"/>
          </w:r>
        </w:p>
      </w:sdtContent>
    </w:sdt>
    <w:p w:rsidR="00DF6A47" w:rsidRPr="00A01847" w:rsidRDefault="00DF6A47">
      <w:pPr>
        <w:rPr>
          <w:rFonts w:cs="Times New Roman"/>
        </w:rPr>
      </w:pPr>
      <w:r w:rsidRPr="00A01847">
        <w:rPr>
          <w:rFonts w:cs="Times New Roman"/>
        </w:rPr>
        <w:br w:type="page"/>
      </w:r>
    </w:p>
    <w:p w:rsidR="00676FD4" w:rsidRPr="005E1ED1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</w:rPr>
      </w:pPr>
      <w:bookmarkStart w:id="6" w:name="_Toc466538369"/>
      <w:r w:rsidRPr="005E1ED1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6"/>
    </w:p>
    <w:p w:rsidR="00563885" w:rsidRPr="005E1ED1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FF3333"/>
        </w:rPr>
      </w:pPr>
      <w:bookmarkStart w:id="7" w:name="OLE_LINK7"/>
      <w:bookmarkStart w:id="8" w:name="_Toc466538370"/>
      <w:r w:rsidRPr="005E1ED1">
        <w:rPr>
          <w:rFonts w:ascii="Times New Roman" w:hAnsi="Times New Roman" w:cs="Times New Roman"/>
          <w:color w:val="FF3333"/>
          <w:sz w:val="32"/>
        </w:rPr>
        <w:t>P</w:t>
      </w:r>
      <w:r w:rsidR="00563885" w:rsidRPr="005E1ED1">
        <w:rPr>
          <w:rFonts w:ascii="Times New Roman" w:hAnsi="Times New Roman" w:cs="Times New Roman"/>
          <w:color w:val="FF3333"/>
          <w:sz w:val="32"/>
        </w:rPr>
        <w:t>urpose</w:t>
      </w:r>
      <w:bookmarkEnd w:id="7"/>
      <w:bookmarkEnd w:id="8"/>
    </w:p>
    <w:p w:rsidR="00457608" w:rsidRPr="005E1ED1" w:rsidRDefault="00457608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color w:val="FF3333"/>
          <w:sz w:val="32"/>
          <w:szCs w:val="32"/>
        </w:rPr>
      </w:pPr>
      <w:bookmarkStart w:id="9" w:name="_Toc466538371"/>
      <w:r w:rsidRPr="005E1ED1">
        <w:rPr>
          <w:rFonts w:ascii="Times New Roman" w:hAnsi="Times New Roman" w:cs="Times New Roman"/>
          <w:color w:val="FF3333"/>
          <w:sz w:val="32"/>
          <w:szCs w:val="32"/>
        </w:rPr>
        <w:t>Scope</w:t>
      </w:r>
      <w:bookmarkEnd w:id="9"/>
    </w:p>
    <w:p w:rsidR="00684C27" w:rsidRPr="005E1ED1" w:rsidRDefault="00684C27" w:rsidP="00FE16C9">
      <w:pPr>
        <w:pStyle w:val="Heading2"/>
        <w:numPr>
          <w:ilvl w:val="1"/>
          <w:numId w:val="3"/>
        </w:numPr>
        <w:rPr>
          <w:rFonts w:ascii="Times New Roman" w:hAnsi="Times New Roman" w:cs="Times New Roman"/>
          <w:color w:val="FF3333"/>
          <w:sz w:val="32"/>
          <w:szCs w:val="32"/>
        </w:rPr>
      </w:pPr>
      <w:bookmarkStart w:id="10" w:name="_Toc466521990"/>
      <w:bookmarkStart w:id="11" w:name="_Toc466538376"/>
      <w:r w:rsidRPr="005E1ED1">
        <w:rPr>
          <w:rFonts w:ascii="Times New Roman" w:hAnsi="Times New Roman" w:cs="Times New Roman"/>
          <w:color w:val="FF3333"/>
          <w:sz w:val="32"/>
          <w:szCs w:val="32"/>
        </w:rPr>
        <w:t>Ob</w:t>
      </w:r>
      <w:r w:rsidR="00631148" w:rsidRPr="005E1ED1">
        <w:rPr>
          <w:rFonts w:ascii="Times New Roman" w:hAnsi="Times New Roman" w:cs="Times New Roman"/>
          <w:color w:val="FF3333"/>
          <w:sz w:val="32"/>
          <w:szCs w:val="32"/>
        </w:rPr>
        <w:t>j</w:t>
      </w:r>
      <w:r w:rsidRPr="005E1ED1">
        <w:rPr>
          <w:rFonts w:ascii="Times New Roman" w:hAnsi="Times New Roman" w:cs="Times New Roman"/>
          <w:color w:val="FF3333"/>
          <w:sz w:val="32"/>
          <w:szCs w:val="32"/>
        </w:rPr>
        <w:t>ectives</w:t>
      </w:r>
      <w:bookmarkEnd w:id="10"/>
      <w:bookmarkEnd w:id="11"/>
    </w:p>
    <w:p w:rsidR="00563885" w:rsidRPr="005E1ED1" w:rsidRDefault="00CC6761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</w:rPr>
      </w:pPr>
      <w:bookmarkStart w:id="12" w:name="_Toc466538377"/>
      <w:r w:rsidRPr="005E1ED1">
        <w:rPr>
          <w:rFonts w:ascii="Times New Roman" w:hAnsi="Times New Roman" w:cs="Times New Roman"/>
          <w:color w:val="FF3333"/>
          <w:sz w:val="36"/>
        </w:rPr>
        <w:t>Test project</w:t>
      </w:r>
      <w:bookmarkEnd w:id="12"/>
    </w:p>
    <w:p w:rsidR="00DA15AE" w:rsidRPr="005E1ED1" w:rsidRDefault="00A21875" w:rsidP="00521DC5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</w:rPr>
      </w:pPr>
      <w:bookmarkStart w:id="13" w:name="_Toc466538378"/>
      <w:r w:rsidRPr="005E1ED1">
        <w:rPr>
          <w:rFonts w:ascii="Times New Roman" w:hAnsi="Times New Roman" w:cs="Times New Roman"/>
          <w:color w:val="FF3333"/>
          <w:sz w:val="32"/>
        </w:rPr>
        <w:t>Process flow</w:t>
      </w:r>
      <w:bookmarkEnd w:id="13"/>
    </w:p>
    <w:p w:rsidR="000E5FC2" w:rsidRDefault="000E5FC2" w:rsidP="00A21875">
      <w:pPr>
        <w:jc w:val="both"/>
        <w:rPr>
          <w:rFonts w:cs="Times New Roman"/>
        </w:rPr>
      </w:pPr>
    </w:p>
    <w:p w:rsidR="00A21875" w:rsidRPr="005E1ED1" w:rsidRDefault="00FC3D7B" w:rsidP="00521DC5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4" w:name="_Toc466538379"/>
      <w:r w:rsidRPr="005E1ED1">
        <w:rPr>
          <w:rFonts w:ascii="Times New Roman" w:hAnsi="Times New Roman" w:cs="Times New Roman"/>
          <w:color w:val="FF3333"/>
          <w:sz w:val="32"/>
        </w:rPr>
        <w:t>Activities</w:t>
      </w:r>
      <w:bookmarkEnd w:id="14"/>
    </w:p>
    <w:tbl>
      <w:tblPr>
        <w:tblStyle w:val="TableGrid"/>
        <w:tblW w:w="11095" w:type="dxa"/>
        <w:tblInd w:w="-1087" w:type="dxa"/>
        <w:tblLayout w:type="fixed"/>
        <w:tblLook w:val="04A0" w:firstRow="1" w:lastRow="0" w:firstColumn="1" w:lastColumn="0" w:noHBand="0" w:noVBand="1"/>
      </w:tblPr>
      <w:tblGrid>
        <w:gridCol w:w="655"/>
        <w:gridCol w:w="1620"/>
        <w:gridCol w:w="4230"/>
        <w:gridCol w:w="1710"/>
        <w:gridCol w:w="1530"/>
        <w:gridCol w:w="1350"/>
      </w:tblGrid>
      <w:tr w:rsidR="00176EC7" w:rsidRPr="006962A2" w:rsidTr="005E1ED1">
        <w:tc>
          <w:tcPr>
            <w:tcW w:w="655" w:type="dxa"/>
            <w:shd w:val="clear" w:color="auto" w:fill="FF3333"/>
          </w:tcPr>
          <w:p w:rsidR="00716E51" w:rsidRPr="006962A2" w:rsidRDefault="00716E51" w:rsidP="0045760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6962A2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No.</w:t>
            </w:r>
          </w:p>
        </w:tc>
        <w:tc>
          <w:tcPr>
            <w:tcW w:w="1620" w:type="dxa"/>
            <w:shd w:val="clear" w:color="auto" w:fill="FF3333"/>
          </w:tcPr>
          <w:p w:rsidR="00716E51" w:rsidRPr="006962A2" w:rsidRDefault="00716E51" w:rsidP="0045760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6962A2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Activities</w:t>
            </w:r>
          </w:p>
        </w:tc>
        <w:tc>
          <w:tcPr>
            <w:tcW w:w="4230" w:type="dxa"/>
            <w:shd w:val="clear" w:color="auto" w:fill="FF3333"/>
          </w:tcPr>
          <w:p w:rsidR="00716E51" w:rsidRPr="006962A2" w:rsidRDefault="00716E51" w:rsidP="0045760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6962A2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Description</w:t>
            </w:r>
          </w:p>
        </w:tc>
        <w:tc>
          <w:tcPr>
            <w:tcW w:w="1710" w:type="dxa"/>
            <w:shd w:val="clear" w:color="auto" w:fill="FF3333"/>
          </w:tcPr>
          <w:p w:rsidR="00716E51" w:rsidRPr="006962A2" w:rsidRDefault="00716E51" w:rsidP="0045760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6962A2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1530" w:type="dxa"/>
            <w:shd w:val="clear" w:color="auto" w:fill="FF3333"/>
          </w:tcPr>
          <w:p w:rsidR="00716E51" w:rsidRPr="006962A2" w:rsidRDefault="00716E51" w:rsidP="0045760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6962A2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Output</w:t>
            </w:r>
          </w:p>
        </w:tc>
        <w:tc>
          <w:tcPr>
            <w:tcW w:w="1350" w:type="dxa"/>
            <w:shd w:val="clear" w:color="auto" w:fill="FF3333"/>
          </w:tcPr>
          <w:p w:rsidR="00716E51" w:rsidRPr="006962A2" w:rsidRDefault="00716E51" w:rsidP="0045760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6962A2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Roles</w:t>
            </w:r>
          </w:p>
        </w:tc>
      </w:tr>
      <w:tr w:rsidR="005A04DB" w:rsidRPr="00A01847" w:rsidTr="00BB25A4">
        <w:tc>
          <w:tcPr>
            <w:tcW w:w="655" w:type="dxa"/>
          </w:tcPr>
          <w:p w:rsidR="00716E51" w:rsidRPr="005E1ED1" w:rsidRDefault="00716E51" w:rsidP="0045760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620" w:type="dxa"/>
          </w:tcPr>
          <w:p w:rsidR="00716E51" w:rsidRPr="005E1ED1" w:rsidRDefault="00716E51" w:rsidP="0045760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4230" w:type="dxa"/>
          </w:tcPr>
          <w:p w:rsidR="00716E51" w:rsidRPr="005E1ED1" w:rsidRDefault="00716E51" w:rsidP="00521DC5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710" w:type="dxa"/>
          </w:tcPr>
          <w:p w:rsidR="00716E51" w:rsidRPr="005E1ED1" w:rsidRDefault="00716E51" w:rsidP="0045760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530" w:type="dxa"/>
          </w:tcPr>
          <w:p w:rsidR="00716E51" w:rsidRPr="005E1ED1" w:rsidRDefault="00716E51" w:rsidP="0045760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350" w:type="dxa"/>
          </w:tcPr>
          <w:p w:rsidR="00716E51" w:rsidRPr="005E1ED1" w:rsidRDefault="00716E51" w:rsidP="0045760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5A04DB" w:rsidRPr="00A01847" w:rsidTr="00BB25A4">
        <w:tc>
          <w:tcPr>
            <w:tcW w:w="655" w:type="dxa"/>
          </w:tcPr>
          <w:p w:rsidR="00716E51" w:rsidRPr="005E1ED1" w:rsidRDefault="00716E51" w:rsidP="0045760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620" w:type="dxa"/>
          </w:tcPr>
          <w:p w:rsidR="00716E51" w:rsidRPr="005E1ED1" w:rsidRDefault="00716E51" w:rsidP="0045760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4230" w:type="dxa"/>
          </w:tcPr>
          <w:p w:rsidR="00716E51" w:rsidRPr="005E1ED1" w:rsidRDefault="00716E51" w:rsidP="00521DC5">
            <w:pPr>
              <w:pStyle w:val="ListParagraph"/>
              <w:numPr>
                <w:ilvl w:val="0"/>
                <w:numId w:val="9"/>
              </w:numPr>
              <w:rPr>
                <w:rFonts w:eastAsia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710" w:type="dxa"/>
          </w:tcPr>
          <w:p w:rsidR="00716E51" w:rsidRPr="005E1ED1" w:rsidRDefault="00716E51" w:rsidP="00774A7C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530" w:type="dxa"/>
          </w:tcPr>
          <w:p w:rsidR="00716E51" w:rsidRPr="005E1ED1" w:rsidRDefault="00716E51" w:rsidP="0045760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350" w:type="dxa"/>
          </w:tcPr>
          <w:p w:rsidR="00716E51" w:rsidRPr="005E1ED1" w:rsidRDefault="00716E51" w:rsidP="0045760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5A04DB" w:rsidRPr="00A01847" w:rsidTr="00BB25A4">
        <w:tc>
          <w:tcPr>
            <w:tcW w:w="655" w:type="dxa"/>
          </w:tcPr>
          <w:p w:rsidR="00716E51" w:rsidRPr="005E1ED1" w:rsidRDefault="00716E51" w:rsidP="0045760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620" w:type="dxa"/>
          </w:tcPr>
          <w:p w:rsidR="00716E51" w:rsidRPr="005E1ED1" w:rsidRDefault="00716E51" w:rsidP="0045760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4230" w:type="dxa"/>
          </w:tcPr>
          <w:p w:rsidR="00716E51" w:rsidRPr="005E1ED1" w:rsidRDefault="00716E51" w:rsidP="00521DC5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710" w:type="dxa"/>
          </w:tcPr>
          <w:p w:rsidR="00716E51" w:rsidRPr="005E1ED1" w:rsidRDefault="00716E51" w:rsidP="0045760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530" w:type="dxa"/>
          </w:tcPr>
          <w:p w:rsidR="00716E51" w:rsidRPr="005E1ED1" w:rsidRDefault="00716E51" w:rsidP="0045760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350" w:type="dxa"/>
          </w:tcPr>
          <w:p w:rsidR="00716E51" w:rsidRPr="005E1ED1" w:rsidRDefault="00716E51" w:rsidP="0045760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5A04DB" w:rsidRPr="00A01847" w:rsidTr="00BB25A4">
        <w:tc>
          <w:tcPr>
            <w:tcW w:w="655" w:type="dxa"/>
          </w:tcPr>
          <w:p w:rsidR="00716E51" w:rsidRPr="005E1ED1" w:rsidRDefault="00716E51" w:rsidP="0045760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620" w:type="dxa"/>
          </w:tcPr>
          <w:p w:rsidR="00716E51" w:rsidRPr="005E1ED1" w:rsidRDefault="00716E51" w:rsidP="0045760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4230" w:type="dxa"/>
          </w:tcPr>
          <w:p w:rsidR="00716E51" w:rsidRPr="005E1ED1" w:rsidRDefault="00716E51" w:rsidP="00521DC5">
            <w:pPr>
              <w:pStyle w:val="ListParagraph"/>
              <w:numPr>
                <w:ilvl w:val="0"/>
                <w:numId w:val="11"/>
              </w:numPr>
              <w:rPr>
                <w:rFonts w:eastAsia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710" w:type="dxa"/>
          </w:tcPr>
          <w:p w:rsidR="00716E51" w:rsidRPr="005E1ED1" w:rsidRDefault="00716E51" w:rsidP="0045760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530" w:type="dxa"/>
          </w:tcPr>
          <w:p w:rsidR="00716E51" w:rsidRPr="005E1ED1" w:rsidRDefault="00716E51" w:rsidP="0045760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350" w:type="dxa"/>
          </w:tcPr>
          <w:p w:rsidR="00716E51" w:rsidRPr="005E1ED1" w:rsidRDefault="00716E51" w:rsidP="0045760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003EB5" w:rsidRPr="00A01847" w:rsidTr="00BB25A4">
        <w:tc>
          <w:tcPr>
            <w:tcW w:w="655" w:type="dxa"/>
          </w:tcPr>
          <w:p w:rsidR="00003EB5" w:rsidRPr="005E1ED1" w:rsidRDefault="00003EB5" w:rsidP="0045760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620" w:type="dxa"/>
          </w:tcPr>
          <w:p w:rsidR="00003EB5" w:rsidRPr="005E1ED1" w:rsidRDefault="00003EB5" w:rsidP="00746E5D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4230" w:type="dxa"/>
          </w:tcPr>
          <w:p w:rsidR="00003EB5" w:rsidRPr="005E1ED1" w:rsidRDefault="00003EB5" w:rsidP="00746E5D">
            <w:pPr>
              <w:pStyle w:val="ListParagraph"/>
              <w:numPr>
                <w:ilvl w:val="0"/>
                <w:numId w:val="9"/>
              </w:numPr>
              <w:rPr>
                <w:rFonts w:eastAsia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710" w:type="dxa"/>
          </w:tcPr>
          <w:p w:rsidR="00003EB5" w:rsidRPr="005E1ED1" w:rsidRDefault="00003EB5" w:rsidP="00746E5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530" w:type="dxa"/>
          </w:tcPr>
          <w:p w:rsidR="00003EB5" w:rsidRPr="005E1ED1" w:rsidRDefault="00003EB5" w:rsidP="00746E5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350" w:type="dxa"/>
          </w:tcPr>
          <w:p w:rsidR="00003EB5" w:rsidRPr="005E1ED1" w:rsidRDefault="00003EB5" w:rsidP="00746E5D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003EB5" w:rsidRPr="00A01847" w:rsidTr="00BB25A4">
        <w:tc>
          <w:tcPr>
            <w:tcW w:w="655" w:type="dxa"/>
          </w:tcPr>
          <w:p w:rsidR="00003EB5" w:rsidRPr="005E1ED1" w:rsidRDefault="00003EB5" w:rsidP="0045760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620" w:type="dxa"/>
          </w:tcPr>
          <w:p w:rsidR="00003EB5" w:rsidRPr="005E1ED1" w:rsidRDefault="00003EB5" w:rsidP="00746E5D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4230" w:type="dxa"/>
          </w:tcPr>
          <w:p w:rsidR="00003EB5" w:rsidRPr="005E1ED1" w:rsidRDefault="00003EB5" w:rsidP="00746E5D">
            <w:pPr>
              <w:rPr>
                <w:rFonts w:cs="Times New Roman"/>
                <w:color w:val="auto"/>
              </w:rPr>
            </w:pPr>
          </w:p>
        </w:tc>
        <w:tc>
          <w:tcPr>
            <w:tcW w:w="1710" w:type="dxa"/>
          </w:tcPr>
          <w:p w:rsidR="00003EB5" w:rsidRPr="005E1ED1" w:rsidRDefault="00003EB5" w:rsidP="00746E5D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530" w:type="dxa"/>
          </w:tcPr>
          <w:p w:rsidR="00003EB5" w:rsidRPr="005E1ED1" w:rsidRDefault="00003EB5" w:rsidP="00746E5D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350" w:type="dxa"/>
          </w:tcPr>
          <w:p w:rsidR="00003EB5" w:rsidRPr="005E1ED1" w:rsidRDefault="00003EB5" w:rsidP="00746E5D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003EB5" w:rsidRPr="00A01847" w:rsidTr="00BB25A4">
        <w:tc>
          <w:tcPr>
            <w:tcW w:w="655" w:type="dxa"/>
          </w:tcPr>
          <w:p w:rsidR="00003EB5" w:rsidRPr="005E1ED1" w:rsidRDefault="00003EB5" w:rsidP="0045760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620" w:type="dxa"/>
          </w:tcPr>
          <w:p w:rsidR="00003EB5" w:rsidRPr="005E1ED1" w:rsidRDefault="00003EB5" w:rsidP="00746E5D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4230" w:type="dxa"/>
          </w:tcPr>
          <w:p w:rsidR="00003EB5" w:rsidRPr="005E1ED1" w:rsidRDefault="00003EB5" w:rsidP="00746E5D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710" w:type="dxa"/>
          </w:tcPr>
          <w:p w:rsidR="00003EB5" w:rsidRPr="005E1ED1" w:rsidRDefault="00003EB5" w:rsidP="00746E5D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530" w:type="dxa"/>
          </w:tcPr>
          <w:p w:rsidR="00003EB5" w:rsidRPr="005E1ED1" w:rsidRDefault="00003EB5" w:rsidP="00746E5D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350" w:type="dxa"/>
          </w:tcPr>
          <w:p w:rsidR="00003EB5" w:rsidRPr="005E1ED1" w:rsidRDefault="00003EB5" w:rsidP="00746E5D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003EB5" w:rsidRPr="00A01847" w:rsidTr="00BB25A4">
        <w:tc>
          <w:tcPr>
            <w:tcW w:w="655" w:type="dxa"/>
          </w:tcPr>
          <w:p w:rsidR="00003EB5" w:rsidRPr="005E1ED1" w:rsidRDefault="00003EB5" w:rsidP="0045760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620" w:type="dxa"/>
          </w:tcPr>
          <w:p w:rsidR="00003EB5" w:rsidRPr="005E1ED1" w:rsidRDefault="00003EB5" w:rsidP="00746E5D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4230" w:type="dxa"/>
          </w:tcPr>
          <w:p w:rsidR="00003EB5" w:rsidRPr="005E1ED1" w:rsidRDefault="00003EB5" w:rsidP="00746E5D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710" w:type="dxa"/>
          </w:tcPr>
          <w:p w:rsidR="00003EB5" w:rsidRPr="005E1ED1" w:rsidRDefault="00003EB5" w:rsidP="00746E5D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530" w:type="dxa"/>
          </w:tcPr>
          <w:p w:rsidR="00003EB5" w:rsidRPr="005E1ED1" w:rsidRDefault="00003EB5" w:rsidP="00746E5D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350" w:type="dxa"/>
          </w:tcPr>
          <w:p w:rsidR="00003EB5" w:rsidRPr="005E1ED1" w:rsidRDefault="00003EB5" w:rsidP="00746E5D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003EB5" w:rsidRPr="00A01847" w:rsidTr="00BB25A4">
        <w:tc>
          <w:tcPr>
            <w:tcW w:w="655" w:type="dxa"/>
          </w:tcPr>
          <w:p w:rsidR="00003EB5" w:rsidRPr="005E1ED1" w:rsidRDefault="00003EB5" w:rsidP="0045760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620" w:type="dxa"/>
          </w:tcPr>
          <w:p w:rsidR="00003EB5" w:rsidRPr="005E1ED1" w:rsidRDefault="00003EB5" w:rsidP="0045760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4230" w:type="dxa"/>
          </w:tcPr>
          <w:p w:rsidR="00003EB5" w:rsidRPr="005E1ED1" w:rsidRDefault="00003EB5" w:rsidP="00521DC5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710" w:type="dxa"/>
          </w:tcPr>
          <w:p w:rsidR="00003EB5" w:rsidRPr="005E1ED1" w:rsidRDefault="00003EB5" w:rsidP="0045760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530" w:type="dxa"/>
          </w:tcPr>
          <w:p w:rsidR="00003EB5" w:rsidRPr="005E1ED1" w:rsidRDefault="00003EB5" w:rsidP="0045760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350" w:type="dxa"/>
          </w:tcPr>
          <w:p w:rsidR="00003EB5" w:rsidRPr="005E1ED1" w:rsidRDefault="00003EB5" w:rsidP="0045760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</w:tbl>
    <w:p w:rsidR="00706E08" w:rsidRPr="005E1ED1" w:rsidRDefault="00706E08" w:rsidP="00706E08">
      <w:pPr>
        <w:jc w:val="center"/>
        <w:rPr>
          <w:i/>
          <w:color w:val="auto"/>
          <w:sz w:val="28"/>
          <w:szCs w:val="28"/>
        </w:rPr>
      </w:pPr>
      <w:bookmarkStart w:id="15" w:name="_Toc466538380"/>
      <w:r w:rsidRPr="005E1ED1">
        <w:rPr>
          <w:i/>
          <w:color w:val="auto"/>
          <w:sz w:val="28"/>
          <w:szCs w:val="28"/>
        </w:rPr>
        <w:t>Table 1: Activity in Test process</w:t>
      </w:r>
    </w:p>
    <w:p w:rsidR="00457608" w:rsidRPr="005E1ED1" w:rsidRDefault="00E9490B" w:rsidP="00E9490B">
      <w:pPr>
        <w:pStyle w:val="Heading2"/>
        <w:ind w:firstLine="720"/>
        <w:rPr>
          <w:rFonts w:ascii="Times New Roman" w:hAnsi="Times New Roman" w:cs="Times New Roman"/>
          <w:color w:val="FF3333"/>
          <w:sz w:val="32"/>
          <w:szCs w:val="32"/>
        </w:rPr>
      </w:pPr>
      <w:r w:rsidRPr="005E1ED1">
        <w:rPr>
          <w:rFonts w:ascii="Times New Roman" w:hAnsi="Times New Roman" w:cs="Times New Roman"/>
          <w:color w:val="FF3333"/>
          <w:sz w:val="32"/>
          <w:szCs w:val="32"/>
        </w:rPr>
        <w:t>2.2</w:t>
      </w:r>
      <w:r w:rsidR="00687562" w:rsidRPr="005E1ED1">
        <w:rPr>
          <w:rFonts w:ascii="Times New Roman" w:hAnsi="Times New Roman" w:cs="Times New Roman"/>
          <w:color w:val="FF3333"/>
          <w:sz w:val="32"/>
          <w:szCs w:val="32"/>
        </w:rPr>
        <w:t xml:space="preserve">  </w:t>
      </w:r>
      <w:r w:rsidRPr="005E1ED1">
        <w:rPr>
          <w:rFonts w:ascii="Times New Roman" w:hAnsi="Times New Roman" w:cs="Times New Roman"/>
          <w:color w:val="FF3333"/>
          <w:sz w:val="32"/>
          <w:szCs w:val="32"/>
        </w:rPr>
        <w:t xml:space="preserve"> Test Report Template</w:t>
      </w:r>
      <w:bookmarkEnd w:id="15"/>
    </w:p>
    <w:p w:rsidR="00F10FE9" w:rsidRPr="005E1ED1" w:rsidRDefault="00E9490B" w:rsidP="00F10FE9">
      <w:pPr>
        <w:rPr>
          <w:rFonts w:cs="Times New Roman"/>
          <w:color w:val="auto"/>
          <w:sz w:val="28"/>
          <w:szCs w:val="28"/>
        </w:rPr>
      </w:pPr>
      <w:r w:rsidRPr="005E1ED1">
        <w:rPr>
          <w:rFonts w:cs="Times New Roman"/>
          <w:color w:val="auto"/>
          <w:sz w:val="28"/>
          <w:szCs w:val="28"/>
        </w:rPr>
        <w:t>BSS_TestReport.exe</w:t>
      </w:r>
    </w:p>
    <w:p w:rsidR="00FC3D7B" w:rsidRPr="005E1ED1" w:rsidRDefault="00003EB5" w:rsidP="00B21C6D">
      <w:pPr>
        <w:pStyle w:val="Heading2"/>
        <w:ind w:left="720"/>
        <w:rPr>
          <w:rFonts w:ascii="Times New Roman" w:hAnsi="Times New Roman" w:cs="Times New Roman"/>
          <w:color w:val="FF3333"/>
          <w:sz w:val="32"/>
        </w:rPr>
      </w:pPr>
      <w:bookmarkStart w:id="16" w:name="_Toc466538384"/>
      <w:r w:rsidRPr="005E1ED1">
        <w:rPr>
          <w:rFonts w:ascii="Times New Roman" w:hAnsi="Times New Roman" w:cs="Times New Roman"/>
          <w:color w:val="FF3333"/>
          <w:sz w:val="32"/>
        </w:rPr>
        <w:t>3</w:t>
      </w:r>
      <w:r w:rsidR="00B21C6D" w:rsidRPr="005E1ED1">
        <w:rPr>
          <w:rFonts w:ascii="Times New Roman" w:hAnsi="Times New Roman" w:cs="Times New Roman"/>
          <w:color w:val="FF3333"/>
          <w:sz w:val="32"/>
        </w:rPr>
        <w:t xml:space="preserve"> Analyse Impact</w:t>
      </w:r>
      <w:r w:rsidR="00F1451A" w:rsidRPr="005E1ED1">
        <w:rPr>
          <w:rFonts w:ascii="Times New Roman" w:hAnsi="Times New Roman" w:cs="Times New Roman"/>
          <w:color w:val="FF3333"/>
          <w:sz w:val="32"/>
        </w:rPr>
        <w:t xml:space="preserve"> template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3870"/>
        <w:gridCol w:w="3240"/>
      </w:tblGrid>
      <w:tr w:rsidR="00F1451A" w:rsidRPr="006962A2" w:rsidTr="005E1ED1">
        <w:tc>
          <w:tcPr>
            <w:tcW w:w="1008" w:type="dxa"/>
            <w:shd w:val="clear" w:color="auto" w:fill="FF3333"/>
          </w:tcPr>
          <w:p w:rsidR="00F1451A" w:rsidRPr="006962A2" w:rsidRDefault="00F1451A" w:rsidP="00B21C6D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6962A2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No.</w:t>
            </w:r>
          </w:p>
        </w:tc>
        <w:tc>
          <w:tcPr>
            <w:tcW w:w="3870" w:type="dxa"/>
            <w:shd w:val="clear" w:color="auto" w:fill="FF3333"/>
          </w:tcPr>
          <w:p w:rsidR="00F1451A" w:rsidRPr="006962A2" w:rsidRDefault="00F1451A" w:rsidP="00B21C6D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6962A2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Influences</w:t>
            </w:r>
          </w:p>
        </w:tc>
        <w:tc>
          <w:tcPr>
            <w:tcW w:w="3240" w:type="dxa"/>
            <w:shd w:val="clear" w:color="auto" w:fill="FF3333"/>
          </w:tcPr>
          <w:p w:rsidR="00F1451A" w:rsidRPr="006962A2" w:rsidRDefault="00F1451A" w:rsidP="00F1451A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6962A2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Bug affecting (Yes =1, No=0)</w:t>
            </w:r>
          </w:p>
        </w:tc>
      </w:tr>
      <w:tr w:rsidR="00F1451A" w:rsidRPr="00A01847" w:rsidTr="00003EB5">
        <w:tc>
          <w:tcPr>
            <w:tcW w:w="1008" w:type="dxa"/>
          </w:tcPr>
          <w:p w:rsidR="00F1451A" w:rsidRPr="005E1ED1" w:rsidRDefault="00F1451A" w:rsidP="00B21C6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5E1ED1">
              <w:rPr>
                <w:rFonts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3870" w:type="dxa"/>
          </w:tcPr>
          <w:p w:rsidR="00F1451A" w:rsidRPr="005E1ED1" w:rsidRDefault="00F1451A" w:rsidP="00B21C6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5E1ED1">
              <w:rPr>
                <w:rFonts w:cs="Times New Roman"/>
                <w:color w:val="auto"/>
                <w:sz w:val="28"/>
                <w:szCs w:val="28"/>
              </w:rPr>
              <w:t>Requirement</w:t>
            </w:r>
          </w:p>
        </w:tc>
        <w:tc>
          <w:tcPr>
            <w:tcW w:w="3240" w:type="dxa"/>
          </w:tcPr>
          <w:p w:rsidR="00F1451A" w:rsidRPr="005E1ED1" w:rsidRDefault="00F1451A" w:rsidP="00B21C6D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F1451A" w:rsidRPr="00A01847" w:rsidTr="00003EB5">
        <w:tc>
          <w:tcPr>
            <w:tcW w:w="1008" w:type="dxa"/>
          </w:tcPr>
          <w:p w:rsidR="00F1451A" w:rsidRPr="005E1ED1" w:rsidRDefault="00F1451A" w:rsidP="00B21C6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5E1ED1">
              <w:rPr>
                <w:rFonts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3870" w:type="dxa"/>
          </w:tcPr>
          <w:p w:rsidR="00F1451A" w:rsidRPr="005E1ED1" w:rsidRDefault="00F1451A" w:rsidP="00B21C6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5E1ED1">
              <w:rPr>
                <w:rFonts w:cs="Times New Roman"/>
                <w:color w:val="auto"/>
                <w:sz w:val="28"/>
                <w:szCs w:val="28"/>
              </w:rPr>
              <w:t>Design Interface</w:t>
            </w:r>
          </w:p>
        </w:tc>
        <w:tc>
          <w:tcPr>
            <w:tcW w:w="3240" w:type="dxa"/>
          </w:tcPr>
          <w:p w:rsidR="00F1451A" w:rsidRPr="005E1ED1" w:rsidRDefault="00F1451A" w:rsidP="00B21C6D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F1451A" w:rsidRPr="00A01847" w:rsidTr="00003EB5">
        <w:tc>
          <w:tcPr>
            <w:tcW w:w="1008" w:type="dxa"/>
          </w:tcPr>
          <w:p w:rsidR="00F1451A" w:rsidRPr="005E1ED1" w:rsidRDefault="00F1451A" w:rsidP="00B21C6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5E1ED1">
              <w:rPr>
                <w:rFonts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3870" w:type="dxa"/>
          </w:tcPr>
          <w:p w:rsidR="00F1451A" w:rsidRPr="005E1ED1" w:rsidRDefault="00F1451A" w:rsidP="00B21C6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5E1ED1">
              <w:rPr>
                <w:rFonts w:cs="Times New Roman"/>
                <w:color w:val="auto"/>
                <w:sz w:val="28"/>
                <w:szCs w:val="28"/>
              </w:rPr>
              <w:t>Affect Users</w:t>
            </w:r>
          </w:p>
        </w:tc>
        <w:tc>
          <w:tcPr>
            <w:tcW w:w="3240" w:type="dxa"/>
          </w:tcPr>
          <w:p w:rsidR="00F1451A" w:rsidRPr="005E1ED1" w:rsidRDefault="00F1451A" w:rsidP="00B21C6D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F1451A" w:rsidRPr="00A01847" w:rsidTr="00003EB5">
        <w:tc>
          <w:tcPr>
            <w:tcW w:w="1008" w:type="dxa"/>
          </w:tcPr>
          <w:p w:rsidR="00F1451A" w:rsidRPr="005E1ED1" w:rsidRDefault="00F1451A" w:rsidP="00B21C6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5E1ED1">
              <w:rPr>
                <w:rFonts w:cs="Times New Roman"/>
                <w:color w:val="auto"/>
                <w:sz w:val="28"/>
                <w:szCs w:val="28"/>
              </w:rPr>
              <w:lastRenderedPageBreak/>
              <w:t>4</w:t>
            </w:r>
          </w:p>
        </w:tc>
        <w:tc>
          <w:tcPr>
            <w:tcW w:w="3870" w:type="dxa"/>
          </w:tcPr>
          <w:p w:rsidR="00F1451A" w:rsidRPr="005E1ED1" w:rsidRDefault="00F1451A" w:rsidP="00774A7C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5E1ED1">
              <w:rPr>
                <w:rFonts w:cs="Times New Roman"/>
                <w:color w:val="auto"/>
                <w:sz w:val="28"/>
                <w:szCs w:val="28"/>
              </w:rPr>
              <w:t>Database</w:t>
            </w:r>
          </w:p>
        </w:tc>
        <w:tc>
          <w:tcPr>
            <w:tcW w:w="3240" w:type="dxa"/>
          </w:tcPr>
          <w:p w:rsidR="00F1451A" w:rsidRPr="005E1ED1" w:rsidRDefault="00F1451A" w:rsidP="00B21C6D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F1451A" w:rsidRPr="00A01847" w:rsidTr="00003EB5">
        <w:tc>
          <w:tcPr>
            <w:tcW w:w="1008" w:type="dxa"/>
          </w:tcPr>
          <w:p w:rsidR="00F1451A" w:rsidRPr="005E1ED1" w:rsidRDefault="00F1451A" w:rsidP="00B21C6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5E1ED1">
              <w:rPr>
                <w:rFonts w:cs="Times New Roman"/>
                <w:color w:val="auto"/>
                <w:sz w:val="28"/>
                <w:szCs w:val="28"/>
              </w:rPr>
              <w:t>5</w:t>
            </w:r>
          </w:p>
        </w:tc>
        <w:tc>
          <w:tcPr>
            <w:tcW w:w="3870" w:type="dxa"/>
          </w:tcPr>
          <w:p w:rsidR="00F1451A" w:rsidRPr="005E1ED1" w:rsidRDefault="00F1451A" w:rsidP="00774A7C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5E1ED1">
              <w:rPr>
                <w:rFonts w:cs="Times New Roman"/>
                <w:color w:val="auto"/>
                <w:sz w:val="28"/>
                <w:szCs w:val="28"/>
              </w:rPr>
              <w:t>Source Code</w:t>
            </w:r>
          </w:p>
        </w:tc>
        <w:tc>
          <w:tcPr>
            <w:tcW w:w="3240" w:type="dxa"/>
          </w:tcPr>
          <w:p w:rsidR="00F1451A" w:rsidRPr="005E1ED1" w:rsidRDefault="00F1451A" w:rsidP="00B21C6D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F1451A" w:rsidRPr="00A01847" w:rsidTr="00003EB5">
        <w:tc>
          <w:tcPr>
            <w:tcW w:w="1008" w:type="dxa"/>
          </w:tcPr>
          <w:p w:rsidR="00F1451A" w:rsidRPr="005E1ED1" w:rsidRDefault="00F1451A" w:rsidP="00B21C6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5E1ED1">
              <w:rPr>
                <w:rFonts w:cs="Times New Roman"/>
                <w:color w:val="auto"/>
                <w:sz w:val="28"/>
                <w:szCs w:val="28"/>
              </w:rPr>
              <w:t>6</w:t>
            </w:r>
          </w:p>
        </w:tc>
        <w:tc>
          <w:tcPr>
            <w:tcW w:w="3870" w:type="dxa"/>
          </w:tcPr>
          <w:p w:rsidR="00F1451A" w:rsidRPr="005E1ED1" w:rsidRDefault="00F1451A" w:rsidP="00774A7C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5E1ED1">
              <w:rPr>
                <w:rFonts w:cs="Times New Roman"/>
                <w:color w:val="auto"/>
                <w:sz w:val="28"/>
                <w:szCs w:val="28"/>
              </w:rPr>
              <w:t>Structural Design</w:t>
            </w:r>
          </w:p>
        </w:tc>
        <w:tc>
          <w:tcPr>
            <w:tcW w:w="3240" w:type="dxa"/>
          </w:tcPr>
          <w:p w:rsidR="00F1451A" w:rsidRPr="005E1ED1" w:rsidRDefault="00F1451A" w:rsidP="00B21C6D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F1451A" w:rsidRPr="00A01847" w:rsidTr="00003EB5">
        <w:tc>
          <w:tcPr>
            <w:tcW w:w="1008" w:type="dxa"/>
          </w:tcPr>
          <w:p w:rsidR="00F1451A" w:rsidRPr="005E1ED1" w:rsidRDefault="00F1451A" w:rsidP="00B21C6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5E1ED1">
              <w:rPr>
                <w:rFonts w:cs="Times New Roman"/>
                <w:color w:val="auto"/>
                <w:sz w:val="28"/>
                <w:szCs w:val="28"/>
              </w:rPr>
              <w:t>7</w:t>
            </w:r>
          </w:p>
        </w:tc>
        <w:tc>
          <w:tcPr>
            <w:tcW w:w="3870" w:type="dxa"/>
          </w:tcPr>
          <w:p w:rsidR="00F1451A" w:rsidRPr="005E1ED1" w:rsidRDefault="006921F9" w:rsidP="00774A7C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5E1ED1">
              <w:rPr>
                <w:rFonts w:cs="Times New Roman"/>
                <w:color w:val="auto"/>
                <w:sz w:val="28"/>
                <w:szCs w:val="28"/>
              </w:rPr>
              <w:t>Affect Other Functions</w:t>
            </w:r>
          </w:p>
        </w:tc>
        <w:tc>
          <w:tcPr>
            <w:tcW w:w="3240" w:type="dxa"/>
          </w:tcPr>
          <w:p w:rsidR="00F1451A" w:rsidRPr="005E1ED1" w:rsidRDefault="00F1451A" w:rsidP="00B21C6D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6921F9" w:rsidRPr="00A01847" w:rsidTr="00003EB5">
        <w:tc>
          <w:tcPr>
            <w:tcW w:w="1008" w:type="dxa"/>
          </w:tcPr>
          <w:p w:rsidR="006921F9" w:rsidRPr="005E1ED1" w:rsidRDefault="006921F9" w:rsidP="00B21C6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5E1ED1">
              <w:rPr>
                <w:rFonts w:cs="Times New Roman"/>
                <w:color w:val="auto"/>
                <w:sz w:val="28"/>
                <w:szCs w:val="28"/>
              </w:rPr>
              <w:t>8</w:t>
            </w:r>
          </w:p>
        </w:tc>
        <w:tc>
          <w:tcPr>
            <w:tcW w:w="3870" w:type="dxa"/>
          </w:tcPr>
          <w:p w:rsidR="006921F9" w:rsidRPr="005E1ED1" w:rsidRDefault="006921F9" w:rsidP="00774A7C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5E1ED1">
              <w:rPr>
                <w:rFonts w:cs="Times New Roman"/>
                <w:color w:val="auto"/>
                <w:sz w:val="28"/>
                <w:szCs w:val="28"/>
              </w:rPr>
              <w:t>Schedule</w:t>
            </w:r>
          </w:p>
        </w:tc>
        <w:tc>
          <w:tcPr>
            <w:tcW w:w="3240" w:type="dxa"/>
          </w:tcPr>
          <w:p w:rsidR="006921F9" w:rsidRPr="005E1ED1" w:rsidRDefault="006921F9" w:rsidP="00B21C6D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6921F9" w:rsidRPr="00A01847" w:rsidTr="00003EB5">
        <w:tc>
          <w:tcPr>
            <w:tcW w:w="1008" w:type="dxa"/>
          </w:tcPr>
          <w:p w:rsidR="006921F9" w:rsidRPr="005E1ED1" w:rsidRDefault="006921F9" w:rsidP="00B21C6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5E1ED1">
              <w:rPr>
                <w:rFonts w:cs="Times New Roman"/>
                <w:color w:val="auto"/>
                <w:sz w:val="28"/>
                <w:szCs w:val="28"/>
              </w:rPr>
              <w:t>9</w:t>
            </w:r>
          </w:p>
        </w:tc>
        <w:tc>
          <w:tcPr>
            <w:tcW w:w="3870" w:type="dxa"/>
          </w:tcPr>
          <w:p w:rsidR="006921F9" w:rsidRPr="005E1ED1" w:rsidRDefault="006921F9" w:rsidP="00774A7C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5E1ED1">
              <w:rPr>
                <w:rFonts w:cs="Times New Roman"/>
                <w:color w:val="auto"/>
                <w:sz w:val="28"/>
                <w:szCs w:val="28"/>
              </w:rPr>
              <w:t>Cost</w:t>
            </w:r>
          </w:p>
        </w:tc>
        <w:tc>
          <w:tcPr>
            <w:tcW w:w="3240" w:type="dxa"/>
          </w:tcPr>
          <w:p w:rsidR="006921F9" w:rsidRPr="005E1ED1" w:rsidRDefault="006921F9" w:rsidP="00B21C6D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6921F9" w:rsidRPr="00A01847" w:rsidTr="00003EB5">
        <w:tc>
          <w:tcPr>
            <w:tcW w:w="1008" w:type="dxa"/>
          </w:tcPr>
          <w:p w:rsidR="006921F9" w:rsidRPr="005E1ED1" w:rsidRDefault="003234D9" w:rsidP="00B21C6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5E1ED1">
              <w:rPr>
                <w:rFonts w:cs="Times New Roman"/>
                <w:color w:val="auto"/>
                <w:sz w:val="28"/>
                <w:szCs w:val="28"/>
              </w:rPr>
              <w:t>10</w:t>
            </w:r>
          </w:p>
        </w:tc>
        <w:tc>
          <w:tcPr>
            <w:tcW w:w="3870" w:type="dxa"/>
          </w:tcPr>
          <w:p w:rsidR="006921F9" w:rsidRPr="005E1ED1" w:rsidRDefault="006921F9" w:rsidP="00774A7C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5E1ED1">
              <w:rPr>
                <w:rFonts w:cs="Times New Roman"/>
                <w:color w:val="auto"/>
                <w:sz w:val="28"/>
                <w:szCs w:val="28"/>
              </w:rPr>
              <w:t>Team Morale</w:t>
            </w:r>
          </w:p>
        </w:tc>
        <w:tc>
          <w:tcPr>
            <w:tcW w:w="3240" w:type="dxa"/>
          </w:tcPr>
          <w:p w:rsidR="006921F9" w:rsidRPr="005E1ED1" w:rsidRDefault="006921F9" w:rsidP="00B21C6D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</w:tbl>
    <w:p w:rsidR="0002776E" w:rsidRPr="005E1ED1" w:rsidRDefault="00706E08" w:rsidP="00A87E72">
      <w:pPr>
        <w:jc w:val="center"/>
        <w:rPr>
          <w:i/>
          <w:color w:val="auto"/>
          <w:sz w:val="28"/>
          <w:szCs w:val="28"/>
        </w:rPr>
      </w:pPr>
      <w:r w:rsidRPr="005E1ED1">
        <w:rPr>
          <w:i/>
          <w:color w:val="auto"/>
          <w:sz w:val="28"/>
          <w:szCs w:val="28"/>
        </w:rPr>
        <w:t>T</w:t>
      </w:r>
      <w:r w:rsidR="00A87E72" w:rsidRPr="005E1ED1">
        <w:rPr>
          <w:i/>
          <w:color w:val="auto"/>
          <w:sz w:val="28"/>
          <w:szCs w:val="28"/>
        </w:rPr>
        <w:t>able 3: Analyze Impact Template</w:t>
      </w:r>
    </w:p>
    <w:p w:rsidR="00B21C6D" w:rsidRPr="005E1ED1" w:rsidRDefault="000803FA" w:rsidP="00B21C6D">
      <w:pPr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Impact</w:t>
      </w:r>
      <w:r w:rsidR="0002776E" w:rsidRPr="005E1ED1">
        <w:rPr>
          <w:rFonts w:cs="Times New Roman"/>
          <w:color w:val="auto"/>
          <w:sz w:val="28"/>
          <w:szCs w:val="28"/>
        </w:rPr>
        <w:t xml:space="preserve">: </w:t>
      </w:r>
      <w:r w:rsidR="00F1451A" w:rsidRPr="005E1ED1">
        <w:rPr>
          <w:rFonts w:cs="Times New Roman"/>
          <w:color w:val="auto"/>
          <w:sz w:val="28"/>
          <w:szCs w:val="28"/>
        </w:rPr>
        <w:t xml:space="preserve"> </w:t>
      </w:r>
      <w:r w:rsidR="0002776E" w:rsidRPr="005E1ED1">
        <w:rPr>
          <w:rFonts w:cs="Times New Roman"/>
          <w:color w:val="auto"/>
          <w:sz w:val="28"/>
          <w:szCs w:val="28"/>
        </w:rPr>
        <w:t xml:space="preserve">I = </w:t>
      </w:r>
      <w:r w:rsidR="00F1451A" w:rsidRPr="005E1ED1">
        <w:rPr>
          <w:rFonts w:cs="Times New Roman"/>
          <w:color w:val="auto"/>
          <w:sz w:val="28"/>
          <w:szCs w:val="28"/>
        </w:rPr>
        <w:t>(Number of bug affecting/Total number influences)*100</w:t>
      </w:r>
    </w:p>
    <w:p w:rsidR="0002776E" w:rsidRPr="005E1ED1" w:rsidRDefault="0002776E" w:rsidP="00521DC5">
      <w:pPr>
        <w:pStyle w:val="ListParagraph"/>
        <w:numPr>
          <w:ilvl w:val="0"/>
          <w:numId w:val="12"/>
        </w:numPr>
        <w:rPr>
          <w:rFonts w:cs="Times New Roman"/>
          <w:color w:val="auto"/>
          <w:sz w:val="28"/>
          <w:szCs w:val="28"/>
        </w:rPr>
      </w:pPr>
      <w:r w:rsidRPr="005E1ED1">
        <w:rPr>
          <w:rFonts w:cs="Times New Roman"/>
          <w:color w:val="auto"/>
          <w:sz w:val="28"/>
          <w:szCs w:val="28"/>
        </w:rPr>
        <w:t xml:space="preserve">High impact : 100  &lt;=  I   &gt;  70 </w:t>
      </w:r>
    </w:p>
    <w:p w:rsidR="0002776E" w:rsidRPr="005E1ED1" w:rsidRDefault="0002776E" w:rsidP="00521DC5">
      <w:pPr>
        <w:pStyle w:val="ListParagraph"/>
        <w:numPr>
          <w:ilvl w:val="0"/>
          <w:numId w:val="12"/>
        </w:numPr>
        <w:rPr>
          <w:rFonts w:cs="Times New Roman"/>
          <w:color w:val="auto"/>
          <w:sz w:val="28"/>
          <w:szCs w:val="28"/>
        </w:rPr>
      </w:pPr>
      <w:r w:rsidRPr="005E1ED1">
        <w:rPr>
          <w:rFonts w:cs="Times New Roman"/>
          <w:color w:val="auto"/>
          <w:sz w:val="28"/>
          <w:szCs w:val="28"/>
        </w:rPr>
        <w:t>Medium : 70  &lt;=  I  &gt;  20</w:t>
      </w:r>
    </w:p>
    <w:p w:rsidR="001004D8" w:rsidRPr="005E1ED1" w:rsidRDefault="0002776E" w:rsidP="00521DC5">
      <w:pPr>
        <w:pStyle w:val="ListParagraph"/>
        <w:numPr>
          <w:ilvl w:val="0"/>
          <w:numId w:val="12"/>
        </w:numPr>
        <w:rPr>
          <w:rFonts w:cs="Times New Roman"/>
          <w:color w:val="auto"/>
          <w:sz w:val="28"/>
          <w:szCs w:val="28"/>
        </w:rPr>
      </w:pPr>
      <w:r w:rsidRPr="005E1ED1">
        <w:rPr>
          <w:rFonts w:cs="Times New Roman"/>
          <w:color w:val="auto"/>
          <w:sz w:val="28"/>
          <w:szCs w:val="28"/>
        </w:rPr>
        <w:t>Slow : I  &lt;=  20</w:t>
      </w:r>
    </w:p>
    <w:p w:rsidR="00DE47CC" w:rsidRPr="005E1ED1" w:rsidRDefault="005864B5" w:rsidP="00521DC5">
      <w:pPr>
        <w:pStyle w:val="Heading1"/>
        <w:numPr>
          <w:ilvl w:val="0"/>
          <w:numId w:val="5"/>
        </w:numPr>
        <w:rPr>
          <w:rFonts w:ascii="Times New Roman" w:hAnsi="Times New Roman" w:cs="Times New Roman"/>
          <w:color w:val="FF3333"/>
          <w:sz w:val="36"/>
          <w:szCs w:val="36"/>
        </w:rPr>
      </w:pPr>
      <w:bookmarkStart w:id="17" w:name="_Toc466538385"/>
      <w:r>
        <w:rPr>
          <w:rFonts w:ascii="Times New Roman" w:hAnsi="Times New Roman" w:cs="Times New Roman"/>
          <w:color w:val="FF3333"/>
          <w:sz w:val="36"/>
          <w:szCs w:val="36"/>
        </w:rPr>
        <w:t>Process’s</w:t>
      </w:r>
      <w:r w:rsidR="0090703C" w:rsidRPr="005E1ED1">
        <w:rPr>
          <w:rFonts w:ascii="Times New Roman" w:hAnsi="Times New Roman" w:cs="Times New Roman"/>
          <w:color w:val="FF3333"/>
          <w:sz w:val="36"/>
          <w:szCs w:val="36"/>
        </w:rPr>
        <w:t xml:space="preserve"> Method/Metrics</w:t>
      </w:r>
      <w:bookmarkEnd w:id="17"/>
    </w:p>
    <w:p w:rsidR="0090703C" w:rsidRPr="00A01847" w:rsidRDefault="0090703C" w:rsidP="0090703C">
      <w:pPr>
        <w:pStyle w:val="Heading3"/>
        <w:spacing w:before="0"/>
        <w:ind w:left="927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1371"/>
        <w:gridCol w:w="1642"/>
        <w:gridCol w:w="4475"/>
      </w:tblGrid>
      <w:tr w:rsidR="00E15DBB" w:rsidRPr="00A01847" w:rsidTr="005E1ED1">
        <w:tc>
          <w:tcPr>
            <w:tcW w:w="2739" w:type="dxa"/>
            <w:gridSpan w:val="2"/>
            <w:shd w:val="clear" w:color="auto" w:fill="FF3333"/>
          </w:tcPr>
          <w:p w:rsidR="00E15DBB" w:rsidRPr="00A01847" w:rsidRDefault="00E15DBB" w:rsidP="000813A2">
            <w:pPr>
              <w:rPr>
                <w:rFonts w:cs="Times New Roman"/>
                <w:b/>
                <w:color w:val="FFFFFF" w:themeColor="background1"/>
                <w:sz w:val="32"/>
                <w:szCs w:val="32"/>
              </w:rPr>
            </w:pPr>
            <w:r w:rsidRPr="00A01847">
              <w:rPr>
                <w:rFonts w:cs="Times New Roman"/>
                <w:b/>
                <w:color w:val="FFFFFF" w:themeColor="background1"/>
                <w:sz w:val="32"/>
                <w:szCs w:val="32"/>
              </w:rPr>
              <w:t>Goal</w:t>
            </w:r>
          </w:p>
        </w:tc>
        <w:tc>
          <w:tcPr>
            <w:tcW w:w="1642" w:type="dxa"/>
            <w:shd w:val="clear" w:color="auto" w:fill="FF3333"/>
          </w:tcPr>
          <w:p w:rsidR="00E15DBB" w:rsidRPr="00A01847" w:rsidRDefault="00E15DBB" w:rsidP="000813A2">
            <w:pPr>
              <w:rPr>
                <w:rFonts w:cs="Times New Roman"/>
                <w:b/>
                <w:color w:val="FFFFFF" w:themeColor="background1"/>
                <w:sz w:val="32"/>
                <w:szCs w:val="32"/>
              </w:rPr>
            </w:pPr>
            <w:r w:rsidRPr="00A01847">
              <w:rPr>
                <w:rFonts w:cs="Times New Roman"/>
                <w:b/>
                <w:color w:val="FFFFFF" w:themeColor="background1"/>
                <w:sz w:val="32"/>
                <w:szCs w:val="32"/>
              </w:rPr>
              <w:t>Questions</w:t>
            </w:r>
          </w:p>
        </w:tc>
        <w:tc>
          <w:tcPr>
            <w:tcW w:w="4475" w:type="dxa"/>
            <w:shd w:val="clear" w:color="auto" w:fill="FF3333"/>
          </w:tcPr>
          <w:p w:rsidR="00E15DBB" w:rsidRPr="00A01847" w:rsidRDefault="00E15DBB" w:rsidP="000813A2">
            <w:pPr>
              <w:rPr>
                <w:rFonts w:cs="Times New Roman"/>
                <w:b/>
                <w:color w:val="FFFFFF" w:themeColor="background1"/>
                <w:sz w:val="32"/>
                <w:szCs w:val="32"/>
              </w:rPr>
            </w:pPr>
            <w:r w:rsidRPr="00A01847">
              <w:rPr>
                <w:rFonts w:cs="Times New Roman"/>
                <w:b/>
                <w:color w:val="FFFFFF" w:themeColor="background1"/>
                <w:sz w:val="32"/>
                <w:szCs w:val="32"/>
              </w:rPr>
              <w:t>Metrics</w:t>
            </w:r>
          </w:p>
        </w:tc>
      </w:tr>
      <w:tr w:rsidR="005E1ED1" w:rsidRPr="005E1ED1" w:rsidTr="00003EB5">
        <w:tc>
          <w:tcPr>
            <w:tcW w:w="1368" w:type="dxa"/>
            <w:vMerge w:val="restart"/>
          </w:tcPr>
          <w:p w:rsidR="0074035C" w:rsidRPr="005E1ED1" w:rsidRDefault="0074035C" w:rsidP="000813A2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371" w:type="dxa"/>
          </w:tcPr>
          <w:p w:rsidR="0074035C" w:rsidRPr="005E1ED1" w:rsidRDefault="0074035C" w:rsidP="000813A2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642" w:type="dxa"/>
          </w:tcPr>
          <w:p w:rsidR="0074035C" w:rsidRPr="005E1ED1" w:rsidRDefault="0074035C" w:rsidP="000813A2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4475" w:type="dxa"/>
          </w:tcPr>
          <w:p w:rsidR="0074035C" w:rsidRPr="005E1ED1" w:rsidRDefault="0074035C" w:rsidP="00F944B3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5E1ED1" w:rsidRPr="005E1ED1" w:rsidTr="00003EB5">
        <w:trPr>
          <w:trHeight w:val="2004"/>
        </w:trPr>
        <w:tc>
          <w:tcPr>
            <w:tcW w:w="1368" w:type="dxa"/>
            <w:vMerge/>
          </w:tcPr>
          <w:p w:rsidR="0074035C" w:rsidRPr="005E1ED1" w:rsidRDefault="0074035C" w:rsidP="000813A2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371" w:type="dxa"/>
          </w:tcPr>
          <w:p w:rsidR="0074035C" w:rsidRPr="005E1ED1" w:rsidRDefault="0074035C" w:rsidP="000813A2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642" w:type="dxa"/>
          </w:tcPr>
          <w:p w:rsidR="0074035C" w:rsidRPr="005E1ED1" w:rsidRDefault="0074035C" w:rsidP="000813A2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4475" w:type="dxa"/>
          </w:tcPr>
          <w:p w:rsidR="0074035C" w:rsidRPr="005E1ED1" w:rsidRDefault="0074035C" w:rsidP="00F944B3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5E1ED1" w:rsidRPr="005E1ED1" w:rsidTr="00003EB5">
        <w:trPr>
          <w:trHeight w:val="2004"/>
        </w:trPr>
        <w:tc>
          <w:tcPr>
            <w:tcW w:w="1368" w:type="dxa"/>
            <w:vMerge/>
          </w:tcPr>
          <w:p w:rsidR="0074035C" w:rsidRPr="005E1ED1" w:rsidRDefault="0074035C" w:rsidP="000813A2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371" w:type="dxa"/>
            <w:vMerge w:val="restart"/>
          </w:tcPr>
          <w:p w:rsidR="0074035C" w:rsidRPr="005E1ED1" w:rsidRDefault="0074035C" w:rsidP="000813A2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642" w:type="dxa"/>
          </w:tcPr>
          <w:p w:rsidR="0074035C" w:rsidRPr="005E1ED1" w:rsidRDefault="0074035C" w:rsidP="000813A2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4475" w:type="dxa"/>
          </w:tcPr>
          <w:p w:rsidR="0074035C" w:rsidRPr="005E1ED1" w:rsidRDefault="0074035C" w:rsidP="0074035C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5E1ED1" w:rsidRPr="005E1ED1" w:rsidTr="00003EB5">
        <w:trPr>
          <w:trHeight w:val="2004"/>
        </w:trPr>
        <w:tc>
          <w:tcPr>
            <w:tcW w:w="1368" w:type="dxa"/>
            <w:vMerge/>
          </w:tcPr>
          <w:p w:rsidR="0074035C" w:rsidRPr="005E1ED1" w:rsidRDefault="0074035C" w:rsidP="000813A2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371" w:type="dxa"/>
            <w:vMerge/>
          </w:tcPr>
          <w:p w:rsidR="0074035C" w:rsidRPr="005E1ED1" w:rsidRDefault="0074035C" w:rsidP="000813A2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642" w:type="dxa"/>
          </w:tcPr>
          <w:p w:rsidR="0074035C" w:rsidRPr="005E1ED1" w:rsidRDefault="0074035C" w:rsidP="0074035C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4475" w:type="dxa"/>
          </w:tcPr>
          <w:p w:rsidR="0074035C" w:rsidRPr="005E1ED1" w:rsidRDefault="0074035C" w:rsidP="0074035C">
            <w:pPr>
              <w:pStyle w:val="BodyText"/>
              <w:widowControl w:val="0"/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06E08" w:rsidRPr="005E1ED1" w:rsidRDefault="00706E08" w:rsidP="00706E08">
      <w:pPr>
        <w:jc w:val="center"/>
        <w:rPr>
          <w:i/>
          <w:color w:val="auto"/>
          <w:sz w:val="28"/>
          <w:szCs w:val="28"/>
        </w:rPr>
      </w:pPr>
      <w:bookmarkStart w:id="18" w:name="_Toc466538386"/>
      <w:r w:rsidRPr="005E1ED1">
        <w:rPr>
          <w:i/>
          <w:color w:val="auto"/>
          <w:sz w:val="28"/>
          <w:szCs w:val="28"/>
        </w:rPr>
        <w:t>Table 4: Metrics and Methods Test process</w:t>
      </w:r>
    </w:p>
    <w:p w:rsidR="007E2FB6" w:rsidRPr="005E1ED1" w:rsidRDefault="00F805EF" w:rsidP="00521DC5">
      <w:pPr>
        <w:pStyle w:val="Heading1"/>
        <w:numPr>
          <w:ilvl w:val="0"/>
          <w:numId w:val="5"/>
        </w:numPr>
        <w:rPr>
          <w:rFonts w:ascii="Times New Roman" w:hAnsi="Times New Roman" w:cs="Times New Roman"/>
          <w:color w:val="FF3333"/>
        </w:rPr>
      </w:pPr>
      <w:r w:rsidRPr="005E1ED1">
        <w:rPr>
          <w:rFonts w:ascii="Times New Roman" w:hAnsi="Times New Roman" w:cs="Times New Roman"/>
          <w:color w:val="FF3333"/>
        </w:rPr>
        <w:t>Roles and responsibility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128"/>
      </w:tblGrid>
      <w:tr w:rsidR="00F805EF" w:rsidRPr="00A01847" w:rsidTr="005E1ED1">
        <w:tc>
          <w:tcPr>
            <w:tcW w:w="1728" w:type="dxa"/>
            <w:shd w:val="clear" w:color="auto" w:fill="FF3333"/>
          </w:tcPr>
          <w:p w:rsidR="00F805EF" w:rsidRPr="00A01847" w:rsidRDefault="00F805EF" w:rsidP="00774A7C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A01847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Roles</w:t>
            </w:r>
          </w:p>
        </w:tc>
        <w:tc>
          <w:tcPr>
            <w:tcW w:w="7128" w:type="dxa"/>
            <w:shd w:val="clear" w:color="auto" w:fill="FF3333"/>
          </w:tcPr>
          <w:p w:rsidR="00F805EF" w:rsidRPr="00A01847" w:rsidRDefault="00F805EF" w:rsidP="00774A7C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A01847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Responsibility</w:t>
            </w:r>
          </w:p>
        </w:tc>
      </w:tr>
      <w:tr w:rsidR="005E1ED1" w:rsidRPr="005E1ED1" w:rsidTr="00003EB5">
        <w:tc>
          <w:tcPr>
            <w:tcW w:w="1728" w:type="dxa"/>
          </w:tcPr>
          <w:p w:rsidR="00F805EF" w:rsidRPr="005E1ED1" w:rsidRDefault="00F805EF" w:rsidP="00774A7C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7128" w:type="dxa"/>
          </w:tcPr>
          <w:p w:rsidR="00F805EF" w:rsidRPr="005E1ED1" w:rsidRDefault="00F805EF" w:rsidP="00D82600">
            <w:pPr>
              <w:pStyle w:val="ListParagraph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5E1ED1" w:rsidRPr="005E1ED1" w:rsidTr="00003EB5">
        <w:tc>
          <w:tcPr>
            <w:tcW w:w="1728" w:type="dxa"/>
          </w:tcPr>
          <w:p w:rsidR="00F805EF" w:rsidRPr="005E1ED1" w:rsidRDefault="00F805EF" w:rsidP="00774A7C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7128" w:type="dxa"/>
          </w:tcPr>
          <w:p w:rsidR="00F805EF" w:rsidRPr="005E1ED1" w:rsidRDefault="00F805EF" w:rsidP="00D82600">
            <w:pPr>
              <w:pStyle w:val="ListParagraph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5E1ED1" w:rsidRPr="005E1ED1" w:rsidTr="00003EB5">
        <w:tc>
          <w:tcPr>
            <w:tcW w:w="1728" w:type="dxa"/>
          </w:tcPr>
          <w:p w:rsidR="00F805EF" w:rsidRPr="005E1ED1" w:rsidRDefault="00F805EF" w:rsidP="00774A7C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7128" w:type="dxa"/>
          </w:tcPr>
          <w:p w:rsidR="00F805EF" w:rsidRPr="005E1ED1" w:rsidRDefault="00F805EF" w:rsidP="00D82600">
            <w:pPr>
              <w:pStyle w:val="ListParagraph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</w:tbl>
    <w:p w:rsidR="00706E08" w:rsidRPr="005E1ED1" w:rsidRDefault="00706E08" w:rsidP="00706E08">
      <w:pPr>
        <w:jc w:val="center"/>
        <w:rPr>
          <w:i/>
          <w:color w:val="auto"/>
          <w:sz w:val="28"/>
          <w:szCs w:val="28"/>
        </w:rPr>
      </w:pPr>
      <w:r w:rsidRPr="005E1ED1">
        <w:rPr>
          <w:i/>
          <w:color w:val="auto"/>
          <w:sz w:val="28"/>
          <w:szCs w:val="28"/>
        </w:rPr>
        <w:t>Table 5: Roles and Responsibility</w:t>
      </w:r>
    </w:p>
    <w:p w:rsidR="00F805EF" w:rsidRPr="00A01847" w:rsidRDefault="00F805EF" w:rsidP="00F805EF">
      <w:pPr>
        <w:rPr>
          <w:rFonts w:cs="Times New Roman"/>
        </w:rPr>
      </w:pPr>
    </w:p>
    <w:p w:rsidR="007E2FB6" w:rsidRPr="005E1ED1" w:rsidRDefault="007E2FB6" w:rsidP="00521DC5">
      <w:pPr>
        <w:pStyle w:val="Heading1"/>
        <w:numPr>
          <w:ilvl w:val="0"/>
          <w:numId w:val="5"/>
        </w:numPr>
        <w:rPr>
          <w:rFonts w:ascii="Times New Roman" w:hAnsi="Times New Roman" w:cs="Times New Roman"/>
          <w:color w:val="FF3333"/>
          <w:sz w:val="36"/>
          <w:szCs w:val="36"/>
        </w:rPr>
      </w:pPr>
      <w:bookmarkStart w:id="19" w:name="_Toc466538387"/>
      <w:r w:rsidRPr="005E1ED1">
        <w:rPr>
          <w:rFonts w:ascii="Times New Roman" w:hAnsi="Times New Roman" w:cs="Times New Roman"/>
          <w:color w:val="FF3333"/>
          <w:sz w:val="36"/>
          <w:szCs w:val="36"/>
        </w:rPr>
        <w:t>Schedule</w:t>
      </w:r>
      <w:bookmarkEnd w:id="19"/>
    </w:p>
    <w:p w:rsidR="00532373" w:rsidRPr="00532373" w:rsidRDefault="00532373" w:rsidP="00532373"/>
    <w:tbl>
      <w:tblPr>
        <w:tblStyle w:val="GridTable4-Accent61"/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2975"/>
        <w:gridCol w:w="2070"/>
        <w:gridCol w:w="1620"/>
        <w:gridCol w:w="1710"/>
      </w:tblGrid>
      <w:tr w:rsidR="00787A24" w:rsidRPr="00A01847" w:rsidTr="005E1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3333"/>
          </w:tcPr>
          <w:p w:rsidR="00787A24" w:rsidRPr="00A01847" w:rsidRDefault="00787A24">
            <w:pPr>
              <w:jc w:val="center"/>
              <w:rPr>
                <w:rFonts w:cs="Times New Roman"/>
                <w:sz w:val="28"/>
                <w:szCs w:val="28"/>
              </w:rPr>
            </w:pPr>
            <w:bookmarkStart w:id="20" w:name="OLE_LINK15" w:colFirst="1" w:colLast="4"/>
            <w:r>
              <w:rPr>
                <w:rFonts w:cs="Times New Roman"/>
                <w:sz w:val="28"/>
                <w:szCs w:val="28"/>
              </w:rPr>
              <w:t>Task</w:t>
            </w:r>
          </w:p>
        </w:tc>
        <w:tc>
          <w:tcPr>
            <w:tcW w:w="29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3333"/>
            <w:vAlign w:val="center"/>
            <w:hideMark/>
          </w:tcPr>
          <w:p w:rsidR="00787A24" w:rsidRPr="00A01847" w:rsidRDefault="0078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A01847">
              <w:rPr>
                <w:rFonts w:cs="Times New Roman"/>
                <w:sz w:val="28"/>
                <w:szCs w:val="28"/>
              </w:rPr>
              <w:t>Task Description</w:t>
            </w:r>
          </w:p>
        </w:tc>
        <w:tc>
          <w:tcPr>
            <w:tcW w:w="20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3333"/>
            <w:vAlign w:val="center"/>
            <w:hideMark/>
          </w:tcPr>
          <w:p w:rsidR="00787A24" w:rsidRPr="00A01847" w:rsidRDefault="0078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A01847">
              <w:rPr>
                <w:rFonts w:cs="Times New Roman"/>
                <w:sz w:val="28"/>
                <w:szCs w:val="28"/>
              </w:rPr>
              <w:t>Start Date</w:t>
            </w:r>
          </w:p>
        </w:tc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3333"/>
            <w:vAlign w:val="center"/>
            <w:hideMark/>
          </w:tcPr>
          <w:p w:rsidR="00787A24" w:rsidRPr="00A01847" w:rsidRDefault="0078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A01847">
              <w:rPr>
                <w:rFonts w:cs="Times New Roman"/>
                <w:sz w:val="28"/>
                <w:szCs w:val="28"/>
              </w:rPr>
              <w:t>Finish Date</w:t>
            </w:r>
          </w:p>
        </w:tc>
        <w:tc>
          <w:tcPr>
            <w:tcW w:w="17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3333"/>
            <w:vAlign w:val="center"/>
            <w:hideMark/>
          </w:tcPr>
          <w:p w:rsidR="00787A24" w:rsidRPr="00A01847" w:rsidRDefault="0078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A01847">
              <w:rPr>
                <w:rFonts w:cs="Times New Roman"/>
                <w:sz w:val="28"/>
                <w:szCs w:val="28"/>
              </w:rPr>
              <w:t>Assigned</w:t>
            </w:r>
          </w:p>
        </w:tc>
      </w:tr>
      <w:tr w:rsidR="005E1ED1" w:rsidRPr="005E1ED1" w:rsidTr="00D82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vMerge w:val="restart"/>
            <w:shd w:val="clear" w:color="auto" w:fill="FFFFFF" w:themeFill="background1"/>
          </w:tcPr>
          <w:p w:rsidR="001D09FF" w:rsidRPr="005E1ED1" w:rsidRDefault="001D09FF" w:rsidP="00787A24">
            <w:pPr>
              <w:tabs>
                <w:tab w:val="left" w:pos="2865"/>
              </w:tabs>
              <w:jc w:val="center"/>
              <w:rPr>
                <w:rFonts w:cs="Times New Roman"/>
                <w:b w:val="0"/>
                <w:sz w:val="28"/>
                <w:szCs w:val="28"/>
              </w:rPr>
            </w:pPr>
          </w:p>
        </w:tc>
        <w:tc>
          <w:tcPr>
            <w:tcW w:w="8375" w:type="dxa"/>
            <w:gridSpan w:val="4"/>
            <w:shd w:val="clear" w:color="auto" w:fill="FFFFFF" w:themeFill="background1"/>
            <w:vAlign w:val="center"/>
          </w:tcPr>
          <w:p w:rsidR="00787A24" w:rsidRPr="005E1ED1" w:rsidRDefault="00787A24">
            <w:pPr>
              <w:tabs>
                <w:tab w:val="left" w:pos="28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</w:rPr>
            </w:pPr>
          </w:p>
        </w:tc>
      </w:tr>
      <w:tr w:rsidR="005E1ED1" w:rsidRPr="005E1ED1" w:rsidTr="00D82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vMerge/>
            <w:shd w:val="clear" w:color="auto" w:fill="FFFFFF" w:themeFill="background1"/>
          </w:tcPr>
          <w:p w:rsidR="00787A24" w:rsidRPr="005E1ED1" w:rsidRDefault="00787A2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975" w:type="dxa"/>
            <w:shd w:val="clear" w:color="auto" w:fill="FFFFFF" w:themeFill="background1"/>
            <w:vAlign w:val="center"/>
          </w:tcPr>
          <w:p w:rsidR="00787A24" w:rsidRPr="005E1ED1" w:rsidRDefault="0078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:rsidR="00787A24" w:rsidRPr="005E1ED1" w:rsidRDefault="00787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787A24" w:rsidRPr="005E1ED1" w:rsidRDefault="00787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787A24" w:rsidRPr="005E1ED1" w:rsidRDefault="00787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5E1ED1" w:rsidRPr="005E1ED1" w:rsidTr="00D82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vMerge/>
            <w:shd w:val="clear" w:color="auto" w:fill="FFFFFF" w:themeFill="background1"/>
          </w:tcPr>
          <w:p w:rsidR="00787A24" w:rsidRPr="005E1ED1" w:rsidRDefault="00787A24">
            <w:pPr>
              <w:jc w:val="center"/>
              <w:rPr>
                <w:rFonts w:cs="Times New Roman"/>
                <w:b w:val="0"/>
                <w:sz w:val="28"/>
                <w:szCs w:val="28"/>
              </w:rPr>
            </w:pPr>
          </w:p>
        </w:tc>
        <w:tc>
          <w:tcPr>
            <w:tcW w:w="8375" w:type="dxa"/>
            <w:gridSpan w:val="4"/>
            <w:shd w:val="clear" w:color="auto" w:fill="FFFFFF" w:themeFill="background1"/>
            <w:vAlign w:val="center"/>
          </w:tcPr>
          <w:p w:rsidR="00787A24" w:rsidRPr="005E1ED1" w:rsidRDefault="00787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</w:rPr>
            </w:pPr>
          </w:p>
        </w:tc>
      </w:tr>
      <w:tr w:rsidR="005E1ED1" w:rsidRPr="005E1ED1" w:rsidTr="00D82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vMerge/>
            <w:shd w:val="clear" w:color="auto" w:fill="FFFFFF" w:themeFill="background1"/>
          </w:tcPr>
          <w:p w:rsidR="00787A24" w:rsidRPr="005E1ED1" w:rsidRDefault="00787A2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975" w:type="dxa"/>
            <w:shd w:val="clear" w:color="auto" w:fill="FFFFFF" w:themeFill="background1"/>
            <w:vAlign w:val="center"/>
          </w:tcPr>
          <w:p w:rsidR="00787A24" w:rsidRPr="005E1ED1" w:rsidRDefault="0078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:rsidR="00787A24" w:rsidRPr="005E1ED1" w:rsidRDefault="00787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787A24" w:rsidRPr="005E1ED1" w:rsidRDefault="00787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787A24" w:rsidRPr="005E1ED1" w:rsidRDefault="00787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5E1ED1" w:rsidRPr="005E1ED1" w:rsidTr="00D82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vMerge/>
            <w:shd w:val="clear" w:color="auto" w:fill="FFFFFF" w:themeFill="background1"/>
          </w:tcPr>
          <w:p w:rsidR="00787A24" w:rsidRPr="005E1ED1" w:rsidRDefault="00787A2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975" w:type="dxa"/>
            <w:shd w:val="clear" w:color="auto" w:fill="FFFFFF" w:themeFill="background1"/>
            <w:vAlign w:val="center"/>
          </w:tcPr>
          <w:p w:rsidR="00787A24" w:rsidRPr="005E1ED1" w:rsidRDefault="0078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:rsidR="00787A24" w:rsidRPr="005E1ED1" w:rsidRDefault="00787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787A24" w:rsidRPr="005E1ED1" w:rsidRDefault="00787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787A24" w:rsidRPr="005E1ED1" w:rsidRDefault="00787A24" w:rsidP="004C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5E1ED1" w:rsidRPr="005E1ED1" w:rsidTr="00D82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vMerge/>
            <w:shd w:val="clear" w:color="auto" w:fill="FFFFFF" w:themeFill="background1"/>
          </w:tcPr>
          <w:p w:rsidR="00787A24" w:rsidRPr="005E1ED1" w:rsidRDefault="00787A2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975" w:type="dxa"/>
            <w:shd w:val="clear" w:color="auto" w:fill="FFFFFF" w:themeFill="background1"/>
            <w:vAlign w:val="center"/>
          </w:tcPr>
          <w:p w:rsidR="00787A24" w:rsidRPr="005E1ED1" w:rsidRDefault="0078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:rsidR="00787A24" w:rsidRPr="005E1ED1" w:rsidRDefault="00787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787A24" w:rsidRPr="005E1ED1" w:rsidRDefault="00787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787A24" w:rsidRPr="005E1ED1" w:rsidRDefault="00787A24" w:rsidP="00C70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5E1ED1" w:rsidRPr="005E1ED1" w:rsidTr="00D82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vMerge/>
            <w:shd w:val="clear" w:color="auto" w:fill="FFFFFF" w:themeFill="background1"/>
          </w:tcPr>
          <w:p w:rsidR="00787A24" w:rsidRPr="005E1ED1" w:rsidRDefault="00787A2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975" w:type="dxa"/>
            <w:shd w:val="clear" w:color="auto" w:fill="FFFFFF" w:themeFill="background1"/>
            <w:vAlign w:val="center"/>
          </w:tcPr>
          <w:p w:rsidR="00787A24" w:rsidRPr="005E1ED1" w:rsidRDefault="0078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:rsidR="00787A24" w:rsidRPr="005E1ED1" w:rsidRDefault="00787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787A24" w:rsidRPr="005E1ED1" w:rsidRDefault="00787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787A24" w:rsidRPr="005E1ED1" w:rsidRDefault="00787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5E1ED1" w:rsidRPr="005E1ED1" w:rsidTr="00D82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vMerge w:val="restart"/>
            <w:shd w:val="clear" w:color="auto" w:fill="FFFFFF" w:themeFill="background1"/>
            <w:vAlign w:val="center"/>
          </w:tcPr>
          <w:p w:rsidR="001D09FF" w:rsidRPr="005E1ED1" w:rsidRDefault="001D09FF" w:rsidP="00787A24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375" w:type="dxa"/>
            <w:gridSpan w:val="4"/>
            <w:shd w:val="clear" w:color="auto" w:fill="FFFFFF" w:themeFill="background1"/>
            <w:vAlign w:val="center"/>
          </w:tcPr>
          <w:p w:rsidR="001D09FF" w:rsidRPr="005E1ED1" w:rsidRDefault="001D0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5E1ED1" w:rsidRPr="005E1ED1" w:rsidTr="00D82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vMerge/>
            <w:shd w:val="clear" w:color="auto" w:fill="FFFFFF" w:themeFill="background1"/>
          </w:tcPr>
          <w:p w:rsidR="001D09FF" w:rsidRPr="005E1ED1" w:rsidRDefault="001D09FF" w:rsidP="00787A24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975" w:type="dxa"/>
            <w:shd w:val="clear" w:color="auto" w:fill="FFFFFF" w:themeFill="background1"/>
            <w:vAlign w:val="center"/>
          </w:tcPr>
          <w:p w:rsidR="001D09FF" w:rsidRPr="005E1ED1" w:rsidRDefault="001D09FF" w:rsidP="00136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:rsidR="001D09FF" w:rsidRPr="005E1ED1" w:rsidRDefault="001D09FF" w:rsidP="00640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1D09FF" w:rsidRPr="005E1ED1" w:rsidRDefault="001D0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1D09FF" w:rsidRPr="005E1ED1" w:rsidRDefault="001D0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5E1ED1" w:rsidRPr="005E1ED1" w:rsidTr="00D82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vMerge/>
            <w:shd w:val="clear" w:color="auto" w:fill="FFFFFF" w:themeFill="background1"/>
          </w:tcPr>
          <w:p w:rsidR="001D09FF" w:rsidRPr="005E1ED1" w:rsidRDefault="001D09FF" w:rsidP="00787A24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975" w:type="dxa"/>
            <w:shd w:val="clear" w:color="auto" w:fill="FFFFFF" w:themeFill="background1"/>
            <w:vAlign w:val="center"/>
          </w:tcPr>
          <w:p w:rsidR="001D09FF" w:rsidRPr="005E1ED1" w:rsidRDefault="001D0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:rsidR="001D09FF" w:rsidRPr="005E1ED1" w:rsidRDefault="001D0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1D09FF" w:rsidRPr="005E1ED1" w:rsidRDefault="001D0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1D09FF" w:rsidRPr="005E1ED1" w:rsidRDefault="001D0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5E1ED1" w:rsidRPr="005E1ED1" w:rsidTr="00D82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vMerge/>
            <w:shd w:val="clear" w:color="auto" w:fill="FFFFFF" w:themeFill="background1"/>
          </w:tcPr>
          <w:p w:rsidR="001D09FF" w:rsidRPr="005E1ED1" w:rsidRDefault="001D09FF">
            <w:pPr>
              <w:jc w:val="center"/>
              <w:rPr>
                <w:rFonts w:cs="Times New Roman"/>
                <w:b w:val="0"/>
                <w:sz w:val="28"/>
                <w:szCs w:val="28"/>
              </w:rPr>
            </w:pPr>
          </w:p>
        </w:tc>
        <w:tc>
          <w:tcPr>
            <w:tcW w:w="8375" w:type="dxa"/>
            <w:gridSpan w:val="4"/>
            <w:shd w:val="clear" w:color="auto" w:fill="FFFFFF" w:themeFill="background1"/>
            <w:vAlign w:val="center"/>
          </w:tcPr>
          <w:p w:rsidR="001D09FF" w:rsidRPr="005E1ED1" w:rsidRDefault="001D0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5E1ED1" w:rsidRPr="005E1ED1" w:rsidTr="00D82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vMerge/>
            <w:shd w:val="clear" w:color="auto" w:fill="FFFFFF" w:themeFill="background1"/>
          </w:tcPr>
          <w:p w:rsidR="00C7068B" w:rsidRPr="005E1ED1" w:rsidRDefault="00C7068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975" w:type="dxa"/>
            <w:shd w:val="clear" w:color="auto" w:fill="FFFFFF" w:themeFill="background1"/>
            <w:vAlign w:val="center"/>
          </w:tcPr>
          <w:p w:rsidR="00C7068B" w:rsidRPr="005E1ED1" w:rsidRDefault="00C70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:rsidR="00C7068B" w:rsidRPr="005E1ED1" w:rsidRDefault="00C70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C7068B" w:rsidRPr="005E1ED1" w:rsidRDefault="00C70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C7068B" w:rsidRPr="005E1ED1" w:rsidRDefault="00C7068B" w:rsidP="00292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5E1ED1" w:rsidRPr="005E1ED1" w:rsidTr="00D82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vMerge/>
            <w:shd w:val="clear" w:color="auto" w:fill="FFFFFF" w:themeFill="background1"/>
          </w:tcPr>
          <w:p w:rsidR="00C7068B" w:rsidRPr="005E1ED1" w:rsidRDefault="00C7068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975" w:type="dxa"/>
            <w:shd w:val="clear" w:color="auto" w:fill="FFFFFF" w:themeFill="background1"/>
            <w:vAlign w:val="center"/>
          </w:tcPr>
          <w:p w:rsidR="00C7068B" w:rsidRPr="005E1ED1" w:rsidRDefault="00C7068B" w:rsidP="002B1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:rsidR="00C7068B" w:rsidRPr="005E1ED1" w:rsidRDefault="00C70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C7068B" w:rsidRPr="005E1ED1" w:rsidRDefault="00C70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C7068B" w:rsidRPr="005E1ED1" w:rsidRDefault="00C7068B" w:rsidP="0029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5E1ED1" w:rsidRPr="005E1ED1" w:rsidTr="00D82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vMerge w:val="restart"/>
            <w:shd w:val="clear" w:color="auto" w:fill="FFFFFF" w:themeFill="background1"/>
            <w:vAlign w:val="center"/>
          </w:tcPr>
          <w:p w:rsidR="00C7068B" w:rsidRPr="005E1ED1" w:rsidRDefault="00C7068B" w:rsidP="00787A24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375" w:type="dxa"/>
            <w:gridSpan w:val="4"/>
            <w:shd w:val="clear" w:color="auto" w:fill="FFFFFF" w:themeFill="background1"/>
            <w:vAlign w:val="center"/>
          </w:tcPr>
          <w:p w:rsidR="00C7068B" w:rsidRPr="005E1ED1" w:rsidRDefault="00C70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</w:rPr>
            </w:pPr>
          </w:p>
        </w:tc>
      </w:tr>
      <w:tr w:rsidR="005E1ED1" w:rsidRPr="005E1ED1" w:rsidTr="00D82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vMerge/>
            <w:shd w:val="clear" w:color="auto" w:fill="FFFFFF" w:themeFill="background1"/>
          </w:tcPr>
          <w:p w:rsidR="00C7068B" w:rsidRPr="005E1ED1" w:rsidRDefault="00C7068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975" w:type="dxa"/>
            <w:shd w:val="clear" w:color="auto" w:fill="FFFFFF" w:themeFill="background1"/>
            <w:vAlign w:val="center"/>
          </w:tcPr>
          <w:p w:rsidR="00C7068B" w:rsidRPr="005E1ED1" w:rsidRDefault="00C7068B" w:rsidP="0078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:rsidR="00C7068B" w:rsidRPr="005E1ED1" w:rsidRDefault="00C70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C7068B" w:rsidRPr="005E1ED1" w:rsidRDefault="00C70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C7068B" w:rsidRPr="005E1ED1" w:rsidRDefault="00C70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5E1ED1" w:rsidRPr="005E1ED1" w:rsidTr="00D82600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vMerge/>
            <w:shd w:val="clear" w:color="auto" w:fill="FFFFFF" w:themeFill="background1"/>
          </w:tcPr>
          <w:p w:rsidR="00C7068B" w:rsidRPr="005E1ED1" w:rsidRDefault="00C7068B">
            <w:pPr>
              <w:spacing w:after="24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975" w:type="dxa"/>
            <w:shd w:val="clear" w:color="auto" w:fill="FFFFFF" w:themeFill="background1"/>
            <w:vAlign w:val="center"/>
          </w:tcPr>
          <w:p w:rsidR="00C7068B" w:rsidRPr="005E1ED1" w:rsidRDefault="00C7068B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:rsidR="00C7068B" w:rsidRPr="005E1ED1" w:rsidRDefault="00C7068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C7068B" w:rsidRPr="005E1ED1" w:rsidRDefault="00C7068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C7068B" w:rsidRPr="005E1ED1" w:rsidRDefault="00C7068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5E1ED1" w:rsidRPr="005E1ED1" w:rsidTr="00D82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vMerge/>
            <w:shd w:val="clear" w:color="auto" w:fill="FFFFFF" w:themeFill="background1"/>
          </w:tcPr>
          <w:p w:rsidR="00C7068B" w:rsidRPr="005E1ED1" w:rsidRDefault="00C7068B">
            <w:pPr>
              <w:keepNext/>
              <w:jc w:val="center"/>
              <w:rPr>
                <w:rFonts w:cs="Times New Roman"/>
                <w:b w:val="0"/>
                <w:sz w:val="28"/>
                <w:szCs w:val="28"/>
              </w:rPr>
            </w:pPr>
          </w:p>
        </w:tc>
        <w:tc>
          <w:tcPr>
            <w:tcW w:w="8375" w:type="dxa"/>
            <w:gridSpan w:val="4"/>
            <w:shd w:val="clear" w:color="auto" w:fill="FFFFFF" w:themeFill="background1"/>
            <w:vAlign w:val="center"/>
          </w:tcPr>
          <w:p w:rsidR="00C7068B" w:rsidRPr="005E1ED1" w:rsidRDefault="00C7068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</w:rPr>
            </w:pPr>
          </w:p>
        </w:tc>
      </w:tr>
      <w:tr w:rsidR="005E1ED1" w:rsidRPr="005E1ED1" w:rsidTr="00D82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vMerge/>
            <w:shd w:val="clear" w:color="auto" w:fill="FFFFFF" w:themeFill="background1"/>
          </w:tcPr>
          <w:p w:rsidR="00C7068B" w:rsidRPr="005E1ED1" w:rsidRDefault="00C7068B">
            <w:pPr>
              <w:spacing w:after="24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975" w:type="dxa"/>
            <w:shd w:val="clear" w:color="auto" w:fill="FFFFFF" w:themeFill="background1"/>
            <w:vAlign w:val="center"/>
          </w:tcPr>
          <w:p w:rsidR="00C7068B" w:rsidRPr="005E1ED1" w:rsidRDefault="00C7068B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:rsidR="00C7068B" w:rsidRPr="005E1ED1" w:rsidRDefault="00C7068B" w:rsidP="0009373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C7068B" w:rsidRPr="005E1ED1" w:rsidRDefault="00C7068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C7068B" w:rsidRPr="005E1ED1" w:rsidRDefault="00C7068B" w:rsidP="00292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5E1ED1" w:rsidRPr="005E1ED1" w:rsidTr="00D82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vMerge/>
            <w:shd w:val="clear" w:color="auto" w:fill="FFFFFF" w:themeFill="background1"/>
          </w:tcPr>
          <w:p w:rsidR="00C7068B" w:rsidRPr="005E1ED1" w:rsidRDefault="00C7068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975" w:type="dxa"/>
            <w:shd w:val="clear" w:color="auto" w:fill="FFFFFF" w:themeFill="background1"/>
            <w:vAlign w:val="center"/>
          </w:tcPr>
          <w:p w:rsidR="00C7068B" w:rsidRPr="005E1ED1" w:rsidRDefault="00C70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:rsidR="00C7068B" w:rsidRPr="005E1ED1" w:rsidRDefault="00C70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C7068B" w:rsidRPr="005E1ED1" w:rsidRDefault="00C70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C7068B" w:rsidRPr="005E1ED1" w:rsidRDefault="00C7068B" w:rsidP="0029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5E1ED1" w:rsidRPr="005E1ED1" w:rsidTr="00D82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vMerge w:val="restart"/>
            <w:shd w:val="clear" w:color="auto" w:fill="FFFFFF" w:themeFill="background1"/>
            <w:vAlign w:val="center"/>
          </w:tcPr>
          <w:p w:rsidR="00C7068B" w:rsidRPr="005E1ED1" w:rsidRDefault="00C7068B" w:rsidP="001D09FF">
            <w:pPr>
              <w:spacing w:after="24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375" w:type="dxa"/>
            <w:gridSpan w:val="4"/>
            <w:shd w:val="clear" w:color="auto" w:fill="FFFFFF" w:themeFill="background1"/>
            <w:vAlign w:val="center"/>
          </w:tcPr>
          <w:p w:rsidR="00C7068B" w:rsidRPr="005E1ED1" w:rsidRDefault="00C70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5E1ED1" w:rsidRPr="005E1ED1" w:rsidTr="00D82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vMerge/>
            <w:shd w:val="clear" w:color="auto" w:fill="FFFFFF" w:themeFill="background1"/>
          </w:tcPr>
          <w:p w:rsidR="00C7068B" w:rsidRPr="005E1ED1" w:rsidRDefault="00C7068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975" w:type="dxa"/>
            <w:shd w:val="clear" w:color="auto" w:fill="FFFFFF" w:themeFill="background1"/>
            <w:vAlign w:val="center"/>
          </w:tcPr>
          <w:p w:rsidR="00C7068B" w:rsidRPr="005E1ED1" w:rsidRDefault="00C70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:rsidR="00C7068B" w:rsidRPr="005E1ED1" w:rsidRDefault="00C70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C7068B" w:rsidRPr="005E1ED1" w:rsidRDefault="00C70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C7068B" w:rsidRPr="005E1ED1" w:rsidRDefault="00C70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5E1ED1" w:rsidRPr="005E1ED1" w:rsidTr="00D82600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vMerge/>
            <w:shd w:val="clear" w:color="auto" w:fill="FFFFFF" w:themeFill="background1"/>
          </w:tcPr>
          <w:p w:rsidR="00C7068B" w:rsidRPr="005E1ED1" w:rsidRDefault="00C7068B">
            <w:pPr>
              <w:spacing w:after="24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975" w:type="dxa"/>
            <w:shd w:val="clear" w:color="auto" w:fill="FFFFFF" w:themeFill="background1"/>
            <w:vAlign w:val="center"/>
          </w:tcPr>
          <w:p w:rsidR="00C7068B" w:rsidRPr="005E1ED1" w:rsidRDefault="00C7068B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:rsidR="00C7068B" w:rsidRPr="005E1ED1" w:rsidRDefault="00C70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C7068B" w:rsidRPr="005E1ED1" w:rsidRDefault="00C70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C7068B" w:rsidRPr="005E1ED1" w:rsidRDefault="00C70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5E1ED1" w:rsidRPr="005E1ED1" w:rsidTr="00D82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vMerge/>
            <w:shd w:val="clear" w:color="auto" w:fill="FFFFFF" w:themeFill="background1"/>
          </w:tcPr>
          <w:p w:rsidR="00C7068B" w:rsidRPr="005E1ED1" w:rsidRDefault="00C7068B">
            <w:pPr>
              <w:jc w:val="center"/>
              <w:rPr>
                <w:rFonts w:cs="Times New Roman"/>
                <w:b w:val="0"/>
                <w:sz w:val="28"/>
                <w:szCs w:val="28"/>
              </w:rPr>
            </w:pPr>
          </w:p>
        </w:tc>
        <w:tc>
          <w:tcPr>
            <w:tcW w:w="8375" w:type="dxa"/>
            <w:gridSpan w:val="4"/>
            <w:shd w:val="clear" w:color="auto" w:fill="FFFFFF" w:themeFill="background1"/>
            <w:vAlign w:val="center"/>
          </w:tcPr>
          <w:p w:rsidR="00C7068B" w:rsidRPr="005E1ED1" w:rsidRDefault="00C70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5E1ED1" w:rsidRPr="005E1ED1" w:rsidTr="00D82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vMerge/>
            <w:shd w:val="clear" w:color="auto" w:fill="FFFFFF" w:themeFill="background1"/>
          </w:tcPr>
          <w:p w:rsidR="00C7068B" w:rsidRPr="005E1ED1" w:rsidRDefault="00C7068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975" w:type="dxa"/>
            <w:shd w:val="clear" w:color="auto" w:fill="FFFFFF" w:themeFill="background1"/>
            <w:vAlign w:val="center"/>
          </w:tcPr>
          <w:p w:rsidR="00C7068B" w:rsidRPr="005E1ED1" w:rsidRDefault="00C70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:rsidR="00C7068B" w:rsidRPr="005E1ED1" w:rsidRDefault="00C70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C7068B" w:rsidRPr="005E1ED1" w:rsidRDefault="00C70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C7068B" w:rsidRPr="005E1ED1" w:rsidRDefault="00C7068B" w:rsidP="00292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5E1ED1" w:rsidRPr="005E1ED1" w:rsidTr="00D82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shd w:val="clear" w:color="auto" w:fill="FFFFFF" w:themeFill="background1"/>
          </w:tcPr>
          <w:p w:rsidR="00C7068B" w:rsidRPr="005E1ED1" w:rsidRDefault="00C7068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975" w:type="dxa"/>
            <w:shd w:val="clear" w:color="auto" w:fill="FFFFFF" w:themeFill="background1"/>
            <w:vAlign w:val="center"/>
          </w:tcPr>
          <w:p w:rsidR="00C7068B" w:rsidRPr="005E1ED1" w:rsidRDefault="00C70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:rsidR="00C7068B" w:rsidRPr="005E1ED1" w:rsidRDefault="00C70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C7068B" w:rsidRPr="005E1ED1" w:rsidRDefault="00C70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C7068B" w:rsidRPr="005E1ED1" w:rsidRDefault="00C7068B" w:rsidP="0029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</w:tbl>
    <w:p w:rsidR="00706E08" w:rsidRPr="005E1ED1" w:rsidRDefault="00706E08" w:rsidP="00706E08">
      <w:pPr>
        <w:jc w:val="center"/>
        <w:rPr>
          <w:i/>
          <w:color w:val="auto"/>
          <w:sz w:val="28"/>
          <w:szCs w:val="28"/>
        </w:rPr>
      </w:pPr>
      <w:bookmarkStart w:id="21" w:name="_Toc466538388"/>
      <w:bookmarkEnd w:id="20"/>
      <w:r w:rsidRPr="005E1ED1">
        <w:rPr>
          <w:i/>
          <w:color w:val="auto"/>
          <w:sz w:val="28"/>
          <w:szCs w:val="28"/>
        </w:rPr>
        <w:t>Table 6: Schedule</w:t>
      </w:r>
    </w:p>
    <w:p w:rsidR="00706E08" w:rsidRDefault="00706E08" w:rsidP="00706E08"/>
    <w:p w:rsidR="00FC3D7B" w:rsidRPr="005E1ED1" w:rsidRDefault="00985EC5" w:rsidP="00521DC5">
      <w:pPr>
        <w:pStyle w:val="Heading1"/>
        <w:numPr>
          <w:ilvl w:val="0"/>
          <w:numId w:val="5"/>
        </w:numPr>
        <w:rPr>
          <w:rFonts w:ascii="Times New Roman" w:hAnsi="Times New Roman" w:cs="Times New Roman"/>
          <w:color w:val="FF3333"/>
          <w:sz w:val="36"/>
          <w:szCs w:val="36"/>
        </w:rPr>
      </w:pPr>
      <w:r w:rsidRPr="005E1ED1">
        <w:rPr>
          <w:rFonts w:ascii="Times New Roman" w:hAnsi="Times New Roman" w:cs="Times New Roman"/>
          <w:color w:val="FF3333"/>
          <w:sz w:val="36"/>
          <w:szCs w:val="36"/>
        </w:rPr>
        <w:t>Test Environment</w:t>
      </w:r>
      <w:bookmarkEnd w:id="21"/>
    </w:p>
    <w:p w:rsidR="00A01847" w:rsidRPr="005E1ED1" w:rsidRDefault="00A01847" w:rsidP="00521DC5">
      <w:pPr>
        <w:pStyle w:val="Heading2"/>
        <w:numPr>
          <w:ilvl w:val="1"/>
          <w:numId w:val="16"/>
        </w:numPr>
        <w:spacing w:before="120" w:after="120" w:line="240" w:lineRule="auto"/>
        <w:ind w:right="72"/>
        <w:rPr>
          <w:rFonts w:ascii="Times New Roman" w:hAnsi="Times New Roman" w:cs="Times New Roman"/>
          <w:color w:val="FF3333"/>
        </w:rPr>
      </w:pPr>
      <w:bookmarkStart w:id="22" w:name="_Toc390281298"/>
      <w:bookmarkStart w:id="23" w:name="_Toc381344204"/>
      <w:bookmarkStart w:id="24" w:name="_Toc466538389"/>
      <w:r w:rsidRPr="005E1ED1">
        <w:rPr>
          <w:rFonts w:ascii="Times New Roman" w:hAnsi="Times New Roman" w:cs="Times New Roman"/>
          <w:color w:val="FF3333"/>
        </w:rPr>
        <w:t>Hardware</w:t>
      </w:r>
      <w:bookmarkEnd w:id="22"/>
      <w:bookmarkEnd w:id="23"/>
      <w:bookmarkEnd w:id="24"/>
    </w:p>
    <w:tbl>
      <w:tblPr>
        <w:tblStyle w:val="GridTable4-Accent6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2015"/>
        <w:gridCol w:w="5444"/>
      </w:tblGrid>
      <w:tr w:rsidR="00A01847" w:rsidRPr="006962A2" w:rsidTr="005E1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3333"/>
            <w:hideMark/>
          </w:tcPr>
          <w:p w:rsidR="00A01847" w:rsidRPr="006962A2" w:rsidRDefault="00A01847">
            <w:pPr>
              <w:jc w:val="center"/>
              <w:rPr>
                <w:rFonts w:cs="Times New Roman"/>
                <w:sz w:val="28"/>
                <w:szCs w:val="28"/>
              </w:rPr>
            </w:pPr>
            <w:bookmarkStart w:id="25" w:name="OLE_LINK16"/>
            <w:r w:rsidRPr="006962A2">
              <w:rPr>
                <w:rFonts w:cs="Times New Roman"/>
                <w:sz w:val="28"/>
                <w:szCs w:val="28"/>
              </w:rPr>
              <w:t>No.</w:t>
            </w:r>
          </w:p>
        </w:tc>
        <w:tc>
          <w:tcPr>
            <w:tcW w:w="2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3333"/>
            <w:hideMark/>
          </w:tcPr>
          <w:p w:rsidR="00A01847" w:rsidRPr="006962A2" w:rsidRDefault="00A01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6962A2">
              <w:rPr>
                <w:rFonts w:cs="Times New Roman"/>
                <w:sz w:val="28"/>
                <w:szCs w:val="28"/>
              </w:rPr>
              <w:t>Test Item</w:t>
            </w:r>
          </w:p>
        </w:tc>
        <w:tc>
          <w:tcPr>
            <w:tcW w:w="54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3333"/>
            <w:hideMark/>
          </w:tcPr>
          <w:p w:rsidR="00A01847" w:rsidRPr="006962A2" w:rsidRDefault="00A01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6962A2">
              <w:rPr>
                <w:rFonts w:cs="Times New Roman"/>
                <w:sz w:val="28"/>
                <w:szCs w:val="28"/>
              </w:rPr>
              <w:t>Minimum configuration</w:t>
            </w:r>
          </w:p>
        </w:tc>
      </w:tr>
      <w:tr w:rsidR="00A01847" w:rsidRPr="00A01847" w:rsidTr="00D82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shd w:val="clear" w:color="auto" w:fill="FFFFFF" w:themeFill="background1"/>
            <w:vAlign w:val="center"/>
          </w:tcPr>
          <w:p w:rsidR="00A01847" w:rsidRPr="005E1ED1" w:rsidRDefault="00A01847">
            <w:pPr>
              <w:jc w:val="center"/>
              <w:rPr>
                <w:rFonts w:cs="Times New Roman"/>
                <w:b w:val="0"/>
                <w:sz w:val="28"/>
                <w:szCs w:val="28"/>
              </w:rPr>
            </w:pPr>
          </w:p>
        </w:tc>
        <w:tc>
          <w:tcPr>
            <w:tcW w:w="2015" w:type="dxa"/>
            <w:shd w:val="clear" w:color="auto" w:fill="FFFFFF" w:themeFill="background1"/>
            <w:vAlign w:val="center"/>
          </w:tcPr>
          <w:p w:rsidR="00A01847" w:rsidRPr="005E1ED1" w:rsidRDefault="00A01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444" w:type="dxa"/>
            <w:shd w:val="clear" w:color="auto" w:fill="FFFFFF" w:themeFill="background1"/>
          </w:tcPr>
          <w:p w:rsidR="00A01847" w:rsidRPr="005E1ED1" w:rsidRDefault="00A01847" w:rsidP="00521DC5">
            <w:pPr>
              <w:pStyle w:val="ListParagraph"/>
              <w:numPr>
                <w:ilvl w:val="0"/>
                <w:numId w:val="18"/>
              </w:numPr>
              <w:spacing w:after="120"/>
              <w:ind w:righ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</w:tbl>
    <w:p w:rsidR="00A01847" w:rsidRPr="005E1ED1" w:rsidRDefault="00A01847" w:rsidP="00A01847">
      <w:pPr>
        <w:pStyle w:val="Caption"/>
        <w:keepNext/>
        <w:jc w:val="center"/>
        <w:rPr>
          <w:rFonts w:cs="Times New Roman"/>
          <w:color w:val="auto"/>
          <w:sz w:val="28"/>
          <w:szCs w:val="28"/>
        </w:rPr>
      </w:pPr>
      <w:bookmarkStart w:id="26" w:name="_Toc390281258"/>
      <w:bookmarkStart w:id="27" w:name="_Toc381344286"/>
      <w:bookmarkEnd w:id="25"/>
      <w:r w:rsidRPr="005E1ED1">
        <w:rPr>
          <w:rFonts w:cs="Times New Roman"/>
          <w:color w:val="auto"/>
          <w:sz w:val="28"/>
          <w:szCs w:val="28"/>
        </w:rPr>
        <w:t xml:space="preserve">Table </w:t>
      </w:r>
      <w:r w:rsidR="00706E08" w:rsidRPr="005E1ED1">
        <w:rPr>
          <w:rFonts w:cs="Times New Roman"/>
          <w:color w:val="auto"/>
          <w:sz w:val="28"/>
          <w:szCs w:val="28"/>
        </w:rPr>
        <w:t>7</w:t>
      </w:r>
      <w:r w:rsidRPr="005E1ED1">
        <w:rPr>
          <w:rFonts w:cs="Times New Roman"/>
          <w:color w:val="auto"/>
          <w:sz w:val="28"/>
          <w:szCs w:val="28"/>
        </w:rPr>
        <w:t>: Hardware</w:t>
      </w:r>
      <w:bookmarkEnd w:id="26"/>
      <w:bookmarkEnd w:id="27"/>
    </w:p>
    <w:p w:rsidR="00A01847" w:rsidRPr="005E1ED1" w:rsidRDefault="00A01847" w:rsidP="00521DC5">
      <w:pPr>
        <w:pStyle w:val="Heading2"/>
        <w:numPr>
          <w:ilvl w:val="1"/>
          <w:numId w:val="16"/>
        </w:numPr>
        <w:spacing w:before="120" w:after="120" w:line="240" w:lineRule="auto"/>
        <w:ind w:right="72"/>
        <w:rPr>
          <w:rFonts w:ascii="Times New Roman" w:hAnsi="Times New Roman" w:cs="Times New Roman"/>
          <w:color w:val="FF3333"/>
        </w:rPr>
      </w:pPr>
      <w:bookmarkStart w:id="28" w:name="_Toc390281299"/>
      <w:bookmarkStart w:id="29" w:name="_Toc381344205"/>
      <w:bookmarkStart w:id="30" w:name="_Toc466538390"/>
      <w:r w:rsidRPr="005E1ED1">
        <w:rPr>
          <w:rFonts w:ascii="Times New Roman" w:hAnsi="Times New Roman" w:cs="Times New Roman"/>
          <w:color w:val="FF3333"/>
        </w:rPr>
        <w:t>Software</w:t>
      </w:r>
      <w:bookmarkEnd w:id="28"/>
      <w:bookmarkEnd w:id="29"/>
      <w:bookmarkEnd w:id="30"/>
    </w:p>
    <w:tbl>
      <w:tblPr>
        <w:tblStyle w:val="GridTable4-Accent6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2825"/>
        <w:gridCol w:w="4634"/>
      </w:tblGrid>
      <w:tr w:rsidR="00A01847" w:rsidRPr="006962A2" w:rsidTr="005E1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3333"/>
            <w:hideMark/>
          </w:tcPr>
          <w:p w:rsidR="00A01847" w:rsidRPr="006962A2" w:rsidRDefault="00A0184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962A2">
              <w:rPr>
                <w:rFonts w:cs="Times New Roman"/>
                <w:sz w:val="28"/>
                <w:szCs w:val="28"/>
              </w:rPr>
              <w:t>No.</w:t>
            </w:r>
          </w:p>
        </w:tc>
        <w:tc>
          <w:tcPr>
            <w:tcW w:w="28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3333"/>
            <w:hideMark/>
          </w:tcPr>
          <w:p w:rsidR="00A01847" w:rsidRPr="006962A2" w:rsidRDefault="00A01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6962A2">
              <w:rPr>
                <w:rFonts w:cs="Times New Roman"/>
                <w:sz w:val="28"/>
                <w:szCs w:val="28"/>
              </w:rPr>
              <w:t>Test Item</w:t>
            </w:r>
          </w:p>
        </w:tc>
        <w:tc>
          <w:tcPr>
            <w:tcW w:w="46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3333"/>
            <w:hideMark/>
          </w:tcPr>
          <w:p w:rsidR="00A01847" w:rsidRPr="006962A2" w:rsidRDefault="00A01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6962A2">
              <w:rPr>
                <w:rFonts w:cs="Times New Roman"/>
                <w:sz w:val="28"/>
                <w:szCs w:val="28"/>
              </w:rPr>
              <w:t>Software</w:t>
            </w:r>
          </w:p>
        </w:tc>
      </w:tr>
      <w:tr w:rsidR="005E1ED1" w:rsidRPr="005E1ED1" w:rsidTr="00D82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shd w:val="clear" w:color="auto" w:fill="FFFFFF" w:themeFill="background1"/>
            <w:vAlign w:val="center"/>
          </w:tcPr>
          <w:p w:rsidR="00A01847" w:rsidRPr="005E1ED1" w:rsidRDefault="00A01847">
            <w:pPr>
              <w:jc w:val="center"/>
              <w:rPr>
                <w:rFonts w:cs="Times New Roman"/>
                <w:b w:val="0"/>
                <w:sz w:val="28"/>
                <w:szCs w:val="28"/>
              </w:rPr>
            </w:pPr>
            <w:bookmarkStart w:id="31" w:name="_GoBack"/>
            <w:bookmarkEnd w:id="31"/>
          </w:p>
        </w:tc>
        <w:tc>
          <w:tcPr>
            <w:tcW w:w="2825" w:type="dxa"/>
            <w:shd w:val="clear" w:color="auto" w:fill="FFFFFF" w:themeFill="background1"/>
          </w:tcPr>
          <w:p w:rsidR="00A01847" w:rsidRPr="005E1ED1" w:rsidRDefault="00A01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634" w:type="dxa"/>
            <w:shd w:val="clear" w:color="auto" w:fill="FFFFFF" w:themeFill="background1"/>
          </w:tcPr>
          <w:p w:rsidR="00A01847" w:rsidRPr="005E1ED1" w:rsidRDefault="00A01847" w:rsidP="00521DC5">
            <w:pPr>
              <w:pStyle w:val="ListParagraph"/>
              <w:numPr>
                <w:ilvl w:val="0"/>
                <w:numId w:val="17"/>
              </w:numPr>
              <w:spacing w:after="120"/>
              <w:ind w:righ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5E1ED1" w:rsidRPr="005E1ED1" w:rsidTr="00D826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shd w:val="clear" w:color="auto" w:fill="FFFFFF" w:themeFill="background1"/>
            <w:vAlign w:val="center"/>
          </w:tcPr>
          <w:p w:rsidR="00A01847" w:rsidRPr="005E1ED1" w:rsidRDefault="00A01847">
            <w:pPr>
              <w:jc w:val="center"/>
              <w:rPr>
                <w:rFonts w:cs="Times New Roman"/>
                <w:b w:val="0"/>
                <w:sz w:val="28"/>
                <w:szCs w:val="28"/>
              </w:rPr>
            </w:pPr>
          </w:p>
        </w:tc>
        <w:tc>
          <w:tcPr>
            <w:tcW w:w="2825" w:type="dxa"/>
            <w:shd w:val="clear" w:color="auto" w:fill="FFFFFF" w:themeFill="background1"/>
          </w:tcPr>
          <w:p w:rsidR="00A01847" w:rsidRPr="005E1ED1" w:rsidRDefault="00A01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634" w:type="dxa"/>
            <w:shd w:val="clear" w:color="auto" w:fill="FFFFFF" w:themeFill="background1"/>
          </w:tcPr>
          <w:p w:rsidR="00A01847" w:rsidRPr="005E1ED1" w:rsidRDefault="00A01847" w:rsidP="00521DC5">
            <w:pPr>
              <w:pStyle w:val="ListParagraph"/>
              <w:numPr>
                <w:ilvl w:val="0"/>
                <w:numId w:val="17"/>
              </w:numPr>
              <w:spacing w:after="120"/>
              <w:ind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5E1ED1" w:rsidRPr="005E1ED1" w:rsidTr="00D82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shd w:val="clear" w:color="auto" w:fill="FFFFFF" w:themeFill="background1"/>
            <w:vAlign w:val="center"/>
          </w:tcPr>
          <w:p w:rsidR="00A01847" w:rsidRPr="005E1ED1" w:rsidRDefault="00A01847">
            <w:pPr>
              <w:jc w:val="center"/>
              <w:rPr>
                <w:rFonts w:cs="Times New Roman"/>
                <w:b w:val="0"/>
                <w:sz w:val="28"/>
                <w:szCs w:val="28"/>
              </w:rPr>
            </w:pPr>
          </w:p>
        </w:tc>
        <w:tc>
          <w:tcPr>
            <w:tcW w:w="2825" w:type="dxa"/>
            <w:shd w:val="clear" w:color="auto" w:fill="FFFFFF" w:themeFill="background1"/>
          </w:tcPr>
          <w:p w:rsidR="00AD027E" w:rsidRPr="005E1ED1" w:rsidRDefault="00AD0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634" w:type="dxa"/>
            <w:shd w:val="clear" w:color="auto" w:fill="FFFFFF" w:themeFill="background1"/>
          </w:tcPr>
          <w:p w:rsidR="00AD3FC3" w:rsidRPr="005E1ED1" w:rsidRDefault="00AD3FC3" w:rsidP="00AD027E">
            <w:pPr>
              <w:pStyle w:val="ListParagraph"/>
              <w:numPr>
                <w:ilvl w:val="0"/>
                <w:numId w:val="17"/>
              </w:numPr>
              <w:spacing w:after="120"/>
              <w:ind w:righ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5E1ED1" w:rsidRPr="005E1ED1" w:rsidTr="00D82600">
        <w:trPr>
          <w:trHeight w:val="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shd w:val="clear" w:color="auto" w:fill="FFFFFF" w:themeFill="background1"/>
            <w:vAlign w:val="center"/>
          </w:tcPr>
          <w:p w:rsidR="00A01847" w:rsidRPr="005E1ED1" w:rsidRDefault="00A01847">
            <w:pPr>
              <w:jc w:val="center"/>
              <w:rPr>
                <w:rFonts w:cs="Times New Roman"/>
                <w:b w:val="0"/>
                <w:sz w:val="28"/>
                <w:szCs w:val="28"/>
              </w:rPr>
            </w:pPr>
          </w:p>
        </w:tc>
        <w:tc>
          <w:tcPr>
            <w:tcW w:w="2825" w:type="dxa"/>
            <w:shd w:val="clear" w:color="auto" w:fill="FFFFFF" w:themeFill="background1"/>
          </w:tcPr>
          <w:p w:rsidR="00A01847" w:rsidRPr="005E1ED1" w:rsidRDefault="00A01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634" w:type="dxa"/>
            <w:shd w:val="clear" w:color="auto" w:fill="FFFFFF" w:themeFill="background1"/>
          </w:tcPr>
          <w:p w:rsidR="00A01847" w:rsidRPr="005E1ED1" w:rsidRDefault="00A01847" w:rsidP="00521DC5">
            <w:pPr>
              <w:pStyle w:val="BodyText"/>
              <w:keepLines w:val="0"/>
              <w:numPr>
                <w:ilvl w:val="0"/>
                <w:numId w:val="17"/>
              </w:numPr>
              <w:suppressAutoHyphens w:val="0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1ED1" w:rsidRPr="005E1ED1" w:rsidTr="00003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shd w:val="clear" w:color="auto" w:fill="FFFFFF" w:themeFill="background1"/>
            <w:vAlign w:val="center"/>
          </w:tcPr>
          <w:p w:rsidR="00AD027E" w:rsidRPr="005E1ED1" w:rsidRDefault="00AD027E">
            <w:pPr>
              <w:jc w:val="center"/>
              <w:rPr>
                <w:rFonts w:cs="Times New Roman"/>
                <w:b w:val="0"/>
                <w:sz w:val="28"/>
                <w:szCs w:val="28"/>
              </w:rPr>
            </w:pPr>
          </w:p>
        </w:tc>
        <w:tc>
          <w:tcPr>
            <w:tcW w:w="2825" w:type="dxa"/>
            <w:shd w:val="clear" w:color="auto" w:fill="FFFFFF" w:themeFill="background1"/>
          </w:tcPr>
          <w:p w:rsidR="00AD027E" w:rsidRPr="005E1ED1" w:rsidRDefault="00AD0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634" w:type="dxa"/>
            <w:shd w:val="clear" w:color="auto" w:fill="FFFFFF" w:themeFill="background1"/>
          </w:tcPr>
          <w:p w:rsidR="00AD027E" w:rsidRPr="005E1ED1" w:rsidRDefault="00AD027E" w:rsidP="00521DC5">
            <w:pPr>
              <w:pStyle w:val="BodyText"/>
              <w:keepLines w:val="0"/>
              <w:numPr>
                <w:ilvl w:val="0"/>
                <w:numId w:val="17"/>
              </w:numPr>
              <w:suppressAutoHyphens w:val="0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06E08" w:rsidRPr="005E1ED1" w:rsidRDefault="00706E08" w:rsidP="00706E08">
      <w:pPr>
        <w:pStyle w:val="Caption"/>
        <w:keepNext/>
        <w:jc w:val="center"/>
        <w:rPr>
          <w:rFonts w:cs="Times New Roman"/>
          <w:color w:val="auto"/>
          <w:sz w:val="28"/>
          <w:szCs w:val="28"/>
        </w:rPr>
      </w:pPr>
      <w:r w:rsidRPr="005E1ED1">
        <w:rPr>
          <w:rFonts w:cs="Times New Roman"/>
          <w:color w:val="auto"/>
          <w:sz w:val="28"/>
          <w:szCs w:val="28"/>
        </w:rPr>
        <w:lastRenderedPageBreak/>
        <w:t>Table 8: Software</w:t>
      </w:r>
    </w:p>
    <w:p w:rsidR="00915F8F" w:rsidRPr="00A01847" w:rsidRDefault="00915F8F" w:rsidP="00426D32">
      <w:pPr>
        <w:pStyle w:val="Caption"/>
        <w:rPr>
          <w:rFonts w:cs="Times New Roman"/>
        </w:rPr>
      </w:pPr>
    </w:p>
    <w:p w:rsidR="005943DD" w:rsidRPr="00A01847" w:rsidRDefault="002956D4" w:rsidP="002956D4">
      <w:pPr>
        <w:pStyle w:val="Heading1"/>
        <w:tabs>
          <w:tab w:val="left" w:pos="2771"/>
        </w:tabs>
        <w:rPr>
          <w:rFonts w:ascii="Times New Roman" w:hAnsi="Times New Roman" w:cs="Times New Roman"/>
        </w:rPr>
      </w:pPr>
      <w:r w:rsidRPr="00A01847">
        <w:rPr>
          <w:rFonts w:ascii="Times New Roman" w:hAnsi="Times New Roman" w:cs="Times New Roman"/>
        </w:rPr>
        <w:tab/>
      </w:r>
    </w:p>
    <w:p w:rsidR="005943DD" w:rsidRPr="00A01847" w:rsidRDefault="005943DD" w:rsidP="005943DD">
      <w:pPr>
        <w:rPr>
          <w:rFonts w:cs="Times New Roman"/>
        </w:rPr>
      </w:pPr>
    </w:p>
    <w:p w:rsidR="00606AD8" w:rsidRPr="00A01847" w:rsidRDefault="00606AD8" w:rsidP="005943DD">
      <w:pPr>
        <w:rPr>
          <w:rFonts w:cs="Times New Roman"/>
        </w:rPr>
      </w:pPr>
    </w:p>
    <w:p w:rsidR="00543620" w:rsidRPr="00A01847" w:rsidRDefault="00543620" w:rsidP="005943DD">
      <w:pPr>
        <w:rPr>
          <w:rFonts w:cs="Times New Roman"/>
        </w:rPr>
      </w:pPr>
    </w:p>
    <w:sectPr w:rsidR="00543620" w:rsidRPr="00A01847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320" w:rsidRDefault="00FB3320">
      <w:pPr>
        <w:spacing w:before="0" w:after="0" w:line="240" w:lineRule="auto"/>
      </w:pPr>
      <w:r>
        <w:separator/>
      </w:r>
    </w:p>
  </w:endnote>
  <w:endnote w:type="continuationSeparator" w:id="0">
    <w:p w:rsidR="00FB3320" w:rsidRDefault="00FB33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87A24" w:rsidRDefault="00787A2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2600" w:rsidRPr="00D82600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87A24" w:rsidRPr="00F25C85" w:rsidRDefault="00787A24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A24" w:rsidRDefault="00787A24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87A24" w:rsidRPr="00D567EE" w:rsidRDefault="00FB3320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87A24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787A24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787A24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787A24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2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26704">
                                <w:rPr>
                                  <w:rFonts w:asciiTheme="majorHAnsi" w:hAnsiTheme="majorHAnsi"/>
                                </w:rPr>
                                <w:t>May 24,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787A24" w:rsidRPr="00D567EE" w:rsidRDefault="00FB3320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787A24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787A24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787A24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787A24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5-2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126704">
                          <w:rPr>
                            <w:rFonts w:asciiTheme="majorHAnsi" w:hAnsiTheme="majorHAnsi"/>
                          </w:rPr>
                          <w:t>May 24,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320" w:rsidRDefault="00FB3320">
      <w:pPr>
        <w:spacing w:before="0" w:after="0" w:line="240" w:lineRule="auto"/>
      </w:pPr>
      <w:r>
        <w:separator/>
      </w:r>
    </w:p>
  </w:footnote>
  <w:footnote w:type="continuationSeparator" w:id="0">
    <w:p w:rsidR="00FB3320" w:rsidRDefault="00FB332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A24" w:rsidRPr="00126704" w:rsidRDefault="00FB3320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26704" w:rsidRPr="00126704">
          <w:rPr>
            <w:rFonts w:asciiTheme="majorHAnsi" w:eastAsiaTheme="majorEastAsia" w:hAnsiTheme="majorHAnsi" w:cstheme="majorBidi"/>
            <w:color w:val="FF3333"/>
            <w:szCs w:val="24"/>
          </w:rPr>
          <w:t>Software Testing Plan</w:t>
        </w:r>
      </w:sdtContent>
    </w:sdt>
    <w:r w:rsidR="00787A24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5-2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126704">
          <w:rPr>
            <w:rFonts w:asciiTheme="majorHAnsi" w:eastAsiaTheme="majorEastAsia" w:hAnsiTheme="majorHAnsi" w:cstheme="majorBidi"/>
            <w:color w:val="FF3333"/>
            <w:szCs w:val="24"/>
          </w:rPr>
          <w:t>May 24,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A24" w:rsidRDefault="00787A24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2DA0CE3"/>
    <w:multiLevelType w:val="multilevel"/>
    <w:tmpl w:val="078E28E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2E41DA1"/>
    <w:multiLevelType w:val="hybridMultilevel"/>
    <w:tmpl w:val="C776A5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2D26AE"/>
    <w:multiLevelType w:val="hybridMultilevel"/>
    <w:tmpl w:val="3FE45F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06202F"/>
    <w:multiLevelType w:val="hybridMultilevel"/>
    <w:tmpl w:val="E58CE9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712ED"/>
    <w:multiLevelType w:val="multilevel"/>
    <w:tmpl w:val="CB2C0C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D64017E"/>
    <w:multiLevelType w:val="hybridMultilevel"/>
    <w:tmpl w:val="A7420E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3F132B"/>
    <w:multiLevelType w:val="hybridMultilevel"/>
    <w:tmpl w:val="394A5A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E61843"/>
    <w:multiLevelType w:val="hybridMultilevel"/>
    <w:tmpl w:val="EC481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62B98"/>
    <w:multiLevelType w:val="hybridMultilevel"/>
    <w:tmpl w:val="522E19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816D8"/>
    <w:multiLevelType w:val="hybridMultilevel"/>
    <w:tmpl w:val="6376435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5EA4980"/>
    <w:multiLevelType w:val="hybridMultilevel"/>
    <w:tmpl w:val="0874A6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C60B5"/>
    <w:multiLevelType w:val="hybridMultilevel"/>
    <w:tmpl w:val="A78E73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B8933FB"/>
    <w:multiLevelType w:val="hybridMultilevel"/>
    <w:tmpl w:val="837A69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D011F04"/>
    <w:multiLevelType w:val="hybridMultilevel"/>
    <w:tmpl w:val="5FFCE2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CB247E"/>
    <w:multiLevelType w:val="hybridMultilevel"/>
    <w:tmpl w:val="3FEEFB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B9456D"/>
    <w:multiLevelType w:val="hybridMultilevel"/>
    <w:tmpl w:val="8108AB1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8702366"/>
    <w:multiLevelType w:val="hybridMultilevel"/>
    <w:tmpl w:val="7100A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5"/>
  </w:num>
  <w:num w:numId="5">
    <w:abstractNumId w:val="7"/>
  </w:num>
  <w:num w:numId="6">
    <w:abstractNumId w:val="14"/>
  </w:num>
  <w:num w:numId="7">
    <w:abstractNumId w:val="13"/>
  </w:num>
  <w:num w:numId="8">
    <w:abstractNumId w:val="4"/>
  </w:num>
  <w:num w:numId="9">
    <w:abstractNumId w:val="17"/>
  </w:num>
  <w:num w:numId="10">
    <w:abstractNumId w:val="19"/>
  </w:num>
  <w:num w:numId="11">
    <w:abstractNumId w:val="12"/>
  </w:num>
  <w:num w:numId="12">
    <w:abstractNumId w:val="16"/>
  </w:num>
  <w:num w:numId="13">
    <w:abstractNumId w:val="20"/>
  </w:num>
  <w:num w:numId="14">
    <w:abstractNumId w:val="3"/>
  </w:num>
  <w:num w:numId="15">
    <w:abstractNumId w:val="18"/>
  </w:num>
  <w:num w:numId="16">
    <w:abstractNumId w:val="2"/>
  </w:num>
  <w:num w:numId="17">
    <w:abstractNumId w:val="11"/>
  </w:num>
  <w:num w:numId="18">
    <w:abstractNumId w:val="6"/>
  </w:num>
  <w:num w:numId="19">
    <w:abstractNumId w:val="10"/>
  </w:num>
  <w:num w:numId="20">
    <w:abstractNumId w:val="8"/>
  </w:num>
  <w:num w:numId="21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AE"/>
    <w:rsid w:val="00003EB5"/>
    <w:rsid w:val="00013868"/>
    <w:rsid w:val="0002776E"/>
    <w:rsid w:val="00046235"/>
    <w:rsid w:val="00046E70"/>
    <w:rsid w:val="00071DFE"/>
    <w:rsid w:val="000779E5"/>
    <w:rsid w:val="000803FA"/>
    <w:rsid w:val="000813A2"/>
    <w:rsid w:val="000839C1"/>
    <w:rsid w:val="00090E24"/>
    <w:rsid w:val="0009373D"/>
    <w:rsid w:val="000D10D2"/>
    <w:rsid w:val="000D283F"/>
    <w:rsid w:val="000E11E0"/>
    <w:rsid w:val="000E5CA4"/>
    <w:rsid w:val="000E5FC2"/>
    <w:rsid w:val="000E64AC"/>
    <w:rsid w:val="000E6BE7"/>
    <w:rsid w:val="000F4EA1"/>
    <w:rsid w:val="000F64F4"/>
    <w:rsid w:val="001004D8"/>
    <w:rsid w:val="00123F2C"/>
    <w:rsid w:val="00124FAE"/>
    <w:rsid w:val="001254B5"/>
    <w:rsid w:val="00126704"/>
    <w:rsid w:val="00131B71"/>
    <w:rsid w:val="00136E08"/>
    <w:rsid w:val="00137FF8"/>
    <w:rsid w:val="001425F1"/>
    <w:rsid w:val="0014613F"/>
    <w:rsid w:val="00150184"/>
    <w:rsid w:val="0015383A"/>
    <w:rsid w:val="00167CAD"/>
    <w:rsid w:val="00176C86"/>
    <w:rsid w:val="00176EC7"/>
    <w:rsid w:val="00182DBF"/>
    <w:rsid w:val="00184EDC"/>
    <w:rsid w:val="00191DE7"/>
    <w:rsid w:val="001A1858"/>
    <w:rsid w:val="001B30D0"/>
    <w:rsid w:val="001C0255"/>
    <w:rsid w:val="001C15E3"/>
    <w:rsid w:val="001D09FF"/>
    <w:rsid w:val="001E2EBA"/>
    <w:rsid w:val="001E5F09"/>
    <w:rsid w:val="001E7D1D"/>
    <w:rsid w:val="00200A8F"/>
    <w:rsid w:val="00214721"/>
    <w:rsid w:val="002163EE"/>
    <w:rsid w:val="002167CE"/>
    <w:rsid w:val="00216CCD"/>
    <w:rsid w:val="00220DE5"/>
    <w:rsid w:val="002318F2"/>
    <w:rsid w:val="002319B7"/>
    <w:rsid w:val="00242460"/>
    <w:rsid w:val="00242A3A"/>
    <w:rsid w:val="00251D92"/>
    <w:rsid w:val="00256F1B"/>
    <w:rsid w:val="00257719"/>
    <w:rsid w:val="0026522B"/>
    <w:rsid w:val="002674BB"/>
    <w:rsid w:val="0027313F"/>
    <w:rsid w:val="0027561E"/>
    <w:rsid w:val="002956D4"/>
    <w:rsid w:val="002A3DF8"/>
    <w:rsid w:val="002B18C6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306EB3"/>
    <w:rsid w:val="003234D9"/>
    <w:rsid w:val="0032584B"/>
    <w:rsid w:val="00342FA7"/>
    <w:rsid w:val="003462A0"/>
    <w:rsid w:val="00347BC3"/>
    <w:rsid w:val="003520C2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3E26EE"/>
    <w:rsid w:val="003F0683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57608"/>
    <w:rsid w:val="00461994"/>
    <w:rsid w:val="0046317A"/>
    <w:rsid w:val="00463C17"/>
    <w:rsid w:val="00465033"/>
    <w:rsid w:val="00466645"/>
    <w:rsid w:val="0047748C"/>
    <w:rsid w:val="004836F1"/>
    <w:rsid w:val="00494284"/>
    <w:rsid w:val="00497895"/>
    <w:rsid w:val="004A0561"/>
    <w:rsid w:val="004A25F8"/>
    <w:rsid w:val="004A6BE1"/>
    <w:rsid w:val="004A72B4"/>
    <w:rsid w:val="004B2CE0"/>
    <w:rsid w:val="004B647B"/>
    <w:rsid w:val="004B6740"/>
    <w:rsid w:val="004C2A4E"/>
    <w:rsid w:val="004C2AE8"/>
    <w:rsid w:val="004C3665"/>
    <w:rsid w:val="004C75B6"/>
    <w:rsid w:val="004E38D8"/>
    <w:rsid w:val="004E5230"/>
    <w:rsid w:val="004E6110"/>
    <w:rsid w:val="004E69A1"/>
    <w:rsid w:val="004F4959"/>
    <w:rsid w:val="005055F0"/>
    <w:rsid w:val="00521DC5"/>
    <w:rsid w:val="00532373"/>
    <w:rsid w:val="00533BE4"/>
    <w:rsid w:val="00536621"/>
    <w:rsid w:val="00542BB7"/>
    <w:rsid w:val="00543620"/>
    <w:rsid w:val="0054558D"/>
    <w:rsid w:val="00546D20"/>
    <w:rsid w:val="00554E70"/>
    <w:rsid w:val="0055672F"/>
    <w:rsid w:val="00556992"/>
    <w:rsid w:val="005604AD"/>
    <w:rsid w:val="00563885"/>
    <w:rsid w:val="00584582"/>
    <w:rsid w:val="005864B5"/>
    <w:rsid w:val="0058663F"/>
    <w:rsid w:val="005943DD"/>
    <w:rsid w:val="005A01D9"/>
    <w:rsid w:val="005A04DB"/>
    <w:rsid w:val="005B0AD9"/>
    <w:rsid w:val="005B1D2D"/>
    <w:rsid w:val="005B439C"/>
    <w:rsid w:val="005B6CB2"/>
    <w:rsid w:val="005B7DE9"/>
    <w:rsid w:val="005C0C2C"/>
    <w:rsid w:val="005D1DA0"/>
    <w:rsid w:val="005D1F54"/>
    <w:rsid w:val="005E1ED1"/>
    <w:rsid w:val="00606AD8"/>
    <w:rsid w:val="00615D45"/>
    <w:rsid w:val="006160BD"/>
    <w:rsid w:val="00620275"/>
    <w:rsid w:val="00626E4E"/>
    <w:rsid w:val="00631148"/>
    <w:rsid w:val="0063653F"/>
    <w:rsid w:val="00640BC0"/>
    <w:rsid w:val="00641766"/>
    <w:rsid w:val="006454A7"/>
    <w:rsid w:val="0066706B"/>
    <w:rsid w:val="006704D8"/>
    <w:rsid w:val="00676FD4"/>
    <w:rsid w:val="00683C98"/>
    <w:rsid w:val="00684C27"/>
    <w:rsid w:val="00685C96"/>
    <w:rsid w:val="00686F6F"/>
    <w:rsid w:val="00687562"/>
    <w:rsid w:val="006921F9"/>
    <w:rsid w:val="006962A2"/>
    <w:rsid w:val="006A4284"/>
    <w:rsid w:val="006A664E"/>
    <w:rsid w:val="006B5733"/>
    <w:rsid w:val="006B71CF"/>
    <w:rsid w:val="006D198D"/>
    <w:rsid w:val="006E1C3E"/>
    <w:rsid w:val="006F7DB3"/>
    <w:rsid w:val="00706E08"/>
    <w:rsid w:val="00714DD2"/>
    <w:rsid w:val="00716E51"/>
    <w:rsid w:val="0073082C"/>
    <w:rsid w:val="00732B03"/>
    <w:rsid w:val="0074035C"/>
    <w:rsid w:val="007474EE"/>
    <w:rsid w:val="00750631"/>
    <w:rsid w:val="00754CB0"/>
    <w:rsid w:val="00774A7C"/>
    <w:rsid w:val="00787A24"/>
    <w:rsid w:val="007A1669"/>
    <w:rsid w:val="007A5402"/>
    <w:rsid w:val="007B3C4F"/>
    <w:rsid w:val="007C1181"/>
    <w:rsid w:val="007D3F86"/>
    <w:rsid w:val="007D6528"/>
    <w:rsid w:val="007E0D90"/>
    <w:rsid w:val="007E2FB6"/>
    <w:rsid w:val="00801F86"/>
    <w:rsid w:val="00842089"/>
    <w:rsid w:val="00856B00"/>
    <w:rsid w:val="00863204"/>
    <w:rsid w:val="00867AFD"/>
    <w:rsid w:val="0087094F"/>
    <w:rsid w:val="00871EF4"/>
    <w:rsid w:val="008724D6"/>
    <w:rsid w:val="00884923"/>
    <w:rsid w:val="00885E5A"/>
    <w:rsid w:val="0088727B"/>
    <w:rsid w:val="00892BDB"/>
    <w:rsid w:val="008A1CD9"/>
    <w:rsid w:val="008A2187"/>
    <w:rsid w:val="008A40ED"/>
    <w:rsid w:val="008A4EC7"/>
    <w:rsid w:val="008B6BF2"/>
    <w:rsid w:val="00900EE0"/>
    <w:rsid w:val="00903264"/>
    <w:rsid w:val="00904390"/>
    <w:rsid w:val="00905BC7"/>
    <w:rsid w:val="0090703C"/>
    <w:rsid w:val="0091104B"/>
    <w:rsid w:val="00915F8F"/>
    <w:rsid w:val="00936629"/>
    <w:rsid w:val="00936E8A"/>
    <w:rsid w:val="009439C6"/>
    <w:rsid w:val="009534CE"/>
    <w:rsid w:val="0095520A"/>
    <w:rsid w:val="00957695"/>
    <w:rsid w:val="00965318"/>
    <w:rsid w:val="009654E6"/>
    <w:rsid w:val="00966A3C"/>
    <w:rsid w:val="00973D8F"/>
    <w:rsid w:val="00985EC5"/>
    <w:rsid w:val="00990D25"/>
    <w:rsid w:val="00994FE7"/>
    <w:rsid w:val="009974BE"/>
    <w:rsid w:val="00997646"/>
    <w:rsid w:val="009B58C4"/>
    <w:rsid w:val="009B69FD"/>
    <w:rsid w:val="009C2C14"/>
    <w:rsid w:val="009D32C3"/>
    <w:rsid w:val="009E35FC"/>
    <w:rsid w:val="009E4E83"/>
    <w:rsid w:val="00A01847"/>
    <w:rsid w:val="00A0193F"/>
    <w:rsid w:val="00A0451B"/>
    <w:rsid w:val="00A07AE4"/>
    <w:rsid w:val="00A2183E"/>
    <w:rsid w:val="00A21875"/>
    <w:rsid w:val="00A22346"/>
    <w:rsid w:val="00A23EEC"/>
    <w:rsid w:val="00A2415F"/>
    <w:rsid w:val="00A266ED"/>
    <w:rsid w:val="00A6191D"/>
    <w:rsid w:val="00A63BE6"/>
    <w:rsid w:val="00A661AC"/>
    <w:rsid w:val="00A670F6"/>
    <w:rsid w:val="00A8404E"/>
    <w:rsid w:val="00A87E72"/>
    <w:rsid w:val="00AA4C59"/>
    <w:rsid w:val="00AA754F"/>
    <w:rsid w:val="00AC6820"/>
    <w:rsid w:val="00AD027E"/>
    <w:rsid w:val="00AD3FC3"/>
    <w:rsid w:val="00AE2602"/>
    <w:rsid w:val="00AE2870"/>
    <w:rsid w:val="00AE2D53"/>
    <w:rsid w:val="00AF67DA"/>
    <w:rsid w:val="00B21C6D"/>
    <w:rsid w:val="00B21E50"/>
    <w:rsid w:val="00B26F00"/>
    <w:rsid w:val="00B27FA1"/>
    <w:rsid w:val="00B35FD1"/>
    <w:rsid w:val="00B44A2C"/>
    <w:rsid w:val="00B53DCC"/>
    <w:rsid w:val="00B6356E"/>
    <w:rsid w:val="00B72A85"/>
    <w:rsid w:val="00B73112"/>
    <w:rsid w:val="00B7714D"/>
    <w:rsid w:val="00B82DDE"/>
    <w:rsid w:val="00B90044"/>
    <w:rsid w:val="00B92EBA"/>
    <w:rsid w:val="00B93E51"/>
    <w:rsid w:val="00B97739"/>
    <w:rsid w:val="00B97DEB"/>
    <w:rsid w:val="00BB25A4"/>
    <w:rsid w:val="00C06858"/>
    <w:rsid w:val="00C34F8E"/>
    <w:rsid w:val="00C35C7A"/>
    <w:rsid w:val="00C4725A"/>
    <w:rsid w:val="00C607A3"/>
    <w:rsid w:val="00C6350F"/>
    <w:rsid w:val="00C7068B"/>
    <w:rsid w:val="00C71119"/>
    <w:rsid w:val="00C801BE"/>
    <w:rsid w:val="00C814B8"/>
    <w:rsid w:val="00C81775"/>
    <w:rsid w:val="00C868FE"/>
    <w:rsid w:val="00CA3933"/>
    <w:rsid w:val="00CC1D11"/>
    <w:rsid w:val="00CC25AC"/>
    <w:rsid w:val="00CC6761"/>
    <w:rsid w:val="00CD1C4A"/>
    <w:rsid w:val="00CD3FE7"/>
    <w:rsid w:val="00CD5245"/>
    <w:rsid w:val="00CE1D70"/>
    <w:rsid w:val="00CE25BC"/>
    <w:rsid w:val="00D10C46"/>
    <w:rsid w:val="00D174EE"/>
    <w:rsid w:val="00D33529"/>
    <w:rsid w:val="00D37BC7"/>
    <w:rsid w:val="00D54BE5"/>
    <w:rsid w:val="00D55F2A"/>
    <w:rsid w:val="00D567EE"/>
    <w:rsid w:val="00D570C9"/>
    <w:rsid w:val="00D63872"/>
    <w:rsid w:val="00D7472E"/>
    <w:rsid w:val="00D766A1"/>
    <w:rsid w:val="00D82600"/>
    <w:rsid w:val="00D92BD7"/>
    <w:rsid w:val="00D943AD"/>
    <w:rsid w:val="00D953EB"/>
    <w:rsid w:val="00DA15AE"/>
    <w:rsid w:val="00DC2CC5"/>
    <w:rsid w:val="00DE1A2C"/>
    <w:rsid w:val="00DE3128"/>
    <w:rsid w:val="00DE47CC"/>
    <w:rsid w:val="00DF0114"/>
    <w:rsid w:val="00DF0978"/>
    <w:rsid w:val="00DF2677"/>
    <w:rsid w:val="00DF6A47"/>
    <w:rsid w:val="00E15DBB"/>
    <w:rsid w:val="00E2530F"/>
    <w:rsid w:val="00E279BA"/>
    <w:rsid w:val="00E571B4"/>
    <w:rsid w:val="00E61348"/>
    <w:rsid w:val="00E72C64"/>
    <w:rsid w:val="00E76A2D"/>
    <w:rsid w:val="00E816CC"/>
    <w:rsid w:val="00E9490B"/>
    <w:rsid w:val="00EA3511"/>
    <w:rsid w:val="00EB2E42"/>
    <w:rsid w:val="00EB5F37"/>
    <w:rsid w:val="00EE32B3"/>
    <w:rsid w:val="00EF65C3"/>
    <w:rsid w:val="00F10FE9"/>
    <w:rsid w:val="00F1390F"/>
    <w:rsid w:val="00F13E29"/>
    <w:rsid w:val="00F1451A"/>
    <w:rsid w:val="00F221FD"/>
    <w:rsid w:val="00F230B2"/>
    <w:rsid w:val="00F25C85"/>
    <w:rsid w:val="00F35846"/>
    <w:rsid w:val="00F3692B"/>
    <w:rsid w:val="00F429E5"/>
    <w:rsid w:val="00F42BE9"/>
    <w:rsid w:val="00F534D1"/>
    <w:rsid w:val="00F54F55"/>
    <w:rsid w:val="00F6047F"/>
    <w:rsid w:val="00F805EF"/>
    <w:rsid w:val="00F8430A"/>
    <w:rsid w:val="00F944B3"/>
    <w:rsid w:val="00FA5837"/>
    <w:rsid w:val="00FB3320"/>
    <w:rsid w:val="00FB4B5B"/>
    <w:rsid w:val="00FB631F"/>
    <w:rsid w:val="00FC0668"/>
    <w:rsid w:val="00FC06D9"/>
    <w:rsid w:val="00FC3D7B"/>
    <w:rsid w:val="00FD1EE9"/>
    <w:rsid w:val="00FE16C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7288EF"/>
  <w15:docId w15:val="{892A3980-5DE6-420F-8105-D8FDCD3F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styleId="MediumGrid2">
    <w:name w:val="Medium Grid 2"/>
    <w:basedOn w:val="TableNormal"/>
    <w:uiPriority w:val="68"/>
    <w:rsid w:val="0090703C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stTable31">
    <w:name w:val="List Table 31"/>
    <w:basedOn w:val="TableNormal"/>
    <w:uiPriority w:val="48"/>
    <w:rsid w:val="0090703C"/>
    <w:pPr>
      <w:spacing w:before="0" w:after="0" w:line="240" w:lineRule="auto"/>
    </w:pPr>
    <w:rPr>
      <w:rFonts w:ascii="Times New Roman" w:hAnsi="Times New Roman"/>
      <w:color w:val="auto"/>
      <w:sz w:val="24"/>
      <w:szCs w:val="22"/>
      <w:lang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GridTable4-Accent61">
    <w:name w:val="Grid Table 4 - Accent 61"/>
    <w:basedOn w:val="TableNormal"/>
    <w:uiPriority w:val="49"/>
    <w:rsid w:val="004C2A4E"/>
    <w:pPr>
      <w:spacing w:before="0"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2017-05-24T00:00:00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231010-07B6-412C-86D9-40228C8C2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0</TotalTime>
  <Pages>8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Testing Plan</vt:lpstr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Testing Plan</dc:title>
  <dc:subject>Quality Human Resource MANAGEMENT</dc:subject>
  <dc:creator>BSS - Team</dc:creator>
  <cp:keywords>Capstone Project</cp:keywords>
  <cp:lastModifiedBy>Khoi Nguyen</cp:lastModifiedBy>
  <cp:revision>2</cp:revision>
  <dcterms:created xsi:type="dcterms:W3CDTF">2017-05-28T16:14:00Z</dcterms:created>
  <dcterms:modified xsi:type="dcterms:W3CDTF">2017-05-28T16:14:00Z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