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7C430B" w:rsidP="007C430B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430B" w:rsidRDefault="007C430B" w:rsidP="007C430B"/>
        <w:p w:rsidR="007C430B" w:rsidRPr="007C430B" w:rsidRDefault="007C430B" w:rsidP="007C430B"/>
        <w:p w:rsidR="002E3E8B" w:rsidRPr="005F797F" w:rsidRDefault="00DC41C5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DF6612">
                <w:rPr>
                  <w:rFonts w:ascii="Times New Roman" w:hAnsi="Times New Roman" w:cs="Times New Roman"/>
                  <w:color w:val="FF3333"/>
                  <w:sz w:val="72"/>
                </w:rPr>
                <w:t>Requirement Development Process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797F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DC41C5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80809614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77653B" w:rsidRPr="005F797F" w:rsidTr="006F3971">
        <w:tc>
          <w:tcPr>
            <w:tcW w:w="2065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708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4052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</w:p>
        </w:tc>
        <w:tc>
          <w:tcPr>
            <w:tcW w:w="1525" w:type="dxa"/>
            <w:vAlign w:val="center"/>
          </w:tcPr>
          <w:p w:rsidR="0077653B" w:rsidRPr="00DD0CBB" w:rsidRDefault="0077653B" w:rsidP="00994C13">
            <w:pPr>
              <w:pStyle w:val="NormalWeb"/>
              <w:spacing w:before="40" w:beforeAutospacing="0" w:after="0" w:afterAutospacing="0"/>
              <w:ind w:left="144" w:right="144"/>
              <w:jc w:val="center"/>
              <w:rPr>
                <w:color w:val="000000" w:themeColor="text1"/>
                <w:szCs w:val="28"/>
              </w:rPr>
            </w:pPr>
          </w:p>
        </w:tc>
      </w:tr>
      <w:tr w:rsidR="0077653B" w:rsidRPr="005F797F" w:rsidTr="00987570">
        <w:tc>
          <w:tcPr>
            <w:tcW w:w="2065" w:type="dxa"/>
          </w:tcPr>
          <w:p w:rsidR="0077653B" w:rsidRPr="00DD0CBB" w:rsidRDefault="0077653B" w:rsidP="00994C13">
            <w:pPr>
              <w:jc w:val="center"/>
              <w:rPr>
                <w:rFonts w:cs="Times New Roman"/>
              </w:rPr>
            </w:pPr>
          </w:p>
        </w:tc>
        <w:tc>
          <w:tcPr>
            <w:tcW w:w="1708" w:type="dxa"/>
          </w:tcPr>
          <w:p w:rsidR="0077653B" w:rsidRPr="00DD0CBB" w:rsidRDefault="0077653B" w:rsidP="00994C13">
            <w:pPr>
              <w:jc w:val="center"/>
              <w:rPr>
                <w:rFonts w:cs="Times New Roman"/>
              </w:rPr>
            </w:pPr>
          </w:p>
        </w:tc>
        <w:tc>
          <w:tcPr>
            <w:tcW w:w="4052" w:type="dxa"/>
          </w:tcPr>
          <w:p w:rsidR="0077653B" w:rsidRPr="00DD0CBB" w:rsidRDefault="0077653B" w:rsidP="00994C13">
            <w:pPr>
              <w:jc w:val="center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7653B" w:rsidRPr="00DD0CBB" w:rsidRDefault="0077653B" w:rsidP="00994C13">
            <w:pPr>
              <w:jc w:val="center"/>
              <w:rPr>
                <w:rFonts w:cs="Times New Roman"/>
              </w:rPr>
            </w:pPr>
          </w:p>
        </w:tc>
      </w:tr>
      <w:tr w:rsidR="0077653B" w:rsidRPr="005F797F" w:rsidTr="00987570">
        <w:tc>
          <w:tcPr>
            <w:tcW w:w="2065" w:type="dxa"/>
          </w:tcPr>
          <w:p w:rsidR="0077653B" w:rsidRPr="00062CDA" w:rsidRDefault="0077653B" w:rsidP="007C430B">
            <w:pPr>
              <w:jc w:val="center"/>
              <w:rPr>
                <w:rFonts w:cs="Times New Roman"/>
              </w:rPr>
            </w:pPr>
          </w:p>
        </w:tc>
        <w:tc>
          <w:tcPr>
            <w:tcW w:w="1708" w:type="dxa"/>
          </w:tcPr>
          <w:p w:rsidR="0077653B" w:rsidRPr="00062CDA" w:rsidRDefault="0077653B" w:rsidP="007C430B">
            <w:pPr>
              <w:jc w:val="center"/>
              <w:rPr>
                <w:rFonts w:cs="Times New Roman"/>
              </w:rPr>
            </w:pPr>
          </w:p>
        </w:tc>
        <w:tc>
          <w:tcPr>
            <w:tcW w:w="4052" w:type="dxa"/>
          </w:tcPr>
          <w:p w:rsidR="0077653B" w:rsidRPr="00062CDA" w:rsidRDefault="0077653B" w:rsidP="007C430B">
            <w:pPr>
              <w:jc w:val="center"/>
              <w:rPr>
                <w:rFonts w:cs="Times New Roman"/>
              </w:rPr>
            </w:pPr>
          </w:p>
        </w:tc>
        <w:tc>
          <w:tcPr>
            <w:tcW w:w="1525" w:type="dxa"/>
          </w:tcPr>
          <w:p w:rsidR="0077653B" w:rsidRPr="00062CDA" w:rsidRDefault="0077653B" w:rsidP="007C430B">
            <w:pPr>
              <w:jc w:val="center"/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45698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80809614" w:history="1">
            <w:r w:rsidR="00645698" w:rsidRPr="00C257A4">
              <w:rPr>
                <w:rStyle w:val="Hyperlink"/>
                <w:rFonts w:cs="Times New Roman"/>
              </w:rPr>
              <w:t>Revision Table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_Toc480809614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1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DC41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15" w:history="1">
            <w:r w:rsidR="00645698" w:rsidRPr="00C257A4">
              <w:rPr>
                <w:rStyle w:val="Hyperlink"/>
                <w:rFonts w:cs="Times New Roman"/>
              </w:rPr>
              <w:t>1.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Process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_Toc480809615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3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DC41C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6" w:history="1">
            <w:r w:rsidR="00645698" w:rsidRPr="00C257A4">
              <w:rPr>
                <w:rStyle w:val="Hyperlink"/>
                <w:rFonts w:cs="Times New Roman"/>
                <w:noProof/>
              </w:rPr>
              <w:t>1.1.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Process Purpose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_Toc480809616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3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DC41C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7" w:history="1">
            <w:r w:rsidR="00645698" w:rsidRPr="00C257A4">
              <w:rPr>
                <w:rStyle w:val="Hyperlink"/>
                <w:rFonts w:cs="Times New Roman"/>
                <w:noProof/>
              </w:rPr>
              <w:t>1.2.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Process Activities/Steps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_Toc480809617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3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DC41C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18" w:history="1">
            <w:r w:rsidR="00645698" w:rsidRPr="00C257A4">
              <w:rPr>
                <w:rStyle w:val="Hyperlink"/>
                <w:rFonts w:cs="Times New Roman"/>
                <w:noProof/>
              </w:rPr>
              <w:t>1.3.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Activities Description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_Toc480809618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5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DC41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19" w:history="1">
            <w:r w:rsidR="00645698" w:rsidRPr="00C257A4">
              <w:rPr>
                <w:rStyle w:val="Hyperlink"/>
                <w:rFonts w:cs="Times New Roman"/>
              </w:rPr>
              <w:t>2.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Role and Responsibility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_Toc480809619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5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DC41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20" w:history="1">
            <w:r w:rsidR="00645698" w:rsidRPr="00C257A4">
              <w:rPr>
                <w:rStyle w:val="Hyperlink"/>
                <w:rFonts w:cs="Times New Roman"/>
              </w:rPr>
              <w:t>3.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Tools and Methods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_Toc480809620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7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DC41C5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9621" w:history="1">
            <w:r w:rsidR="00645698" w:rsidRPr="00C257A4">
              <w:rPr>
                <w:rStyle w:val="Hyperlink"/>
                <w:rFonts w:cs="Times New Roman"/>
              </w:rPr>
              <w:t>4.</w:t>
            </w:r>
            <w:r w:rsidR="00645698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</w:rPr>
              <w:t>Goal, Question, Metric:</w:t>
            </w:r>
            <w:r w:rsidR="00645698">
              <w:rPr>
                <w:webHidden/>
              </w:rPr>
              <w:tab/>
            </w:r>
            <w:r w:rsidR="00645698">
              <w:rPr>
                <w:webHidden/>
              </w:rPr>
              <w:fldChar w:fldCharType="begin"/>
            </w:r>
            <w:r w:rsidR="00645698">
              <w:rPr>
                <w:webHidden/>
              </w:rPr>
              <w:instrText xml:space="preserve"> PAGEREF _Toc480809621 \h </w:instrText>
            </w:r>
            <w:r w:rsidR="00645698">
              <w:rPr>
                <w:webHidden/>
              </w:rPr>
            </w:r>
            <w:r w:rsidR="00645698">
              <w:rPr>
                <w:webHidden/>
              </w:rPr>
              <w:fldChar w:fldCharType="separate"/>
            </w:r>
            <w:r w:rsidR="00645698">
              <w:rPr>
                <w:webHidden/>
              </w:rPr>
              <w:t>7</w:t>
            </w:r>
            <w:r w:rsidR="00645698">
              <w:rPr>
                <w:webHidden/>
              </w:rPr>
              <w:fldChar w:fldCharType="end"/>
            </w:r>
          </w:hyperlink>
        </w:p>
        <w:p w:rsidR="00645698" w:rsidRDefault="00DC41C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2" w:history="1">
            <w:r w:rsidR="00645698" w:rsidRPr="00C257A4">
              <w:rPr>
                <w:rStyle w:val="Hyperlink"/>
                <w:rFonts w:cs="Times New Roman"/>
                <w:noProof/>
              </w:rPr>
              <w:t>4.1.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Goal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_Toc480809622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7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DC41C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3" w:history="1">
            <w:r w:rsidR="00645698" w:rsidRPr="00C257A4">
              <w:rPr>
                <w:rStyle w:val="Hyperlink"/>
                <w:rFonts w:cs="Times New Roman"/>
                <w:noProof/>
              </w:rPr>
              <w:t>4.2.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Question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_Toc480809623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7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645698" w:rsidRDefault="00DC41C5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9624" w:history="1">
            <w:r w:rsidR="00645698" w:rsidRPr="00C257A4">
              <w:rPr>
                <w:rStyle w:val="Hyperlink"/>
                <w:rFonts w:cs="Times New Roman"/>
                <w:noProof/>
              </w:rPr>
              <w:t>4.3.</w:t>
            </w:r>
            <w:r w:rsidR="00645698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45698" w:rsidRPr="00C257A4">
              <w:rPr>
                <w:rStyle w:val="Hyperlink"/>
                <w:rFonts w:cs="Times New Roman"/>
                <w:noProof/>
              </w:rPr>
              <w:t>Metric</w:t>
            </w:r>
            <w:r w:rsidR="00645698">
              <w:rPr>
                <w:noProof/>
                <w:webHidden/>
              </w:rPr>
              <w:tab/>
            </w:r>
            <w:r w:rsidR="00645698">
              <w:rPr>
                <w:noProof/>
                <w:webHidden/>
              </w:rPr>
              <w:fldChar w:fldCharType="begin"/>
            </w:r>
            <w:r w:rsidR="00645698">
              <w:rPr>
                <w:noProof/>
                <w:webHidden/>
              </w:rPr>
              <w:instrText xml:space="preserve"> PAGEREF _Toc480809624 \h </w:instrText>
            </w:r>
            <w:r w:rsidR="00645698">
              <w:rPr>
                <w:noProof/>
                <w:webHidden/>
              </w:rPr>
            </w:r>
            <w:r w:rsidR="00645698">
              <w:rPr>
                <w:noProof/>
                <w:webHidden/>
              </w:rPr>
              <w:fldChar w:fldCharType="separate"/>
            </w:r>
            <w:r w:rsidR="00645698">
              <w:rPr>
                <w:noProof/>
                <w:webHidden/>
              </w:rPr>
              <w:t>8</w:t>
            </w:r>
            <w:r w:rsidR="00645698">
              <w:rPr>
                <w:noProof/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77653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80809615"/>
      <w:r>
        <w:rPr>
          <w:rFonts w:ascii="Times New Roman" w:hAnsi="Times New Roman" w:cs="Times New Roman"/>
          <w:color w:val="FF3333"/>
          <w:sz w:val="36"/>
        </w:rPr>
        <w:lastRenderedPageBreak/>
        <w:t>Process</w:t>
      </w:r>
      <w:bookmarkEnd w:id="6"/>
    </w:p>
    <w:p w:rsidR="00563885" w:rsidRPr="005F797F" w:rsidRDefault="0077653B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80809616"/>
      <w:r>
        <w:rPr>
          <w:rFonts w:ascii="Times New Roman" w:hAnsi="Times New Roman" w:cs="Times New Roman"/>
          <w:color w:val="FF3333"/>
          <w:sz w:val="32"/>
        </w:rPr>
        <w:t xml:space="preserve">Process </w:t>
      </w:r>
      <w:r w:rsidR="001E2EBA"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77653B" w:rsidRDefault="0077653B" w:rsidP="0077653B">
      <w:pPr>
        <w:rPr>
          <w:rFonts w:cs="Times New Roman"/>
          <w:color w:val="000000"/>
          <w:shd w:val="clear" w:color="auto" w:fill="FFFFFF"/>
        </w:rPr>
      </w:pPr>
      <w:bookmarkStart w:id="9" w:name="_Toc379620083"/>
      <w:bookmarkStart w:id="10" w:name="_Toc390267842"/>
      <w:r w:rsidRPr="000F2A07">
        <w:rPr>
          <w:rFonts w:cs="Times New Roman"/>
          <w:color w:val="000000"/>
          <w:shd w:val="clear" w:color="auto" w:fill="FFFFFF"/>
        </w:rPr>
        <w:t>.</w:t>
      </w:r>
    </w:p>
    <w:p w:rsidR="00C53F4D" w:rsidRPr="00994C13" w:rsidRDefault="0077653B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1" w:name="_Toc480809617"/>
      <w:r w:rsidRPr="00994C13">
        <w:rPr>
          <w:rFonts w:ascii="Times New Roman" w:hAnsi="Times New Roman" w:cs="Times New Roman"/>
          <w:color w:val="FF3333"/>
          <w:sz w:val="32"/>
        </w:rPr>
        <w:t>Process Activities/Steps</w:t>
      </w:r>
      <w:bookmarkEnd w:id="11"/>
    </w:p>
    <w:p w:rsidR="0077653B" w:rsidRPr="0077653B" w:rsidRDefault="0077653B" w:rsidP="0077653B"/>
    <w:p w:rsidR="00150184" w:rsidRPr="005F797F" w:rsidRDefault="0077653B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80809618"/>
      <w:bookmarkEnd w:id="9"/>
      <w:bookmarkEnd w:id="10"/>
      <w:r>
        <w:rPr>
          <w:rFonts w:ascii="Times New Roman" w:hAnsi="Times New Roman" w:cs="Times New Roman"/>
          <w:color w:val="FF3333"/>
          <w:sz w:val="32"/>
        </w:rPr>
        <w:t>Activities Description</w:t>
      </w:r>
      <w:bookmarkEnd w:id="12"/>
    </w:p>
    <w:tbl>
      <w:tblPr>
        <w:tblStyle w:val="TableGrid"/>
        <w:tblW w:w="1107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1694"/>
        <w:gridCol w:w="2720"/>
        <w:gridCol w:w="2385"/>
        <w:gridCol w:w="2292"/>
        <w:gridCol w:w="1979"/>
      </w:tblGrid>
      <w:tr w:rsidR="0077653B" w:rsidRPr="0077653B" w:rsidTr="0005777F">
        <w:tc>
          <w:tcPr>
            <w:tcW w:w="1694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2720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Objective</w:t>
            </w:r>
          </w:p>
        </w:tc>
        <w:tc>
          <w:tcPr>
            <w:tcW w:w="2385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Input</w:t>
            </w:r>
          </w:p>
        </w:tc>
        <w:tc>
          <w:tcPr>
            <w:tcW w:w="2292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Output</w:t>
            </w:r>
          </w:p>
        </w:tc>
        <w:tc>
          <w:tcPr>
            <w:tcW w:w="1979" w:type="dxa"/>
            <w:shd w:val="clear" w:color="auto" w:fill="FF3333"/>
          </w:tcPr>
          <w:p w:rsidR="0077653B" w:rsidRPr="0077653B" w:rsidRDefault="0077653B" w:rsidP="0005777F">
            <w:pPr>
              <w:ind w:left="720" w:hanging="720"/>
              <w:jc w:val="center"/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Activities</w:t>
            </w: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9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1694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72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385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92" w:type="dxa"/>
          </w:tcPr>
          <w:p w:rsidR="0077653B" w:rsidRPr="0077653B" w:rsidRDefault="0077653B" w:rsidP="0005777F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979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563885" w:rsidRPr="005F797F" w:rsidRDefault="0077653B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3" w:name="_Toc480809619"/>
      <w:r>
        <w:rPr>
          <w:rFonts w:ascii="Times New Roman" w:hAnsi="Times New Roman" w:cs="Times New Roman"/>
          <w:color w:val="FF3333"/>
          <w:sz w:val="36"/>
        </w:rPr>
        <w:t>Role and Responsibility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3"/>
        <w:gridCol w:w="4375"/>
        <w:gridCol w:w="1752"/>
      </w:tblGrid>
      <w:tr w:rsidR="0077653B" w:rsidRPr="0077653B" w:rsidTr="0005777F">
        <w:tc>
          <w:tcPr>
            <w:tcW w:w="2718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4680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Responsibility</w:t>
            </w:r>
          </w:p>
        </w:tc>
        <w:tc>
          <w:tcPr>
            <w:tcW w:w="1844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Assign to</w:t>
            </w: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68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680" w:type="dxa"/>
          </w:tcPr>
          <w:p w:rsidR="0077653B" w:rsidRPr="0077653B" w:rsidRDefault="0077653B" w:rsidP="003C2B89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680" w:type="dxa"/>
          </w:tcPr>
          <w:p w:rsidR="0077653B" w:rsidRPr="0077653B" w:rsidRDefault="0077653B" w:rsidP="003C2B89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680" w:type="dxa"/>
          </w:tcPr>
          <w:p w:rsidR="0077653B" w:rsidRPr="003C2B89" w:rsidRDefault="0077653B" w:rsidP="003C2B89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  <w:tr w:rsidR="0077653B" w:rsidRPr="000F2A07" w:rsidTr="0005777F">
        <w:tc>
          <w:tcPr>
            <w:tcW w:w="2718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680" w:type="dxa"/>
          </w:tcPr>
          <w:p w:rsidR="0077653B" w:rsidRPr="0077653B" w:rsidRDefault="0077653B" w:rsidP="003C2B89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844" w:type="dxa"/>
          </w:tcPr>
          <w:p w:rsidR="0077653B" w:rsidRPr="000F2A07" w:rsidRDefault="0077653B" w:rsidP="0005777F">
            <w:pPr>
              <w:rPr>
                <w:rFonts w:cs="Times New Roman"/>
              </w:rPr>
            </w:pPr>
          </w:p>
        </w:tc>
      </w:tr>
    </w:tbl>
    <w:p w:rsidR="00403F89" w:rsidRDefault="00403F89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EE1C66" w:rsidRPr="005F797F" w:rsidRDefault="00EE1C66" w:rsidP="00EE1C66">
      <w:pPr>
        <w:pStyle w:val="ListParagraph"/>
        <w:ind w:left="-900"/>
        <w:jc w:val="center"/>
        <w:rPr>
          <w:rFonts w:cs="Times New Roman"/>
          <w:sz w:val="28"/>
        </w:rPr>
      </w:pPr>
    </w:p>
    <w:p w:rsidR="000E5FC2" w:rsidRPr="005F797F" w:rsidRDefault="000E5FC2" w:rsidP="00403F89">
      <w:pPr>
        <w:rPr>
          <w:rFonts w:cs="Times New Roman"/>
        </w:rPr>
      </w:pPr>
    </w:p>
    <w:p w:rsidR="00563885" w:rsidRPr="00994C13" w:rsidRDefault="0077653B" w:rsidP="0077653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bookmarkStart w:id="14" w:name="_Toc480809620"/>
      <w:r w:rsidRPr="00994C13">
        <w:rPr>
          <w:rFonts w:ascii="Times New Roman" w:hAnsi="Times New Roman" w:cs="Times New Roman"/>
          <w:color w:val="FF3333"/>
          <w:sz w:val="36"/>
        </w:rPr>
        <w:t>Tools and Methods</w:t>
      </w:r>
      <w:bookmarkEnd w:id="14"/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588"/>
        <w:gridCol w:w="3525"/>
        <w:gridCol w:w="2499"/>
      </w:tblGrid>
      <w:tr w:rsidR="0077653B" w:rsidRPr="00B8345E" w:rsidTr="0005777F">
        <w:tc>
          <w:tcPr>
            <w:tcW w:w="2790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3812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Method used</w:t>
            </w:r>
          </w:p>
        </w:tc>
        <w:tc>
          <w:tcPr>
            <w:tcW w:w="2622" w:type="dxa"/>
            <w:shd w:val="clear" w:color="auto" w:fill="FF3333"/>
          </w:tcPr>
          <w:p w:rsidR="0077653B" w:rsidRPr="0077653B" w:rsidRDefault="0077653B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77653B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Supported tool</w:t>
            </w: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812" w:type="dxa"/>
          </w:tcPr>
          <w:p w:rsidR="0077653B" w:rsidRPr="0077653B" w:rsidRDefault="0077653B" w:rsidP="003C2B89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812" w:type="dxa"/>
          </w:tcPr>
          <w:p w:rsidR="0077653B" w:rsidRPr="0077653B" w:rsidRDefault="0077653B" w:rsidP="003C2B89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812" w:type="dxa"/>
          </w:tcPr>
          <w:p w:rsidR="0077653B" w:rsidRPr="0077653B" w:rsidRDefault="0077653B" w:rsidP="003C2B89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77653B" w:rsidRPr="000F2A07" w:rsidTr="0005777F">
        <w:tc>
          <w:tcPr>
            <w:tcW w:w="2790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3812" w:type="dxa"/>
          </w:tcPr>
          <w:p w:rsidR="0077653B" w:rsidRPr="003C2B89" w:rsidRDefault="0077653B" w:rsidP="003C2B89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622" w:type="dxa"/>
          </w:tcPr>
          <w:p w:rsidR="0077653B" w:rsidRPr="0077653B" w:rsidRDefault="0077653B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884923" w:rsidRPr="007F08C6" w:rsidRDefault="00994C13" w:rsidP="0077653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5" w:name="_Toc480809621"/>
      <w:r>
        <w:rPr>
          <w:rFonts w:ascii="Times New Roman" w:hAnsi="Times New Roman" w:cs="Times New Roman"/>
          <w:color w:val="FF3333"/>
          <w:sz w:val="36"/>
        </w:rPr>
        <w:lastRenderedPageBreak/>
        <w:t>Goal, Question, Metric:</w:t>
      </w:r>
      <w:bookmarkEnd w:id="15"/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6" w:name="_Toc480809622"/>
      <w:r>
        <w:rPr>
          <w:rFonts w:ascii="Times New Roman" w:hAnsi="Times New Roman" w:cs="Times New Roman"/>
          <w:color w:val="FF3333"/>
          <w:sz w:val="32"/>
        </w:rPr>
        <w:t>Goal</w:t>
      </w:r>
      <w:bookmarkEnd w:id="16"/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7" w:name="_Toc480809623"/>
      <w:r>
        <w:rPr>
          <w:rFonts w:ascii="Times New Roman" w:hAnsi="Times New Roman" w:cs="Times New Roman"/>
          <w:color w:val="FF3333"/>
          <w:sz w:val="32"/>
        </w:rPr>
        <w:t>Question</w:t>
      </w:r>
      <w:bookmarkEnd w:id="17"/>
    </w:p>
    <w:p w:rsidR="00994C13" w:rsidRDefault="00994C13" w:rsidP="0056707D">
      <w:pPr>
        <w:pStyle w:val="Heading2"/>
        <w:numPr>
          <w:ilvl w:val="1"/>
          <w:numId w:val="14"/>
        </w:numPr>
        <w:rPr>
          <w:rFonts w:ascii="Times New Roman" w:hAnsi="Times New Roman" w:cs="Times New Roman"/>
          <w:color w:val="FF3333"/>
          <w:sz w:val="32"/>
        </w:rPr>
      </w:pPr>
      <w:bookmarkStart w:id="18" w:name="_Toc480809624"/>
      <w:r>
        <w:rPr>
          <w:rFonts w:ascii="Times New Roman" w:hAnsi="Times New Roman" w:cs="Times New Roman"/>
          <w:color w:val="FF3333"/>
          <w:sz w:val="32"/>
        </w:rPr>
        <w:t>Metric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095"/>
        <w:gridCol w:w="2152"/>
        <w:gridCol w:w="2181"/>
      </w:tblGrid>
      <w:tr w:rsidR="00994C13" w:rsidRPr="00994C13" w:rsidTr="00CB7EA4">
        <w:tc>
          <w:tcPr>
            <w:tcW w:w="2259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Attribute </w:t>
            </w:r>
          </w:p>
        </w:tc>
        <w:tc>
          <w:tcPr>
            <w:tcW w:w="2150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Formula </w:t>
            </w:r>
          </w:p>
        </w:tc>
        <w:tc>
          <w:tcPr>
            <w:tcW w:w="2215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Purpose </w:t>
            </w:r>
          </w:p>
        </w:tc>
        <w:tc>
          <w:tcPr>
            <w:tcW w:w="2232" w:type="dxa"/>
            <w:shd w:val="clear" w:color="auto" w:fill="FF3333"/>
          </w:tcPr>
          <w:p w:rsidR="00994C13" w:rsidRPr="00994C13" w:rsidRDefault="00994C13" w:rsidP="0005777F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994C1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 xml:space="preserve">Reference value </w:t>
            </w: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  <w:vertAlign w:val="subscript"/>
              </w:rPr>
            </w:pP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994C13" w:rsidRPr="000F2A07" w:rsidTr="00CB7EA4">
        <w:tc>
          <w:tcPr>
            <w:tcW w:w="2259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150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15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2232" w:type="dxa"/>
          </w:tcPr>
          <w:p w:rsidR="00994C13" w:rsidRPr="00994C13" w:rsidRDefault="00994C13" w:rsidP="0005777F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994C13" w:rsidRPr="00994C13" w:rsidRDefault="00994C13" w:rsidP="00994C13">
      <w:bookmarkStart w:id="19" w:name="_GoBack"/>
      <w:bookmarkEnd w:id="19"/>
    </w:p>
    <w:p w:rsidR="00994C13" w:rsidRPr="00994C13" w:rsidRDefault="00994C13" w:rsidP="00994C13"/>
    <w:p w:rsidR="00994C13" w:rsidRPr="00994C13" w:rsidRDefault="00994C13" w:rsidP="00994C13">
      <w:pPr>
        <w:pStyle w:val="ListParagraph"/>
        <w:spacing w:before="0" w:after="160" w:line="259" w:lineRule="auto"/>
        <w:rPr>
          <w:rFonts w:cs="Times New Roman"/>
          <w:color w:val="auto"/>
          <w:sz w:val="28"/>
          <w:szCs w:val="28"/>
        </w:rPr>
      </w:pPr>
    </w:p>
    <w:p w:rsidR="00994C13" w:rsidRPr="00994C13" w:rsidRDefault="00994C13" w:rsidP="00994C13"/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1C5" w:rsidRDefault="00DC41C5">
      <w:pPr>
        <w:spacing w:before="0" w:after="0" w:line="240" w:lineRule="auto"/>
      </w:pPr>
      <w:r>
        <w:separator/>
      </w:r>
    </w:p>
  </w:endnote>
  <w:endnote w:type="continuationSeparator" w:id="0">
    <w:p w:rsidR="00DC41C5" w:rsidRDefault="00DC41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B89" w:rsidRPr="003C2B8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DC41C5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94C13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3E52B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994C13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1C5" w:rsidRDefault="00DC41C5">
      <w:pPr>
        <w:spacing w:before="0" w:after="0" w:line="240" w:lineRule="auto"/>
      </w:pPr>
      <w:r>
        <w:separator/>
      </w:r>
    </w:p>
  </w:footnote>
  <w:footnote w:type="continuationSeparator" w:id="0">
    <w:p w:rsidR="00DC41C5" w:rsidRDefault="00DC41C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Pr="00987570" w:rsidRDefault="00DC41C5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F6612">
          <w:rPr>
            <w:rFonts w:asciiTheme="majorHAnsi" w:eastAsiaTheme="majorEastAsia" w:hAnsiTheme="majorHAnsi" w:cstheme="majorBidi"/>
            <w:color w:val="FF3333"/>
            <w:szCs w:val="24"/>
          </w:rPr>
          <w:t>Requirement Development Process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994C13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1C66" w:rsidRDefault="00EE1C6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944D5E"/>
    <w:multiLevelType w:val="hybridMultilevel"/>
    <w:tmpl w:val="A686D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06FE3"/>
    <w:multiLevelType w:val="hybridMultilevel"/>
    <w:tmpl w:val="2A3E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F32F5"/>
    <w:multiLevelType w:val="hybridMultilevel"/>
    <w:tmpl w:val="3B7EE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3E1755"/>
    <w:multiLevelType w:val="hybridMultilevel"/>
    <w:tmpl w:val="B644E6BA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73A61"/>
    <w:multiLevelType w:val="hybridMultilevel"/>
    <w:tmpl w:val="9626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5652D"/>
    <w:multiLevelType w:val="hybridMultilevel"/>
    <w:tmpl w:val="F7484760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10AA1"/>
    <w:multiLevelType w:val="hybridMultilevel"/>
    <w:tmpl w:val="FFDAF618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1491D"/>
    <w:multiLevelType w:val="hybridMultilevel"/>
    <w:tmpl w:val="435A3622"/>
    <w:lvl w:ilvl="0" w:tplc="0524996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4262"/>
    <w:multiLevelType w:val="hybridMultilevel"/>
    <w:tmpl w:val="B97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C78EF"/>
    <w:multiLevelType w:val="hybridMultilevel"/>
    <w:tmpl w:val="1656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CB45AF"/>
    <w:multiLevelType w:val="hybridMultilevel"/>
    <w:tmpl w:val="097A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B1808"/>
    <w:multiLevelType w:val="hybridMultilevel"/>
    <w:tmpl w:val="CA84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25541"/>
    <w:multiLevelType w:val="multilevel"/>
    <w:tmpl w:val="C644DCD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color w:val="FF3333"/>
        <w:sz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FF3333"/>
        <w:sz w:val="3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color w:val="FF3333"/>
        <w:sz w:val="32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FF3333"/>
        <w:sz w:val="3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color w:val="FF3333"/>
        <w:sz w:val="32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color w:val="FF3333"/>
        <w:sz w:val="32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color w:val="FF3333"/>
        <w:sz w:val="3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color w:val="FF3333"/>
        <w:sz w:val="32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5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2"/>
  </w:num>
  <w:num w:numId="10">
    <w:abstractNumId w:val="15"/>
  </w:num>
  <w:num w:numId="11">
    <w:abstractNumId w:val="4"/>
  </w:num>
  <w:num w:numId="12">
    <w:abstractNumId w:val="7"/>
  </w:num>
  <w:num w:numId="13">
    <w:abstractNumId w:val="14"/>
  </w:num>
  <w:num w:numId="14">
    <w:abstractNumId w:val="16"/>
  </w:num>
  <w:num w:numId="15">
    <w:abstractNumId w:val="9"/>
  </w:num>
  <w:num w:numId="16">
    <w:abstractNumId w:val="6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C2B89"/>
    <w:rsid w:val="003D2130"/>
    <w:rsid w:val="003D4018"/>
    <w:rsid w:val="003D57EA"/>
    <w:rsid w:val="003E52B1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572CB"/>
    <w:rsid w:val="00563885"/>
    <w:rsid w:val="0056707D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45698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7653B"/>
    <w:rsid w:val="00784C74"/>
    <w:rsid w:val="007A1669"/>
    <w:rsid w:val="007A18DF"/>
    <w:rsid w:val="007A52AD"/>
    <w:rsid w:val="007A5402"/>
    <w:rsid w:val="007B04CB"/>
    <w:rsid w:val="007C1181"/>
    <w:rsid w:val="007C430B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C31D5"/>
    <w:rsid w:val="008C5587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C13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B7EA4"/>
    <w:rsid w:val="00CC1D11"/>
    <w:rsid w:val="00CC25AC"/>
    <w:rsid w:val="00CD1C4A"/>
    <w:rsid w:val="00CD3FE7"/>
    <w:rsid w:val="00CD5245"/>
    <w:rsid w:val="00CE1D70"/>
    <w:rsid w:val="00CE2132"/>
    <w:rsid w:val="00CE25BC"/>
    <w:rsid w:val="00D07FD8"/>
    <w:rsid w:val="00D10C46"/>
    <w:rsid w:val="00D12576"/>
    <w:rsid w:val="00D33529"/>
    <w:rsid w:val="00D3760F"/>
    <w:rsid w:val="00D37BC7"/>
    <w:rsid w:val="00D471E5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C41C5"/>
    <w:rsid w:val="00DD0CBB"/>
    <w:rsid w:val="00DD301A"/>
    <w:rsid w:val="00DE1A2C"/>
    <w:rsid w:val="00DE3128"/>
    <w:rsid w:val="00DF0978"/>
    <w:rsid w:val="00DF2677"/>
    <w:rsid w:val="00DF6612"/>
    <w:rsid w:val="00DF6A47"/>
    <w:rsid w:val="00E03F76"/>
    <w:rsid w:val="00E21F49"/>
    <w:rsid w:val="00E2241E"/>
    <w:rsid w:val="00E24A48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BE4EEF"/>
  <w15:docId w15:val="{EC5CBFAB-6313-4DA7-A065-4517CBE8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7653B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4816D-3A83-468A-94D3-B72C7E26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Development Process</vt:lpstr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Development Process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2017-05-28T16:11:00Z</dcterms:created>
  <dcterms:modified xsi:type="dcterms:W3CDTF">2017-05-28T16:11:00Z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