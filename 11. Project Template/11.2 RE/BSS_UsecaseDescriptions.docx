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FE558D" w:rsidRDefault="0046317A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sz w:val="28"/>
          <w:szCs w:val="28"/>
        </w:rPr>
        <w:id w:val="-1290352585"/>
        <w:docPartObj>
          <w:docPartGallery w:val="Cover Pages"/>
          <w:docPartUnique/>
        </w:docPartObj>
      </w:sdtPr>
      <w:sdtEndPr/>
      <w:sdtContent>
        <w:p w:rsidR="00124FAE" w:rsidRPr="00FE558D" w:rsidRDefault="00124FAE">
          <w:pPr>
            <w:pStyle w:val="NoSpacing"/>
            <w:rPr>
              <w:rFonts w:ascii="Times New Roman" w:hAnsi="Times New Roman" w:cs="Times New Roman"/>
              <w:sz w:val="28"/>
              <w:szCs w:val="28"/>
            </w:rPr>
          </w:pPr>
        </w:p>
        <w:p w:rsidR="002163EE" w:rsidRDefault="00BB2990" w:rsidP="00BB2990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5172964" cy="3444949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18" cy="3450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B2990" w:rsidRDefault="00BB2990" w:rsidP="00BB2990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B2990" w:rsidRDefault="00BB2990" w:rsidP="00BB2990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B2990" w:rsidRDefault="00BB2990" w:rsidP="00BB2990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B2990" w:rsidRPr="00FE558D" w:rsidRDefault="00BB2990" w:rsidP="00BB2990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E3E8B" w:rsidRPr="00BB2990" w:rsidRDefault="0095616D" w:rsidP="002E3E8B">
          <w:pPr>
            <w:pStyle w:val="Title"/>
            <w:rPr>
              <w:rFonts w:ascii="Times New Roman" w:hAnsi="Times New Roman" w:cs="Times New Roman"/>
              <w:color w:val="auto"/>
              <w:sz w:val="72"/>
              <w:szCs w:val="72"/>
            </w:rPr>
          </w:pPr>
          <w:r w:rsidRPr="00BB2990">
            <w:rPr>
              <w:rFonts w:ascii="Times New Roman" w:hAnsi="Times New Roman" w:cs="Times New Roman"/>
              <w:color w:val="FF3333"/>
              <w:sz w:val="72"/>
              <w:szCs w:val="72"/>
            </w:rPr>
            <w:t>Use-case Description</w:t>
          </w:r>
          <w:sdt>
            <w:sdtPr>
              <w:rPr>
                <w:rFonts w:ascii="Times New Roman" w:hAnsi="Times New Roman" w:cs="Times New Roman"/>
                <w:color w:val="auto"/>
                <w:sz w:val="72"/>
                <w:szCs w:val="72"/>
              </w:rPr>
              <w:alias w:val="Title"/>
              <w:tag w:val=""/>
              <w:id w:val="-970593774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BB2990">
                <w:rPr>
                  <w:rFonts w:ascii="Times New Roman" w:hAnsi="Times New Roman" w:cs="Times New Roman"/>
                  <w:color w:val="auto"/>
                  <w:sz w:val="72"/>
                  <w:szCs w:val="72"/>
                </w:rPr>
                <w:t xml:space="preserve">     </w:t>
              </w:r>
            </w:sdtContent>
          </w:sdt>
          <w:r w:rsidR="002E3E8B" w:rsidRPr="00BB2990">
            <w:rPr>
              <w:rFonts w:ascii="Times New Roman" w:hAnsi="Times New Roman" w:cs="Times New Roman"/>
              <w:color w:val="auto"/>
              <w:sz w:val="72"/>
              <w:szCs w:val="72"/>
            </w:rPr>
            <w:t xml:space="preserve"> </w:t>
          </w:r>
        </w:p>
        <w:p w:rsidR="002E3E8B" w:rsidRPr="00FE558D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auto"/>
              <w:kern w:val="0"/>
              <w:sz w:val="28"/>
              <w:szCs w:val="28"/>
            </w:rPr>
          </w:pPr>
          <w:r w:rsidRPr="00BB2990">
            <w:rPr>
              <w:rFonts w:ascii="Times New Roman" w:hAnsi="Times New Roman" w:cs="Times New Roman"/>
              <w:color w:val="auto"/>
              <w:sz w:val="56"/>
              <w:szCs w:val="28"/>
            </w:rPr>
            <w:t>Van Lang Admissions</w:t>
          </w:r>
          <w:r w:rsidR="003806E6" w:rsidRPr="00FE558D">
            <w:rPr>
              <w:rFonts w:ascii="Times New Roman" w:hAnsi="Times New Roman" w:cs="Times New Roman"/>
              <w:color w:val="auto"/>
              <w:sz w:val="28"/>
              <w:szCs w:val="28"/>
            </w:rPr>
            <w:br w:type="page"/>
          </w:r>
        </w:p>
        <w:p w:rsidR="002163EE" w:rsidRPr="00FE558D" w:rsidRDefault="005A77EA" w:rsidP="00D567EE">
          <w:pPr>
            <w:pStyle w:val="Normal2"/>
            <w:rPr>
              <w:rFonts w:cs="Times New Roman"/>
              <w:sz w:val="28"/>
              <w:szCs w:val="28"/>
            </w:rPr>
          </w:pPr>
        </w:p>
      </w:sdtContent>
    </w:sdt>
    <w:p w:rsidR="002163EE" w:rsidRPr="00FE558D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28"/>
          <w:szCs w:val="28"/>
        </w:rPr>
      </w:pPr>
      <w:bookmarkStart w:id="5" w:name="_Toc465013491"/>
      <w:bookmarkStart w:id="6" w:name="_Toc465013661"/>
      <w:bookmarkStart w:id="7" w:name="_Toc483778206"/>
      <w:bookmarkEnd w:id="0"/>
      <w:bookmarkEnd w:id="1"/>
      <w:bookmarkEnd w:id="2"/>
      <w:bookmarkEnd w:id="3"/>
      <w:bookmarkEnd w:id="4"/>
      <w:r w:rsidRPr="00FE558D">
        <w:rPr>
          <w:rFonts w:ascii="Times New Roman" w:hAnsi="Times New Roman" w:cs="Times New Roman"/>
          <w:color w:val="FF3333"/>
          <w:sz w:val="28"/>
          <w:szCs w:val="28"/>
        </w:rPr>
        <w:t>Revision Table</w:t>
      </w:r>
      <w:bookmarkEnd w:id="5"/>
      <w:bookmarkEnd w:id="6"/>
      <w:bookmarkEnd w:id="7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AF73DD" w:rsidRPr="00FE558D" w:rsidTr="00BB2990">
        <w:tc>
          <w:tcPr>
            <w:tcW w:w="2065" w:type="dxa"/>
            <w:shd w:val="clear" w:color="auto" w:fill="FF3333"/>
          </w:tcPr>
          <w:p w:rsidR="00554E70" w:rsidRPr="00BB2990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BB2990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BB2990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BB2990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BB2990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BB2990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BB2990" w:rsidRDefault="00554E70" w:rsidP="005A01D9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BB2990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4F6277" w:rsidRPr="00FE558D" w:rsidTr="00BB2990">
        <w:tc>
          <w:tcPr>
            <w:tcW w:w="2065" w:type="dxa"/>
          </w:tcPr>
          <w:p w:rsidR="00554E70" w:rsidRPr="00FE558D" w:rsidRDefault="00554E70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708" w:type="dxa"/>
          </w:tcPr>
          <w:p w:rsidR="00554E70" w:rsidRPr="00FE558D" w:rsidRDefault="00554E70" w:rsidP="00A8404E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052" w:type="dxa"/>
          </w:tcPr>
          <w:p w:rsidR="00554E70" w:rsidRPr="00FE558D" w:rsidRDefault="00554E70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525" w:type="dxa"/>
          </w:tcPr>
          <w:p w:rsidR="00554E70" w:rsidRPr="00FE558D" w:rsidRDefault="00554E70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FC20E7" w:rsidRPr="00FE558D" w:rsidTr="00BB2990">
        <w:tc>
          <w:tcPr>
            <w:tcW w:w="2065" w:type="dxa"/>
          </w:tcPr>
          <w:p w:rsidR="00FC20E7" w:rsidRDefault="00FC20E7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708" w:type="dxa"/>
          </w:tcPr>
          <w:p w:rsidR="00FC20E7" w:rsidRDefault="00FC20E7" w:rsidP="00A8404E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052" w:type="dxa"/>
          </w:tcPr>
          <w:p w:rsidR="00FC20E7" w:rsidRDefault="00FC20E7" w:rsidP="00FC20E7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525" w:type="dxa"/>
          </w:tcPr>
          <w:p w:rsidR="00FC20E7" w:rsidRDefault="00FC20E7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BB2990" w:rsidRPr="00FE558D" w:rsidTr="00BB2990">
        <w:tc>
          <w:tcPr>
            <w:tcW w:w="2065" w:type="dxa"/>
          </w:tcPr>
          <w:p w:rsidR="00BB2990" w:rsidRDefault="00BB2990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708" w:type="dxa"/>
          </w:tcPr>
          <w:p w:rsidR="00BB2990" w:rsidRDefault="00BB2990" w:rsidP="00A8404E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052" w:type="dxa"/>
          </w:tcPr>
          <w:p w:rsidR="00BB2990" w:rsidRDefault="00BB2990" w:rsidP="00FC20E7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525" w:type="dxa"/>
          </w:tcPr>
          <w:p w:rsidR="00BB2990" w:rsidRDefault="00BB2990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554E70" w:rsidRPr="00FE558D" w:rsidRDefault="00554E70" w:rsidP="00554E70">
      <w:pPr>
        <w:rPr>
          <w:rFonts w:cs="Times New Roman"/>
          <w:color w:val="auto"/>
          <w:sz w:val="28"/>
          <w:szCs w:val="28"/>
        </w:rPr>
      </w:pPr>
    </w:p>
    <w:p w:rsidR="00554E70" w:rsidRPr="00FE558D" w:rsidRDefault="00554E70">
      <w:pPr>
        <w:rPr>
          <w:rFonts w:cs="Times New Roman"/>
          <w:color w:val="auto"/>
          <w:sz w:val="28"/>
          <w:szCs w:val="28"/>
        </w:rPr>
      </w:pPr>
      <w:r w:rsidRPr="00FE558D">
        <w:rPr>
          <w:rFonts w:cs="Times New Roman"/>
          <w:color w:val="auto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8"/>
          <w:szCs w:val="28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Pr="00FE558D" w:rsidRDefault="00625A6A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E558D">
            <w:rPr>
              <w:rFonts w:ascii="Times New Roman" w:hAnsi="Times New Roman" w:cs="Times New Roman"/>
              <w:color w:val="auto"/>
              <w:sz w:val="28"/>
              <w:szCs w:val="28"/>
            </w:rPr>
            <w:t>Contents</w:t>
          </w:r>
        </w:p>
        <w:p w:rsidR="001A0106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FE558D">
            <w:rPr>
              <w:rFonts w:cs="Times New Roman"/>
              <w:color w:val="auto"/>
              <w:sz w:val="28"/>
              <w:szCs w:val="28"/>
            </w:rPr>
            <w:fldChar w:fldCharType="begin"/>
          </w:r>
          <w:r w:rsidRPr="00FE558D">
            <w:rPr>
              <w:rFonts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FE558D">
            <w:rPr>
              <w:rFonts w:cs="Times New Roman"/>
              <w:color w:val="auto"/>
              <w:sz w:val="28"/>
              <w:szCs w:val="28"/>
            </w:rPr>
            <w:fldChar w:fldCharType="separate"/>
          </w:r>
          <w:hyperlink w:anchor="_Toc483778206" w:history="1">
            <w:r w:rsidR="001A0106" w:rsidRPr="003550CE">
              <w:rPr>
                <w:rStyle w:val="Hyperlink"/>
                <w:rFonts w:cs="Times New Roman"/>
              </w:rPr>
              <w:t>Revision Table</w:t>
            </w:r>
            <w:r w:rsidR="001A0106">
              <w:rPr>
                <w:webHidden/>
              </w:rPr>
              <w:tab/>
            </w:r>
            <w:r w:rsidR="001A0106">
              <w:rPr>
                <w:webHidden/>
              </w:rPr>
              <w:fldChar w:fldCharType="begin"/>
            </w:r>
            <w:r w:rsidR="001A0106">
              <w:rPr>
                <w:webHidden/>
              </w:rPr>
              <w:instrText xml:space="preserve"> PAGEREF _Toc483778206 \h </w:instrText>
            </w:r>
            <w:r w:rsidR="001A0106">
              <w:rPr>
                <w:webHidden/>
              </w:rPr>
            </w:r>
            <w:r w:rsidR="001A0106">
              <w:rPr>
                <w:webHidden/>
              </w:rPr>
              <w:fldChar w:fldCharType="separate"/>
            </w:r>
            <w:r w:rsidR="001A0106">
              <w:rPr>
                <w:webHidden/>
              </w:rPr>
              <w:t>1</w:t>
            </w:r>
            <w:r w:rsidR="001A0106">
              <w:rPr>
                <w:webHidden/>
              </w:rPr>
              <w:fldChar w:fldCharType="end"/>
            </w:r>
          </w:hyperlink>
        </w:p>
        <w:p w:rsidR="001A0106" w:rsidRDefault="001A010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778207" w:history="1">
            <w:r w:rsidRPr="003550CE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550CE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_Toc483778207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A0106" w:rsidRDefault="001A010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778208" w:history="1">
            <w:r w:rsidRPr="003550CE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550CE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06" w:rsidRDefault="001A010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778209" w:history="1">
            <w:r w:rsidRPr="003550CE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550CE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06" w:rsidRDefault="001A010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3778210" w:history="1">
            <w:r w:rsidRPr="003550CE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3550CE">
              <w:rPr>
                <w:rStyle w:val="Hyperlink"/>
                <w:rFonts w:cs="Times New Roman"/>
              </w:rPr>
              <w:t>Use case Descriptions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_Toc483778210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A0106" w:rsidRDefault="001A010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3778211" w:history="1">
            <w:r w:rsidRPr="003550CE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3550CE">
              <w:rPr>
                <w:rStyle w:val="Hyperlink"/>
                <w:rFonts w:cs="Times New Roman"/>
                <w:noProof/>
              </w:rPr>
              <w:t>Manage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106" w:rsidRDefault="001A0106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3778212" w:history="1">
            <w:r w:rsidRPr="003550CE">
              <w:rPr>
                <w:rStyle w:val="Hyperlink"/>
                <w:rFonts w:cs="Times New Roman"/>
                <w:noProof/>
              </w:rPr>
              <w:t>2.1.1.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Pr="00FE558D" w:rsidRDefault="00625A6A">
          <w:pPr>
            <w:rPr>
              <w:rFonts w:cs="Times New Roman"/>
              <w:color w:val="auto"/>
              <w:sz w:val="28"/>
              <w:szCs w:val="28"/>
            </w:rPr>
          </w:pPr>
          <w:r w:rsidRPr="00FE558D">
            <w:rPr>
              <w:rFonts w:cs="Times New Roman"/>
              <w:b/>
              <w:bCs/>
              <w:noProof/>
              <w:color w:val="auto"/>
              <w:sz w:val="28"/>
              <w:szCs w:val="28"/>
            </w:rPr>
            <w:fldChar w:fldCharType="end"/>
          </w:r>
        </w:p>
      </w:sdtContent>
    </w:sdt>
    <w:p w:rsidR="00DF6A47" w:rsidRPr="00FE558D" w:rsidRDefault="00DF6A47" w:rsidP="00625A6A">
      <w:pPr>
        <w:rPr>
          <w:rFonts w:cs="Times New Roman"/>
          <w:color w:val="auto"/>
          <w:sz w:val="28"/>
          <w:szCs w:val="28"/>
        </w:rPr>
      </w:pPr>
      <w:r w:rsidRPr="00FE558D">
        <w:rPr>
          <w:rFonts w:cs="Times New Roman"/>
          <w:color w:val="auto"/>
          <w:sz w:val="28"/>
          <w:szCs w:val="28"/>
        </w:rPr>
        <w:br w:type="page"/>
      </w:r>
      <w:bookmarkStart w:id="8" w:name="_GoBack"/>
      <w:bookmarkEnd w:id="8"/>
    </w:p>
    <w:p w:rsidR="00676FD4" w:rsidRPr="00FE558D" w:rsidRDefault="00990D25" w:rsidP="0094252F">
      <w:pPr>
        <w:pStyle w:val="Heading1"/>
        <w:numPr>
          <w:ilvl w:val="0"/>
          <w:numId w:val="54"/>
        </w:numPr>
        <w:rPr>
          <w:rFonts w:ascii="Times New Roman" w:hAnsi="Times New Roman" w:cs="Times New Roman"/>
          <w:color w:val="FF3333"/>
          <w:sz w:val="36"/>
          <w:szCs w:val="36"/>
        </w:rPr>
      </w:pPr>
      <w:bookmarkStart w:id="9" w:name="_Toc465013492"/>
      <w:bookmarkStart w:id="10" w:name="_Toc465013662"/>
      <w:bookmarkStart w:id="11" w:name="_Toc483778207"/>
      <w:r w:rsidRPr="00FE558D">
        <w:rPr>
          <w:rFonts w:ascii="Times New Roman" w:hAnsi="Times New Roman" w:cs="Times New Roman"/>
          <w:color w:val="FF3333"/>
          <w:sz w:val="36"/>
          <w:szCs w:val="36"/>
        </w:rPr>
        <w:lastRenderedPageBreak/>
        <w:t>INTRODUCTION</w:t>
      </w:r>
      <w:bookmarkEnd w:id="9"/>
      <w:bookmarkEnd w:id="10"/>
      <w:bookmarkEnd w:id="11"/>
    </w:p>
    <w:p w:rsidR="00563885" w:rsidRPr="00FE558D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12" w:name="OLE_LINK7"/>
      <w:bookmarkStart w:id="13" w:name="_Toc465013493"/>
      <w:bookmarkStart w:id="14" w:name="_Toc465013663"/>
      <w:bookmarkStart w:id="15" w:name="_Toc483778208"/>
      <w:r w:rsidRPr="00FE558D">
        <w:rPr>
          <w:rFonts w:ascii="Times New Roman" w:hAnsi="Times New Roman" w:cs="Times New Roman"/>
          <w:color w:val="FF3333"/>
          <w:sz w:val="32"/>
          <w:szCs w:val="32"/>
        </w:rPr>
        <w:t>P</w:t>
      </w:r>
      <w:r w:rsidR="00563885" w:rsidRPr="00FE558D">
        <w:rPr>
          <w:rFonts w:ascii="Times New Roman" w:hAnsi="Times New Roman" w:cs="Times New Roman"/>
          <w:color w:val="FF3333"/>
          <w:sz w:val="32"/>
          <w:szCs w:val="32"/>
        </w:rPr>
        <w:t>urpose</w:t>
      </w:r>
      <w:bookmarkEnd w:id="12"/>
      <w:bookmarkEnd w:id="13"/>
      <w:bookmarkEnd w:id="14"/>
      <w:bookmarkEnd w:id="15"/>
    </w:p>
    <w:p w:rsidR="00701DED" w:rsidRPr="00FE558D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  <w:sz w:val="32"/>
          <w:szCs w:val="32"/>
        </w:rPr>
      </w:pPr>
      <w:bookmarkStart w:id="16" w:name="_Toc465013494"/>
      <w:bookmarkStart w:id="17" w:name="_Toc465013664"/>
      <w:bookmarkStart w:id="18" w:name="_Toc483778209"/>
      <w:r w:rsidRPr="00FE558D">
        <w:rPr>
          <w:rFonts w:ascii="Times New Roman" w:hAnsi="Times New Roman" w:cs="Times New Roman"/>
          <w:color w:val="FF3333"/>
          <w:sz w:val="32"/>
          <w:szCs w:val="32"/>
        </w:rPr>
        <w:t>Audience</w:t>
      </w:r>
      <w:bookmarkEnd w:id="16"/>
      <w:bookmarkEnd w:id="17"/>
      <w:bookmarkEnd w:id="18"/>
    </w:p>
    <w:p w:rsidR="00D7319E" w:rsidRPr="00FE558D" w:rsidRDefault="00D7319E" w:rsidP="00D7319E">
      <w:pPr>
        <w:pStyle w:val="ListParagraph"/>
        <w:rPr>
          <w:rFonts w:cs="Times New Roman"/>
          <w:noProof/>
          <w:color w:val="auto"/>
          <w:sz w:val="28"/>
          <w:szCs w:val="28"/>
        </w:rPr>
      </w:pPr>
    </w:p>
    <w:p w:rsidR="00704AE8" w:rsidRPr="006F2E92" w:rsidRDefault="00950BCB" w:rsidP="00704AE8">
      <w:pPr>
        <w:pStyle w:val="Heading1"/>
        <w:numPr>
          <w:ilvl w:val="0"/>
          <w:numId w:val="54"/>
        </w:numPr>
        <w:rPr>
          <w:rFonts w:ascii="Times New Roman" w:hAnsi="Times New Roman" w:cs="Times New Roman"/>
          <w:color w:val="FF3333"/>
          <w:sz w:val="36"/>
          <w:szCs w:val="36"/>
        </w:rPr>
      </w:pPr>
      <w:bookmarkStart w:id="19" w:name="_Toc483778210"/>
      <w:r w:rsidRPr="00FE558D">
        <w:rPr>
          <w:rFonts w:ascii="Times New Roman" w:hAnsi="Times New Roman" w:cs="Times New Roman"/>
          <w:color w:val="FF3333"/>
          <w:sz w:val="36"/>
          <w:szCs w:val="36"/>
        </w:rPr>
        <w:t>Use case</w:t>
      </w:r>
      <w:r w:rsidR="0095616D" w:rsidRPr="00FE558D">
        <w:rPr>
          <w:rFonts w:ascii="Times New Roman" w:hAnsi="Times New Roman" w:cs="Times New Roman"/>
          <w:color w:val="FF3333"/>
          <w:sz w:val="36"/>
          <w:szCs w:val="36"/>
        </w:rPr>
        <w:t xml:space="preserve"> Descriptions</w:t>
      </w:r>
      <w:bookmarkEnd w:id="19"/>
    </w:p>
    <w:p w:rsidR="00AF73DD" w:rsidRPr="00FE558D" w:rsidRDefault="00AF73DD" w:rsidP="0094252F">
      <w:pPr>
        <w:pStyle w:val="Heading2"/>
        <w:numPr>
          <w:ilvl w:val="1"/>
          <w:numId w:val="54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20" w:name="_Toc483778211"/>
      <w:r w:rsidRPr="00FE558D">
        <w:rPr>
          <w:rFonts w:ascii="Times New Roman" w:hAnsi="Times New Roman" w:cs="Times New Roman"/>
          <w:color w:val="FF3333"/>
          <w:sz w:val="32"/>
          <w:szCs w:val="32"/>
        </w:rPr>
        <w:t>Manage accounts</w:t>
      </w:r>
      <w:bookmarkEnd w:id="20"/>
    </w:p>
    <w:p w:rsidR="0095616D" w:rsidRPr="00FE558D" w:rsidRDefault="0095616D" w:rsidP="0094252F">
      <w:pPr>
        <w:pStyle w:val="Heading3"/>
        <w:numPr>
          <w:ilvl w:val="2"/>
          <w:numId w:val="54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1" w:name="_Toc483778212"/>
      <w:bookmarkEnd w:id="21"/>
    </w:p>
    <w:tbl>
      <w:tblPr>
        <w:tblStyle w:val="TableGrid"/>
        <w:tblW w:w="9016" w:type="dxa"/>
        <w:tblLayout w:type="fixed"/>
        <w:tblLook w:val="0400" w:firstRow="0" w:lastRow="0" w:firstColumn="0" w:lastColumn="0" w:noHBand="0" w:noVBand="1"/>
      </w:tblPr>
      <w:tblGrid>
        <w:gridCol w:w="2383"/>
        <w:gridCol w:w="1962"/>
        <w:gridCol w:w="2329"/>
        <w:gridCol w:w="2342"/>
      </w:tblGrid>
      <w:tr w:rsidR="00390A6A" w:rsidRPr="00FE558D" w:rsidTr="003A6254">
        <w:tc>
          <w:tcPr>
            <w:tcW w:w="9016" w:type="dxa"/>
            <w:gridSpan w:val="4"/>
            <w:shd w:val="clear" w:color="auto" w:fill="FF3333"/>
          </w:tcPr>
          <w:p w:rsidR="0095616D" w:rsidRPr="00FE558D" w:rsidRDefault="0095616D" w:rsidP="00F84B64">
            <w:pPr>
              <w:tabs>
                <w:tab w:val="left" w:pos="2584"/>
              </w:tabs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FE558D">
              <w:rPr>
                <w:rFonts w:cs="Times New Roman"/>
                <w:color w:val="FFFFFF" w:themeColor="background1"/>
                <w:sz w:val="28"/>
                <w:szCs w:val="28"/>
              </w:rPr>
              <w:t>UC</w:t>
            </w:r>
            <w:r w:rsidRPr="003A6254">
              <w:rPr>
                <w:rFonts w:cs="Times New Roman"/>
                <w:color w:val="FFFFFF" w:themeColor="background1"/>
                <w:sz w:val="28"/>
                <w:szCs w:val="28"/>
                <w:shd w:val="clear" w:color="auto" w:fill="FF3333"/>
              </w:rPr>
              <w:t xml:space="preserve">-MA-01 </w:t>
            </w:r>
          </w:p>
        </w:tc>
      </w:tr>
      <w:tr w:rsidR="004F6277" w:rsidRPr="00FE558D" w:rsidTr="003A6254">
        <w:trPr>
          <w:trHeight w:val="520"/>
        </w:trPr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196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rPr>
          <w:trHeight w:val="540"/>
        </w:trPr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196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329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Basic Flow: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6F2E92">
            <w:pPr>
              <w:spacing w:after="160"/>
              <w:ind w:left="72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6E35E8">
            <w:p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6F2E92">
            <w:pPr>
              <w:spacing w:after="1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6F2E92">
            <w:pPr>
              <w:spacing w:after="160"/>
              <w:ind w:left="72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FE558D" w:rsidTr="003A6254">
        <w:tc>
          <w:tcPr>
            <w:tcW w:w="2383" w:type="dxa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E558D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6633" w:type="dxa"/>
            <w:gridSpan w:val="3"/>
          </w:tcPr>
          <w:p w:rsidR="0095616D" w:rsidRPr="00FE558D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95616D" w:rsidRPr="00FE558D" w:rsidRDefault="0095616D" w:rsidP="0095616D">
      <w:pPr>
        <w:rPr>
          <w:rFonts w:cs="Times New Roman"/>
          <w:color w:val="auto"/>
          <w:sz w:val="28"/>
          <w:szCs w:val="28"/>
        </w:rPr>
      </w:pPr>
    </w:p>
    <w:sectPr w:rsidR="0095616D" w:rsidRPr="00FE558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7EA" w:rsidRDefault="005A77EA">
      <w:pPr>
        <w:spacing w:before="0" w:after="0" w:line="240" w:lineRule="auto"/>
      </w:pPr>
      <w:r>
        <w:separator/>
      </w:r>
    </w:p>
  </w:endnote>
  <w:endnote w:type="continuationSeparator" w:id="0">
    <w:p w:rsidR="005A77EA" w:rsidRDefault="005A77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B6B18" w:rsidRDefault="000B6B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106" w:rsidRPr="001A010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B6B18" w:rsidRPr="00F25C85" w:rsidRDefault="000B6B18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B18" w:rsidRDefault="000B6B18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6B18" w:rsidRPr="00D567EE" w:rsidRDefault="005A77EA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6B18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0B6B18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0B6B18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0B6B18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B2990">
                                <w:rPr>
                                  <w:rFonts w:asciiTheme="majorHAnsi" w:hAnsiTheme="majorHAnsi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0B6B18" w:rsidRPr="00D567EE" w:rsidRDefault="00631809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B6B18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0B6B18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0B6B18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0B6B18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B2990">
                          <w:rPr>
                            <w:rFonts w:asciiTheme="majorHAnsi" w:hAnsiTheme="majorHAnsi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7EA" w:rsidRDefault="005A77EA">
      <w:pPr>
        <w:spacing w:before="0" w:after="0" w:line="240" w:lineRule="auto"/>
      </w:pPr>
      <w:r>
        <w:separator/>
      </w:r>
    </w:p>
  </w:footnote>
  <w:footnote w:type="continuationSeparator" w:id="0">
    <w:p w:rsidR="005A77EA" w:rsidRDefault="005A77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B18" w:rsidRPr="00D567EE" w:rsidRDefault="005A77EA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B6B18">
          <w:rPr>
            <w:rFonts w:asciiTheme="majorHAnsi" w:eastAsiaTheme="majorEastAsia" w:hAnsiTheme="majorHAnsi" w:cstheme="majorBidi"/>
            <w:color w:val="00A0B8" w:themeColor="accent1"/>
            <w:szCs w:val="24"/>
          </w:rPr>
          <w:t xml:space="preserve">     </w:t>
        </w:r>
      </w:sdtContent>
    </w:sdt>
    <w:r w:rsidR="000B6B18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B2990" w:rsidRPr="00BB2990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B18" w:rsidRDefault="000B6B18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E46C22"/>
    <w:multiLevelType w:val="multilevel"/>
    <w:tmpl w:val="2CAC071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11F3C3B"/>
    <w:multiLevelType w:val="multilevel"/>
    <w:tmpl w:val="DEEA4F6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1EF53C4"/>
    <w:multiLevelType w:val="multilevel"/>
    <w:tmpl w:val="689CABDE"/>
    <w:lvl w:ilvl="0">
      <w:start w:val="1"/>
      <w:numFmt w:val="decimal"/>
      <w:lvlText w:val="%1."/>
      <w:lvlJc w:val="left"/>
      <w:pPr>
        <w:ind w:left="0" w:firstLine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5" w15:restartNumberingAfterBreak="0">
    <w:nsid w:val="05E1491E"/>
    <w:multiLevelType w:val="multilevel"/>
    <w:tmpl w:val="B030C54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083A5362"/>
    <w:multiLevelType w:val="multilevel"/>
    <w:tmpl w:val="B030C548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7" w15:restartNumberingAfterBreak="0">
    <w:nsid w:val="0E3829B2"/>
    <w:multiLevelType w:val="multilevel"/>
    <w:tmpl w:val="A75059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0ECB2A95"/>
    <w:multiLevelType w:val="multilevel"/>
    <w:tmpl w:val="B4745A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10425A96"/>
    <w:multiLevelType w:val="multilevel"/>
    <w:tmpl w:val="F4341786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decimal"/>
      <w:lvlText w:val="%2."/>
      <w:lvlJc w:val="left"/>
      <w:pPr>
        <w:ind w:left="720" w:firstLine="1080"/>
      </w:pPr>
    </w:lvl>
    <w:lvl w:ilvl="2">
      <w:start w:val="1"/>
      <w:numFmt w:val="decimal"/>
      <w:lvlText w:val="%3."/>
      <w:lvlJc w:val="left"/>
      <w:pPr>
        <w:ind w:left="1440" w:firstLine="180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decimal"/>
      <w:lvlText w:val="%5."/>
      <w:lvlJc w:val="left"/>
      <w:pPr>
        <w:ind w:left="2880" w:firstLine="3240"/>
      </w:pPr>
    </w:lvl>
    <w:lvl w:ilvl="5">
      <w:start w:val="1"/>
      <w:numFmt w:val="decimal"/>
      <w:lvlText w:val="%6."/>
      <w:lvlJc w:val="left"/>
      <w:pPr>
        <w:ind w:left="3600" w:firstLine="396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decimal"/>
      <w:lvlText w:val="%8."/>
      <w:lvlJc w:val="left"/>
      <w:pPr>
        <w:ind w:left="5040" w:firstLine="5400"/>
      </w:pPr>
    </w:lvl>
    <w:lvl w:ilvl="8">
      <w:start w:val="1"/>
      <w:numFmt w:val="decimal"/>
      <w:lvlText w:val="%9."/>
      <w:lvlJc w:val="left"/>
      <w:pPr>
        <w:ind w:left="5760" w:firstLine="6120"/>
      </w:pPr>
    </w:lvl>
  </w:abstractNum>
  <w:abstractNum w:abstractNumId="10" w15:restartNumberingAfterBreak="0">
    <w:nsid w:val="10902918"/>
    <w:multiLevelType w:val="multilevel"/>
    <w:tmpl w:val="A43874BA"/>
    <w:lvl w:ilvl="0">
      <w:start w:val="1"/>
      <w:numFmt w:val="decimal"/>
      <w:lvlText w:val="%1."/>
      <w:lvlJc w:val="left"/>
      <w:pPr>
        <w:ind w:left="720" w:firstLine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11396379"/>
    <w:multiLevelType w:val="multilevel"/>
    <w:tmpl w:val="F000C782"/>
    <w:lvl w:ilvl="0">
      <w:start w:val="3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11661831"/>
    <w:multiLevelType w:val="multilevel"/>
    <w:tmpl w:val="E6B081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11B755DF"/>
    <w:multiLevelType w:val="multilevel"/>
    <w:tmpl w:val="1A64F6A6"/>
    <w:lvl w:ilvl="0">
      <w:start w:val="1"/>
      <w:numFmt w:val="decimal"/>
      <w:lvlText w:val="%1."/>
      <w:lvlJc w:val="left"/>
      <w:pPr>
        <w:ind w:left="1080" w:firstLine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12FB4818"/>
    <w:multiLevelType w:val="multilevel"/>
    <w:tmpl w:val="169473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1349163C"/>
    <w:multiLevelType w:val="multilevel"/>
    <w:tmpl w:val="FF2CEBE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429DE"/>
    <w:multiLevelType w:val="multilevel"/>
    <w:tmpl w:val="C484B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B4266A0"/>
    <w:multiLevelType w:val="multilevel"/>
    <w:tmpl w:val="AEEE79BC"/>
    <w:lvl w:ilvl="0">
      <w:start w:val="3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20" w15:restartNumberingAfterBreak="0">
    <w:nsid w:val="1C0D661A"/>
    <w:multiLevelType w:val="hybridMultilevel"/>
    <w:tmpl w:val="85628824"/>
    <w:lvl w:ilvl="0" w:tplc="9884AB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5B5D97"/>
    <w:multiLevelType w:val="multilevel"/>
    <w:tmpl w:val="7B0C04E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20981C49"/>
    <w:multiLevelType w:val="multilevel"/>
    <w:tmpl w:val="3B92B0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219E6BB8"/>
    <w:multiLevelType w:val="multilevel"/>
    <w:tmpl w:val="754A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195137"/>
    <w:multiLevelType w:val="multilevel"/>
    <w:tmpl w:val="FC0039B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22C520B5"/>
    <w:multiLevelType w:val="multilevel"/>
    <w:tmpl w:val="DE6C4F9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254C00D8"/>
    <w:multiLevelType w:val="multilevel"/>
    <w:tmpl w:val="F4341786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decimal"/>
      <w:lvlText w:val="%2."/>
      <w:lvlJc w:val="left"/>
      <w:pPr>
        <w:ind w:left="720" w:firstLine="1080"/>
      </w:pPr>
    </w:lvl>
    <w:lvl w:ilvl="2">
      <w:start w:val="1"/>
      <w:numFmt w:val="decimal"/>
      <w:lvlText w:val="%3."/>
      <w:lvlJc w:val="left"/>
      <w:pPr>
        <w:ind w:left="1440" w:firstLine="180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decimal"/>
      <w:lvlText w:val="%5."/>
      <w:lvlJc w:val="left"/>
      <w:pPr>
        <w:ind w:left="2880" w:firstLine="3240"/>
      </w:pPr>
    </w:lvl>
    <w:lvl w:ilvl="5">
      <w:start w:val="1"/>
      <w:numFmt w:val="decimal"/>
      <w:lvlText w:val="%6."/>
      <w:lvlJc w:val="left"/>
      <w:pPr>
        <w:ind w:left="3600" w:firstLine="396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decimal"/>
      <w:lvlText w:val="%8."/>
      <w:lvlJc w:val="left"/>
      <w:pPr>
        <w:ind w:left="5040" w:firstLine="5400"/>
      </w:pPr>
    </w:lvl>
    <w:lvl w:ilvl="8">
      <w:start w:val="1"/>
      <w:numFmt w:val="decimal"/>
      <w:lvlText w:val="%9."/>
      <w:lvlJc w:val="left"/>
      <w:pPr>
        <w:ind w:left="5760" w:firstLine="6120"/>
      </w:pPr>
    </w:lvl>
  </w:abstractNum>
  <w:abstractNum w:abstractNumId="27" w15:restartNumberingAfterBreak="0">
    <w:nsid w:val="27B20FC5"/>
    <w:multiLevelType w:val="multilevel"/>
    <w:tmpl w:val="70D4D1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2AA8179C"/>
    <w:multiLevelType w:val="multilevel"/>
    <w:tmpl w:val="CE1A5B84"/>
    <w:lvl w:ilvl="0">
      <w:start w:val="4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29" w15:restartNumberingAfterBreak="0">
    <w:nsid w:val="2AC16AC4"/>
    <w:multiLevelType w:val="multilevel"/>
    <w:tmpl w:val="7D92B85A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0" w15:restartNumberingAfterBreak="0">
    <w:nsid w:val="2ADA3865"/>
    <w:multiLevelType w:val="multilevel"/>
    <w:tmpl w:val="3B92B0DA"/>
    <w:lvl w:ilvl="0">
      <w:start w:val="1"/>
      <w:numFmt w:val="decimal"/>
      <w:lvlText w:val="%1."/>
      <w:lvlJc w:val="left"/>
      <w:pPr>
        <w:ind w:left="16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2B6C0FE4"/>
    <w:multiLevelType w:val="multilevel"/>
    <w:tmpl w:val="A02E78B4"/>
    <w:lvl w:ilvl="0">
      <w:start w:val="3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 w15:restartNumberingAfterBreak="0">
    <w:nsid w:val="2F516DD6"/>
    <w:multiLevelType w:val="multilevel"/>
    <w:tmpl w:val="E6B081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3" w15:restartNumberingAfterBreak="0">
    <w:nsid w:val="2FB61AF5"/>
    <w:multiLevelType w:val="multilevel"/>
    <w:tmpl w:val="DA20AD70"/>
    <w:lvl w:ilvl="0">
      <w:start w:val="2"/>
      <w:numFmt w:val="decimal"/>
      <w:lvlText w:val="%1."/>
      <w:lvlJc w:val="left"/>
      <w:pPr>
        <w:ind w:left="720" w:firstLine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4" w15:restartNumberingAfterBreak="0">
    <w:nsid w:val="342A0038"/>
    <w:multiLevelType w:val="hybridMultilevel"/>
    <w:tmpl w:val="37227C0C"/>
    <w:lvl w:ilvl="0" w:tplc="6980B6CC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441679A"/>
    <w:multiLevelType w:val="multilevel"/>
    <w:tmpl w:val="82B022AA"/>
    <w:lvl w:ilvl="0">
      <w:start w:val="4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6" w15:restartNumberingAfterBreak="0">
    <w:nsid w:val="359F5EA4"/>
    <w:multiLevelType w:val="multilevel"/>
    <w:tmpl w:val="16E232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35D975D9"/>
    <w:multiLevelType w:val="multilevel"/>
    <w:tmpl w:val="A10849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8" w15:restartNumberingAfterBreak="0">
    <w:nsid w:val="372076A4"/>
    <w:multiLevelType w:val="multilevel"/>
    <w:tmpl w:val="956E0EB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9" w15:restartNumberingAfterBreak="0">
    <w:nsid w:val="37991A77"/>
    <w:multiLevelType w:val="multilevel"/>
    <w:tmpl w:val="DD7EDBAA"/>
    <w:lvl w:ilvl="0">
      <w:start w:val="4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1.%2."/>
      <w:lvlJc w:val="left"/>
      <w:pPr>
        <w:ind w:left="1440" w:firstLine="1080"/>
      </w:pPr>
      <w:rPr>
        <w:rFonts w:hint="default"/>
        <w:sz w:val="32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0" w15:restartNumberingAfterBreak="0">
    <w:nsid w:val="391A67D1"/>
    <w:multiLevelType w:val="multilevel"/>
    <w:tmpl w:val="1A64F6A6"/>
    <w:lvl w:ilvl="0">
      <w:start w:val="1"/>
      <w:numFmt w:val="decimal"/>
      <w:lvlText w:val="%1."/>
      <w:lvlJc w:val="left"/>
      <w:pPr>
        <w:ind w:left="1080" w:firstLine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1" w15:restartNumberingAfterBreak="0">
    <w:nsid w:val="3C067772"/>
    <w:multiLevelType w:val="multilevel"/>
    <w:tmpl w:val="4B5C5E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2" w15:restartNumberingAfterBreak="0">
    <w:nsid w:val="3CBA5D94"/>
    <w:multiLevelType w:val="multilevel"/>
    <w:tmpl w:val="754A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DF804A1"/>
    <w:multiLevelType w:val="multilevel"/>
    <w:tmpl w:val="693450A6"/>
    <w:lvl w:ilvl="0">
      <w:start w:val="1"/>
      <w:numFmt w:val="decimal"/>
      <w:lvlText w:val="%1."/>
      <w:lvlJc w:val="left"/>
      <w:pPr>
        <w:ind w:left="2880" w:firstLine="2520"/>
      </w:pPr>
    </w:lvl>
    <w:lvl w:ilvl="1">
      <w:start w:val="1"/>
      <w:numFmt w:val="lowerLetter"/>
      <w:lvlText w:val="%2."/>
      <w:lvlJc w:val="left"/>
      <w:pPr>
        <w:ind w:left="3600" w:firstLine="3240"/>
      </w:pPr>
    </w:lvl>
    <w:lvl w:ilvl="2">
      <w:start w:val="1"/>
      <w:numFmt w:val="lowerRoman"/>
      <w:lvlText w:val="%3."/>
      <w:lvlJc w:val="right"/>
      <w:pPr>
        <w:ind w:left="4320" w:firstLine="4140"/>
      </w:pPr>
    </w:lvl>
    <w:lvl w:ilvl="3">
      <w:start w:val="1"/>
      <w:numFmt w:val="decimal"/>
      <w:lvlText w:val="%4."/>
      <w:lvlJc w:val="left"/>
      <w:pPr>
        <w:ind w:left="5040" w:firstLine="4680"/>
      </w:pPr>
    </w:lvl>
    <w:lvl w:ilvl="4">
      <w:start w:val="1"/>
      <w:numFmt w:val="lowerLetter"/>
      <w:lvlText w:val="%5."/>
      <w:lvlJc w:val="left"/>
      <w:pPr>
        <w:ind w:left="5760" w:firstLine="5400"/>
      </w:pPr>
    </w:lvl>
    <w:lvl w:ilvl="5">
      <w:start w:val="1"/>
      <w:numFmt w:val="lowerRoman"/>
      <w:lvlText w:val="%6."/>
      <w:lvlJc w:val="right"/>
      <w:pPr>
        <w:ind w:left="6480" w:firstLine="6300"/>
      </w:pPr>
    </w:lvl>
    <w:lvl w:ilvl="6">
      <w:start w:val="1"/>
      <w:numFmt w:val="decimal"/>
      <w:lvlText w:val="%7."/>
      <w:lvlJc w:val="left"/>
      <w:pPr>
        <w:ind w:left="7200" w:firstLine="6840"/>
      </w:pPr>
    </w:lvl>
    <w:lvl w:ilvl="7">
      <w:start w:val="1"/>
      <w:numFmt w:val="lowerLetter"/>
      <w:lvlText w:val="%8."/>
      <w:lvlJc w:val="left"/>
      <w:pPr>
        <w:ind w:left="7920" w:firstLine="7560"/>
      </w:pPr>
    </w:lvl>
    <w:lvl w:ilvl="8">
      <w:start w:val="1"/>
      <w:numFmt w:val="lowerRoman"/>
      <w:lvlText w:val="%9."/>
      <w:lvlJc w:val="right"/>
      <w:pPr>
        <w:ind w:left="8640" w:firstLine="8460"/>
      </w:pPr>
    </w:lvl>
  </w:abstractNum>
  <w:abstractNum w:abstractNumId="44" w15:restartNumberingAfterBreak="0">
    <w:nsid w:val="3EBE4EF5"/>
    <w:multiLevelType w:val="multilevel"/>
    <w:tmpl w:val="A1887E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5" w15:restartNumberingAfterBreak="0">
    <w:nsid w:val="3FA012C6"/>
    <w:multiLevelType w:val="multilevel"/>
    <w:tmpl w:val="A43874BA"/>
    <w:lvl w:ilvl="0">
      <w:start w:val="1"/>
      <w:numFmt w:val="decimal"/>
      <w:lvlText w:val="%1."/>
      <w:lvlJc w:val="left"/>
      <w:pPr>
        <w:ind w:left="720" w:firstLine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6" w15:restartNumberingAfterBreak="0">
    <w:nsid w:val="4139662D"/>
    <w:multiLevelType w:val="multilevel"/>
    <w:tmpl w:val="A10849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7" w15:restartNumberingAfterBreak="0">
    <w:nsid w:val="413B412E"/>
    <w:multiLevelType w:val="hybridMultilevel"/>
    <w:tmpl w:val="EAB6FE72"/>
    <w:lvl w:ilvl="0" w:tplc="6C44EC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9D6623"/>
    <w:multiLevelType w:val="hybridMultilevel"/>
    <w:tmpl w:val="121E51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585E4E"/>
    <w:multiLevelType w:val="multilevel"/>
    <w:tmpl w:val="754A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F83086F"/>
    <w:multiLevelType w:val="multilevel"/>
    <w:tmpl w:val="1A64F6A6"/>
    <w:lvl w:ilvl="0">
      <w:start w:val="1"/>
      <w:numFmt w:val="decimal"/>
      <w:lvlText w:val="%1."/>
      <w:lvlJc w:val="left"/>
      <w:pPr>
        <w:ind w:left="1080" w:firstLine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1" w15:restartNumberingAfterBreak="0">
    <w:nsid w:val="50773BB3"/>
    <w:multiLevelType w:val="multilevel"/>
    <w:tmpl w:val="2362B05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2" w15:restartNumberingAfterBreak="0">
    <w:nsid w:val="51D76696"/>
    <w:multiLevelType w:val="multilevel"/>
    <w:tmpl w:val="BA44701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3" w15:restartNumberingAfterBreak="0">
    <w:nsid w:val="57DD050E"/>
    <w:multiLevelType w:val="multilevel"/>
    <w:tmpl w:val="4110908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4" w15:restartNumberingAfterBreak="0">
    <w:nsid w:val="5A4A1C7B"/>
    <w:multiLevelType w:val="multilevel"/>
    <w:tmpl w:val="A4F498F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5" w15:restartNumberingAfterBreak="0">
    <w:nsid w:val="5A8E50F9"/>
    <w:multiLevelType w:val="multilevel"/>
    <w:tmpl w:val="72A6D5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6" w15:restartNumberingAfterBreak="0">
    <w:nsid w:val="5D961616"/>
    <w:multiLevelType w:val="multilevel"/>
    <w:tmpl w:val="0CA6BA5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7" w15:restartNumberingAfterBreak="0">
    <w:nsid w:val="5E4829F2"/>
    <w:multiLevelType w:val="multilevel"/>
    <w:tmpl w:val="A10849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8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60D04401"/>
    <w:multiLevelType w:val="multilevel"/>
    <w:tmpl w:val="35DEE4D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60" w15:restartNumberingAfterBreak="0">
    <w:nsid w:val="6152473E"/>
    <w:multiLevelType w:val="hybridMultilevel"/>
    <w:tmpl w:val="AD4022B0"/>
    <w:lvl w:ilvl="0" w:tplc="5B08B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29391A"/>
    <w:multiLevelType w:val="multilevel"/>
    <w:tmpl w:val="A618726C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2" w15:restartNumberingAfterBreak="0">
    <w:nsid w:val="66977BEC"/>
    <w:multiLevelType w:val="multilevel"/>
    <w:tmpl w:val="D0981026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63" w15:restartNumberingAfterBreak="0">
    <w:nsid w:val="6A5100FB"/>
    <w:multiLevelType w:val="multilevel"/>
    <w:tmpl w:val="81BC81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4" w15:restartNumberingAfterBreak="0">
    <w:nsid w:val="6A811C34"/>
    <w:multiLevelType w:val="multilevel"/>
    <w:tmpl w:val="4882329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5" w15:restartNumberingAfterBreak="0">
    <w:nsid w:val="6B142141"/>
    <w:multiLevelType w:val="multilevel"/>
    <w:tmpl w:val="E86027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6" w15:restartNumberingAfterBreak="0">
    <w:nsid w:val="6C4C6BFB"/>
    <w:multiLevelType w:val="multilevel"/>
    <w:tmpl w:val="22A8CBF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67" w15:restartNumberingAfterBreak="0">
    <w:nsid w:val="714E02E8"/>
    <w:multiLevelType w:val="multilevel"/>
    <w:tmpl w:val="A770E81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8" w15:restartNumberingAfterBreak="0">
    <w:nsid w:val="716F00A1"/>
    <w:multiLevelType w:val="multilevel"/>
    <w:tmpl w:val="754A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0206B7"/>
    <w:multiLevelType w:val="hybridMultilevel"/>
    <w:tmpl w:val="92706E6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CD3C81"/>
    <w:multiLevelType w:val="multilevel"/>
    <w:tmpl w:val="3B92B0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1" w15:restartNumberingAfterBreak="0">
    <w:nsid w:val="78872A1F"/>
    <w:multiLevelType w:val="multilevel"/>
    <w:tmpl w:val="677451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2" w15:restartNumberingAfterBreak="0">
    <w:nsid w:val="79F50930"/>
    <w:multiLevelType w:val="hybridMultilevel"/>
    <w:tmpl w:val="C4CEB20E"/>
    <w:lvl w:ilvl="0" w:tplc="FF02B33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C49421B"/>
    <w:multiLevelType w:val="multilevel"/>
    <w:tmpl w:val="6CA80B44"/>
    <w:lvl w:ilvl="0">
      <w:start w:val="3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4" w15:restartNumberingAfterBreak="0">
    <w:nsid w:val="7C923877"/>
    <w:multiLevelType w:val="multilevel"/>
    <w:tmpl w:val="B030C548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num w:numId="1">
    <w:abstractNumId w:val="1"/>
  </w:num>
  <w:num w:numId="2">
    <w:abstractNumId w:val="0"/>
  </w:num>
  <w:num w:numId="3">
    <w:abstractNumId w:val="58"/>
  </w:num>
  <w:num w:numId="4">
    <w:abstractNumId w:val="18"/>
  </w:num>
  <w:num w:numId="5">
    <w:abstractNumId w:val="16"/>
  </w:num>
  <w:num w:numId="6">
    <w:abstractNumId w:val="20"/>
  </w:num>
  <w:num w:numId="7">
    <w:abstractNumId w:val="55"/>
  </w:num>
  <w:num w:numId="8">
    <w:abstractNumId w:val="27"/>
  </w:num>
  <w:num w:numId="9">
    <w:abstractNumId w:val="54"/>
  </w:num>
  <w:num w:numId="10">
    <w:abstractNumId w:val="61"/>
  </w:num>
  <w:num w:numId="11">
    <w:abstractNumId w:val="2"/>
  </w:num>
  <w:num w:numId="12">
    <w:abstractNumId w:val="31"/>
  </w:num>
  <w:num w:numId="13">
    <w:abstractNumId w:val="14"/>
  </w:num>
  <w:num w:numId="14">
    <w:abstractNumId w:val="37"/>
  </w:num>
  <w:num w:numId="15">
    <w:abstractNumId w:val="56"/>
  </w:num>
  <w:num w:numId="16">
    <w:abstractNumId w:val="11"/>
  </w:num>
  <w:num w:numId="17">
    <w:abstractNumId w:val="36"/>
  </w:num>
  <w:num w:numId="18">
    <w:abstractNumId w:val="63"/>
  </w:num>
  <w:num w:numId="19">
    <w:abstractNumId w:val="52"/>
  </w:num>
  <w:num w:numId="20">
    <w:abstractNumId w:val="32"/>
  </w:num>
  <w:num w:numId="21">
    <w:abstractNumId w:val="21"/>
  </w:num>
  <w:num w:numId="22">
    <w:abstractNumId w:val="8"/>
  </w:num>
  <w:num w:numId="23">
    <w:abstractNumId w:val="5"/>
  </w:num>
  <w:num w:numId="24">
    <w:abstractNumId w:val="35"/>
  </w:num>
  <w:num w:numId="25">
    <w:abstractNumId w:val="10"/>
  </w:num>
  <w:num w:numId="26">
    <w:abstractNumId w:val="25"/>
  </w:num>
  <w:num w:numId="27">
    <w:abstractNumId w:val="71"/>
  </w:num>
  <w:num w:numId="28">
    <w:abstractNumId w:val="33"/>
  </w:num>
  <w:num w:numId="29">
    <w:abstractNumId w:val="41"/>
  </w:num>
  <w:num w:numId="30">
    <w:abstractNumId w:val="39"/>
  </w:num>
  <w:num w:numId="31">
    <w:abstractNumId w:val="73"/>
  </w:num>
  <w:num w:numId="32">
    <w:abstractNumId w:val="38"/>
  </w:num>
  <w:num w:numId="33">
    <w:abstractNumId w:val="7"/>
  </w:num>
  <w:num w:numId="34">
    <w:abstractNumId w:val="65"/>
  </w:num>
  <w:num w:numId="35">
    <w:abstractNumId w:val="29"/>
  </w:num>
  <w:num w:numId="36">
    <w:abstractNumId w:val="49"/>
  </w:num>
  <w:num w:numId="37">
    <w:abstractNumId w:val="69"/>
  </w:num>
  <w:num w:numId="38">
    <w:abstractNumId w:val="15"/>
  </w:num>
  <w:num w:numId="39">
    <w:abstractNumId w:val="47"/>
  </w:num>
  <w:num w:numId="40">
    <w:abstractNumId w:val="60"/>
  </w:num>
  <w:num w:numId="41">
    <w:abstractNumId w:val="42"/>
  </w:num>
  <w:num w:numId="42">
    <w:abstractNumId w:val="17"/>
  </w:num>
  <w:num w:numId="43">
    <w:abstractNumId w:val="68"/>
  </w:num>
  <w:num w:numId="44">
    <w:abstractNumId w:val="23"/>
  </w:num>
  <w:num w:numId="45">
    <w:abstractNumId w:val="43"/>
  </w:num>
  <w:num w:numId="46">
    <w:abstractNumId w:val="24"/>
  </w:num>
  <w:num w:numId="47">
    <w:abstractNumId w:val="53"/>
  </w:num>
  <w:num w:numId="48">
    <w:abstractNumId w:val="9"/>
  </w:num>
  <w:num w:numId="49">
    <w:abstractNumId w:val="44"/>
  </w:num>
  <w:num w:numId="50">
    <w:abstractNumId w:val="19"/>
  </w:num>
  <w:num w:numId="51">
    <w:abstractNumId w:val="51"/>
  </w:num>
  <w:num w:numId="52">
    <w:abstractNumId w:val="28"/>
  </w:num>
  <w:num w:numId="53">
    <w:abstractNumId w:val="40"/>
  </w:num>
  <w:num w:numId="54">
    <w:abstractNumId w:val="30"/>
  </w:num>
  <w:num w:numId="55">
    <w:abstractNumId w:val="34"/>
  </w:num>
  <w:num w:numId="56">
    <w:abstractNumId w:val="74"/>
  </w:num>
  <w:num w:numId="57">
    <w:abstractNumId w:val="6"/>
  </w:num>
  <w:num w:numId="58">
    <w:abstractNumId w:val="48"/>
  </w:num>
  <w:num w:numId="59">
    <w:abstractNumId w:val="72"/>
  </w:num>
  <w:num w:numId="60">
    <w:abstractNumId w:val="4"/>
  </w:num>
  <w:num w:numId="61">
    <w:abstractNumId w:val="45"/>
  </w:num>
  <w:num w:numId="62">
    <w:abstractNumId w:val="46"/>
  </w:num>
  <w:num w:numId="63">
    <w:abstractNumId w:val="70"/>
  </w:num>
  <w:num w:numId="64">
    <w:abstractNumId w:val="22"/>
  </w:num>
  <w:num w:numId="65">
    <w:abstractNumId w:val="57"/>
  </w:num>
  <w:num w:numId="66">
    <w:abstractNumId w:val="66"/>
  </w:num>
  <w:num w:numId="67">
    <w:abstractNumId w:val="12"/>
  </w:num>
  <w:num w:numId="68">
    <w:abstractNumId w:val="62"/>
  </w:num>
  <w:num w:numId="69">
    <w:abstractNumId w:val="67"/>
  </w:num>
  <w:num w:numId="70">
    <w:abstractNumId w:val="26"/>
  </w:num>
  <w:num w:numId="71">
    <w:abstractNumId w:val="64"/>
  </w:num>
  <w:num w:numId="72">
    <w:abstractNumId w:val="3"/>
  </w:num>
  <w:num w:numId="73">
    <w:abstractNumId w:val="59"/>
  </w:num>
  <w:num w:numId="74">
    <w:abstractNumId w:val="50"/>
  </w:num>
  <w:num w:numId="75">
    <w:abstractNumId w:val="1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01A88"/>
    <w:rsid w:val="00003CA5"/>
    <w:rsid w:val="00006821"/>
    <w:rsid w:val="00021027"/>
    <w:rsid w:val="0002634D"/>
    <w:rsid w:val="000272E1"/>
    <w:rsid w:val="00033240"/>
    <w:rsid w:val="00034C88"/>
    <w:rsid w:val="00042844"/>
    <w:rsid w:val="00043066"/>
    <w:rsid w:val="00046235"/>
    <w:rsid w:val="0004689A"/>
    <w:rsid w:val="00046E70"/>
    <w:rsid w:val="00061A29"/>
    <w:rsid w:val="00062CDA"/>
    <w:rsid w:val="000773CC"/>
    <w:rsid w:val="000779E5"/>
    <w:rsid w:val="000839C1"/>
    <w:rsid w:val="00086A31"/>
    <w:rsid w:val="000878DF"/>
    <w:rsid w:val="000906E6"/>
    <w:rsid w:val="00090E24"/>
    <w:rsid w:val="000A1723"/>
    <w:rsid w:val="000B6B18"/>
    <w:rsid w:val="000C1B60"/>
    <w:rsid w:val="000D10D2"/>
    <w:rsid w:val="000D37C5"/>
    <w:rsid w:val="000E0EA5"/>
    <w:rsid w:val="000E11E0"/>
    <w:rsid w:val="000E5CA4"/>
    <w:rsid w:val="000E5FC2"/>
    <w:rsid w:val="00102ED2"/>
    <w:rsid w:val="00103257"/>
    <w:rsid w:val="00114025"/>
    <w:rsid w:val="00124FAE"/>
    <w:rsid w:val="001254B5"/>
    <w:rsid w:val="00133BFE"/>
    <w:rsid w:val="00137FF8"/>
    <w:rsid w:val="001425F1"/>
    <w:rsid w:val="00142CE5"/>
    <w:rsid w:val="0014329D"/>
    <w:rsid w:val="0014613F"/>
    <w:rsid w:val="00150184"/>
    <w:rsid w:val="0015082B"/>
    <w:rsid w:val="001652B9"/>
    <w:rsid w:val="00167CAD"/>
    <w:rsid w:val="00171D51"/>
    <w:rsid w:val="00173B90"/>
    <w:rsid w:val="00176C86"/>
    <w:rsid w:val="00184EDC"/>
    <w:rsid w:val="0019716B"/>
    <w:rsid w:val="001A0106"/>
    <w:rsid w:val="001A1858"/>
    <w:rsid w:val="001A2923"/>
    <w:rsid w:val="001A55A4"/>
    <w:rsid w:val="001A6284"/>
    <w:rsid w:val="001B20A4"/>
    <w:rsid w:val="001B5F6D"/>
    <w:rsid w:val="001C0255"/>
    <w:rsid w:val="001C15E3"/>
    <w:rsid w:val="001C5633"/>
    <w:rsid w:val="001D4E48"/>
    <w:rsid w:val="001E2EBA"/>
    <w:rsid w:val="001E5F09"/>
    <w:rsid w:val="001E68FF"/>
    <w:rsid w:val="001E7D1D"/>
    <w:rsid w:val="00203155"/>
    <w:rsid w:val="00214721"/>
    <w:rsid w:val="002163EE"/>
    <w:rsid w:val="0021649A"/>
    <w:rsid w:val="002167CE"/>
    <w:rsid w:val="00216CCD"/>
    <w:rsid w:val="00220DE5"/>
    <w:rsid w:val="002253D9"/>
    <w:rsid w:val="002318F2"/>
    <w:rsid w:val="00243706"/>
    <w:rsid w:val="00244D85"/>
    <w:rsid w:val="0024520D"/>
    <w:rsid w:val="00251BFB"/>
    <w:rsid w:val="00256F1B"/>
    <w:rsid w:val="00257719"/>
    <w:rsid w:val="0027313F"/>
    <w:rsid w:val="00273771"/>
    <w:rsid w:val="0027561E"/>
    <w:rsid w:val="002807E3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4D61"/>
    <w:rsid w:val="00306EB3"/>
    <w:rsid w:val="0032584B"/>
    <w:rsid w:val="00334C52"/>
    <w:rsid w:val="00342FA7"/>
    <w:rsid w:val="003462A0"/>
    <w:rsid w:val="00347BC3"/>
    <w:rsid w:val="00364E6A"/>
    <w:rsid w:val="003744DA"/>
    <w:rsid w:val="003806E6"/>
    <w:rsid w:val="00382433"/>
    <w:rsid w:val="00383521"/>
    <w:rsid w:val="00383BCE"/>
    <w:rsid w:val="00383CDE"/>
    <w:rsid w:val="00384CB5"/>
    <w:rsid w:val="00390A6A"/>
    <w:rsid w:val="00392639"/>
    <w:rsid w:val="003959C6"/>
    <w:rsid w:val="003A4DEF"/>
    <w:rsid w:val="003A6254"/>
    <w:rsid w:val="003A6F40"/>
    <w:rsid w:val="003B0823"/>
    <w:rsid w:val="003D3480"/>
    <w:rsid w:val="003D4018"/>
    <w:rsid w:val="003D455B"/>
    <w:rsid w:val="003D57C7"/>
    <w:rsid w:val="003D57EA"/>
    <w:rsid w:val="003D6D0E"/>
    <w:rsid w:val="003E0A9E"/>
    <w:rsid w:val="003E2FB0"/>
    <w:rsid w:val="003E61D3"/>
    <w:rsid w:val="003F721B"/>
    <w:rsid w:val="0040333D"/>
    <w:rsid w:val="00403E35"/>
    <w:rsid w:val="00403F89"/>
    <w:rsid w:val="00407D8B"/>
    <w:rsid w:val="00413523"/>
    <w:rsid w:val="0041737C"/>
    <w:rsid w:val="00417499"/>
    <w:rsid w:val="0042126E"/>
    <w:rsid w:val="00421AD9"/>
    <w:rsid w:val="00424A1F"/>
    <w:rsid w:val="00426D32"/>
    <w:rsid w:val="0042784F"/>
    <w:rsid w:val="0043211E"/>
    <w:rsid w:val="00436FC0"/>
    <w:rsid w:val="00456A4D"/>
    <w:rsid w:val="0046317A"/>
    <w:rsid w:val="00465033"/>
    <w:rsid w:val="004659F9"/>
    <w:rsid w:val="00466645"/>
    <w:rsid w:val="00467AFE"/>
    <w:rsid w:val="004836F1"/>
    <w:rsid w:val="00492D96"/>
    <w:rsid w:val="00494284"/>
    <w:rsid w:val="00497895"/>
    <w:rsid w:val="004A0561"/>
    <w:rsid w:val="004A25F8"/>
    <w:rsid w:val="004A6BE1"/>
    <w:rsid w:val="004A72B4"/>
    <w:rsid w:val="004B284B"/>
    <w:rsid w:val="004B2CE0"/>
    <w:rsid w:val="004B4C5B"/>
    <w:rsid w:val="004C0F87"/>
    <w:rsid w:val="004C2AE8"/>
    <w:rsid w:val="004C3665"/>
    <w:rsid w:val="004C75B6"/>
    <w:rsid w:val="004D2950"/>
    <w:rsid w:val="004E38D8"/>
    <w:rsid w:val="004E6110"/>
    <w:rsid w:val="004F4959"/>
    <w:rsid w:val="004F6277"/>
    <w:rsid w:val="005055F0"/>
    <w:rsid w:val="00512E58"/>
    <w:rsid w:val="005161F2"/>
    <w:rsid w:val="005241BA"/>
    <w:rsid w:val="00525FB1"/>
    <w:rsid w:val="00533061"/>
    <w:rsid w:val="00533BE4"/>
    <w:rsid w:val="00536621"/>
    <w:rsid w:val="00537847"/>
    <w:rsid w:val="00543620"/>
    <w:rsid w:val="0054558D"/>
    <w:rsid w:val="00546D20"/>
    <w:rsid w:val="00551DF4"/>
    <w:rsid w:val="00554E70"/>
    <w:rsid w:val="005551AB"/>
    <w:rsid w:val="0055672F"/>
    <w:rsid w:val="00563885"/>
    <w:rsid w:val="00564BB5"/>
    <w:rsid w:val="0058663F"/>
    <w:rsid w:val="005943DD"/>
    <w:rsid w:val="005A01D9"/>
    <w:rsid w:val="005A4C9B"/>
    <w:rsid w:val="005A77EA"/>
    <w:rsid w:val="005B0AD9"/>
    <w:rsid w:val="005B1D2D"/>
    <w:rsid w:val="005B439C"/>
    <w:rsid w:val="005B5AAD"/>
    <w:rsid w:val="005B6CB2"/>
    <w:rsid w:val="005B7905"/>
    <w:rsid w:val="005C2938"/>
    <w:rsid w:val="005D1DA0"/>
    <w:rsid w:val="005E1394"/>
    <w:rsid w:val="005E3842"/>
    <w:rsid w:val="005F3BDB"/>
    <w:rsid w:val="00602431"/>
    <w:rsid w:val="00606AD8"/>
    <w:rsid w:val="006075F2"/>
    <w:rsid w:val="00610A96"/>
    <w:rsid w:val="00611034"/>
    <w:rsid w:val="006160BD"/>
    <w:rsid w:val="00616986"/>
    <w:rsid w:val="00620275"/>
    <w:rsid w:val="00622DAB"/>
    <w:rsid w:val="00625A6A"/>
    <w:rsid w:val="00626E4E"/>
    <w:rsid w:val="00631809"/>
    <w:rsid w:val="00635A41"/>
    <w:rsid w:val="0063653F"/>
    <w:rsid w:val="00641766"/>
    <w:rsid w:val="006454A7"/>
    <w:rsid w:val="0064601E"/>
    <w:rsid w:val="0066706B"/>
    <w:rsid w:val="006704D8"/>
    <w:rsid w:val="00676FD4"/>
    <w:rsid w:val="006835E6"/>
    <w:rsid w:val="00685C96"/>
    <w:rsid w:val="00686F6F"/>
    <w:rsid w:val="00686FC6"/>
    <w:rsid w:val="00695F47"/>
    <w:rsid w:val="006A0329"/>
    <w:rsid w:val="006A4284"/>
    <w:rsid w:val="006B5733"/>
    <w:rsid w:val="006B71CF"/>
    <w:rsid w:val="006C3D82"/>
    <w:rsid w:val="006D198D"/>
    <w:rsid w:val="006E1C3E"/>
    <w:rsid w:val="006E35E8"/>
    <w:rsid w:val="006E4CE4"/>
    <w:rsid w:val="006F2E92"/>
    <w:rsid w:val="006F7DB3"/>
    <w:rsid w:val="00701DED"/>
    <w:rsid w:val="00704AE8"/>
    <w:rsid w:val="00714DD2"/>
    <w:rsid w:val="007169FA"/>
    <w:rsid w:val="0073082C"/>
    <w:rsid w:val="007433E8"/>
    <w:rsid w:val="00750631"/>
    <w:rsid w:val="00763264"/>
    <w:rsid w:val="007704D5"/>
    <w:rsid w:val="00792669"/>
    <w:rsid w:val="0079341D"/>
    <w:rsid w:val="007A1669"/>
    <w:rsid w:val="007A5402"/>
    <w:rsid w:val="007A7E7D"/>
    <w:rsid w:val="007B0279"/>
    <w:rsid w:val="007C1181"/>
    <w:rsid w:val="007C33F4"/>
    <w:rsid w:val="007C5A03"/>
    <w:rsid w:val="007D21E2"/>
    <w:rsid w:val="007D3F86"/>
    <w:rsid w:val="007D6528"/>
    <w:rsid w:val="007E0460"/>
    <w:rsid w:val="007E0D90"/>
    <w:rsid w:val="007E16E3"/>
    <w:rsid w:val="007E3187"/>
    <w:rsid w:val="00801F86"/>
    <w:rsid w:val="00805C7E"/>
    <w:rsid w:val="008271D4"/>
    <w:rsid w:val="00840F59"/>
    <w:rsid w:val="008410C4"/>
    <w:rsid w:val="00842089"/>
    <w:rsid w:val="0085124C"/>
    <w:rsid w:val="00856B00"/>
    <w:rsid w:val="00860A95"/>
    <w:rsid w:val="00863204"/>
    <w:rsid w:val="00867AFD"/>
    <w:rsid w:val="00871EF4"/>
    <w:rsid w:val="00884923"/>
    <w:rsid w:val="00885E5A"/>
    <w:rsid w:val="00892BDB"/>
    <w:rsid w:val="00897E5A"/>
    <w:rsid w:val="008A2187"/>
    <w:rsid w:val="008A40ED"/>
    <w:rsid w:val="008A4EC7"/>
    <w:rsid w:val="008B113C"/>
    <w:rsid w:val="008B6BF2"/>
    <w:rsid w:val="008E063D"/>
    <w:rsid w:val="008E4AE3"/>
    <w:rsid w:val="008E5765"/>
    <w:rsid w:val="008F0834"/>
    <w:rsid w:val="008F186E"/>
    <w:rsid w:val="008F73C1"/>
    <w:rsid w:val="008F7DFE"/>
    <w:rsid w:val="00900EE0"/>
    <w:rsid w:val="00904390"/>
    <w:rsid w:val="0091104B"/>
    <w:rsid w:val="00915F8F"/>
    <w:rsid w:val="0092077D"/>
    <w:rsid w:val="00930E6E"/>
    <w:rsid w:val="00936629"/>
    <w:rsid w:val="0094252F"/>
    <w:rsid w:val="009439C6"/>
    <w:rsid w:val="0094501F"/>
    <w:rsid w:val="00950BCB"/>
    <w:rsid w:val="009534CE"/>
    <w:rsid w:val="0095616D"/>
    <w:rsid w:val="00956F27"/>
    <w:rsid w:val="0095723E"/>
    <w:rsid w:val="00957D59"/>
    <w:rsid w:val="00965318"/>
    <w:rsid w:val="009654E6"/>
    <w:rsid w:val="00966A3C"/>
    <w:rsid w:val="00971961"/>
    <w:rsid w:val="00973D8F"/>
    <w:rsid w:val="00990D25"/>
    <w:rsid w:val="00994FE7"/>
    <w:rsid w:val="00996AC3"/>
    <w:rsid w:val="009974BE"/>
    <w:rsid w:val="009B69FD"/>
    <w:rsid w:val="009C1AE8"/>
    <w:rsid w:val="009C2C14"/>
    <w:rsid w:val="009C3679"/>
    <w:rsid w:val="009D0CB1"/>
    <w:rsid w:val="009D32C3"/>
    <w:rsid w:val="009D3CAC"/>
    <w:rsid w:val="009E4E83"/>
    <w:rsid w:val="009F1CA8"/>
    <w:rsid w:val="009F7B1F"/>
    <w:rsid w:val="00A0193F"/>
    <w:rsid w:val="00A0451B"/>
    <w:rsid w:val="00A07AE4"/>
    <w:rsid w:val="00A2183E"/>
    <w:rsid w:val="00A21875"/>
    <w:rsid w:val="00A22346"/>
    <w:rsid w:val="00A23EEC"/>
    <w:rsid w:val="00A2415F"/>
    <w:rsid w:val="00A44A65"/>
    <w:rsid w:val="00A564CB"/>
    <w:rsid w:val="00A56573"/>
    <w:rsid w:val="00A5777E"/>
    <w:rsid w:val="00A6191D"/>
    <w:rsid w:val="00A63BE6"/>
    <w:rsid w:val="00A661AC"/>
    <w:rsid w:val="00A72809"/>
    <w:rsid w:val="00A8404E"/>
    <w:rsid w:val="00AA17EC"/>
    <w:rsid w:val="00AA4C59"/>
    <w:rsid w:val="00AA754F"/>
    <w:rsid w:val="00AB3194"/>
    <w:rsid w:val="00AC6820"/>
    <w:rsid w:val="00AC6BE4"/>
    <w:rsid w:val="00AC7A5A"/>
    <w:rsid w:val="00AE01EF"/>
    <w:rsid w:val="00AE0962"/>
    <w:rsid w:val="00AE2870"/>
    <w:rsid w:val="00AF67DA"/>
    <w:rsid w:val="00AF73DD"/>
    <w:rsid w:val="00B26F00"/>
    <w:rsid w:val="00B274B8"/>
    <w:rsid w:val="00B27FA1"/>
    <w:rsid w:val="00B35FD1"/>
    <w:rsid w:val="00B47303"/>
    <w:rsid w:val="00B53DCC"/>
    <w:rsid w:val="00B6356E"/>
    <w:rsid w:val="00B66947"/>
    <w:rsid w:val="00B67361"/>
    <w:rsid w:val="00B7714D"/>
    <w:rsid w:val="00B82DDE"/>
    <w:rsid w:val="00B90044"/>
    <w:rsid w:val="00B92EBA"/>
    <w:rsid w:val="00B93E51"/>
    <w:rsid w:val="00BA25BE"/>
    <w:rsid w:val="00BA7E9F"/>
    <w:rsid w:val="00BB2990"/>
    <w:rsid w:val="00BC0ECC"/>
    <w:rsid w:val="00BC13CA"/>
    <w:rsid w:val="00BC5249"/>
    <w:rsid w:val="00BC7413"/>
    <w:rsid w:val="00BD020C"/>
    <w:rsid w:val="00BE58BB"/>
    <w:rsid w:val="00BF59BD"/>
    <w:rsid w:val="00C06858"/>
    <w:rsid w:val="00C10962"/>
    <w:rsid w:val="00C13980"/>
    <w:rsid w:val="00C24903"/>
    <w:rsid w:val="00C27D95"/>
    <w:rsid w:val="00C607A3"/>
    <w:rsid w:val="00C6350F"/>
    <w:rsid w:val="00C65C91"/>
    <w:rsid w:val="00C801BE"/>
    <w:rsid w:val="00C814B8"/>
    <w:rsid w:val="00C847B5"/>
    <w:rsid w:val="00C868FE"/>
    <w:rsid w:val="00CA2F06"/>
    <w:rsid w:val="00CA327E"/>
    <w:rsid w:val="00CA3933"/>
    <w:rsid w:val="00CA3C9F"/>
    <w:rsid w:val="00CA7269"/>
    <w:rsid w:val="00CB1358"/>
    <w:rsid w:val="00CB6B21"/>
    <w:rsid w:val="00CC1D11"/>
    <w:rsid w:val="00CC25AC"/>
    <w:rsid w:val="00CD1C4A"/>
    <w:rsid w:val="00CD3930"/>
    <w:rsid w:val="00CD3FE7"/>
    <w:rsid w:val="00CD5245"/>
    <w:rsid w:val="00CE1D70"/>
    <w:rsid w:val="00CE25BC"/>
    <w:rsid w:val="00D02703"/>
    <w:rsid w:val="00D10C46"/>
    <w:rsid w:val="00D235D9"/>
    <w:rsid w:val="00D240C1"/>
    <w:rsid w:val="00D33529"/>
    <w:rsid w:val="00D33BB4"/>
    <w:rsid w:val="00D37BC7"/>
    <w:rsid w:val="00D46782"/>
    <w:rsid w:val="00D54BE5"/>
    <w:rsid w:val="00D55F2A"/>
    <w:rsid w:val="00D567EE"/>
    <w:rsid w:val="00D63872"/>
    <w:rsid w:val="00D65011"/>
    <w:rsid w:val="00D7124D"/>
    <w:rsid w:val="00D7319E"/>
    <w:rsid w:val="00D7472E"/>
    <w:rsid w:val="00D74DCB"/>
    <w:rsid w:val="00D75C14"/>
    <w:rsid w:val="00D82DE8"/>
    <w:rsid w:val="00D92BD7"/>
    <w:rsid w:val="00D93C02"/>
    <w:rsid w:val="00D943AD"/>
    <w:rsid w:val="00D953EB"/>
    <w:rsid w:val="00DA15AE"/>
    <w:rsid w:val="00DA560C"/>
    <w:rsid w:val="00DB21B4"/>
    <w:rsid w:val="00DB5F68"/>
    <w:rsid w:val="00DC2CC5"/>
    <w:rsid w:val="00DC36C7"/>
    <w:rsid w:val="00DE1A2C"/>
    <w:rsid w:val="00DE3128"/>
    <w:rsid w:val="00DE7DAE"/>
    <w:rsid w:val="00DF0978"/>
    <w:rsid w:val="00DF0E9E"/>
    <w:rsid w:val="00DF2677"/>
    <w:rsid w:val="00DF6A47"/>
    <w:rsid w:val="00DF6EC1"/>
    <w:rsid w:val="00E03DAE"/>
    <w:rsid w:val="00E0608E"/>
    <w:rsid w:val="00E16838"/>
    <w:rsid w:val="00E243D0"/>
    <w:rsid w:val="00E2530F"/>
    <w:rsid w:val="00E279BA"/>
    <w:rsid w:val="00E30DB7"/>
    <w:rsid w:val="00E350E1"/>
    <w:rsid w:val="00E3564C"/>
    <w:rsid w:val="00E571B4"/>
    <w:rsid w:val="00E57ED7"/>
    <w:rsid w:val="00E72C64"/>
    <w:rsid w:val="00E76A2D"/>
    <w:rsid w:val="00E816CC"/>
    <w:rsid w:val="00E91E8A"/>
    <w:rsid w:val="00EA0E67"/>
    <w:rsid w:val="00EA3511"/>
    <w:rsid w:val="00EB078B"/>
    <w:rsid w:val="00EB26B5"/>
    <w:rsid w:val="00EB5F37"/>
    <w:rsid w:val="00ED600C"/>
    <w:rsid w:val="00EE32B3"/>
    <w:rsid w:val="00EF3852"/>
    <w:rsid w:val="00F02D3A"/>
    <w:rsid w:val="00F050A3"/>
    <w:rsid w:val="00F05B46"/>
    <w:rsid w:val="00F1390F"/>
    <w:rsid w:val="00F13E29"/>
    <w:rsid w:val="00F17F8B"/>
    <w:rsid w:val="00F21014"/>
    <w:rsid w:val="00F221FD"/>
    <w:rsid w:val="00F23A90"/>
    <w:rsid w:val="00F25C85"/>
    <w:rsid w:val="00F42BE9"/>
    <w:rsid w:val="00F534D1"/>
    <w:rsid w:val="00F54F55"/>
    <w:rsid w:val="00F570F1"/>
    <w:rsid w:val="00F6047F"/>
    <w:rsid w:val="00F62ADA"/>
    <w:rsid w:val="00F64CE1"/>
    <w:rsid w:val="00F8430A"/>
    <w:rsid w:val="00F84B64"/>
    <w:rsid w:val="00FA5837"/>
    <w:rsid w:val="00FA7755"/>
    <w:rsid w:val="00FB4B5B"/>
    <w:rsid w:val="00FC0668"/>
    <w:rsid w:val="00FC06D9"/>
    <w:rsid w:val="00FC20E7"/>
    <w:rsid w:val="00FC3D7B"/>
    <w:rsid w:val="00FD1EE9"/>
    <w:rsid w:val="00FD2308"/>
    <w:rsid w:val="00FE0BA3"/>
    <w:rsid w:val="00FE44FF"/>
    <w:rsid w:val="00FE558D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92C9CB0-F63D-4A48-9D86-C7C2095E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F6C12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7AF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F5C991-BF19-4006-88C1-C679717DB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Quality Human Resource MANAGEMENT</dc:subject>
  <dc:creator>BSS - Team</dc:creator>
  <cp:keywords>Capstone Project</cp:keywords>
  <dc:description/>
  <cp:lastModifiedBy>Khoi Nguyen</cp:lastModifiedBy>
  <cp:revision>3</cp:revision>
  <dcterms:created xsi:type="dcterms:W3CDTF">2017-05-28T16:39:00Z</dcterms:created>
  <dcterms:modified xsi:type="dcterms:W3CDTF">2017-05-28T16:41:00Z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