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FE558D" w:rsidRDefault="0046317A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sz w:val="28"/>
          <w:szCs w:val="28"/>
        </w:rPr>
        <w:id w:val="-1290352585"/>
        <w:docPartObj>
          <w:docPartGallery w:val="Cover Pages"/>
          <w:docPartUnique/>
        </w:docPartObj>
      </w:sdtPr>
      <w:sdtEndPr/>
      <w:sdtContent>
        <w:p w:rsidR="00124FAE" w:rsidRPr="00FE558D" w:rsidRDefault="00124FAE">
          <w:pPr>
            <w:pStyle w:val="NoSpacing"/>
            <w:rPr>
              <w:rFonts w:ascii="Times New Roman" w:hAnsi="Times New Roman" w:cs="Times New Roman"/>
              <w:sz w:val="28"/>
              <w:szCs w:val="28"/>
            </w:rPr>
          </w:pPr>
        </w:p>
        <w:p w:rsidR="002163EE" w:rsidRDefault="00BB2990" w:rsidP="00BB2990">
          <w:pPr>
            <w:pStyle w:val="NoSpacing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5172964" cy="3444949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1618" cy="3450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B2990" w:rsidRDefault="00BB2990" w:rsidP="00BB2990">
          <w:pPr>
            <w:pStyle w:val="NoSpacing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B2990" w:rsidRDefault="00BB2990" w:rsidP="00BB2990">
          <w:pPr>
            <w:pStyle w:val="NoSpacing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B2990" w:rsidRDefault="00BB2990" w:rsidP="00BB2990">
          <w:pPr>
            <w:pStyle w:val="NoSpacing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B2990" w:rsidRPr="00FE558D" w:rsidRDefault="00BB2990" w:rsidP="00BB2990">
          <w:pPr>
            <w:pStyle w:val="NoSpacing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E3E8B" w:rsidRPr="00BB2990" w:rsidRDefault="0095616D" w:rsidP="002E3E8B">
          <w:pPr>
            <w:pStyle w:val="Title"/>
            <w:rPr>
              <w:rFonts w:ascii="Times New Roman" w:hAnsi="Times New Roman" w:cs="Times New Roman"/>
              <w:color w:val="auto"/>
              <w:sz w:val="72"/>
              <w:szCs w:val="72"/>
            </w:rPr>
          </w:pPr>
          <w:r w:rsidRPr="00BB2990">
            <w:rPr>
              <w:rFonts w:ascii="Times New Roman" w:hAnsi="Times New Roman" w:cs="Times New Roman"/>
              <w:color w:val="FF3333"/>
              <w:sz w:val="72"/>
              <w:szCs w:val="72"/>
            </w:rPr>
            <w:t>Use-case Description</w:t>
          </w:r>
          <w:sdt>
            <w:sdtPr>
              <w:rPr>
                <w:rFonts w:ascii="Times New Roman" w:hAnsi="Times New Roman" w:cs="Times New Roman"/>
                <w:color w:val="auto"/>
                <w:sz w:val="72"/>
                <w:szCs w:val="72"/>
              </w:rPr>
              <w:alias w:val="Title"/>
              <w:tag w:val=""/>
              <w:id w:val="-970593774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BB2990">
                <w:rPr>
                  <w:rFonts w:ascii="Times New Roman" w:hAnsi="Times New Roman" w:cs="Times New Roman"/>
                  <w:color w:val="auto"/>
                  <w:sz w:val="72"/>
                  <w:szCs w:val="72"/>
                </w:rPr>
                <w:t xml:space="preserve">     </w:t>
              </w:r>
            </w:sdtContent>
          </w:sdt>
          <w:r w:rsidR="002E3E8B" w:rsidRPr="00BB2990">
            <w:rPr>
              <w:rFonts w:ascii="Times New Roman" w:hAnsi="Times New Roman" w:cs="Times New Roman"/>
              <w:color w:val="auto"/>
              <w:sz w:val="72"/>
              <w:szCs w:val="72"/>
            </w:rPr>
            <w:t xml:space="preserve"> </w:t>
          </w:r>
        </w:p>
        <w:p w:rsidR="002E3E8B" w:rsidRPr="00FE558D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auto"/>
              <w:kern w:val="0"/>
              <w:sz w:val="28"/>
              <w:szCs w:val="28"/>
            </w:rPr>
          </w:pPr>
          <w:r w:rsidRPr="00BB2990">
            <w:rPr>
              <w:rFonts w:ascii="Times New Roman" w:hAnsi="Times New Roman" w:cs="Times New Roman"/>
              <w:color w:val="auto"/>
              <w:sz w:val="56"/>
              <w:szCs w:val="28"/>
            </w:rPr>
            <w:t>Van Lang Admissions</w:t>
          </w:r>
          <w:r w:rsidR="003806E6" w:rsidRPr="00FE558D">
            <w:rPr>
              <w:rFonts w:ascii="Times New Roman" w:hAnsi="Times New Roman" w:cs="Times New Roman"/>
              <w:color w:val="auto"/>
              <w:sz w:val="28"/>
              <w:szCs w:val="28"/>
            </w:rPr>
            <w:br w:type="page"/>
          </w:r>
        </w:p>
        <w:p w:rsidR="002163EE" w:rsidRPr="00FE558D" w:rsidRDefault="00631809" w:rsidP="00D567EE">
          <w:pPr>
            <w:pStyle w:val="Normal2"/>
            <w:rPr>
              <w:rFonts w:cs="Times New Roman"/>
              <w:sz w:val="28"/>
              <w:szCs w:val="28"/>
            </w:rPr>
          </w:pPr>
        </w:p>
      </w:sdtContent>
    </w:sdt>
    <w:p w:rsidR="002163EE" w:rsidRPr="00FE558D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28"/>
          <w:szCs w:val="28"/>
        </w:rPr>
      </w:pPr>
      <w:bookmarkStart w:id="5" w:name="_Toc465013491"/>
      <w:bookmarkStart w:id="6" w:name="_Toc465013661"/>
      <w:bookmarkStart w:id="7" w:name="_Toc483008038"/>
      <w:bookmarkEnd w:id="0"/>
      <w:bookmarkEnd w:id="1"/>
      <w:bookmarkEnd w:id="2"/>
      <w:bookmarkEnd w:id="3"/>
      <w:bookmarkEnd w:id="4"/>
      <w:r w:rsidRPr="00FE558D">
        <w:rPr>
          <w:rFonts w:ascii="Times New Roman" w:hAnsi="Times New Roman" w:cs="Times New Roman"/>
          <w:color w:val="FF3333"/>
          <w:sz w:val="28"/>
          <w:szCs w:val="28"/>
        </w:rPr>
        <w:t>Revision Table</w:t>
      </w:r>
      <w:bookmarkEnd w:id="5"/>
      <w:bookmarkEnd w:id="6"/>
      <w:bookmarkEnd w:id="7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AF73DD" w:rsidRPr="00FE558D" w:rsidTr="00BB2990">
        <w:tc>
          <w:tcPr>
            <w:tcW w:w="2065" w:type="dxa"/>
            <w:shd w:val="clear" w:color="auto" w:fill="FF3333"/>
          </w:tcPr>
          <w:p w:rsidR="00554E70" w:rsidRPr="00BB2990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BB2990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BB2990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BB2990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BB2990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BB2990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BB2990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BB2990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4F6277" w:rsidRPr="00FE558D" w:rsidTr="00BB2990">
        <w:tc>
          <w:tcPr>
            <w:tcW w:w="2065" w:type="dxa"/>
          </w:tcPr>
          <w:p w:rsidR="00554E70" w:rsidRPr="00FE558D" w:rsidRDefault="00FC20E7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  <w:tc>
          <w:tcPr>
            <w:tcW w:w="1708" w:type="dxa"/>
          </w:tcPr>
          <w:p w:rsidR="00554E70" w:rsidRPr="00FE558D" w:rsidRDefault="00FC20E7" w:rsidP="00A8404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18/05/2017</w:t>
            </w:r>
          </w:p>
        </w:tc>
        <w:tc>
          <w:tcPr>
            <w:tcW w:w="4052" w:type="dxa"/>
          </w:tcPr>
          <w:p w:rsidR="00554E70" w:rsidRPr="00FE558D" w:rsidRDefault="00FC20E7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Update usecase feature Manage News and feature Manage Question</w:t>
            </w:r>
          </w:p>
        </w:tc>
        <w:tc>
          <w:tcPr>
            <w:tcW w:w="1525" w:type="dxa"/>
          </w:tcPr>
          <w:p w:rsidR="00554E70" w:rsidRPr="00FE558D" w:rsidRDefault="00FC20E7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1.1</w:t>
            </w:r>
          </w:p>
        </w:tc>
      </w:tr>
      <w:tr w:rsidR="00FC20E7" w:rsidRPr="00FE558D" w:rsidTr="00BB2990">
        <w:tc>
          <w:tcPr>
            <w:tcW w:w="2065" w:type="dxa"/>
          </w:tcPr>
          <w:p w:rsidR="00FC20E7" w:rsidRDefault="00FC20E7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  <w:tc>
          <w:tcPr>
            <w:tcW w:w="1708" w:type="dxa"/>
          </w:tcPr>
          <w:p w:rsidR="00FC20E7" w:rsidRDefault="00792669" w:rsidP="00A8404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20</w:t>
            </w:r>
            <w:r w:rsidR="00FC20E7">
              <w:rPr>
                <w:rFonts w:cs="Times New Roman"/>
                <w:color w:val="auto"/>
                <w:sz w:val="28"/>
                <w:szCs w:val="28"/>
              </w:rPr>
              <w:t>/05/2017</w:t>
            </w:r>
          </w:p>
        </w:tc>
        <w:tc>
          <w:tcPr>
            <w:tcW w:w="4052" w:type="dxa"/>
          </w:tcPr>
          <w:p w:rsidR="00FC20E7" w:rsidRDefault="00FC20E7" w:rsidP="00FC20E7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Update usecase features Manage Accounts + Manage Banners + Manage Categories + Manage Examination </w:t>
            </w:r>
          </w:p>
        </w:tc>
        <w:tc>
          <w:tcPr>
            <w:tcW w:w="1525" w:type="dxa"/>
          </w:tcPr>
          <w:p w:rsidR="00FC20E7" w:rsidRDefault="00FC20E7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1.2</w:t>
            </w:r>
          </w:p>
        </w:tc>
      </w:tr>
      <w:tr w:rsidR="00BB2990" w:rsidRPr="00FE558D" w:rsidTr="00BB2990">
        <w:tc>
          <w:tcPr>
            <w:tcW w:w="2065" w:type="dxa"/>
          </w:tcPr>
          <w:p w:rsidR="00BB2990" w:rsidRDefault="00BB2990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  <w:tc>
          <w:tcPr>
            <w:tcW w:w="1708" w:type="dxa"/>
          </w:tcPr>
          <w:p w:rsidR="00BB2990" w:rsidRDefault="00BB2990" w:rsidP="00A8404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24/5/2017</w:t>
            </w:r>
          </w:p>
        </w:tc>
        <w:tc>
          <w:tcPr>
            <w:tcW w:w="4052" w:type="dxa"/>
          </w:tcPr>
          <w:p w:rsidR="00BB2990" w:rsidRDefault="00BB2990" w:rsidP="00FC20E7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Fix logo</w:t>
            </w:r>
          </w:p>
        </w:tc>
        <w:tc>
          <w:tcPr>
            <w:tcW w:w="1525" w:type="dxa"/>
          </w:tcPr>
          <w:p w:rsidR="00BB2990" w:rsidRDefault="00BB2990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1.3</w:t>
            </w:r>
          </w:p>
        </w:tc>
      </w:tr>
    </w:tbl>
    <w:p w:rsidR="00554E70" w:rsidRPr="00FE558D" w:rsidRDefault="00554E70" w:rsidP="00554E70">
      <w:pPr>
        <w:rPr>
          <w:rFonts w:cs="Times New Roman"/>
          <w:color w:val="auto"/>
          <w:sz w:val="28"/>
          <w:szCs w:val="28"/>
        </w:rPr>
      </w:pPr>
    </w:p>
    <w:p w:rsidR="00554E70" w:rsidRPr="00FE558D" w:rsidRDefault="00554E70">
      <w:pPr>
        <w:rPr>
          <w:rFonts w:cs="Times New Roman"/>
          <w:color w:val="auto"/>
          <w:sz w:val="28"/>
          <w:szCs w:val="28"/>
        </w:rPr>
      </w:pPr>
      <w:r w:rsidRPr="00FE558D">
        <w:rPr>
          <w:rFonts w:cs="Times New Roman"/>
          <w:color w:val="auto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auto"/>
          <w:sz w:val="28"/>
          <w:szCs w:val="28"/>
        </w:rPr>
        <w:id w:val="-1963644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A6A" w:rsidRPr="00FE558D" w:rsidRDefault="00625A6A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E558D">
            <w:rPr>
              <w:rFonts w:ascii="Times New Roman" w:hAnsi="Times New Roman" w:cs="Times New Roman"/>
              <w:color w:val="auto"/>
              <w:sz w:val="28"/>
              <w:szCs w:val="28"/>
            </w:rPr>
            <w:t>Contents</w:t>
          </w:r>
        </w:p>
        <w:p w:rsidR="000B6B18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FE558D">
            <w:rPr>
              <w:rFonts w:cs="Times New Roman"/>
              <w:color w:val="auto"/>
              <w:sz w:val="28"/>
              <w:szCs w:val="28"/>
            </w:rPr>
            <w:fldChar w:fldCharType="begin"/>
          </w:r>
          <w:r w:rsidRPr="00FE558D">
            <w:rPr>
              <w:rFonts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FE558D">
            <w:rPr>
              <w:rFonts w:cs="Times New Roman"/>
              <w:color w:val="auto"/>
              <w:sz w:val="28"/>
              <w:szCs w:val="28"/>
            </w:rPr>
            <w:fldChar w:fldCharType="separate"/>
          </w:r>
          <w:hyperlink w:anchor="_Toc483008038" w:history="1">
            <w:r w:rsidR="000B6B18" w:rsidRPr="002C5738">
              <w:rPr>
                <w:rStyle w:val="Hyperlink"/>
                <w:rFonts w:cs="Times New Roman"/>
              </w:rPr>
              <w:t>Revision Table</w:t>
            </w:r>
            <w:r w:rsidR="000B6B18">
              <w:rPr>
                <w:webHidden/>
              </w:rPr>
              <w:tab/>
            </w:r>
            <w:r w:rsidR="000B6B18">
              <w:rPr>
                <w:webHidden/>
              </w:rPr>
              <w:fldChar w:fldCharType="begin"/>
            </w:r>
            <w:r w:rsidR="000B6B18">
              <w:rPr>
                <w:webHidden/>
              </w:rPr>
              <w:instrText xml:space="preserve"> PAGEREF _Toc483008038 \h </w:instrText>
            </w:r>
            <w:r w:rsidR="000B6B18">
              <w:rPr>
                <w:webHidden/>
              </w:rPr>
            </w:r>
            <w:r w:rsidR="000B6B18">
              <w:rPr>
                <w:webHidden/>
              </w:rPr>
              <w:fldChar w:fldCharType="separate"/>
            </w:r>
            <w:r w:rsidR="000B6B18">
              <w:rPr>
                <w:webHidden/>
              </w:rPr>
              <w:t>1</w:t>
            </w:r>
            <w:r w:rsidR="000B6B18">
              <w:rPr>
                <w:webHidden/>
              </w:rPr>
              <w:fldChar w:fldCharType="end"/>
            </w:r>
          </w:hyperlink>
        </w:p>
        <w:p w:rsidR="000B6B18" w:rsidRDefault="00631809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008039" w:history="1">
            <w:r w:rsidR="000B6B18" w:rsidRPr="002C5738">
              <w:rPr>
                <w:rStyle w:val="Hyperlink"/>
                <w:rFonts w:cs="Times New Roman"/>
              </w:rPr>
              <w:t>1.</w:t>
            </w:r>
            <w:r w:rsidR="000B6B18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</w:rPr>
              <w:t>INTRODUCTION</w:t>
            </w:r>
            <w:r w:rsidR="000B6B18">
              <w:rPr>
                <w:webHidden/>
              </w:rPr>
              <w:tab/>
            </w:r>
            <w:r w:rsidR="000B6B18">
              <w:rPr>
                <w:webHidden/>
              </w:rPr>
              <w:fldChar w:fldCharType="begin"/>
            </w:r>
            <w:r w:rsidR="000B6B18">
              <w:rPr>
                <w:webHidden/>
              </w:rPr>
              <w:instrText xml:space="preserve"> PAGEREF _Toc483008039 \h </w:instrText>
            </w:r>
            <w:r w:rsidR="000B6B18">
              <w:rPr>
                <w:webHidden/>
              </w:rPr>
            </w:r>
            <w:r w:rsidR="000B6B18">
              <w:rPr>
                <w:webHidden/>
              </w:rPr>
              <w:fldChar w:fldCharType="separate"/>
            </w:r>
            <w:r w:rsidR="000B6B18">
              <w:rPr>
                <w:webHidden/>
              </w:rPr>
              <w:t>5</w:t>
            </w:r>
            <w:r w:rsidR="000B6B18">
              <w:rPr>
                <w:webHidden/>
              </w:rPr>
              <w:fldChar w:fldCharType="end"/>
            </w:r>
          </w:hyperlink>
        </w:p>
        <w:p w:rsidR="000B6B18" w:rsidRDefault="0063180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008040" w:history="1">
            <w:r w:rsidR="000B6B18" w:rsidRPr="002C5738">
              <w:rPr>
                <w:rStyle w:val="Hyperlink"/>
                <w:rFonts w:cs="Times New Roman"/>
                <w:noProof/>
              </w:rPr>
              <w:t>1.1.</w:t>
            </w:r>
            <w:r w:rsidR="000B6B1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Purpose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_Toc483008040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5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008041" w:history="1">
            <w:r w:rsidR="000B6B18" w:rsidRPr="002C5738">
              <w:rPr>
                <w:rStyle w:val="Hyperlink"/>
                <w:rFonts w:cs="Times New Roman"/>
                <w:noProof/>
              </w:rPr>
              <w:t>1.2.</w:t>
            </w:r>
            <w:r w:rsidR="000B6B1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Audience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_Toc483008041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5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008042" w:history="1">
            <w:r w:rsidR="000B6B18" w:rsidRPr="002C5738">
              <w:rPr>
                <w:rStyle w:val="Hyperlink"/>
                <w:rFonts w:cs="Times New Roman"/>
              </w:rPr>
              <w:t>2.</w:t>
            </w:r>
            <w:r w:rsidR="000B6B18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</w:rPr>
              <w:t>Use case Descriptions</w:t>
            </w:r>
            <w:r w:rsidR="000B6B18">
              <w:rPr>
                <w:webHidden/>
              </w:rPr>
              <w:tab/>
            </w:r>
            <w:r w:rsidR="000B6B18">
              <w:rPr>
                <w:webHidden/>
              </w:rPr>
              <w:fldChar w:fldCharType="begin"/>
            </w:r>
            <w:r w:rsidR="000B6B18">
              <w:rPr>
                <w:webHidden/>
              </w:rPr>
              <w:instrText xml:space="preserve"> PAGEREF _Toc483008042 \h </w:instrText>
            </w:r>
            <w:r w:rsidR="000B6B18">
              <w:rPr>
                <w:webHidden/>
              </w:rPr>
            </w:r>
            <w:r w:rsidR="000B6B18">
              <w:rPr>
                <w:webHidden/>
              </w:rPr>
              <w:fldChar w:fldCharType="separate"/>
            </w:r>
            <w:r w:rsidR="000B6B18">
              <w:rPr>
                <w:webHidden/>
              </w:rPr>
              <w:t>5</w:t>
            </w:r>
            <w:r w:rsidR="000B6B18">
              <w:rPr>
                <w:webHidden/>
              </w:rPr>
              <w:fldChar w:fldCharType="end"/>
            </w:r>
          </w:hyperlink>
        </w:p>
        <w:p w:rsidR="000B6B18" w:rsidRDefault="00631809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008043" w:history="1">
            <w:r w:rsidR="000B6B18" w:rsidRPr="002C5738">
              <w:rPr>
                <w:rStyle w:val="Hyperlink"/>
                <w:rFonts w:cs="Times New Roman"/>
                <w:noProof/>
              </w:rPr>
              <w:t>1.</w:t>
            </w:r>
            <w:r w:rsidR="000B6B1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Manage accounts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_Toc483008043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6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44" w:history="1">
            <w:r w:rsidR="000B6B18" w:rsidRPr="002C5738">
              <w:rPr>
                <w:rStyle w:val="Hyperlink"/>
                <w:rFonts w:cs="Times New Roman"/>
                <w:noProof/>
              </w:rPr>
              <w:t>1.1.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Log in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_Toc483008044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6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45" w:history="1">
            <w:r w:rsidR="000B6B18" w:rsidRPr="002C5738">
              <w:rPr>
                <w:rStyle w:val="Hyperlink"/>
                <w:rFonts w:cs="Times New Roman"/>
                <w:noProof/>
              </w:rPr>
              <w:t>1.2.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Log out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_Toc483008045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7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46" w:history="1">
            <w:r w:rsidR="000B6B18" w:rsidRPr="002C5738">
              <w:rPr>
                <w:rStyle w:val="Hyperlink"/>
                <w:rFonts w:cs="Times New Roman"/>
                <w:noProof/>
              </w:rPr>
              <w:t>1.3.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Create account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_Toc483008046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8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47" w:history="1">
            <w:r w:rsidR="000B6B18" w:rsidRPr="002C5738">
              <w:rPr>
                <w:rStyle w:val="Hyperlink"/>
                <w:rFonts w:cs="Times New Roman"/>
                <w:noProof/>
              </w:rPr>
              <w:t>1.4.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Edit account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_Toc483008047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10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48" w:history="1">
            <w:r w:rsidR="000B6B18" w:rsidRPr="002C5738">
              <w:rPr>
                <w:rStyle w:val="Hyperlink"/>
                <w:rFonts w:cs="Times New Roman"/>
                <w:noProof/>
              </w:rPr>
              <w:t>1.5.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Search account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_Toc483008048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11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49" w:history="1">
            <w:r w:rsidR="000B6B18" w:rsidRPr="002C5738">
              <w:rPr>
                <w:rStyle w:val="Hyperlink"/>
                <w:rFonts w:cs="Times New Roman"/>
                <w:noProof/>
              </w:rPr>
              <w:t>1.6.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Forget password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_Toc483008049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12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50" w:history="1">
            <w:r w:rsidR="000B6B18" w:rsidRPr="002C5738">
              <w:rPr>
                <w:rStyle w:val="Hyperlink"/>
                <w:rFonts w:cs="Times New Roman"/>
                <w:noProof/>
              </w:rPr>
              <w:t>1.7.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View profile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_Toc483008050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14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51" w:history="1">
            <w:r w:rsidR="000B6B18" w:rsidRPr="002C5738">
              <w:rPr>
                <w:rStyle w:val="Hyperlink"/>
                <w:rFonts w:cs="Times New Roman"/>
                <w:noProof/>
              </w:rPr>
              <w:t>1.8.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View list account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_Toc483008051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15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52" w:history="1">
            <w:r w:rsidR="000B6B18" w:rsidRPr="002C5738">
              <w:rPr>
                <w:rStyle w:val="Hyperlink"/>
                <w:rFonts w:cs="Times New Roman"/>
                <w:noProof/>
              </w:rPr>
              <w:t>1.9.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Authorize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_Toc483008052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16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53" w:history="1">
            <w:r w:rsidR="000B6B18" w:rsidRPr="002C5738">
              <w:rPr>
                <w:rStyle w:val="Hyperlink"/>
                <w:rFonts w:cs="Times New Roman"/>
                <w:noProof/>
              </w:rPr>
              <w:t>1.10.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Activate account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_Toc483008053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17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54" w:history="1">
            <w:r w:rsidR="000B6B18" w:rsidRPr="002C5738">
              <w:rPr>
                <w:rStyle w:val="Hyperlink"/>
                <w:rFonts w:cs="Times New Roman"/>
                <w:noProof/>
              </w:rPr>
              <w:t>1.11.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Deactivate account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_Toc483008054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18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008055" w:history="1">
            <w:r w:rsidR="000B6B18" w:rsidRPr="002C5738">
              <w:rPr>
                <w:rStyle w:val="Hyperlink"/>
                <w:rFonts w:cs="Times New Roman"/>
                <w:noProof/>
              </w:rPr>
              <w:t>2.</w:t>
            </w:r>
            <w:r w:rsidR="000B6B1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Manage news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_Toc483008055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19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56" w:history="1">
            <w:r w:rsidR="000B6B18" w:rsidRPr="002C5738">
              <w:rPr>
                <w:rStyle w:val="Hyperlink"/>
                <w:rFonts w:cs="Times New Roman"/>
                <w:noProof/>
              </w:rPr>
              <w:t>2.1.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View news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_Toc483008056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19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57" w:history="1">
            <w:r w:rsidR="000B6B18" w:rsidRPr="002C5738">
              <w:rPr>
                <w:rStyle w:val="Hyperlink"/>
                <w:rFonts w:cs="Times New Roman"/>
                <w:noProof/>
              </w:rPr>
              <w:t>2.2.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Post news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_Toc483008057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21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58" w:history="1">
            <w:r w:rsidR="000B6B18" w:rsidRPr="002C5738">
              <w:rPr>
                <w:rStyle w:val="Hyperlink"/>
                <w:rFonts w:cs="Times New Roman"/>
                <w:noProof/>
              </w:rPr>
              <w:t>2.3.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View draft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_Toc483008058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23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59" w:history="1">
            <w:r w:rsidR="000B6B18" w:rsidRPr="002C5738">
              <w:rPr>
                <w:rStyle w:val="Hyperlink"/>
                <w:rFonts w:cs="Times New Roman"/>
                <w:noProof/>
              </w:rPr>
              <w:t>2.4.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Edit draft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_Toc483008059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24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60" w:history="1">
            <w:r w:rsidR="000B6B18" w:rsidRPr="002C5738">
              <w:rPr>
                <w:rStyle w:val="Hyperlink"/>
                <w:rFonts w:cs="Times New Roman"/>
                <w:noProof/>
              </w:rPr>
              <w:t>2.5.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Delete draft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_Toc483008060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26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61" w:history="1">
            <w:r w:rsidR="000B6B18" w:rsidRPr="002C5738">
              <w:rPr>
                <w:rStyle w:val="Hyperlink"/>
                <w:rFonts w:cs="Times New Roman"/>
                <w:noProof/>
              </w:rPr>
              <w:t>2.6.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Transfer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_Toc483008061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28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62" w:history="1">
            <w:r w:rsidR="000B6B18" w:rsidRPr="002C5738">
              <w:rPr>
                <w:rStyle w:val="Hyperlink"/>
                <w:rFonts w:cs="Times New Roman"/>
                <w:noProof/>
              </w:rPr>
              <w:t>2.7.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Approve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_Toc483008062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30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63" w:history="1">
            <w:r w:rsidR="000B6B18" w:rsidRPr="002C5738">
              <w:rPr>
                <w:rStyle w:val="Hyperlink"/>
                <w:rFonts w:cs="Times New Roman"/>
                <w:noProof/>
              </w:rPr>
              <w:t>2.8.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Deactivate News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_Toc483008063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31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64" w:history="1">
            <w:r w:rsidR="000B6B18" w:rsidRPr="002C5738">
              <w:rPr>
                <w:rStyle w:val="Hyperlink"/>
                <w:rFonts w:cs="Times New Roman"/>
                <w:noProof/>
              </w:rPr>
              <w:t>2.9.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Search News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_Toc483008064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33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65" w:history="1">
            <w:r w:rsidR="000B6B18" w:rsidRPr="002C5738">
              <w:rPr>
                <w:rStyle w:val="Hyperlink"/>
                <w:rFonts w:cs="Times New Roman"/>
                <w:noProof/>
              </w:rPr>
              <w:t>2.10.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Unpush News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_Toc483008065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35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66" w:history="1">
            <w:r w:rsidR="000B6B18" w:rsidRPr="002C5738">
              <w:rPr>
                <w:rStyle w:val="Hyperlink"/>
                <w:rFonts w:cs="Times New Roman"/>
                <w:noProof/>
              </w:rPr>
              <w:t>2.11.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Sort News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_Toc483008066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36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67" w:history="1">
            <w:r w:rsidR="000B6B18" w:rsidRPr="002C5738">
              <w:rPr>
                <w:rStyle w:val="Hyperlink"/>
                <w:rFonts w:cs="Times New Roman"/>
                <w:noProof/>
              </w:rPr>
              <w:t>2.12.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Push News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_Toc483008067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37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68" w:history="1">
            <w:r w:rsidR="000B6B18" w:rsidRPr="002C5738">
              <w:rPr>
                <w:rStyle w:val="Hyperlink"/>
                <w:rFonts w:cs="Times New Roman"/>
                <w:noProof/>
              </w:rPr>
              <w:t>2.13.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Create draft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_Toc483008068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38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69" w:history="1">
            <w:r w:rsidR="000B6B18" w:rsidRPr="002C5738">
              <w:rPr>
                <w:rStyle w:val="Hyperlink"/>
                <w:rFonts w:cs="Times New Roman"/>
                <w:noProof/>
              </w:rPr>
              <w:t>2.14.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Share news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_Toc483008069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40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008070" w:history="1">
            <w:r w:rsidR="000B6B18" w:rsidRPr="002C5738">
              <w:rPr>
                <w:rStyle w:val="Hyperlink"/>
                <w:rFonts w:cs="Times New Roman"/>
                <w:noProof/>
              </w:rPr>
              <w:t>3.</w:t>
            </w:r>
            <w:r w:rsidR="000B6B1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Manage examination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_Toc483008070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41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71" w:history="1">
            <w:r w:rsidR="000B6B18" w:rsidRPr="002C5738">
              <w:rPr>
                <w:rStyle w:val="Hyperlink"/>
                <w:rFonts w:cs="Times New Roman"/>
                <w:noProof/>
              </w:rPr>
              <w:t>3.1.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View individual point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_Toc483008071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41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72" w:history="1">
            <w:r w:rsidR="000B6B18" w:rsidRPr="002C5738">
              <w:rPr>
                <w:rStyle w:val="Hyperlink"/>
                <w:rFonts w:cs="Times New Roman"/>
                <w:noProof/>
              </w:rPr>
              <w:t>3.2.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Import point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_Toc483008072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42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008073" w:history="1">
            <w:r w:rsidR="000B6B18" w:rsidRPr="002C5738">
              <w:rPr>
                <w:rStyle w:val="Hyperlink"/>
                <w:rFonts w:eastAsia="Times New Roman" w:cs="Times New Roman"/>
                <w:noProof/>
              </w:rPr>
              <w:t>4.</w:t>
            </w:r>
            <w:r w:rsidR="000B6B1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eastAsia="Times New Roman" w:cs="Times New Roman"/>
                <w:noProof/>
              </w:rPr>
              <w:t>Manage categories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_Toc483008073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44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74" w:history="1">
            <w:r w:rsidR="000B6B18" w:rsidRPr="002C5738">
              <w:rPr>
                <w:rStyle w:val="Hyperlink"/>
                <w:rFonts w:cs="Times New Roman"/>
                <w:noProof/>
              </w:rPr>
              <w:t>4.1.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View categories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_Toc483008074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44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75" w:history="1">
            <w:r w:rsidR="000B6B18" w:rsidRPr="002C5738">
              <w:rPr>
                <w:rStyle w:val="Hyperlink"/>
                <w:rFonts w:cs="Times New Roman"/>
                <w:noProof/>
              </w:rPr>
              <w:t>4.2.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View List Categories in CMS page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_Toc483008075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45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76" w:history="1">
            <w:r w:rsidR="000B6B18" w:rsidRPr="002C5738">
              <w:rPr>
                <w:rStyle w:val="Hyperlink"/>
                <w:rFonts w:cs="Times New Roman"/>
                <w:noProof/>
              </w:rPr>
              <w:t>4.3.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Add category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_Toc483008076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46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77" w:history="1">
            <w:r w:rsidR="000B6B18" w:rsidRPr="002C5738">
              <w:rPr>
                <w:rStyle w:val="Hyperlink"/>
                <w:rFonts w:cs="Times New Roman"/>
                <w:noProof/>
              </w:rPr>
              <w:t>4.4.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Edit category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_Toc483008077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47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78" w:history="1">
            <w:r w:rsidR="000B6B18" w:rsidRPr="002C5738">
              <w:rPr>
                <w:rStyle w:val="Hyperlink"/>
                <w:rFonts w:cs="Times New Roman"/>
                <w:noProof/>
              </w:rPr>
              <w:t>4.5.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Delete category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_Toc483008078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49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008079" w:history="1">
            <w:r w:rsidR="000B6B18" w:rsidRPr="002C5738">
              <w:rPr>
                <w:rStyle w:val="Hyperlink"/>
                <w:rFonts w:eastAsia="Times New Roman" w:cs="Times New Roman"/>
                <w:noProof/>
              </w:rPr>
              <w:t>5.</w:t>
            </w:r>
            <w:r w:rsidR="000B6B1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eastAsia="Times New Roman" w:cs="Times New Roman"/>
                <w:noProof/>
              </w:rPr>
              <w:t>Manage languages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_Toc483008079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50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80" w:history="1">
            <w:r w:rsidR="000B6B18" w:rsidRPr="002C5738">
              <w:rPr>
                <w:rStyle w:val="Hyperlink"/>
                <w:rFonts w:cs="Times New Roman"/>
                <w:noProof/>
              </w:rPr>
              <w:t>5.1.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Change language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_Toc483008080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50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008081" w:history="1">
            <w:r w:rsidR="000B6B18" w:rsidRPr="002C5738">
              <w:rPr>
                <w:rStyle w:val="Hyperlink"/>
                <w:rFonts w:cs="Times New Roman"/>
                <w:noProof/>
              </w:rPr>
              <w:t>6.</w:t>
            </w:r>
            <w:r w:rsidR="000B6B1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Manage banner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_Toc483008081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51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82" w:history="1">
            <w:r w:rsidR="000B6B18" w:rsidRPr="002C5738">
              <w:rPr>
                <w:rStyle w:val="Hyperlink"/>
                <w:rFonts w:cs="Times New Roman"/>
                <w:noProof/>
              </w:rPr>
              <w:t>6.1.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Create banner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_Toc483008082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51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83" w:history="1">
            <w:r w:rsidR="000B6B18" w:rsidRPr="002C5738">
              <w:rPr>
                <w:rStyle w:val="Hyperlink"/>
                <w:rFonts w:cs="Times New Roman"/>
                <w:noProof/>
              </w:rPr>
              <w:t>6.2.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View banner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_Toc483008083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53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84" w:history="1">
            <w:r w:rsidR="000B6B18" w:rsidRPr="002C5738">
              <w:rPr>
                <w:rStyle w:val="Hyperlink"/>
                <w:rFonts w:cs="Times New Roman"/>
                <w:noProof/>
              </w:rPr>
              <w:t>6.3.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View Banners in CMS page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_Toc483008084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54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85" w:history="1">
            <w:r w:rsidR="000B6B18" w:rsidRPr="002C5738">
              <w:rPr>
                <w:rStyle w:val="Hyperlink"/>
                <w:rFonts w:cs="Times New Roman"/>
                <w:noProof/>
              </w:rPr>
              <w:t>6.4.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Show hide banner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_Toc483008085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55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86" w:history="1">
            <w:r w:rsidR="000B6B18" w:rsidRPr="002C5738">
              <w:rPr>
                <w:rStyle w:val="Hyperlink"/>
                <w:rFonts w:cs="Times New Roman"/>
                <w:noProof/>
              </w:rPr>
              <w:t>6.5.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Edit banner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_Toc483008086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56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87" w:history="1">
            <w:r w:rsidR="000B6B18" w:rsidRPr="002C5738">
              <w:rPr>
                <w:rStyle w:val="Hyperlink"/>
                <w:rFonts w:cs="Times New Roman"/>
                <w:noProof/>
              </w:rPr>
              <w:t>6.6.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Delete banner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_Toc483008087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57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88" w:history="1">
            <w:r w:rsidR="000B6B18" w:rsidRPr="002C5738">
              <w:rPr>
                <w:rStyle w:val="Hyperlink"/>
                <w:rFonts w:cs="Times New Roman"/>
                <w:noProof/>
              </w:rPr>
              <w:t>6.7.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Arrange images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_Toc483008088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59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008089" w:history="1">
            <w:r w:rsidR="000B6B18" w:rsidRPr="002C5738">
              <w:rPr>
                <w:rStyle w:val="Hyperlink"/>
                <w:rFonts w:cs="Times New Roman"/>
                <w:noProof/>
              </w:rPr>
              <w:t>7.</w:t>
            </w:r>
            <w:r w:rsidR="000B6B1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Manage questions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_Toc483008089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61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90" w:history="1">
            <w:r w:rsidR="000B6B18" w:rsidRPr="002C5738">
              <w:rPr>
                <w:rStyle w:val="Hyperlink"/>
                <w:rFonts w:cs="Times New Roman"/>
                <w:noProof/>
              </w:rPr>
              <w:t>7.1.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Send questions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_Toc483008090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61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91" w:history="1">
            <w:r w:rsidR="000B6B18" w:rsidRPr="002C5738">
              <w:rPr>
                <w:rStyle w:val="Hyperlink"/>
                <w:rFonts w:cs="Times New Roman"/>
                <w:noProof/>
              </w:rPr>
              <w:t>7.2.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Answer questions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_Toc483008091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63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92" w:history="1">
            <w:r w:rsidR="000B6B18" w:rsidRPr="002C5738">
              <w:rPr>
                <w:rStyle w:val="Hyperlink"/>
                <w:rFonts w:cs="Times New Roman"/>
                <w:noProof/>
              </w:rPr>
              <w:t>7.3.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View questions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_Toc483008092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65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93" w:history="1">
            <w:r w:rsidR="000B6B18" w:rsidRPr="002C5738">
              <w:rPr>
                <w:rStyle w:val="Hyperlink"/>
                <w:rFonts w:cs="Times New Roman"/>
                <w:noProof/>
              </w:rPr>
              <w:t>7.4.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Approve questions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_Toc483008093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67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008094" w:history="1">
            <w:r w:rsidR="000B6B18" w:rsidRPr="002C5738">
              <w:rPr>
                <w:rStyle w:val="Hyperlink"/>
                <w:rFonts w:cs="Times New Roman"/>
                <w:noProof/>
              </w:rPr>
              <w:t>7.5.</w:t>
            </w:r>
            <w:r w:rsidR="000B6B18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Search questions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_Toc483008094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69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0B6B18" w:rsidRDefault="00631809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008095" w:history="1">
            <w:r w:rsidR="000B6B18" w:rsidRPr="002C5738">
              <w:rPr>
                <w:rStyle w:val="Hyperlink"/>
                <w:rFonts w:cs="Times New Roman"/>
                <w:noProof/>
              </w:rPr>
              <w:t>8.</w:t>
            </w:r>
            <w:r w:rsidR="000B6B1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6B18" w:rsidRPr="002C5738">
              <w:rPr>
                <w:rStyle w:val="Hyperlink"/>
                <w:rFonts w:cs="Times New Roman"/>
                <w:noProof/>
              </w:rPr>
              <w:t>Use case Diagram</w:t>
            </w:r>
            <w:r w:rsidR="000B6B18">
              <w:rPr>
                <w:noProof/>
                <w:webHidden/>
              </w:rPr>
              <w:tab/>
            </w:r>
            <w:r w:rsidR="000B6B18">
              <w:rPr>
                <w:noProof/>
                <w:webHidden/>
              </w:rPr>
              <w:fldChar w:fldCharType="begin"/>
            </w:r>
            <w:r w:rsidR="000B6B18">
              <w:rPr>
                <w:noProof/>
                <w:webHidden/>
              </w:rPr>
              <w:instrText xml:space="preserve"> PAGEREF _Toc483008095 \h </w:instrText>
            </w:r>
            <w:r w:rsidR="000B6B18">
              <w:rPr>
                <w:noProof/>
                <w:webHidden/>
              </w:rPr>
            </w:r>
            <w:r w:rsidR="000B6B18">
              <w:rPr>
                <w:noProof/>
                <w:webHidden/>
              </w:rPr>
              <w:fldChar w:fldCharType="separate"/>
            </w:r>
            <w:r w:rsidR="000B6B18">
              <w:rPr>
                <w:noProof/>
                <w:webHidden/>
              </w:rPr>
              <w:t>71</w:t>
            </w:r>
            <w:r w:rsidR="000B6B18">
              <w:rPr>
                <w:noProof/>
                <w:webHidden/>
              </w:rPr>
              <w:fldChar w:fldCharType="end"/>
            </w:r>
          </w:hyperlink>
        </w:p>
        <w:p w:rsidR="00625A6A" w:rsidRPr="00FE558D" w:rsidRDefault="00625A6A">
          <w:pPr>
            <w:rPr>
              <w:rFonts w:cs="Times New Roman"/>
              <w:color w:val="auto"/>
              <w:sz w:val="28"/>
              <w:szCs w:val="28"/>
            </w:rPr>
          </w:pPr>
          <w:r w:rsidRPr="00FE558D">
            <w:rPr>
              <w:rFonts w:cs="Times New Roman"/>
              <w:b/>
              <w:bCs/>
              <w:noProof/>
              <w:color w:val="auto"/>
              <w:sz w:val="28"/>
              <w:szCs w:val="28"/>
            </w:rPr>
            <w:fldChar w:fldCharType="end"/>
          </w:r>
        </w:p>
      </w:sdtContent>
    </w:sdt>
    <w:p w:rsidR="00DF6A47" w:rsidRPr="00FE558D" w:rsidRDefault="00DF6A47" w:rsidP="00625A6A">
      <w:pPr>
        <w:rPr>
          <w:rFonts w:cs="Times New Roman"/>
          <w:color w:val="auto"/>
          <w:sz w:val="28"/>
          <w:szCs w:val="28"/>
        </w:rPr>
      </w:pPr>
      <w:r w:rsidRPr="00FE558D">
        <w:rPr>
          <w:rFonts w:cs="Times New Roman"/>
          <w:color w:val="auto"/>
          <w:sz w:val="28"/>
          <w:szCs w:val="28"/>
        </w:rPr>
        <w:lastRenderedPageBreak/>
        <w:br w:type="page"/>
      </w:r>
    </w:p>
    <w:p w:rsidR="00676FD4" w:rsidRPr="00FE558D" w:rsidRDefault="00990D25" w:rsidP="0094252F">
      <w:pPr>
        <w:pStyle w:val="Heading1"/>
        <w:numPr>
          <w:ilvl w:val="0"/>
          <w:numId w:val="54"/>
        </w:numPr>
        <w:rPr>
          <w:rFonts w:ascii="Times New Roman" w:hAnsi="Times New Roman" w:cs="Times New Roman"/>
          <w:color w:val="FF3333"/>
          <w:sz w:val="36"/>
          <w:szCs w:val="36"/>
        </w:rPr>
      </w:pPr>
      <w:bookmarkStart w:id="8" w:name="_Toc465013492"/>
      <w:bookmarkStart w:id="9" w:name="_Toc465013662"/>
      <w:bookmarkStart w:id="10" w:name="_Toc483008039"/>
      <w:r w:rsidRPr="00FE558D">
        <w:rPr>
          <w:rFonts w:ascii="Times New Roman" w:hAnsi="Times New Roman" w:cs="Times New Roman"/>
          <w:color w:val="FF3333"/>
          <w:sz w:val="36"/>
          <w:szCs w:val="36"/>
        </w:rPr>
        <w:lastRenderedPageBreak/>
        <w:t>INTRODUCTION</w:t>
      </w:r>
      <w:bookmarkEnd w:id="8"/>
      <w:bookmarkEnd w:id="9"/>
      <w:bookmarkEnd w:id="10"/>
    </w:p>
    <w:p w:rsidR="00563885" w:rsidRPr="00FE558D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FF3333"/>
          <w:sz w:val="32"/>
          <w:szCs w:val="32"/>
        </w:rPr>
      </w:pPr>
      <w:bookmarkStart w:id="11" w:name="OLE_LINK7"/>
      <w:bookmarkStart w:id="12" w:name="_Toc465013493"/>
      <w:bookmarkStart w:id="13" w:name="_Toc465013663"/>
      <w:bookmarkStart w:id="14" w:name="_Toc483008040"/>
      <w:r w:rsidRPr="00FE558D">
        <w:rPr>
          <w:rFonts w:ascii="Times New Roman" w:hAnsi="Times New Roman" w:cs="Times New Roman"/>
          <w:color w:val="FF3333"/>
          <w:sz w:val="32"/>
          <w:szCs w:val="32"/>
        </w:rPr>
        <w:t>P</w:t>
      </w:r>
      <w:r w:rsidR="00563885" w:rsidRPr="00FE558D">
        <w:rPr>
          <w:rFonts w:ascii="Times New Roman" w:hAnsi="Times New Roman" w:cs="Times New Roman"/>
          <w:color w:val="FF3333"/>
          <w:sz w:val="32"/>
          <w:szCs w:val="32"/>
        </w:rPr>
        <w:t>urpose</w:t>
      </w:r>
      <w:bookmarkEnd w:id="11"/>
      <w:bookmarkEnd w:id="12"/>
      <w:bookmarkEnd w:id="13"/>
      <w:bookmarkEnd w:id="14"/>
    </w:p>
    <w:p w:rsidR="00AE01EF" w:rsidRPr="00FE558D" w:rsidRDefault="00AE01EF" w:rsidP="00B66947">
      <w:pPr>
        <w:pStyle w:val="ListParagraph"/>
        <w:numPr>
          <w:ilvl w:val="0"/>
          <w:numId w:val="6"/>
        </w:numPr>
        <w:rPr>
          <w:rFonts w:cs="Times New Roman"/>
          <w:color w:val="auto"/>
          <w:sz w:val="28"/>
          <w:szCs w:val="28"/>
        </w:rPr>
      </w:pPr>
      <w:r w:rsidRPr="00FE558D">
        <w:rPr>
          <w:rFonts w:cs="Times New Roman"/>
          <w:color w:val="auto"/>
          <w:sz w:val="28"/>
          <w:szCs w:val="28"/>
        </w:rPr>
        <w:t>This document is description about vision and scope of Van Lang Admissions project. It shows the vision what BSS – Team wants to toward and the scope of project for BSS – Team doesn’t exceed the limit of project.</w:t>
      </w:r>
    </w:p>
    <w:p w:rsidR="00701DED" w:rsidRPr="00FE558D" w:rsidRDefault="0058663F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  <w:sz w:val="32"/>
          <w:szCs w:val="32"/>
        </w:rPr>
      </w:pPr>
      <w:bookmarkStart w:id="15" w:name="_Toc465013494"/>
      <w:bookmarkStart w:id="16" w:name="_Toc465013664"/>
      <w:bookmarkStart w:id="17" w:name="_Toc483008041"/>
      <w:r w:rsidRPr="00FE558D">
        <w:rPr>
          <w:rFonts w:ascii="Times New Roman" w:hAnsi="Times New Roman" w:cs="Times New Roman"/>
          <w:color w:val="FF3333"/>
          <w:sz w:val="32"/>
          <w:szCs w:val="32"/>
        </w:rPr>
        <w:t>Audience</w:t>
      </w:r>
      <w:bookmarkEnd w:id="15"/>
      <w:bookmarkEnd w:id="16"/>
      <w:bookmarkEnd w:id="17"/>
    </w:p>
    <w:p w:rsidR="00701DED" w:rsidRPr="00FE558D" w:rsidRDefault="00701DED" w:rsidP="00B66947">
      <w:pPr>
        <w:pStyle w:val="ListParagraph"/>
        <w:numPr>
          <w:ilvl w:val="0"/>
          <w:numId w:val="5"/>
        </w:numPr>
        <w:rPr>
          <w:rFonts w:cs="Times New Roman"/>
          <w:color w:val="auto"/>
          <w:sz w:val="28"/>
          <w:szCs w:val="28"/>
        </w:rPr>
      </w:pPr>
      <w:r w:rsidRPr="00FE558D">
        <w:rPr>
          <w:rFonts w:cs="Times New Roman"/>
          <w:noProof/>
          <w:color w:val="auto"/>
          <w:sz w:val="28"/>
          <w:szCs w:val="28"/>
        </w:rPr>
        <w:t>The main audiences of this document are: Mentor, Base Steps Solution Team and customer</w:t>
      </w:r>
      <w:r w:rsidR="00ED600C" w:rsidRPr="00FE558D">
        <w:rPr>
          <w:rFonts w:cs="Times New Roman"/>
          <w:noProof/>
          <w:color w:val="auto"/>
          <w:sz w:val="28"/>
          <w:szCs w:val="28"/>
        </w:rPr>
        <w:t>.</w:t>
      </w:r>
    </w:p>
    <w:p w:rsidR="00D7319E" w:rsidRPr="00FE558D" w:rsidRDefault="00D7319E" w:rsidP="00D7319E">
      <w:pPr>
        <w:pStyle w:val="ListParagraph"/>
        <w:rPr>
          <w:rFonts w:cs="Times New Roman"/>
          <w:noProof/>
          <w:color w:val="auto"/>
          <w:sz w:val="28"/>
          <w:szCs w:val="28"/>
        </w:rPr>
      </w:pPr>
    </w:p>
    <w:p w:rsidR="00AF73DD" w:rsidRPr="00FE558D" w:rsidRDefault="00950BCB" w:rsidP="0094252F">
      <w:pPr>
        <w:pStyle w:val="Heading1"/>
        <w:numPr>
          <w:ilvl w:val="0"/>
          <w:numId w:val="54"/>
        </w:numPr>
        <w:rPr>
          <w:rFonts w:ascii="Times New Roman" w:hAnsi="Times New Roman" w:cs="Times New Roman"/>
          <w:color w:val="FF3333"/>
          <w:sz w:val="36"/>
          <w:szCs w:val="36"/>
        </w:rPr>
      </w:pPr>
      <w:bookmarkStart w:id="18" w:name="_Toc483008042"/>
      <w:r w:rsidRPr="00FE558D">
        <w:rPr>
          <w:rFonts w:ascii="Times New Roman" w:hAnsi="Times New Roman" w:cs="Times New Roman"/>
          <w:color w:val="FF3333"/>
          <w:sz w:val="36"/>
          <w:szCs w:val="36"/>
        </w:rPr>
        <w:t>Use case</w:t>
      </w:r>
      <w:r w:rsidR="0095616D" w:rsidRPr="00FE558D">
        <w:rPr>
          <w:rFonts w:ascii="Times New Roman" w:hAnsi="Times New Roman" w:cs="Times New Roman"/>
          <w:color w:val="FF3333"/>
          <w:sz w:val="36"/>
          <w:szCs w:val="36"/>
        </w:rPr>
        <w:t xml:space="preserve"> Descriptions</w:t>
      </w:r>
      <w:bookmarkEnd w:id="18"/>
    </w:p>
    <w:p w:rsidR="00704AE8" w:rsidRPr="00FE558D" w:rsidRDefault="00704AE8" w:rsidP="00704AE8">
      <w:pPr>
        <w:rPr>
          <w:rFonts w:cs="Times New Roman"/>
        </w:rPr>
      </w:pPr>
    </w:p>
    <w:p w:rsidR="00704AE8" w:rsidRPr="00FE558D" w:rsidRDefault="00704AE8" w:rsidP="00704AE8">
      <w:pPr>
        <w:rPr>
          <w:rFonts w:cs="Times New Roman"/>
        </w:rPr>
      </w:pPr>
    </w:p>
    <w:p w:rsidR="00704AE8" w:rsidRPr="00FE558D" w:rsidRDefault="00704AE8" w:rsidP="00704AE8">
      <w:pPr>
        <w:rPr>
          <w:rFonts w:cs="Times New Roman"/>
        </w:rPr>
      </w:pPr>
    </w:p>
    <w:p w:rsidR="00704AE8" w:rsidRPr="00FE558D" w:rsidRDefault="00704AE8" w:rsidP="00704AE8">
      <w:pPr>
        <w:rPr>
          <w:rFonts w:cs="Times New Roman"/>
        </w:rPr>
      </w:pPr>
    </w:p>
    <w:p w:rsidR="00704AE8" w:rsidRPr="00FE558D" w:rsidRDefault="00704AE8" w:rsidP="00704AE8">
      <w:pPr>
        <w:rPr>
          <w:rFonts w:cs="Times New Roman"/>
        </w:rPr>
      </w:pPr>
    </w:p>
    <w:p w:rsidR="00704AE8" w:rsidRPr="00FE558D" w:rsidRDefault="00704AE8" w:rsidP="00704AE8">
      <w:pPr>
        <w:rPr>
          <w:rFonts w:cs="Times New Roman"/>
        </w:rPr>
      </w:pPr>
    </w:p>
    <w:p w:rsidR="00704AE8" w:rsidRPr="00FE558D" w:rsidRDefault="00704AE8" w:rsidP="00704AE8">
      <w:pPr>
        <w:rPr>
          <w:rFonts w:cs="Times New Roman"/>
        </w:rPr>
      </w:pPr>
    </w:p>
    <w:p w:rsidR="00704AE8" w:rsidRPr="00FE558D" w:rsidRDefault="00704AE8" w:rsidP="00704AE8">
      <w:pPr>
        <w:rPr>
          <w:rFonts w:cs="Times New Roman"/>
        </w:rPr>
      </w:pPr>
    </w:p>
    <w:p w:rsidR="00704AE8" w:rsidRPr="00FE558D" w:rsidRDefault="00704AE8" w:rsidP="00704AE8">
      <w:pPr>
        <w:rPr>
          <w:rFonts w:cs="Times New Roman"/>
        </w:rPr>
      </w:pPr>
    </w:p>
    <w:p w:rsidR="00704AE8" w:rsidRPr="00FE558D" w:rsidRDefault="00704AE8" w:rsidP="00704AE8">
      <w:pPr>
        <w:rPr>
          <w:rFonts w:cs="Times New Roman"/>
        </w:rPr>
      </w:pPr>
    </w:p>
    <w:p w:rsidR="00704AE8" w:rsidRPr="00FE558D" w:rsidRDefault="00704AE8" w:rsidP="00704AE8">
      <w:pPr>
        <w:rPr>
          <w:rFonts w:cs="Times New Roman"/>
        </w:rPr>
      </w:pPr>
    </w:p>
    <w:p w:rsidR="00704AE8" w:rsidRPr="00FE558D" w:rsidRDefault="00704AE8" w:rsidP="00704AE8">
      <w:pPr>
        <w:rPr>
          <w:rFonts w:cs="Times New Roman"/>
        </w:rPr>
      </w:pPr>
    </w:p>
    <w:p w:rsidR="00AF73DD" w:rsidRPr="00FE558D" w:rsidRDefault="00AF73DD" w:rsidP="0094252F">
      <w:pPr>
        <w:pStyle w:val="Heading2"/>
        <w:numPr>
          <w:ilvl w:val="1"/>
          <w:numId w:val="54"/>
        </w:numPr>
        <w:rPr>
          <w:rFonts w:ascii="Times New Roman" w:hAnsi="Times New Roman" w:cs="Times New Roman"/>
          <w:color w:val="FF3333"/>
          <w:sz w:val="32"/>
          <w:szCs w:val="32"/>
        </w:rPr>
      </w:pPr>
      <w:bookmarkStart w:id="19" w:name="_Toc483008043"/>
      <w:r w:rsidRPr="00FE558D">
        <w:rPr>
          <w:rFonts w:ascii="Times New Roman" w:hAnsi="Times New Roman" w:cs="Times New Roman"/>
          <w:color w:val="FF3333"/>
          <w:sz w:val="32"/>
          <w:szCs w:val="32"/>
        </w:rPr>
        <w:lastRenderedPageBreak/>
        <w:t>Manage accounts</w:t>
      </w:r>
      <w:bookmarkEnd w:id="19"/>
    </w:p>
    <w:p w:rsidR="0095616D" w:rsidRPr="00FE558D" w:rsidRDefault="00AF73DD" w:rsidP="0094252F">
      <w:pPr>
        <w:pStyle w:val="Heading3"/>
        <w:numPr>
          <w:ilvl w:val="2"/>
          <w:numId w:val="54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0" w:name="_Toc483008044"/>
      <w:r w:rsidRPr="00FE558D">
        <w:rPr>
          <w:rFonts w:ascii="Times New Roman" w:hAnsi="Times New Roman" w:cs="Times New Roman"/>
          <w:color w:val="FF3333"/>
          <w:sz w:val="28"/>
          <w:szCs w:val="28"/>
        </w:rPr>
        <w:t>Log in</w:t>
      </w:r>
      <w:bookmarkEnd w:id="20"/>
    </w:p>
    <w:tbl>
      <w:tblPr>
        <w:tblStyle w:val="TableGrid"/>
        <w:tblW w:w="9016" w:type="dxa"/>
        <w:tblLayout w:type="fixed"/>
        <w:tblLook w:val="0400" w:firstRow="0" w:lastRow="0" w:firstColumn="0" w:lastColumn="0" w:noHBand="0" w:noVBand="1"/>
      </w:tblPr>
      <w:tblGrid>
        <w:gridCol w:w="2383"/>
        <w:gridCol w:w="1962"/>
        <w:gridCol w:w="2329"/>
        <w:gridCol w:w="2342"/>
      </w:tblGrid>
      <w:tr w:rsidR="00390A6A" w:rsidRPr="00FE558D" w:rsidTr="003A6254">
        <w:tc>
          <w:tcPr>
            <w:tcW w:w="9016" w:type="dxa"/>
            <w:gridSpan w:val="4"/>
            <w:shd w:val="clear" w:color="auto" w:fill="FF3333"/>
          </w:tcPr>
          <w:p w:rsidR="0095616D" w:rsidRPr="00FE558D" w:rsidRDefault="0095616D" w:rsidP="00F84B64">
            <w:pPr>
              <w:tabs>
                <w:tab w:val="left" w:pos="2584"/>
              </w:tabs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cs="Times New Roman"/>
                <w:color w:val="FFFFFF" w:themeColor="background1"/>
                <w:sz w:val="28"/>
                <w:szCs w:val="28"/>
              </w:rPr>
              <w:t>UC</w:t>
            </w:r>
            <w:r w:rsidRPr="003A6254">
              <w:rPr>
                <w:rFonts w:cs="Times New Roman"/>
                <w:color w:val="FFFFFF" w:themeColor="background1"/>
                <w:sz w:val="28"/>
                <w:szCs w:val="28"/>
                <w:shd w:val="clear" w:color="auto" w:fill="FF3333"/>
              </w:rPr>
              <w:t>-MA-01 Log in</w:t>
            </w:r>
          </w:p>
        </w:tc>
      </w:tr>
      <w:tr w:rsidR="004F6277" w:rsidRPr="00FE558D" w:rsidTr="003A6254">
        <w:trPr>
          <w:trHeight w:val="520"/>
        </w:trPr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196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Hien Nguyen</w:t>
            </w:r>
          </w:p>
        </w:tc>
        <w:tc>
          <w:tcPr>
            <w:tcW w:w="2329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95616D" w:rsidRPr="00FE558D" w:rsidRDefault="00243706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</w:tr>
      <w:tr w:rsidR="004F6277" w:rsidRPr="00FE558D" w:rsidTr="003A6254">
        <w:trPr>
          <w:trHeight w:val="540"/>
        </w:trPr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196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329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95616D" w:rsidRPr="00FE558D" w:rsidRDefault="00243706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18/05/2017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6633" w:type="dxa"/>
            <w:gridSpan w:val="3"/>
          </w:tcPr>
          <w:p w:rsidR="0095616D" w:rsidRPr="00FE558D" w:rsidRDefault="00D7319E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Admin, Editor, Education staff, System admin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log in system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Users: 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Admin, Editor, Education staff</w:t>
            </w:r>
            <w:r w:rsidR="00D7319E" w:rsidRPr="00FE558D">
              <w:rPr>
                <w:rFonts w:cs="Times New Roman"/>
                <w:color w:val="auto"/>
                <w:sz w:val="28"/>
                <w:szCs w:val="28"/>
              </w:rPr>
              <w:t>, System admin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6633" w:type="dxa"/>
            <w:gridSpan w:val="3"/>
          </w:tcPr>
          <w:p w:rsidR="0095616D" w:rsidRPr="00FE558D" w:rsidRDefault="00D7319E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Admin, Editor, Education staff, System admin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click button Login.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6633" w:type="dxa"/>
            <w:gridSpan w:val="3"/>
          </w:tcPr>
          <w:p w:rsidR="0095616D" w:rsidRPr="00FE558D" w:rsidRDefault="00D7319E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Admin, Editor, Education staff, System admin</w:t>
            </w:r>
            <w:r w:rsidR="006E35E8">
              <w:rPr>
                <w:rFonts w:cs="Times New Roman"/>
                <w:color w:val="auto"/>
                <w:sz w:val="28"/>
                <w:szCs w:val="28"/>
              </w:rPr>
              <w:t xml:space="preserve"> must have an account in system and being in “Login CMS” page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Success:</w:t>
            </w:r>
            <w:r w:rsidR="00D7319E" w:rsidRPr="00FE558D">
              <w:rPr>
                <w:rFonts w:cs="Times New Roman"/>
                <w:color w:val="auto"/>
                <w:sz w:val="28"/>
                <w:szCs w:val="28"/>
              </w:rPr>
              <w:t xml:space="preserve"> Admin, Editor, Education staff, System admin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log-in system successfully.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Basic Flow: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94252F">
            <w:pPr>
              <w:numPr>
                <w:ilvl w:val="0"/>
                <w:numId w:val="23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open login form.</w:t>
            </w:r>
          </w:p>
          <w:p w:rsidR="0095616D" w:rsidRPr="00FE558D" w:rsidRDefault="00D7319E" w:rsidP="0094252F">
            <w:pPr>
              <w:numPr>
                <w:ilvl w:val="0"/>
                <w:numId w:val="23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Admin, Editor, Education staff, System admin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input account and password.</w:t>
            </w:r>
          </w:p>
          <w:p w:rsidR="00D7319E" w:rsidRPr="00FE558D" w:rsidRDefault="00D7319E" w:rsidP="0094252F">
            <w:pPr>
              <w:numPr>
                <w:ilvl w:val="0"/>
                <w:numId w:val="23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User click button “Login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”.</w:t>
            </w:r>
          </w:p>
          <w:p w:rsidR="0095616D" w:rsidRPr="00FE558D" w:rsidRDefault="00D7319E" w:rsidP="0094252F">
            <w:pPr>
              <w:numPr>
                <w:ilvl w:val="0"/>
                <w:numId w:val="23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compare data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with database.</w:t>
            </w:r>
          </w:p>
          <w:p w:rsidR="0095616D" w:rsidRPr="00FE558D" w:rsidRDefault="0095616D" w:rsidP="0094252F">
            <w:pPr>
              <w:numPr>
                <w:ilvl w:val="0"/>
                <w:numId w:val="23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System open </w:t>
            </w:r>
            <w:r w:rsidR="00D7319E" w:rsidRPr="00FE558D">
              <w:rPr>
                <w:rFonts w:cs="Times New Roman"/>
                <w:color w:val="auto"/>
                <w:sz w:val="28"/>
                <w:szCs w:val="28"/>
              </w:rPr>
              <w:t>“</w:t>
            </w:r>
            <w:r w:rsidR="006E35E8">
              <w:rPr>
                <w:rFonts w:cs="Times New Roman"/>
                <w:color w:val="auto"/>
                <w:sz w:val="28"/>
                <w:szCs w:val="28"/>
              </w:rPr>
              <w:t>CMS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page</w:t>
            </w:r>
            <w:r w:rsidR="00D7319E" w:rsidRPr="00FE558D">
              <w:rPr>
                <w:rFonts w:cs="Times New Roman"/>
                <w:color w:val="auto"/>
                <w:sz w:val="28"/>
                <w:szCs w:val="28"/>
              </w:rPr>
              <w:t>”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95616D" w:rsidRPr="00FE558D" w:rsidRDefault="0095616D" w:rsidP="0094252F">
            <w:pPr>
              <w:numPr>
                <w:ilvl w:val="0"/>
                <w:numId w:val="23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End of use</w:t>
            </w:r>
            <w:r w:rsidR="008271D4" w:rsidRPr="00FE558D">
              <w:rPr>
                <w:rFonts w:cs="Times New Roman"/>
                <w:color w:val="auto"/>
                <w:sz w:val="28"/>
                <w:szCs w:val="28"/>
              </w:rPr>
              <w:t>-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case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6E35E8">
            <w:pPr>
              <w:spacing w:after="1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6633" w:type="dxa"/>
            <w:gridSpan w:val="3"/>
          </w:tcPr>
          <w:p w:rsidR="0095616D" w:rsidRPr="00FE558D" w:rsidRDefault="00D7319E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FE558D">
              <w:rPr>
                <w:rFonts w:cs="Times New Roman"/>
                <w:color w:val="FF0000"/>
                <w:sz w:val="28"/>
                <w:szCs w:val="28"/>
              </w:rPr>
              <w:t>EF1: Admin, Editor, Education staff, System admin</w:t>
            </w:r>
            <w:r w:rsidR="0095616D" w:rsidRPr="00FE558D">
              <w:rPr>
                <w:rFonts w:cs="Times New Roman"/>
                <w:color w:val="FF0000"/>
                <w:sz w:val="28"/>
                <w:szCs w:val="28"/>
              </w:rPr>
              <w:t xml:space="preserve"> input wrong account or password: (after step 4)</w:t>
            </w:r>
          </w:p>
          <w:p w:rsidR="0095616D" w:rsidRPr="006E35E8" w:rsidRDefault="006E35E8" w:rsidP="0094252F">
            <w:pPr>
              <w:pStyle w:val="ListParagraph"/>
              <w:numPr>
                <w:ilvl w:val="0"/>
                <w:numId w:val="59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notifies</w:t>
            </w:r>
            <w:r w:rsidR="0095616D" w:rsidRPr="006E35E8">
              <w:rPr>
                <w:rFonts w:cs="Times New Roman"/>
                <w:color w:val="auto"/>
                <w:sz w:val="28"/>
                <w:szCs w:val="28"/>
              </w:rPr>
              <w:t xml:space="preserve"> “Incorrect account or password”.</w:t>
            </w:r>
          </w:p>
          <w:p w:rsidR="0095616D" w:rsidRPr="00FE558D" w:rsidRDefault="0095616D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FE558D">
              <w:rPr>
                <w:rFonts w:cs="Times New Roman"/>
                <w:color w:val="FF0000"/>
                <w:sz w:val="28"/>
                <w:szCs w:val="28"/>
              </w:rPr>
              <w:t>EF2: System can’t connect Database: (after step 3)</w:t>
            </w:r>
          </w:p>
          <w:p w:rsidR="0095616D" w:rsidRPr="00FE558D" w:rsidRDefault="00D7319E" w:rsidP="0094252F">
            <w:pPr>
              <w:numPr>
                <w:ilvl w:val="0"/>
                <w:numId w:val="24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notify “Can’t connect to d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atabase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, please try again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”.</w:t>
            </w:r>
          </w:p>
          <w:p w:rsidR="0095616D" w:rsidRPr="00FE558D" w:rsidRDefault="00D7319E" w:rsidP="0094252F">
            <w:pPr>
              <w:numPr>
                <w:ilvl w:val="0"/>
                <w:numId w:val="24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move to 404 page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Usually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B66947">
            <w:pPr>
              <w:numPr>
                <w:ilvl w:val="0"/>
                <w:numId w:val="7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Input fields have a limit under 100 characters.</w:t>
            </w:r>
          </w:p>
          <w:p w:rsidR="0095616D" w:rsidRPr="00FE558D" w:rsidRDefault="0095616D" w:rsidP="00B66947">
            <w:pPr>
              <w:numPr>
                <w:ilvl w:val="0"/>
                <w:numId w:val="7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Password must have censor.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95616D" w:rsidRPr="00FE558D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AF73DD" w:rsidP="0094252F">
      <w:pPr>
        <w:pStyle w:val="Heading3"/>
        <w:numPr>
          <w:ilvl w:val="2"/>
          <w:numId w:val="54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1" w:name="_Toc483008045"/>
      <w:r w:rsidRPr="00FE558D">
        <w:rPr>
          <w:rFonts w:ascii="Times New Roman" w:hAnsi="Times New Roman" w:cs="Times New Roman"/>
          <w:color w:val="FF3333"/>
          <w:sz w:val="28"/>
          <w:szCs w:val="28"/>
        </w:rPr>
        <w:t>Log out</w:t>
      </w:r>
      <w:bookmarkEnd w:id="21"/>
    </w:p>
    <w:tbl>
      <w:tblPr>
        <w:tblStyle w:val="TableGrid"/>
        <w:tblW w:w="9016" w:type="dxa"/>
        <w:tblLayout w:type="fixed"/>
        <w:tblLook w:val="0400" w:firstRow="0" w:lastRow="0" w:firstColumn="0" w:lastColumn="0" w:noHBand="0" w:noVBand="1"/>
      </w:tblPr>
      <w:tblGrid>
        <w:gridCol w:w="2383"/>
        <w:gridCol w:w="1962"/>
        <w:gridCol w:w="2329"/>
        <w:gridCol w:w="2342"/>
      </w:tblGrid>
      <w:tr w:rsidR="00390A6A" w:rsidRPr="00FE558D" w:rsidTr="003A6254">
        <w:tc>
          <w:tcPr>
            <w:tcW w:w="9016" w:type="dxa"/>
            <w:gridSpan w:val="4"/>
            <w:shd w:val="clear" w:color="auto" w:fill="FF3333"/>
          </w:tcPr>
          <w:p w:rsidR="0095616D" w:rsidRPr="00FE558D" w:rsidRDefault="0095616D" w:rsidP="00F84B64">
            <w:pPr>
              <w:tabs>
                <w:tab w:val="left" w:pos="2584"/>
              </w:tabs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cs="Times New Roman"/>
                <w:color w:val="FFFFFF" w:themeColor="background1"/>
                <w:sz w:val="28"/>
                <w:szCs w:val="28"/>
              </w:rPr>
              <w:t>UC-MA-02 Log out</w:t>
            </w:r>
          </w:p>
        </w:tc>
      </w:tr>
      <w:tr w:rsidR="004F6277" w:rsidRPr="00FE558D" w:rsidTr="003A6254">
        <w:trPr>
          <w:trHeight w:val="520"/>
        </w:trPr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196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Hien Nguyen</w:t>
            </w:r>
          </w:p>
        </w:tc>
        <w:tc>
          <w:tcPr>
            <w:tcW w:w="2329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95616D" w:rsidRPr="00FE558D" w:rsidRDefault="00243706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</w:tr>
      <w:tr w:rsidR="004F6277" w:rsidRPr="00FE558D" w:rsidTr="003A6254">
        <w:trPr>
          <w:trHeight w:val="540"/>
        </w:trPr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196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4/12/2015</w:t>
            </w:r>
          </w:p>
        </w:tc>
        <w:tc>
          <w:tcPr>
            <w:tcW w:w="2329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95616D" w:rsidRPr="00FE558D" w:rsidRDefault="00243706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18/05/2017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6633" w:type="dxa"/>
            <w:gridSpan w:val="3"/>
          </w:tcPr>
          <w:p w:rsidR="0095616D" w:rsidRPr="00FE558D" w:rsidRDefault="00D7319E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Admin, Editor, Education staff, System admin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log out system.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Users: 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Admin, Editor, Education staff</w:t>
            </w:r>
            <w:r w:rsidR="00D7319E" w:rsidRPr="00FE558D">
              <w:rPr>
                <w:rFonts w:cs="Times New Roman"/>
                <w:color w:val="auto"/>
                <w:sz w:val="28"/>
                <w:szCs w:val="28"/>
              </w:rPr>
              <w:t>, System admin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6633" w:type="dxa"/>
            <w:gridSpan w:val="3"/>
          </w:tcPr>
          <w:p w:rsidR="0095616D" w:rsidRPr="00FE558D" w:rsidRDefault="00D7319E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Admin, Editor, Education staff, System admin click button “L</w:t>
            </w:r>
            <w:r w:rsidR="006E35E8">
              <w:rPr>
                <w:rFonts w:cs="Times New Roman"/>
                <w:color w:val="auto"/>
                <w:sz w:val="28"/>
                <w:szCs w:val="28"/>
              </w:rPr>
              <w:t>OGOUT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”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6633" w:type="dxa"/>
            <w:gridSpan w:val="3"/>
          </w:tcPr>
          <w:p w:rsidR="0095616D" w:rsidRPr="00FE558D" w:rsidRDefault="00D7319E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Admin, Editor, Education staff, System admin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logged in system.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AB319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Success:</w:t>
            </w:r>
            <w:r w:rsidR="00AB3194" w:rsidRPr="00FE558D">
              <w:rPr>
                <w:rFonts w:cs="Times New Roman"/>
                <w:color w:val="auto"/>
                <w:sz w:val="28"/>
                <w:szCs w:val="28"/>
              </w:rPr>
              <w:t xml:space="preserve"> Admin, Editor, Education staff, System admin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log-out system successfully.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Basic Flow:</w:t>
            </w:r>
          </w:p>
        </w:tc>
        <w:tc>
          <w:tcPr>
            <w:tcW w:w="6633" w:type="dxa"/>
            <w:gridSpan w:val="3"/>
          </w:tcPr>
          <w:p w:rsidR="0095616D" w:rsidRPr="006E35E8" w:rsidRDefault="006E35E8" w:rsidP="006E35E8">
            <w:pPr>
              <w:numPr>
                <w:ilvl w:val="0"/>
                <w:numId w:val="8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User clicks “LOGOUT” button</w:t>
            </w:r>
          </w:p>
          <w:p w:rsidR="0095616D" w:rsidRPr="00FE558D" w:rsidRDefault="0095616D" w:rsidP="00B66947">
            <w:pPr>
              <w:numPr>
                <w:ilvl w:val="0"/>
                <w:numId w:val="8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System </w:t>
            </w:r>
            <w:r w:rsidR="006E35E8">
              <w:rPr>
                <w:rFonts w:cs="Times New Roman"/>
                <w:color w:val="auto"/>
                <w:sz w:val="28"/>
                <w:szCs w:val="28"/>
              </w:rPr>
              <w:t>shows “LOGIN” page</w:t>
            </w:r>
          </w:p>
          <w:p w:rsidR="0095616D" w:rsidRPr="00FE558D" w:rsidRDefault="0095616D" w:rsidP="00B66947">
            <w:pPr>
              <w:numPr>
                <w:ilvl w:val="0"/>
                <w:numId w:val="8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FE558D">
              <w:rPr>
                <w:rFonts w:cs="Times New Roman"/>
                <w:color w:val="auto"/>
                <w:sz w:val="28"/>
                <w:szCs w:val="28"/>
              </w:rPr>
              <w:t>use case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FF0000"/>
                <w:sz w:val="28"/>
                <w:szCs w:val="28"/>
              </w:rPr>
              <w:t xml:space="preserve">AF1: </w:t>
            </w:r>
            <w:r w:rsidR="00AB3194" w:rsidRPr="00FE558D">
              <w:rPr>
                <w:rFonts w:cs="Times New Roman"/>
                <w:color w:val="FF0000"/>
                <w:sz w:val="28"/>
                <w:szCs w:val="28"/>
              </w:rPr>
              <w:t>Admin, Editor, Education staff, System admin</w:t>
            </w:r>
            <w:r w:rsidRPr="00FE558D">
              <w:rPr>
                <w:rFonts w:cs="Times New Roman"/>
                <w:color w:val="FF0000"/>
                <w:sz w:val="28"/>
                <w:szCs w:val="28"/>
              </w:rPr>
              <w:t xml:space="preserve"> cancel log out: (after step 1)</w:t>
            </w:r>
          </w:p>
          <w:p w:rsidR="0095616D" w:rsidRPr="00FE558D" w:rsidRDefault="0095616D" w:rsidP="00B66947">
            <w:pPr>
              <w:numPr>
                <w:ilvl w:val="0"/>
                <w:numId w:val="10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User click button “Cancel”.</w:t>
            </w:r>
          </w:p>
          <w:p w:rsidR="0095616D" w:rsidRPr="00FE558D" w:rsidRDefault="0095616D" w:rsidP="00B66947">
            <w:pPr>
              <w:numPr>
                <w:ilvl w:val="0"/>
                <w:numId w:val="10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close log out alert dialog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FE558D">
              <w:rPr>
                <w:rFonts w:cs="Times New Roman"/>
                <w:color w:val="FF0000"/>
                <w:sz w:val="28"/>
                <w:szCs w:val="28"/>
              </w:rPr>
              <w:t>EF1: System can’t connect Database: (after step 2)</w:t>
            </w:r>
          </w:p>
          <w:p w:rsidR="0095616D" w:rsidRPr="00FE558D" w:rsidRDefault="00AB3194" w:rsidP="00B66947">
            <w:pPr>
              <w:numPr>
                <w:ilvl w:val="0"/>
                <w:numId w:val="12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notify “Can’t connect to d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atabase”.</w:t>
            </w:r>
          </w:p>
          <w:p w:rsidR="0095616D" w:rsidRPr="00FE558D" w:rsidRDefault="00AB3194" w:rsidP="00B66947">
            <w:pPr>
              <w:numPr>
                <w:ilvl w:val="0"/>
                <w:numId w:val="12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move to 404 page.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Usually</w:t>
            </w: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001A88" w:rsidRPr="00FE558D" w:rsidRDefault="00001A88" w:rsidP="00001A88">
      <w:pPr>
        <w:rPr>
          <w:rFonts w:cs="Times New Roman"/>
        </w:rPr>
      </w:pPr>
    </w:p>
    <w:p w:rsidR="0095616D" w:rsidRPr="00FE558D" w:rsidRDefault="00390A6A" w:rsidP="0094252F">
      <w:pPr>
        <w:pStyle w:val="Heading3"/>
        <w:numPr>
          <w:ilvl w:val="2"/>
          <w:numId w:val="54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2" w:name="_Toc483008046"/>
      <w:r w:rsidRPr="00FE558D">
        <w:rPr>
          <w:rFonts w:ascii="Times New Roman" w:hAnsi="Times New Roman" w:cs="Times New Roman"/>
          <w:color w:val="FF3333"/>
          <w:sz w:val="28"/>
          <w:szCs w:val="28"/>
        </w:rPr>
        <w:t>Create account</w:t>
      </w:r>
      <w:bookmarkEnd w:id="22"/>
    </w:p>
    <w:tbl>
      <w:tblPr>
        <w:tblStyle w:val="TableGrid"/>
        <w:tblW w:w="9016" w:type="dxa"/>
        <w:tblLayout w:type="fixed"/>
        <w:tblLook w:val="0400" w:firstRow="0" w:lastRow="0" w:firstColumn="0" w:lastColumn="0" w:noHBand="0" w:noVBand="1"/>
      </w:tblPr>
      <w:tblGrid>
        <w:gridCol w:w="2113"/>
        <w:gridCol w:w="2232"/>
        <w:gridCol w:w="2329"/>
        <w:gridCol w:w="2342"/>
      </w:tblGrid>
      <w:tr w:rsidR="00390A6A" w:rsidRPr="00FE558D" w:rsidTr="003A6254">
        <w:tc>
          <w:tcPr>
            <w:tcW w:w="9016" w:type="dxa"/>
            <w:gridSpan w:val="4"/>
            <w:shd w:val="clear" w:color="auto" w:fill="FF3333"/>
          </w:tcPr>
          <w:p w:rsidR="0095616D" w:rsidRPr="00FE558D" w:rsidRDefault="0095616D" w:rsidP="00F84B64">
            <w:pPr>
              <w:tabs>
                <w:tab w:val="left" w:pos="2584"/>
              </w:tabs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cs="Times New Roman"/>
                <w:color w:val="FFFFFF" w:themeColor="background1"/>
                <w:sz w:val="28"/>
                <w:szCs w:val="28"/>
              </w:rPr>
              <w:br w:type="page"/>
              <w:t>UC-MA-03 Create Account</w:t>
            </w:r>
          </w:p>
        </w:tc>
      </w:tr>
      <w:tr w:rsidR="004F6277" w:rsidRPr="00FE558D" w:rsidTr="003A6254">
        <w:trPr>
          <w:trHeight w:val="520"/>
        </w:trPr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23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Hien Nguyen</w:t>
            </w:r>
          </w:p>
        </w:tc>
        <w:tc>
          <w:tcPr>
            <w:tcW w:w="2329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95616D" w:rsidRPr="00FE558D" w:rsidRDefault="00243706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</w:tr>
      <w:tr w:rsidR="004F6277" w:rsidRPr="00FE558D" w:rsidTr="003A6254">
        <w:trPr>
          <w:trHeight w:val="540"/>
        </w:trPr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23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329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95616D" w:rsidRPr="00FE558D" w:rsidRDefault="00243706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18/05/2017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6903" w:type="dxa"/>
            <w:gridSpan w:val="3"/>
          </w:tcPr>
          <w:p w:rsidR="0095616D" w:rsidRPr="00FE558D" w:rsidRDefault="00AB3194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dmin creates a new account for somebody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lastRenderedPageBreak/>
              <w:t xml:space="preserve">Users: </w:t>
            </w:r>
          </w:p>
        </w:tc>
        <w:tc>
          <w:tcPr>
            <w:tcW w:w="6903" w:type="dxa"/>
            <w:gridSpan w:val="3"/>
          </w:tcPr>
          <w:p w:rsidR="0095616D" w:rsidRPr="00FE558D" w:rsidRDefault="00AB3194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dmin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6903" w:type="dxa"/>
            <w:gridSpan w:val="3"/>
          </w:tcPr>
          <w:p w:rsidR="0095616D" w:rsidRPr="00FE558D" w:rsidRDefault="00AB3194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dmin click button “Create Account”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6903" w:type="dxa"/>
            <w:gridSpan w:val="3"/>
          </w:tcPr>
          <w:p w:rsidR="0095616D" w:rsidRPr="00FE558D" w:rsidRDefault="00AB3194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admin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must have account’s admin</w:t>
            </w:r>
            <w:r w:rsidR="006E35E8">
              <w:rPr>
                <w:rFonts w:cs="Times New Roman"/>
                <w:color w:val="auto"/>
                <w:sz w:val="28"/>
                <w:szCs w:val="28"/>
              </w:rPr>
              <w:t xml:space="preserve"> and being in “Create Account” page.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6903" w:type="dxa"/>
            <w:gridSpan w:val="3"/>
          </w:tcPr>
          <w:p w:rsidR="0095616D" w:rsidRPr="00FE558D" w:rsidRDefault="00AB3194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Success: System a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dmin creates a new account successfully.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Basic Flow:</w:t>
            </w:r>
          </w:p>
        </w:tc>
        <w:tc>
          <w:tcPr>
            <w:tcW w:w="6903" w:type="dxa"/>
            <w:gridSpan w:val="3"/>
          </w:tcPr>
          <w:p w:rsidR="0095616D" w:rsidRPr="00FE558D" w:rsidRDefault="0095616D" w:rsidP="00B66947">
            <w:pPr>
              <w:numPr>
                <w:ilvl w:val="0"/>
                <w:numId w:val="15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show “create new account form”.</w:t>
            </w:r>
          </w:p>
          <w:p w:rsidR="0095616D" w:rsidRPr="00FE558D" w:rsidRDefault="00AB3194" w:rsidP="00B66947">
            <w:pPr>
              <w:numPr>
                <w:ilvl w:val="0"/>
                <w:numId w:val="15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admin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input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information of new account.</w:t>
            </w:r>
          </w:p>
          <w:p w:rsidR="0095616D" w:rsidRPr="00FE558D" w:rsidRDefault="00AB3194" w:rsidP="00B66947">
            <w:pPr>
              <w:numPr>
                <w:ilvl w:val="0"/>
                <w:numId w:val="15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admin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click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="006E35E8">
              <w:rPr>
                <w:rFonts w:cs="Times New Roman"/>
                <w:color w:val="auto"/>
                <w:sz w:val="28"/>
                <w:szCs w:val="28"/>
              </w:rPr>
              <w:t xml:space="preserve"> button “CREATE ACCOUNT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”</w:t>
            </w:r>
          </w:p>
          <w:p w:rsidR="0095616D" w:rsidRPr="00FE558D" w:rsidRDefault="006E35E8" w:rsidP="00B66947">
            <w:pPr>
              <w:numPr>
                <w:ilvl w:val="0"/>
                <w:numId w:val="15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check input data</w:t>
            </w:r>
          </w:p>
          <w:p w:rsidR="0095616D" w:rsidRPr="00FE558D" w:rsidRDefault="0095616D" w:rsidP="00B66947">
            <w:pPr>
              <w:numPr>
                <w:ilvl w:val="0"/>
                <w:numId w:val="15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add new account into database</w:t>
            </w:r>
          </w:p>
          <w:p w:rsidR="0095616D" w:rsidRPr="00FE558D" w:rsidRDefault="006E35E8" w:rsidP="00B66947">
            <w:pPr>
              <w:numPr>
                <w:ilvl w:val="0"/>
                <w:numId w:val="15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notifies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“C</w:t>
            </w:r>
            <w:r>
              <w:rPr>
                <w:rFonts w:cs="Times New Roman"/>
                <w:color w:val="auto"/>
                <w:sz w:val="28"/>
                <w:szCs w:val="28"/>
              </w:rPr>
              <w:t>reate success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”</w:t>
            </w:r>
          </w:p>
          <w:p w:rsidR="0095616D" w:rsidRPr="00FE558D" w:rsidRDefault="0095616D" w:rsidP="00B66947">
            <w:pPr>
              <w:numPr>
                <w:ilvl w:val="0"/>
                <w:numId w:val="15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FE558D">
              <w:rPr>
                <w:rFonts w:cs="Times New Roman"/>
                <w:color w:val="auto"/>
                <w:sz w:val="28"/>
                <w:szCs w:val="28"/>
              </w:rPr>
              <w:t>use case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6903" w:type="dxa"/>
            <w:gridSpan w:val="3"/>
          </w:tcPr>
          <w:p w:rsidR="0095616D" w:rsidRPr="00FE558D" w:rsidRDefault="00AB3194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FE558D">
              <w:rPr>
                <w:rFonts w:cs="Times New Roman"/>
                <w:color w:val="FF0000"/>
                <w:sz w:val="28"/>
                <w:szCs w:val="28"/>
              </w:rPr>
              <w:t>AF1: System admin</w:t>
            </w:r>
            <w:r w:rsidR="0095616D" w:rsidRPr="00FE558D">
              <w:rPr>
                <w:rFonts w:cs="Times New Roman"/>
                <w:color w:val="FF0000"/>
                <w:sz w:val="28"/>
                <w:szCs w:val="28"/>
              </w:rPr>
              <w:t xml:space="preserve"> cancel create new account: (after step 2)</w:t>
            </w:r>
          </w:p>
          <w:p w:rsidR="0095616D" w:rsidRPr="00FE558D" w:rsidRDefault="00AB3194" w:rsidP="00F84B64">
            <w:pPr>
              <w:ind w:left="720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3. System admin</w:t>
            </w:r>
            <w:r w:rsidR="00034C88">
              <w:rPr>
                <w:rFonts w:cs="Times New Roman"/>
                <w:color w:val="auto"/>
                <w:sz w:val="28"/>
                <w:szCs w:val="28"/>
              </w:rPr>
              <w:t xml:space="preserve"> chooses new function.</w:t>
            </w:r>
          </w:p>
          <w:p w:rsidR="0095616D" w:rsidRPr="00FE558D" w:rsidRDefault="0095616D" w:rsidP="00F84B64">
            <w:pPr>
              <w:spacing w:after="160"/>
              <w:ind w:left="720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4.</w:t>
            </w:r>
            <w:r w:rsidR="00034C88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System close create new account form.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690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FE558D">
              <w:rPr>
                <w:rFonts w:cs="Times New Roman"/>
                <w:color w:val="FF0000"/>
                <w:sz w:val="28"/>
                <w:szCs w:val="28"/>
              </w:rPr>
              <w:t xml:space="preserve">EF1: </w:t>
            </w:r>
            <w:r w:rsidR="00AB3194" w:rsidRPr="00FE558D">
              <w:rPr>
                <w:rFonts w:cs="Times New Roman"/>
                <w:color w:val="FF0000"/>
                <w:sz w:val="28"/>
                <w:szCs w:val="28"/>
              </w:rPr>
              <w:t>System admin</w:t>
            </w:r>
            <w:r w:rsidRPr="00FE558D">
              <w:rPr>
                <w:rFonts w:cs="Times New Roman"/>
                <w:color w:val="FF0000"/>
                <w:sz w:val="28"/>
                <w:szCs w:val="28"/>
              </w:rPr>
              <w:t xml:space="preserve"> input invalid information: (after step 4)</w:t>
            </w:r>
          </w:p>
          <w:p w:rsidR="0095616D" w:rsidRPr="00FE558D" w:rsidRDefault="0095616D" w:rsidP="00B66947">
            <w:pPr>
              <w:numPr>
                <w:ilvl w:val="0"/>
                <w:numId w:val="12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notify “Invalid data. Please check again”.</w:t>
            </w:r>
          </w:p>
          <w:p w:rsidR="0095616D" w:rsidRPr="00FE558D" w:rsidRDefault="00AB3194" w:rsidP="00B66947">
            <w:pPr>
              <w:numPr>
                <w:ilvl w:val="0"/>
                <w:numId w:val="12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focus into invalid field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AB3194" w:rsidRPr="00FE558D" w:rsidRDefault="00AB3194" w:rsidP="00AB3194">
            <w:pPr>
              <w:spacing w:after="160"/>
              <w:ind w:left="72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  <w:p w:rsidR="00AB3194" w:rsidRPr="00FE558D" w:rsidRDefault="00AB3194" w:rsidP="00AB3194">
            <w:pPr>
              <w:spacing w:after="160"/>
              <w:ind w:left="72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  <w:p w:rsidR="0095616D" w:rsidRPr="00FE558D" w:rsidRDefault="0095616D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FE558D">
              <w:rPr>
                <w:rFonts w:cs="Times New Roman"/>
                <w:color w:val="FF0000"/>
                <w:sz w:val="28"/>
                <w:szCs w:val="28"/>
              </w:rPr>
              <w:t>EF2: System can’t connect Database: (after step 3)</w:t>
            </w:r>
          </w:p>
          <w:p w:rsidR="0095616D" w:rsidRPr="00FE558D" w:rsidRDefault="00AB3194" w:rsidP="00F84B64">
            <w:pPr>
              <w:ind w:left="360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4.System notify “Can’t connect to d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atabase”.</w:t>
            </w:r>
          </w:p>
          <w:p w:rsidR="0095616D" w:rsidRPr="00FE558D" w:rsidRDefault="00AB3194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    5.System move to 404 page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90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90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Often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903" w:type="dxa"/>
            <w:gridSpan w:val="3"/>
          </w:tcPr>
          <w:p w:rsidR="0095616D" w:rsidRPr="00FE558D" w:rsidRDefault="0095616D" w:rsidP="0094252F">
            <w:pPr>
              <w:numPr>
                <w:ilvl w:val="0"/>
                <w:numId w:val="18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Input fields have a limit under 100 characters.</w:t>
            </w:r>
          </w:p>
          <w:p w:rsidR="0095616D" w:rsidRPr="00FE558D" w:rsidRDefault="0095616D" w:rsidP="0094252F">
            <w:pPr>
              <w:numPr>
                <w:ilvl w:val="0"/>
                <w:numId w:val="18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Password must have censor.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690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95616D" w:rsidRPr="00FE558D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390A6A" w:rsidP="0094252F">
      <w:pPr>
        <w:pStyle w:val="Heading3"/>
        <w:numPr>
          <w:ilvl w:val="2"/>
          <w:numId w:val="54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3" w:name="_Toc483008047"/>
      <w:r w:rsidRPr="00FE558D">
        <w:rPr>
          <w:rFonts w:ascii="Times New Roman" w:hAnsi="Times New Roman" w:cs="Times New Roman"/>
          <w:color w:val="FF3333"/>
          <w:sz w:val="28"/>
          <w:szCs w:val="28"/>
        </w:rPr>
        <w:t>Edit account</w:t>
      </w:r>
      <w:bookmarkEnd w:id="23"/>
    </w:p>
    <w:tbl>
      <w:tblPr>
        <w:tblStyle w:val="TableGrid"/>
        <w:tblW w:w="9016" w:type="dxa"/>
        <w:tblLayout w:type="fixed"/>
        <w:tblLook w:val="0400" w:firstRow="0" w:lastRow="0" w:firstColumn="0" w:lastColumn="0" w:noHBand="0" w:noVBand="1"/>
      </w:tblPr>
      <w:tblGrid>
        <w:gridCol w:w="2203"/>
        <w:gridCol w:w="2142"/>
        <w:gridCol w:w="2329"/>
        <w:gridCol w:w="2342"/>
      </w:tblGrid>
      <w:tr w:rsidR="00390A6A" w:rsidRPr="00FE558D" w:rsidTr="003A6254">
        <w:tc>
          <w:tcPr>
            <w:tcW w:w="9016" w:type="dxa"/>
            <w:gridSpan w:val="4"/>
            <w:shd w:val="clear" w:color="auto" w:fill="FF3333"/>
          </w:tcPr>
          <w:p w:rsidR="0095616D" w:rsidRPr="00FE558D" w:rsidRDefault="0095616D" w:rsidP="00F84B64">
            <w:pPr>
              <w:tabs>
                <w:tab w:val="left" w:pos="2584"/>
              </w:tabs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cs="Times New Roman"/>
                <w:color w:val="FFFFFF" w:themeColor="background1"/>
                <w:sz w:val="28"/>
                <w:szCs w:val="28"/>
              </w:rPr>
              <w:t>UC-MA-04 Edit Account</w:t>
            </w:r>
          </w:p>
        </w:tc>
      </w:tr>
      <w:tr w:rsidR="004F6277" w:rsidRPr="00FE558D" w:rsidTr="003A6254">
        <w:trPr>
          <w:trHeight w:val="520"/>
        </w:trPr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14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Hien Nguyen</w:t>
            </w:r>
          </w:p>
        </w:tc>
        <w:tc>
          <w:tcPr>
            <w:tcW w:w="2329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95616D" w:rsidRPr="00FE558D" w:rsidRDefault="00243706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</w:tr>
      <w:tr w:rsidR="004F6277" w:rsidRPr="00FE558D" w:rsidTr="003A6254">
        <w:trPr>
          <w:trHeight w:val="540"/>
        </w:trPr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lastRenderedPageBreak/>
              <w:t>Creation date:</w:t>
            </w:r>
          </w:p>
        </w:tc>
        <w:tc>
          <w:tcPr>
            <w:tcW w:w="214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329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95616D" w:rsidRPr="00FE558D" w:rsidRDefault="00243706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18/05/2017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6813" w:type="dxa"/>
            <w:gridSpan w:val="3"/>
          </w:tcPr>
          <w:p w:rsidR="0095616D" w:rsidRPr="00FE558D" w:rsidRDefault="00034C88" w:rsidP="00034C88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System Admin 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edit</w:t>
            </w:r>
            <w:r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information of their account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Users: </w:t>
            </w:r>
          </w:p>
        </w:tc>
        <w:tc>
          <w:tcPr>
            <w:tcW w:w="6813" w:type="dxa"/>
            <w:gridSpan w:val="3"/>
          </w:tcPr>
          <w:p w:rsidR="0095616D" w:rsidRPr="00FE558D" w:rsidRDefault="00034C88" w:rsidP="00034C88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Admin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6813" w:type="dxa"/>
            <w:gridSpan w:val="3"/>
          </w:tcPr>
          <w:p w:rsidR="0095616D" w:rsidRPr="00FE558D" w:rsidRDefault="00034C88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System Admin 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click</w:t>
            </w:r>
            <w:r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button “Edit”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button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6813" w:type="dxa"/>
            <w:gridSpan w:val="3"/>
          </w:tcPr>
          <w:p w:rsidR="00B67361" w:rsidRPr="00FE558D" w:rsidRDefault="00034C88" w:rsidP="00034C88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System </w:t>
            </w:r>
            <w:r w:rsidR="00B67361" w:rsidRPr="00FE558D">
              <w:rPr>
                <w:rFonts w:cs="Times New Roman"/>
                <w:color w:val="auto"/>
                <w:sz w:val="28"/>
                <w:szCs w:val="28"/>
              </w:rPr>
              <w:t>Admin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has logged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in </w:t>
            </w:r>
            <w:r>
              <w:rPr>
                <w:rFonts w:cs="Times New Roman"/>
                <w:color w:val="auto"/>
                <w:sz w:val="28"/>
                <w:szCs w:val="28"/>
              </w:rPr>
              <w:t>CMS page and being in “Edit Profile” page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6813" w:type="dxa"/>
            <w:gridSpan w:val="3"/>
          </w:tcPr>
          <w:p w:rsidR="0095616D" w:rsidRPr="00FE558D" w:rsidRDefault="0095616D" w:rsidP="00034C8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Success:</w:t>
            </w:r>
            <w:r w:rsidR="00034C88">
              <w:rPr>
                <w:rFonts w:cs="Times New Roman"/>
                <w:color w:val="auto"/>
                <w:sz w:val="28"/>
                <w:szCs w:val="28"/>
              </w:rPr>
              <w:t xml:space="preserve"> System</w:t>
            </w:r>
            <w:r w:rsidR="00B67361" w:rsidRPr="00FE558D">
              <w:rPr>
                <w:rFonts w:cs="Times New Roman"/>
                <w:color w:val="auto"/>
                <w:sz w:val="28"/>
                <w:szCs w:val="28"/>
              </w:rPr>
              <w:t xml:space="preserve"> Admin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edit</w:t>
            </w:r>
            <w:r w:rsidR="00034C88">
              <w:rPr>
                <w:rFonts w:cs="Times New Roman"/>
                <w:color w:val="auto"/>
                <w:sz w:val="28"/>
                <w:szCs w:val="28"/>
              </w:rPr>
              <w:t>s the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account successfully.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Basic Flow:</w:t>
            </w:r>
          </w:p>
        </w:tc>
        <w:tc>
          <w:tcPr>
            <w:tcW w:w="6813" w:type="dxa"/>
            <w:gridSpan w:val="3"/>
          </w:tcPr>
          <w:p w:rsidR="0095616D" w:rsidRPr="00FE558D" w:rsidRDefault="00B67361" w:rsidP="00B66947">
            <w:pPr>
              <w:numPr>
                <w:ilvl w:val="0"/>
                <w:numId w:val="13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show</w:t>
            </w:r>
            <w:r w:rsidR="00006821"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“E</w:t>
            </w:r>
            <w:r w:rsidR="00006821">
              <w:rPr>
                <w:rFonts w:cs="Times New Roman"/>
                <w:color w:val="auto"/>
                <w:sz w:val="28"/>
                <w:szCs w:val="28"/>
              </w:rPr>
              <w:t>dit Profile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”</w:t>
            </w:r>
            <w:r w:rsidR="00006821">
              <w:rPr>
                <w:rFonts w:cs="Times New Roman"/>
                <w:color w:val="auto"/>
                <w:sz w:val="28"/>
                <w:szCs w:val="28"/>
              </w:rPr>
              <w:t xml:space="preserve"> form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95616D" w:rsidRPr="00FE558D" w:rsidRDefault="00006821" w:rsidP="00B66947">
            <w:pPr>
              <w:numPr>
                <w:ilvl w:val="0"/>
                <w:numId w:val="13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System </w:t>
            </w:r>
            <w:r w:rsidR="00B67361" w:rsidRPr="00FE558D">
              <w:rPr>
                <w:rFonts w:cs="Times New Roman"/>
                <w:color w:val="auto"/>
                <w:sz w:val="28"/>
                <w:szCs w:val="28"/>
              </w:rPr>
              <w:t>Admin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edit</w:t>
            </w:r>
            <w:r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information.</w:t>
            </w:r>
          </w:p>
          <w:p w:rsidR="0095616D" w:rsidRPr="00FE558D" w:rsidRDefault="00006821" w:rsidP="00B66947">
            <w:pPr>
              <w:numPr>
                <w:ilvl w:val="0"/>
                <w:numId w:val="13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System </w:t>
            </w:r>
            <w:r w:rsidR="00B67361" w:rsidRPr="00FE558D">
              <w:rPr>
                <w:rFonts w:cs="Times New Roman"/>
                <w:color w:val="auto"/>
                <w:sz w:val="28"/>
                <w:szCs w:val="28"/>
              </w:rPr>
              <w:t>Admin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click</w:t>
            </w:r>
            <w:r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button “</w:t>
            </w:r>
            <w:r>
              <w:rPr>
                <w:rFonts w:cs="Times New Roman"/>
                <w:color w:val="auto"/>
                <w:sz w:val="28"/>
                <w:szCs w:val="28"/>
              </w:rPr>
              <w:t>EDIT ACCOUNT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”</w:t>
            </w:r>
          </w:p>
          <w:p w:rsidR="0095616D" w:rsidRPr="00FE558D" w:rsidRDefault="0095616D" w:rsidP="00B66947">
            <w:pPr>
              <w:numPr>
                <w:ilvl w:val="0"/>
                <w:numId w:val="13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check input data.</w:t>
            </w:r>
          </w:p>
          <w:p w:rsidR="0095616D" w:rsidRPr="00FE558D" w:rsidRDefault="0095616D" w:rsidP="00B66947">
            <w:pPr>
              <w:numPr>
                <w:ilvl w:val="0"/>
                <w:numId w:val="13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update new information into database.</w:t>
            </w:r>
          </w:p>
          <w:p w:rsidR="0095616D" w:rsidRPr="00FE558D" w:rsidRDefault="00034C88" w:rsidP="00B66947">
            <w:pPr>
              <w:numPr>
                <w:ilvl w:val="0"/>
                <w:numId w:val="13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notify “Edit Success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”</w:t>
            </w:r>
          </w:p>
          <w:p w:rsidR="0095616D" w:rsidRPr="00FE558D" w:rsidRDefault="0095616D" w:rsidP="00B66947">
            <w:pPr>
              <w:numPr>
                <w:ilvl w:val="0"/>
                <w:numId w:val="13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End of </w:t>
            </w:r>
            <w:r w:rsidR="00B67361" w:rsidRPr="00FE558D">
              <w:rPr>
                <w:rFonts w:cs="Times New Roman"/>
                <w:color w:val="auto"/>
                <w:sz w:val="28"/>
                <w:szCs w:val="28"/>
              </w:rPr>
              <w:t>use case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681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FE558D">
              <w:rPr>
                <w:rFonts w:cs="Times New Roman"/>
                <w:color w:val="FF0000"/>
                <w:sz w:val="28"/>
                <w:szCs w:val="28"/>
              </w:rPr>
              <w:t>AF1: User cancel edit account: (after step 2)</w:t>
            </w:r>
          </w:p>
          <w:p w:rsidR="0095616D" w:rsidRPr="00FE558D" w:rsidRDefault="0095616D" w:rsidP="00B66947">
            <w:pPr>
              <w:numPr>
                <w:ilvl w:val="0"/>
                <w:numId w:val="16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User </w:t>
            </w:r>
            <w:r w:rsidR="00CD3930">
              <w:rPr>
                <w:rFonts w:cs="Times New Roman"/>
                <w:color w:val="auto"/>
                <w:sz w:val="28"/>
                <w:szCs w:val="28"/>
              </w:rPr>
              <w:t>chooses other function.</w:t>
            </w:r>
          </w:p>
          <w:p w:rsidR="0095616D" w:rsidRPr="00FE558D" w:rsidRDefault="0095616D" w:rsidP="00B66947">
            <w:pPr>
              <w:numPr>
                <w:ilvl w:val="0"/>
                <w:numId w:val="16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="00CD3930">
              <w:rPr>
                <w:rFonts w:cs="Times New Roman"/>
                <w:color w:val="auto"/>
                <w:sz w:val="28"/>
                <w:szCs w:val="28"/>
              </w:rPr>
              <w:t>ystem clos</w:t>
            </w:r>
            <w:r w:rsidR="00403E35">
              <w:rPr>
                <w:rFonts w:cs="Times New Roman"/>
                <w:color w:val="auto"/>
                <w:sz w:val="28"/>
                <w:szCs w:val="28"/>
              </w:rPr>
              <w:t xml:space="preserve">es </w:t>
            </w:r>
            <w:r w:rsidR="00CD3930">
              <w:rPr>
                <w:rFonts w:cs="Times New Roman"/>
                <w:color w:val="auto"/>
                <w:sz w:val="28"/>
                <w:szCs w:val="28"/>
              </w:rPr>
              <w:t>“Edit Profile” page.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6813" w:type="dxa"/>
            <w:gridSpan w:val="3"/>
          </w:tcPr>
          <w:p w:rsidR="0095616D" w:rsidRPr="00FE558D" w:rsidRDefault="00B67361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FE558D">
              <w:rPr>
                <w:rFonts w:cs="Times New Roman"/>
                <w:color w:val="FF0000"/>
                <w:sz w:val="28"/>
                <w:szCs w:val="28"/>
              </w:rPr>
              <w:t>EF1: Admin, Editor, Education staff</w:t>
            </w:r>
            <w:r w:rsidR="0095616D" w:rsidRPr="00FE558D">
              <w:rPr>
                <w:rFonts w:cs="Times New Roman"/>
                <w:color w:val="FF0000"/>
                <w:sz w:val="28"/>
                <w:szCs w:val="28"/>
              </w:rPr>
              <w:t xml:space="preserve"> input invalid information: (after step </w:t>
            </w:r>
            <w:r w:rsidRPr="00FE558D">
              <w:rPr>
                <w:rFonts w:cs="Times New Roman"/>
                <w:color w:val="FF0000"/>
                <w:sz w:val="28"/>
                <w:szCs w:val="28"/>
              </w:rPr>
              <w:t>4</w:t>
            </w:r>
            <w:r w:rsidR="0095616D" w:rsidRPr="00FE558D">
              <w:rPr>
                <w:rFonts w:cs="Times New Roman"/>
                <w:color w:val="FF0000"/>
                <w:sz w:val="28"/>
                <w:szCs w:val="28"/>
              </w:rPr>
              <w:t>)</w:t>
            </w:r>
          </w:p>
          <w:p w:rsidR="0095616D" w:rsidRPr="00FE558D" w:rsidRDefault="00403E35" w:rsidP="00403E35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notifies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“Invalid data. Please check again”.</w:t>
            </w:r>
          </w:p>
          <w:p w:rsidR="0095616D" w:rsidRPr="00FE558D" w:rsidRDefault="0095616D" w:rsidP="00B67361">
            <w:pPr>
              <w:numPr>
                <w:ilvl w:val="0"/>
                <w:numId w:val="16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</w:t>
            </w:r>
            <w:r w:rsidR="00B67361" w:rsidRPr="00FE558D">
              <w:rPr>
                <w:rFonts w:cs="Times New Roman"/>
                <w:color w:val="auto"/>
                <w:sz w:val="28"/>
                <w:szCs w:val="28"/>
              </w:rPr>
              <w:t>tem focus to invalid field</w:t>
            </w:r>
          </w:p>
          <w:p w:rsidR="0095616D" w:rsidRPr="00FE558D" w:rsidRDefault="0095616D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FE558D">
              <w:rPr>
                <w:rFonts w:cs="Times New Roman"/>
                <w:color w:val="FF0000"/>
                <w:sz w:val="28"/>
                <w:szCs w:val="28"/>
              </w:rPr>
              <w:t>EF2: System can’t</w:t>
            </w:r>
            <w:r w:rsidR="00B67361" w:rsidRPr="00FE558D">
              <w:rPr>
                <w:rFonts w:cs="Times New Roman"/>
                <w:color w:val="FF0000"/>
                <w:sz w:val="28"/>
                <w:szCs w:val="28"/>
              </w:rPr>
              <w:t xml:space="preserve"> connect Database: (after step 5</w:t>
            </w:r>
            <w:r w:rsidRPr="00FE558D">
              <w:rPr>
                <w:rFonts w:cs="Times New Roman"/>
                <w:color w:val="FF0000"/>
                <w:sz w:val="28"/>
                <w:szCs w:val="28"/>
              </w:rPr>
              <w:t>)</w:t>
            </w:r>
          </w:p>
          <w:p w:rsidR="0095616D" w:rsidRPr="00FE558D" w:rsidRDefault="00B67361" w:rsidP="00F84B64">
            <w:pPr>
              <w:ind w:left="720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6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.</w:t>
            </w:r>
            <w:r w:rsidR="00021027" w:rsidRPr="00FE558D">
              <w:rPr>
                <w:rFonts w:cs="Times New Roman"/>
                <w:color w:val="auto"/>
                <w:sz w:val="28"/>
                <w:szCs w:val="28"/>
              </w:rPr>
              <w:t xml:space="preserve">The system notifies </w:t>
            </w:r>
            <w:r w:rsidR="00390A6A" w:rsidRPr="00FE558D">
              <w:rPr>
                <w:rFonts w:cs="Times New Roman"/>
                <w:color w:val="auto"/>
                <w:sz w:val="28"/>
                <w:szCs w:val="28"/>
              </w:rPr>
              <w:t>“Can’t</w:t>
            </w:r>
            <w:r w:rsidR="00021027" w:rsidRPr="00FE558D">
              <w:rPr>
                <w:rFonts w:cs="Times New Roman"/>
                <w:color w:val="auto"/>
                <w:sz w:val="28"/>
                <w:szCs w:val="28"/>
              </w:rPr>
              <w:t xml:space="preserve"> connect the database, please try again”.</w:t>
            </w:r>
          </w:p>
          <w:p w:rsidR="0095616D" w:rsidRPr="00FE558D" w:rsidRDefault="00B67361" w:rsidP="00F84B64">
            <w:pPr>
              <w:spacing w:after="160"/>
              <w:ind w:left="720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7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.Sys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tem move to 404 page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81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81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Sometimes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813" w:type="dxa"/>
            <w:gridSpan w:val="3"/>
          </w:tcPr>
          <w:p w:rsidR="0095616D" w:rsidRPr="00FE558D" w:rsidRDefault="0095616D" w:rsidP="0094252F">
            <w:pPr>
              <w:numPr>
                <w:ilvl w:val="0"/>
                <w:numId w:val="19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Input fields have a limit under 100 characters.</w:t>
            </w:r>
          </w:p>
          <w:p w:rsidR="0095616D" w:rsidRPr="00FE558D" w:rsidRDefault="008410C4" w:rsidP="0094252F">
            <w:pPr>
              <w:numPr>
                <w:ilvl w:val="0"/>
                <w:numId w:val="19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Email is not fixed</w:t>
            </w:r>
            <w:r w:rsidR="00F62ADA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681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95616D" w:rsidRPr="00FE558D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390A6A" w:rsidP="0094252F">
      <w:pPr>
        <w:pStyle w:val="Heading3"/>
        <w:numPr>
          <w:ilvl w:val="2"/>
          <w:numId w:val="54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4" w:name="_Toc483008048"/>
      <w:r w:rsidRPr="00FE558D">
        <w:rPr>
          <w:rFonts w:ascii="Times New Roman" w:hAnsi="Times New Roman" w:cs="Times New Roman"/>
          <w:color w:val="FF3333"/>
          <w:sz w:val="28"/>
          <w:szCs w:val="28"/>
        </w:rPr>
        <w:t>Search account</w:t>
      </w:r>
      <w:bookmarkEnd w:id="24"/>
    </w:p>
    <w:tbl>
      <w:tblPr>
        <w:tblStyle w:val="TableGrid"/>
        <w:tblW w:w="9016" w:type="dxa"/>
        <w:tblLayout w:type="fixed"/>
        <w:tblLook w:val="0400" w:firstRow="0" w:lastRow="0" w:firstColumn="0" w:lastColumn="0" w:noHBand="0" w:noVBand="1"/>
      </w:tblPr>
      <w:tblGrid>
        <w:gridCol w:w="2113"/>
        <w:gridCol w:w="2232"/>
        <w:gridCol w:w="2329"/>
        <w:gridCol w:w="2342"/>
      </w:tblGrid>
      <w:tr w:rsidR="00390A6A" w:rsidRPr="00FE558D" w:rsidTr="003A6254">
        <w:tc>
          <w:tcPr>
            <w:tcW w:w="9016" w:type="dxa"/>
            <w:gridSpan w:val="4"/>
            <w:shd w:val="clear" w:color="auto" w:fill="FF3333"/>
          </w:tcPr>
          <w:p w:rsidR="0095616D" w:rsidRPr="00FE558D" w:rsidRDefault="0095616D" w:rsidP="00F84B64">
            <w:pPr>
              <w:tabs>
                <w:tab w:val="left" w:pos="2584"/>
              </w:tabs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cs="Times New Roman"/>
                <w:color w:val="FFFFFF" w:themeColor="background1"/>
                <w:sz w:val="28"/>
                <w:szCs w:val="28"/>
              </w:rPr>
              <w:t>UC-MA-05 Search Account</w:t>
            </w:r>
          </w:p>
        </w:tc>
      </w:tr>
      <w:tr w:rsidR="004F6277" w:rsidRPr="00FE558D" w:rsidTr="003A6254">
        <w:trPr>
          <w:trHeight w:val="520"/>
        </w:trPr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23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Hien Nguyen</w:t>
            </w:r>
          </w:p>
        </w:tc>
        <w:tc>
          <w:tcPr>
            <w:tcW w:w="2329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95616D" w:rsidRPr="00FE558D" w:rsidRDefault="00243706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Minh Doan </w:t>
            </w:r>
          </w:p>
        </w:tc>
      </w:tr>
      <w:tr w:rsidR="004F6277" w:rsidRPr="00FE558D" w:rsidTr="003A6254">
        <w:trPr>
          <w:trHeight w:val="540"/>
        </w:trPr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lastRenderedPageBreak/>
              <w:t>Creation date:</w:t>
            </w:r>
          </w:p>
        </w:tc>
        <w:tc>
          <w:tcPr>
            <w:tcW w:w="223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329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95616D" w:rsidRPr="00FE558D" w:rsidRDefault="00243706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18/05/2017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6903" w:type="dxa"/>
            <w:gridSpan w:val="3"/>
          </w:tcPr>
          <w:p w:rsidR="0095616D" w:rsidRPr="00FE558D" w:rsidRDefault="00AA17EC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A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dmin search account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Users: </w:t>
            </w:r>
          </w:p>
        </w:tc>
        <w:tc>
          <w:tcPr>
            <w:tcW w:w="6903" w:type="dxa"/>
            <w:gridSpan w:val="3"/>
          </w:tcPr>
          <w:p w:rsidR="0095616D" w:rsidRPr="00FE558D" w:rsidRDefault="00AA17EC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A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dmin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6903" w:type="dxa"/>
            <w:gridSpan w:val="3"/>
          </w:tcPr>
          <w:p w:rsidR="0095616D" w:rsidRPr="00FE558D" w:rsidRDefault="00AA17EC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Input key search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6903" w:type="dxa"/>
            <w:gridSpan w:val="3"/>
          </w:tcPr>
          <w:p w:rsidR="0095616D" w:rsidRPr="00FE558D" w:rsidRDefault="00AA17EC" w:rsidP="00AA17EC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A</w:t>
            </w:r>
            <w:r w:rsidR="00B67361" w:rsidRPr="00FE558D">
              <w:rPr>
                <w:rFonts w:cs="Times New Roman"/>
                <w:color w:val="auto"/>
                <w:sz w:val="28"/>
                <w:szCs w:val="28"/>
              </w:rPr>
              <w:t>dmin must in “</w:t>
            </w:r>
            <w:r>
              <w:rPr>
                <w:rFonts w:cs="Times New Roman"/>
                <w:color w:val="auto"/>
                <w:sz w:val="28"/>
                <w:szCs w:val="28"/>
              </w:rPr>
              <w:t>View List Account</w:t>
            </w:r>
            <w:r w:rsidR="00B67361" w:rsidRPr="00FE558D">
              <w:rPr>
                <w:rFonts w:cs="Times New Roman"/>
                <w:color w:val="auto"/>
                <w:sz w:val="28"/>
                <w:szCs w:val="28"/>
              </w:rPr>
              <w:t>”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page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6903" w:type="dxa"/>
            <w:gridSpan w:val="3"/>
          </w:tcPr>
          <w:p w:rsidR="0095616D" w:rsidRPr="00FE558D" w:rsidRDefault="001C5633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Success: System show accounts match with key search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Basic Flow:</w:t>
            </w:r>
          </w:p>
        </w:tc>
        <w:tc>
          <w:tcPr>
            <w:tcW w:w="6903" w:type="dxa"/>
            <w:gridSpan w:val="3"/>
          </w:tcPr>
          <w:p w:rsidR="0095616D" w:rsidRPr="00FE558D" w:rsidRDefault="00382433" w:rsidP="0094252F">
            <w:pPr>
              <w:numPr>
                <w:ilvl w:val="0"/>
                <w:numId w:val="21"/>
              </w:numPr>
              <w:tabs>
                <w:tab w:val="left" w:pos="1920"/>
              </w:tabs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A</w:t>
            </w:r>
            <w:r w:rsidR="00B67361" w:rsidRPr="00FE558D">
              <w:rPr>
                <w:rFonts w:cs="Times New Roman"/>
                <w:color w:val="auto"/>
                <w:sz w:val="28"/>
                <w:szCs w:val="28"/>
              </w:rPr>
              <w:t>dmin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input</w:t>
            </w:r>
            <w:r w:rsidR="00B67361" w:rsidRPr="00FE558D">
              <w:rPr>
                <w:rFonts w:cs="Times New Roman"/>
                <w:color w:val="auto"/>
                <w:sz w:val="28"/>
                <w:szCs w:val="28"/>
              </w:rPr>
              <w:t xml:space="preserve">s 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key search in search field.</w:t>
            </w:r>
          </w:p>
          <w:p w:rsidR="0095616D" w:rsidRPr="00FE558D" w:rsidRDefault="0095616D" w:rsidP="0094252F">
            <w:pPr>
              <w:numPr>
                <w:ilvl w:val="0"/>
                <w:numId w:val="21"/>
              </w:numPr>
              <w:tabs>
                <w:tab w:val="left" w:pos="1920"/>
              </w:tabs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show</w:t>
            </w:r>
            <w:r w:rsidR="00382433">
              <w:rPr>
                <w:rFonts w:cs="Times New Roman"/>
                <w:color w:val="auto"/>
                <w:sz w:val="28"/>
                <w:szCs w:val="28"/>
              </w:rPr>
              <w:t>s accounts match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with key search.</w:t>
            </w:r>
          </w:p>
          <w:p w:rsidR="0095616D" w:rsidRPr="00FE558D" w:rsidRDefault="0095616D" w:rsidP="0094252F">
            <w:pPr>
              <w:numPr>
                <w:ilvl w:val="0"/>
                <w:numId w:val="21"/>
              </w:numPr>
              <w:tabs>
                <w:tab w:val="left" w:pos="1920"/>
              </w:tabs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FE558D">
              <w:rPr>
                <w:rFonts w:cs="Times New Roman"/>
                <w:color w:val="auto"/>
                <w:sz w:val="28"/>
                <w:szCs w:val="28"/>
              </w:rPr>
              <w:t>use case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690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690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FE558D">
              <w:rPr>
                <w:rFonts w:cs="Times New Roman"/>
                <w:color w:val="FF0000"/>
                <w:sz w:val="28"/>
                <w:szCs w:val="28"/>
              </w:rPr>
              <w:t>EF1: System can’t connect Database: (after step 2)</w:t>
            </w:r>
          </w:p>
          <w:p w:rsidR="0095616D" w:rsidRPr="00FE558D" w:rsidRDefault="00021027" w:rsidP="0094252F">
            <w:pPr>
              <w:numPr>
                <w:ilvl w:val="0"/>
                <w:numId w:val="19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The system notifies </w:t>
            </w:r>
            <w:r w:rsidR="00001A88" w:rsidRPr="00FE558D">
              <w:rPr>
                <w:rFonts w:cs="Times New Roman"/>
                <w:color w:val="auto"/>
                <w:sz w:val="28"/>
                <w:szCs w:val="28"/>
              </w:rPr>
              <w:t>“Can’t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connect the database, please try again”.</w:t>
            </w:r>
          </w:p>
          <w:p w:rsidR="00B67361" w:rsidRPr="00FE558D" w:rsidRDefault="00B67361" w:rsidP="0094252F">
            <w:pPr>
              <w:numPr>
                <w:ilvl w:val="0"/>
                <w:numId w:val="19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System move to </w:t>
            </w:r>
            <w:r w:rsidR="00A44A65" w:rsidRPr="00FE558D">
              <w:rPr>
                <w:rFonts w:cs="Times New Roman"/>
                <w:color w:val="auto"/>
                <w:sz w:val="28"/>
                <w:szCs w:val="28"/>
              </w:rPr>
              <w:t>404 page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90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90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Often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903" w:type="dxa"/>
            <w:gridSpan w:val="3"/>
          </w:tcPr>
          <w:p w:rsidR="0095616D" w:rsidRPr="00FE558D" w:rsidRDefault="0095616D" w:rsidP="00F84B64">
            <w:pPr>
              <w:spacing w:after="160"/>
              <w:ind w:left="720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Key search has a limit under 100 characters.</w:t>
            </w:r>
          </w:p>
        </w:tc>
      </w:tr>
      <w:tr w:rsidR="004F6277" w:rsidRPr="00FE558D" w:rsidTr="003A6254">
        <w:tc>
          <w:tcPr>
            <w:tcW w:w="211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690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95616D" w:rsidRPr="00FE558D" w:rsidRDefault="00390A6A" w:rsidP="0094252F">
      <w:pPr>
        <w:pStyle w:val="Heading3"/>
        <w:numPr>
          <w:ilvl w:val="2"/>
          <w:numId w:val="54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5" w:name="_Toc483008049"/>
      <w:r w:rsidRPr="00FE558D">
        <w:rPr>
          <w:rFonts w:ascii="Times New Roman" w:hAnsi="Times New Roman" w:cs="Times New Roman"/>
          <w:color w:val="FF3333"/>
          <w:sz w:val="28"/>
          <w:szCs w:val="28"/>
        </w:rPr>
        <w:t>Forget password</w:t>
      </w:r>
      <w:bookmarkEnd w:id="25"/>
    </w:p>
    <w:tbl>
      <w:tblPr>
        <w:tblStyle w:val="TableGrid"/>
        <w:tblW w:w="9016" w:type="dxa"/>
        <w:tblLayout w:type="fixed"/>
        <w:tblLook w:val="0400" w:firstRow="0" w:lastRow="0" w:firstColumn="0" w:lastColumn="0" w:noHBand="0" w:noVBand="1"/>
      </w:tblPr>
      <w:tblGrid>
        <w:gridCol w:w="2203"/>
        <w:gridCol w:w="2142"/>
        <w:gridCol w:w="2329"/>
        <w:gridCol w:w="2342"/>
      </w:tblGrid>
      <w:tr w:rsidR="00390A6A" w:rsidRPr="00FE558D" w:rsidTr="003A6254">
        <w:tc>
          <w:tcPr>
            <w:tcW w:w="9016" w:type="dxa"/>
            <w:gridSpan w:val="4"/>
            <w:shd w:val="clear" w:color="auto" w:fill="FF3333"/>
          </w:tcPr>
          <w:p w:rsidR="0095616D" w:rsidRPr="00FE558D" w:rsidRDefault="0095616D" w:rsidP="00F84B64">
            <w:pPr>
              <w:tabs>
                <w:tab w:val="left" w:pos="2584"/>
              </w:tabs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cs="Times New Roman"/>
                <w:color w:val="FFFFFF" w:themeColor="background1"/>
                <w:sz w:val="28"/>
                <w:szCs w:val="28"/>
              </w:rPr>
              <w:t>UC-MA-06</w:t>
            </w:r>
            <w:r w:rsidR="00F64CE1" w:rsidRPr="00FE558D">
              <w:rPr>
                <w:rFonts w:cs="Times New Roman"/>
                <w:color w:val="FFFFFF" w:themeColor="background1"/>
                <w:sz w:val="28"/>
                <w:szCs w:val="28"/>
              </w:rPr>
              <w:t>.1</w:t>
            </w:r>
            <w:r w:rsidRPr="00FE558D">
              <w:rPr>
                <w:rFonts w:cs="Times New Roman"/>
                <w:color w:val="FFFFFF" w:themeColor="background1"/>
                <w:sz w:val="28"/>
                <w:szCs w:val="28"/>
              </w:rPr>
              <w:t xml:space="preserve"> Forget Password</w:t>
            </w:r>
            <w:r w:rsidR="00F64CE1" w:rsidRPr="00FE558D">
              <w:rPr>
                <w:rFonts w:cs="Times New Roman"/>
                <w:color w:val="FFFFFF" w:themeColor="background1"/>
                <w:sz w:val="28"/>
                <w:szCs w:val="28"/>
              </w:rPr>
              <w:t xml:space="preserve"> (Send link create new password)</w:t>
            </w:r>
          </w:p>
        </w:tc>
      </w:tr>
      <w:tr w:rsidR="004F6277" w:rsidRPr="00FE558D" w:rsidTr="003A6254">
        <w:trPr>
          <w:trHeight w:val="520"/>
        </w:trPr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14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Hien Nguyen</w:t>
            </w:r>
          </w:p>
        </w:tc>
        <w:tc>
          <w:tcPr>
            <w:tcW w:w="2329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95616D" w:rsidRPr="00FE558D" w:rsidRDefault="00243706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</w:tr>
      <w:tr w:rsidR="004F6277" w:rsidRPr="00FE558D" w:rsidTr="003A6254">
        <w:trPr>
          <w:trHeight w:val="540"/>
        </w:trPr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14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329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95616D" w:rsidRPr="00FE558D" w:rsidRDefault="00243706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18/05/2017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6813" w:type="dxa"/>
            <w:gridSpan w:val="3"/>
          </w:tcPr>
          <w:p w:rsidR="0095616D" w:rsidRPr="00FE558D" w:rsidRDefault="00E57ED7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System </w:t>
            </w:r>
            <w:r w:rsidR="00A44A65" w:rsidRPr="00FE558D">
              <w:rPr>
                <w:rFonts w:cs="Times New Roman"/>
                <w:color w:val="auto"/>
                <w:sz w:val="28"/>
                <w:szCs w:val="28"/>
              </w:rPr>
              <w:t>Admin,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Content Admin, </w:t>
            </w:r>
            <w:r w:rsidR="00A44A65" w:rsidRPr="00FE558D">
              <w:rPr>
                <w:rFonts w:cs="Times New Roman"/>
                <w:color w:val="auto"/>
                <w:sz w:val="28"/>
                <w:szCs w:val="28"/>
              </w:rPr>
              <w:t>Editor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, </w:t>
            </w:r>
            <w:r w:rsidR="00A44A65" w:rsidRPr="00FE558D">
              <w:rPr>
                <w:rFonts w:cs="Times New Roman"/>
                <w:color w:val="auto"/>
                <w:sz w:val="28"/>
                <w:szCs w:val="28"/>
              </w:rPr>
              <w:t>Education staff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forg</w:t>
            </w:r>
            <w:r w:rsidR="00A44A65" w:rsidRPr="00FE558D">
              <w:rPr>
                <w:rFonts w:cs="Times New Roman"/>
                <w:color w:val="auto"/>
                <w:sz w:val="28"/>
                <w:szCs w:val="28"/>
              </w:rPr>
              <w:t>et password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and want to receive password</w:t>
            </w:r>
            <w:r w:rsidR="00A44A65" w:rsidRPr="00FE558D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Users: </w:t>
            </w:r>
          </w:p>
        </w:tc>
        <w:tc>
          <w:tcPr>
            <w:tcW w:w="6813" w:type="dxa"/>
            <w:gridSpan w:val="3"/>
          </w:tcPr>
          <w:p w:rsidR="0095616D" w:rsidRPr="00FE558D" w:rsidRDefault="00E57ED7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System Admin, Content Admin, 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Editor, Education staff.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6813" w:type="dxa"/>
            <w:gridSpan w:val="3"/>
          </w:tcPr>
          <w:p w:rsidR="0095616D" w:rsidRPr="00FE558D" w:rsidRDefault="00E57ED7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System Admin, Content Admin, 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Editor, Education staff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click button “Forget password”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6813" w:type="dxa"/>
            <w:gridSpan w:val="3"/>
          </w:tcPr>
          <w:p w:rsidR="00A44A65" w:rsidRPr="00FE558D" w:rsidRDefault="00E57ED7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System Admin, Content Admin, 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Editor, Education staff </w:t>
            </w:r>
            <w:r>
              <w:rPr>
                <w:rFonts w:cs="Times New Roman"/>
                <w:color w:val="auto"/>
                <w:sz w:val="28"/>
                <w:szCs w:val="28"/>
              </w:rPr>
              <w:t>must have an account in system and being in “Login” page.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6813" w:type="dxa"/>
            <w:gridSpan w:val="3"/>
          </w:tcPr>
          <w:p w:rsidR="0095616D" w:rsidRPr="00FE558D" w:rsidRDefault="00A44A65" w:rsidP="00E57ED7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Success: </w:t>
            </w:r>
            <w:r w:rsidR="00E57ED7">
              <w:rPr>
                <w:rFonts w:cs="Times New Roman"/>
                <w:color w:val="auto"/>
                <w:sz w:val="28"/>
                <w:szCs w:val="28"/>
              </w:rPr>
              <w:t xml:space="preserve">System Admin, Content Admin, </w:t>
            </w:r>
            <w:r w:rsidR="00E57ED7" w:rsidRPr="00FE558D">
              <w:rPr>
                <w:rFonts w:cs="Times New Roman"/>
                <w:color w:val="auto"/>
                <w:sz w:val="28"/>
                <w:szCs w:val="28"/>
              </w:rPr>
              <w:t>Editor, Education staff</w:t>
            </w:r>
            <w:r w:rsidR="00F64CE1" w:rsidRPr="00FE558D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="00E57ED7">
              <w:rPr>
                <w:rFonts w:cs="Times New Roman"/>
                <w:color w:val="auto"/>
                <w:sz w:val="28"/>
                <w:szCs w:val="28"/>
              </w:rPr>
              <w:t>receive</w:t>
            </w:r>
            <w:r w:rsidR="00F64CE1" w:rsidRPr="00FE558D">
              <w:rPr>
                <w:rFonts w:cs="Times New Roman"/>
                <w:color w:val="auto"/>
                <w:sz w:val="28"/>
                <w:szCs w:val="28"/>
              </w:rPr>
              <w:t xml:space="preserve"> new password successfully</w:t>
            </w:r>
            <w:r w:rsidR="00E57ED7">
              <w:rPr>
                <w:rFonts w:cs="Times New Roman"/>
                <w:color w:val="auto"/>
                <w:sz w:val="28"/>
                <w:szCs w:val="28"/>
              </w:rPr>
              <w:t xml:space="preserve"> in email.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Basic Flow:</w:t>
            </w:r>
          </w:p>
        </w:tc>
        <w:tc>
          <w:tcPr>
            <w:tcW w:w="6813" w:type="dxa"/>
            <w:gridSpan w:val="3"/>
          </w:tcPr>
          <w:p w:rsidR="00E57ED7" w:rsidRDefault="00E57ED7" w:rsidP="0094252F">
            <w:pPr>
              <w:numPr>
                <w:ilvl w:val="0"/>
                <w:numId w:val="22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User clicks “Forget Password”</w:t>
            </w:r>
            <w:r w:rsidR="00AC7A5A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95616D" w:rsidRPr="00FE558D" w:rsidRDefault="00A44A65" w:rsidP="0094252F">
            <w:pPr>
              <w:numPr>
                <w:ilvl w:val="0"/>
                <w:numId w:val="22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lastRenderedPageBreak/>
              <w:t>System show</w:t>
            </w:r>
            <w:r w:rsidR="00E57ED7"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“F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orget password form”.</w:t>
            </w:r>
          </w:p>
          <w:p w:rsidR="0095616D" w:rsidRPr="00FE558D" w:rsidRDefault="0095616D" w:rsidP="0094252F">
            <w:pPr>
              <w:numPr>
                <w:ilvl w:val="0"/>
                <w:numId w:val="22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User input</w:t>
            </w:r>
            <w:r w:rsidR="00AC7A5A"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their email.</w:t>
            </w:r>
          </w:p>
          <w:p w:rsidR="0095616D" w:rsidRPr="00FE558D" w:rsidRDefault="0095616D" w:rsidP="0094252F">
            <w:pPr>
              <w:numPr>
                <w:ilvl w:val="0"/>
                <w:numId w:val="22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User click</w:t>
            </w:r>
            <w:r w:rsidR="00AC7A5A"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button “Ok”</w:t>
            </w:r>
          </w:p>
          <w:p w:rsidR="0095616D" w:rsidRPr="00FE558D" w:rsidRDefault="0095616D" w:rsidP="0094252F">
            <w:pPr>
              <w:numPr>
                <w:ilvl w:val="0"/>
                <w:numId w:val="22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check</w:t>
            </w:r>
            <w:r w:rsidR="00AC7A5A"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email.</w:t>
            </w:r>
          </w:p>
          <w:p w:rsidR="0095616D" w:rsidRPr="00FE558D" w:rsidRDefault="00996AC3" w:rsidP="0094252F">
            <w:pPr>
              <w:numPr>
                <w:ilvl w:val="0"/>
                <w:numId w:val="22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send</w:t>
            </w:r>
            <w:r w:rsidR="00AC7A5A"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="00E57ED7">
              <w:rPr>
                <w:rFonts w:cs="Times New Roman"/>
                <w:color w:val="auto"/>
                <w:sz w:val="28"/>
                <w:szCs w:val="28"/>
              </w:rPr>
              <w:t xml:space="preserve">new password 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to their email.</w:t>
            </w:r>
          </w:p>
          <w:p w:rsidR="0095616D" w:rsidRPr="00FE558D" w:rsidRDefault="00AC7A5A" w:rsidP="0094252F">
            <w:pPr>
              <w:numPr>
                <w:ilvl w:val="0"/>
                <w:numId w:val="22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notifies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“</w:t>
            </w:r>
            <w:r>
              <w:rPr>
                <w:rFonts w:cs="Times New Roman"/>
                <w:color w:val="auto"/>
                <w:sz w:val="28"/>
                <w:szCs w:val="28"/>
              </w:rPr>
              <w:t>Your Request Is Sent,</w:t>
            </w:r>
            <w:r w:rsidR="00A44A65" w:rsidRPr="00FE558D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 w:val="28"/>
                <w:szCs w:val="28"/>
              </w:rPr>
              <w:t>Please Check Your E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mail”</w:t>
            </w:r>
          </w:p>
          <w:p w:rsidR="0095616D" w:rsidRPr="00FE558D" w:rsidRDefault="0095616D" w:rsidP="0094252F">
            <w:pPr>
              <w:numPr>
                <w:ilvl w:val="0"/>
                <w:numId w:val="22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User check</w:t>
            </w:r>
            <w:r w:rsidR="00AC7A5A"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their email to get password.</w:t>
            </w:r>
          </w:p>
          <w:p w:rsidR="0095616D" w:rsidRPr="00FE558D" w:rsidRDefault="0095616D" w:rsidP="0094252F">
            <w:pPr>
              <w:numPr>
                <w:ilvl w:val="0"/>
                <w:numId w:val="22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FE558D">
              <w:rPr>
                <w:rFonts w:cs="Times New Roman"/>
                <w:color w:val="auto"/>
                <w:sz w:val="28"/>
                <w:szCs w:val="28"/>
              </w:rPr>
              <w:t>use case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lastRenderedPageBreak/>
              <w:t>Alternate Flow:</w:t>
            </w:r>
          </w:p>
        </w:tc>
        <w:tc>
          <w:tcPr>
            <w:tcW w:w="6813" w:type="dxa"/>
            <w:gridSpan w:val="3"/>
          </w:tcPr>
          <w:p w:rsidR="0095616D" w:rsidRPr="00FE558D" w:rsidRDefault="00A44A65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FE558D">
              <w:rPr>
                <w:rFonts w:cs="Times New Roman"/>
                <w:color w:val="FF0000"/>
                <w:sz w:val="28"/>
                <w:szCs w:val="28"/>
              </w:rPr>
              <w:t>AF1: Admin, Editor, Education staff</w:t>
            </w:r>
            <w:r w:rsidR="0095616D" w:rsidRPr="00FE558D">
              <w:rPr>
                <w:rFonts w:cs="Times New Roman"/>
                <w:color w:val="FF0000"/>
                <w:sz w:val="28"/>
                <w:szCs w:val="28"/>
              </w:rPr>
              <w:t xml:space="preserve"> cancel “forget password” (after step 2):</w:t>
            </w:r>
          </w:p>
          <w:p w:rsidR="0095616D" w:rsidRPr="00FE558D" w:rsidRDefault="00AC7A5A" w:rsidP="0094252F">
            <w:pPr>
              <w:numPr>
                <w:ilvl w:val="0"/>
                <w:numId w:val="31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System </w:t>
            </w:r>
            <w:r w:rsidR="00A44A65" w:rsidRPr="00FE558D">
              <w:rPr>
                <w:rFonts w:cs="Times New Roman"/>
                <w:color w:val="auto"/>
                <w:sz w:val="28"/>
                <w:szCs w:val="28"/>
              </w:rPr>
              <w:t xml:space="preserve">Admin, 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Content Admin, </w:t>
            </w:r>
            <w:r w:rsidR="00A44A65" w:rsidRPr="00FE558D">
              <w:rPr>
                <w:rFonts w:cs="Times New Roman"/>
                <w:color w:val="auto"/>
                <w:sz w:val="28"/>
                <w:szCs w:val="28"/>
              </w:rPr>
              <w:t>Editor, Education staff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click button “</w:t>
            </w:r>
            <w:r>
              <w:rPr>
                <w:rFonts w:cs="Times New Roman"/>
                <w:color w:val="auto"/>
                <w:sz w:val="28"/>
                <w:szCs w:val="28"/>
              </w:rPr>
              <w:t>X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”.</w:t>
            </w:r>
          </w:p>
          <w:p w:rsidR="0095616D" w:rsidRPr="00FE558D" w:rsidRDefault="00A44A65" w:rsidP="0094252F">
            <w:pPr>
              <w:numPr>
                <w:ilvl w:val="0"/>
                <w:numId w:val="31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close “F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orget password form”.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6813" w:type="dxa"/>
            <w:gridSpan w:val="3"/>
          </w:tcPr>
          <w:p w:rsidR="0095616D" w:rsidRPr="00FE558D" w:rsidRDefault="00A44A65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FE558D">
              <w:rPr>
                <w:rFonts w:cs="Times New Roman"/>
                <w:color w:val="FF0000"/>
                <w:sz w:val="28"/>
                <w:szCs w:val="28"/>
              </w:rPr>
              <w:t>EF1: Admin, Editor, Education staff</w:t>
            </w:r>
            <w:r w:rsidR="0095616D" w:rsidRPr="00FE558D">
              <w:rPr>
                <w:rFonts w:cs="Times New Roman"/>
                <w:color w:val="FF0000"/>
                <w:sz w:val="28"/>
                <w:szCs w:val="28"/>
              </w:rPr>
              <w:t xml:space="preserve"> input wrong email: (after step 4)</w:t>
            </w:r>
          </w:p>
          <w:p w:rsidR="0095616D" w:rsidRPr="00FE558D" w:rsidRDefault="0095616D" w:rsidP="0094252F">
            <w:pPr>
              <w:numPr>
                <w:ilvl w:val="0"/>
                <w:numId w:val="31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notify “Invalid data. Please check again”.</w:t>
            </w:r>
          </w:p>
          <w:p w:rsidR="0095616D" w:rsidRPr="00FE558D" w:rsidRDefault="00F64CE1" w:rsidP="0094252F">
            <w:pPr>
              <w:numPr>
                <w:ilvl w:val="0"/>
                <w:numId w:val="31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back to “F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orget password form”.</w:t>
            </w:r>
          </w:p>
          <w:p w:rsidR="0095616D" w:rsidRPr="00FE558D" w:rsidRDefault="0095616D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FE558D">
              <w:rPr>
                <w:rFonts w:cs="Times New Roman"/>
                <w:color w:val="FF0000"/>
                <w:sz w:val="28"/>
                <w:szCs w:val="28"/>
              </w:rPr>
              <w:t>EF2: System can’t connect database: (after step 4)</w:t>
            </w:r>
          </w:p>
          <w:p w:rsidR="0095616D" w:rsidRPr="00AC7A5A" w:rsidRDefault="00021027" w:rsidP="0094252F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AC7A5A">
              <w:rPr>
                <w:rFonts w:cs="Times New Roman"/>
                <w:color w:val="auto"/>
                <w:sz w:val="28"/>
                <w:szCs w:val="28"/>
              </w:rPr>
              <w:t>The system notifies “Can’t connect the database, please try again”.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81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81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Sometimes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813" w:type="dxa"/>
            <w:gridSpan w:val="3"/>
          </w:tcPr>
          <w:p w:rsidR="0095616D" w:rsidRPr="00FE558D" w:rsidRDefault="0095616D" w:rsidP="0094252F">
            <w:pPr>
              <w:numPr>
                <w:ilvl w:val="0"/>
                <w:numId w:val="32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Input fields have a limit under 100 characters.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681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001A88" w:rsidRPr="00FE558D" w:rsidRDefault="00001A88" w:rsidP="0095616D">
      <w:pPr>
        <w:spacing w:line="259" w:lineRule="auto"/>
        <w:rPr>
          <w:rFonts w:cs="Times New Roman"/>
          <w:color w:val="auto"/>
          <w:sz w:val="28"/>
          <w:szCs w:val="28"/>
        </w:rPr>
      </w:pPr>
    </w:p>
    <w:p w:rsidR="00F64CE1" w:rsidRPr="00FE558D" w:rsidRDefault="007D21E2" w:rsidP="0094252F">
      <w:pPr>
        <w:pStyle w:val="Heading3"/>
        <w:numPr>
          <w:ilvl w:val="2"/>
          <w:numId w:val="54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6" w:name="_Toc483008050"/>
      <w:r w:rsidRPr="00FE558D">
        <w:rPr>
          <w:rFonts w:ascii="Times New Roman" w:hAnsi="Times New Roman" w:cs="Times New Roman"/>
          <w:color w:val="FF3333"/>
          <w:sz w:val="28"/>
          <w:szCs w:val="28"/>
        </w:rPr>
        <w:t>View profile</w:t>
      </w:r>
      <w:bookmarkEnd w:id="26"/>
    </w:p>
    <w:tbl>
      <w:tblPr>
        <w:tblStyle w:val="TableGrid"/>
        <w:tblW w:w="9016" w:type="dxa"/>
        <w:tblLayout w:type="fixed"/>
        <w:tblLook w:val="0400" w:firstRow="0" w:lastRow="0" w:firstColumn="0" w:lastColumn="0" w:noHBand="0" w:noVBand="1"/>
      </w:tblPr>
      <w:tblGrid>
        <w:gridCol w:w="1972"/>
        <w:gridCol w:w="2373"/>
        <w:gridCol w:w="2329"/>
        <w:gridCol w:w="2342"/>
      </w:tblGrid>
      <w:tr w:rsidR="007D21E2" w:rsidRPr="00FE558D" w:rsidTr="003A6254">
        <w:tc>
          <w:tcPr>
            <w:tcW w:w="9016" w:type="dxa"/>
            <w:gridSpan w:val="4"/>
            <w:shd w:val="clear" w:color="auto" w:fill="FF3333"/>
          </w:tcPr>
          <w:p w:rsidR="0095616D" w:rsidRPr="00FE558D" w:rsidRDefault="0095616D" w:rsidP="00F84B64">
            <w:pPr>
              <w:tabs>
                <w:tab w:val="left" w:pos="2205"/>
              </w:tabs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cs="Times New Roman"/>
                <w:color w:val="FFFFFF" w:themeColor="background1"/>
                <w:sz w:val="28"/>
                <w:szCs w:val="28"/>
              </w:rPr>
              <w:t>UC-MA-07 View Profile of Account</w:t>
            </w:r>
          </w:p>
        </w:tc>
      </w:tr>
      <w:tr w:rsidR="004F6277" w:rsidRPr="00FE558D" w:rsidTr="003A6254">
        <w:trPr>
          <w:trHeight w:val="520"/>
        </w:trPr>
        <w:tc>
          <w:tcPr>
            <w:tcW w:w="197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37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Hien Nguyen</w:t>
            </w:r>
          </w:p>
        </w:tc>
        <w:tc>
          <w:tcPr>
            <w:tcW w:w="2329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95616D" w:rsidRPr="00FE558D" w:rsidRDefault="00243706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</w:tr>
      <w:tr w:rsidR="004F6277" w:rsidRPr="00FE558D" w:rsidTr="003A6254">
        <w:trPr>
          <w:trHeight w:val="540"/>
        </w:trPr>
        <w:tc>
          <w:tcPr>
            <w:tcW w:w="197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37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329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95616D" w:rsidRPr="00FE558D" w:rsidRDefault="00243706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18/05/2017</w:t>
            </w:r>
          </w:p>
        </w:tc>
      </w:tr>
      <w:tr w:rsidR="004F6277" w:rsidRPr="00FE558D" w:rsidTr="003A6254">
        <w:tc>
          <w:tcPr>
            <w:tcW w:w="197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7044" w:type="dxa"/>
            <w:gridSpan w:val="3"/>
          </w:tcPr>
          <w:p w:rsidR="0095616D" w:rsidRPr="00FE558D" w:rsidRDefault="00AC7A5A" w:rsidP="00F84B64">
            <w:pPr>
              <w:tabs>
                <w:tab w:val="left" w:pos="2295"/>
              </w:tabs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30E6E" w:rsidRPr="00FE558D">
              <w:rPr>
                <w:rFonts w:cs="Times New Roman"/>
                <w:color w:val="auto"/>
                <w:sz w:val="28"/>
                <w:szCs w:val="28"/>
              </w:rPr>
              <w:t>Admin</w:t>
            </w:r>
            <w:r>
              <w:rPr>
                <w:rFonts w:cs="Times New Roman"/>
                <w:color w:val="auto"/>
                <w:sz w:val="28"/>
                <w:szCs w:val="28"/>
              </w:rPr>
              <w:t>, System Admin</w:t>
            </w:r>
            <w:r w:rsidR="00930E6E" w:rsidRPr="00FE558D">
              <w:rPr>
                <w:rFonts w:cs="Times New Roman"/>
                <w:color w:val="auto"/>
                <w:sz w:val="28"/>
                <w:szCs w:val="28"/>
              </w:rPr>
              <w:t>, Editor, Education staff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view the detail of their account</w:t>
            </w:r>
          </w:p>
        </w:tc>
      </w:tr>
      <w:tr w:rsidR="004F6277" w:rsidRPr="00FE558D" w:rsidTr="003A6254">
        <w:tc>
          <w:tcPr>
            <w:tcW w:w="197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Users: </w:t>
            </w:r>
          </w:p>
        </w:tc>
        <w:tc>
          <w:tcPr>
            <w:tcW w:w="7044" w:type="dxa"/>
            <w:gridSpan w:val="3"/>
          </w:tcPr>
          <w:p w:rsidR="0095616D" w:rsidRPr="00FE558D" w:rsidRDefault="00AC7A5A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Admin,</w:t>
            </w:r>
            <w:r w:rsidR="0002634D">
              <w:rPr>
                <w:rFonts w:cs="Times New Roman"/>
                <w:color w:val="auto"/>
                <w:sz w:val="28"/>
                <w:szCs w:val="28"/>
              </w:rPr>
              <w:t xml:space="preserve"> System Admin,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Editor, Education staff</w:t>
            </w:r>
          </w:p>
        </w:tc>
      </w:tr>
      <w:tr w:rsidR="004F6277" w:rsidRPr="00FE558D" w:rsidTr="003A6254">
        <w:tc>
          <w:tcPr>
            <w:tcW w:w="197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044" w:type="dxa"/>
            <w:gridSpan w:val="3"/>
          </w:tcPr>
          <w:p w:rsidR="0095616D" w:rsidRPr="00FE558D" w:rsidRDefault="0002634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30E6E" w:rsidRPr="00FE558D">
              <w:rPr>
                <w:rFonts w:cs="Times New Roman"/>
                <w:color w:val="auto"/>
                <w:sz w:val="28"/>
                <w:szCs w:val="28"/>
              </w:rPr>
              <w:t xml:space="preserve">Admin, 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System Admin, </w:t>
            </w:r>
            <w:r w:rsidR="00930E6E" w:rsidRPr="00FE558D">
              <w:rPr>
                <w:rFonts w:cs="Times New Roman"/>
                <w:color w:val="auto"/>
                <w:sz w:val="28"/>
                <w:szCs w:val="28"/>
              </w:rPr>
              <w:t>Editor, Education staff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click button “View profile”</w:t>
            </w:r>
          </w:p>
        </w:tc>
      </w:tr>
      <w:tr w:rsidR="004F6277" w:rsidRPr="00FE558D" w:rsidTr="003A6254">
        <w:tc>
          <w:tcPr>
            <w:tcW w:w="197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lastRenderedPageBreak/>
              <w:t xml:space="preserve"> Pre-Conditions:</w:t>
            </w:r>
          </w:p>
        </w:tc>
        <w:tc>
          <w:tcPr>
            <w:tcW w:w="7044" w:type="dxa"/>
            <w:gridSpan w:val="3"/>
          </w:tcPr>
          <w:p w:rsidR="00930E6E" w:rsidRPr="00FE558D" w:rsidRDefault="0002634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30E6E" w:rsidRPr="00FE558D">
              <w:rPr>
                <w:rFonts w:cs="Times New Roman"/>
                <w:color w:val="auto"/>
                <w:sz w:val="28"/>
                <w:szCs w:val="28"/>
              </w:rPr>
              <w:t xml:space="preserve">Admin, 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System Admin, </w:t>
            </w:r>
            <w:r w:rsidR="00930E6E" w:rsidRPr="00FE558D">
              <w:rPr>
                <w:rFonts w:cs="Times New Roman"/>
                <w:color w:val="auto"/>
                <w:sz w:val="28"/>
                <w:szCs w:val="28"/>
              </w:rPr>
              <w:t>Editor, Education staff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must login CMS page</w:t>
            </w:r>
          </w:p>
        </w:tc>
      </w:tr>
      <w:tr w:rsidR="004F6277" w:rsidRPr="00FE558D" w:rsidTr="003A6254">
        <w:tc>
          <w:tcPr>
            <w:tcW w:w="197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044" w:type="dxa"/>
            <w:gridSpan w:val="3"/>
          </w:tcPr>
          <w:p w:rsidR="0095616D" w:rsidRPr="00FE558D" w:rsidRDefault="00021027" w:rsidP="00021027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Success: </w:t>
            </w:r>
            <w:r w:rsidR="0002634D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Admin, </w:t>
            </w:r>
            <w:r w:rsidR="0002634D">
              <w:rPr>
                <w:rFonts w:cs="Times New Roman"/>
                <w:color w:val="auto"/>
                <w:sz w:val="28"/>
                <w:szCs w:val="28"/>
              </w:rPr>
              <w:t xml:space="preserve">System Admin, 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Editor, Education staff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view profile account successfully.</w:t>
            </w:r>
          </w:p>
        </w:tc>
      </w:tr>
      <w:tr w:rsidR="004F6277" w:rsidRPr="00FE558D" w:rsidTr="003A6254">
        <w:tc>
          <w:tcPr>
            <w:tcW w:w="197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Basic Flow:</w:t>
            </w:r>
          </w:p>
        </w:tc>
        <w:tc>
          <w:tcPr>
            <w:tcW w:w="7044" w:type="dxa"/>
            <w:gridSpan w:val="3"/>
          </w:tcPr>
          <w:p w:rsidR="0002634D" w:rsidRDefault="0002634D" w:rsidP="0094252F">
            <w:pPr>
              <w:numPr>
                <w:ilvl w:val="0"/>
                <w:numId w:val="33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User clicks profile button.</w:t>
            </w:r>
          </w:p>
          <w:p w:rsidR="0095616D" w:rsidRPr="00FE558D" w:rsidRDefault="0095616D" w:rsidP="0094252F">
            <w:pPr>
              <w:numPr>
                <w:ilvl w:val="0"/>
                <w:numId w:val="33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System show profile </w:t>
            </w:r>
            <w:r w:rsidR="0002634D">
              <w:rPr>
                <w:rFonts w:cs="Times New Roman"/>
                <w:color w:val="auto"/>
                <w:sz w:val="28"/>
                <w:szCs w:val="28"/>
              </w:rPr>
              <w:t>account form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95616D" w:rsidRPr="00FE558D" w:rsidRDefault="0095616D" w:rsidP="0094252F">
            <w:pPr>
              <w:numPr>
                <w:ilvl w:val="0"/>
                <w:numId w:val="33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End of use</w:t>
            </w:r>
            <w:r w:rsidR="00021027" w:rsidRPr="00FE558D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case</w:t>
            </w:r>
          </w:p>
        </w:tc>
      </w:tr>
      <w:tr w:rsidR="004F6277" w:rsidRPr="00FE558D" w:rsidTr="003A6254">
        <w:tc>
          <w:tcPr>
            <w:tcW w:w="197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7044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FE558D" w:rsidTr="003A6254">
        <w:tc>
          <w:tcPr>
            <w:tcW w:w="197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044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FE558D">
              <w:rPr>
                <w:rFonts w:cs="Times New Roman"/>
                <w:color w:val="FF0000"/>
                <w:sz w:val="28"/>
                <w:szCs w:val="28"/>
              </w:rPr>
              <w:t>EF1: System can’t connect database: (after step 1)</w:t>
            </w:r>
          </w:p>
          <w:p w:rsidR="0095616D" w:rsidRPr="00FE558D" w:rsidRDefault="00021027" w:rsidP="0094252F">
            <w:pPr>
              <w:numPr>
                <w:ilvl w:val="0"/>
                <w:numId w:val="35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The system notifies “Can’t connect the database, please try again”</w:t>
            </w:r>
          </w:p>
        </w:tc>
      </w:tr>
      <w:tr w:rsidR="004F6277" w:rsidRPr="00FE558D" w:rsidTr="003A6254">
        <w:tc>
          <w:tcPr>
            <w:tcW w:w="197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7044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FE558D" w:rsidTr="003A6254">
        <w:tc>
          <w:tcPr>
            <w:tcW w:w="197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7044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Often</w:t>
            </w:r>
          </w:p>
        </w:tc>
      </w:tr>
      <w:tr w:rsidR="004F6277" w:rsidRPr="00FE558D" w:rsidTr="003A6254">
        <w:tc>
          <w:tcPr>
            <w:tcW w:w="197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7044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3A6254">
        <w:tc>
          <w:tcPr>
            <w:tcW w:w="197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7044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95616D" w:rsidRPr="00FE558D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E91E8A" w:rsidP="0094252F">
      <w:pPr>
        <w:pStyle w:val="Heading3"/>
        <w:numPr>
          <w:ilvl w:val="2"/>
          <w:numId w:val="54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7" w:name="_Toc483008051"/>
      <w:r w:rsidRPr="00FE558D">
        <w:rPr>
          <w:rFonts w:ascii="Times New Roman" w:hAnsi="Times New Roman" w:cs="Times New Roman"/>
          <w:color w:val="FF3333"/>
          <w:sz w:val="28"/>
          <w:szCs w:val="28"/>
        </w:rPr>
        <w:t>View list account</w:t>
      </w:r>
      <w:bookmarkEnd w:id="27"/>
    </w:p>
    <w:tbl>
      <w:tblPr>
        <w:tblStyle w:val="TableGrid"/>
        <w:tblW w:w="9016" w:type="dxa"/>
        <w:tblLayout w:type="fixed"/>
        <w:tblLook w:val="0400" w:firstRow="0" w:lastRow="0" w:firstColumn="0" w:lastColumn="0" w:noHBand="0" w:noVBand="1"/>
      </w:tblPr>
      <w:tblGrid>
        <w:gridCol w:w="2293"/>
        <w:gridCol w:w="2052"/>
        <w:gridCol w:w="2329"/>
        <w:gridCol w:w="2342"/>
      </w:tblGrid>
      <w:tr w:rsidR="00E91E8A" w:rsidRPr="00FE558D" w:rsidTr="003A6254">
        <w:tc>
          <w:tcPr>
            <w:tcW w:w="9016" w:type="dxa"/>
            <w:gridSpan w:val="4"/>
            <w:shd w:val="clear" w:color="auto" w:fill="FF3333"/>
          </w:tcPr>
          <w:p w:rsidR="0095616D" w:rsidRPr="00FE558D" w:rsidRDefault="0095616D" w:rsidP="00F84B64">
            <w:pPr>
              <w:tabs>
                <w:tab w:val="left" w:pos="2584"/>
              </w:tabs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cs="Times New Roman"/>
                <w:color w:val="FFFFFF" w:themeColor="background1"/>
                <w:sz w:val="28"/>
                <w:szCs w:val="28"/>
              </w:rPr>
              <w:t>UC-MA-08 View List Account</w:t>
            </w:r>
          </w:p>
        </w:tc>
      </w:tr>
      <w:tr w:rsidR="004F6277" w:rsidRPr="00FE558D" w:rsidTr="003A6254">
        <w:trPr>
          <w:trHeight w:val="520"/>
        </w:trPr>
        <w:tc>
          <w:tcPr>
            <w:tcW w:w="229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05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Hien Nguyen</w:t>
            </w:r>
          </w:p>
        </w:tc>
        <w:tc>
          <w:tcPr>
            <w:tcW w:w="2329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95616D" w:rsidRPr="00FE558D" w:rsidRDefault="00243706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</w:tr>
      <w:tr w:rsidR="004F6277" w:rsidRPr="00FE558D" w:rsidTr="003A6254">
        <w:trPr>
          <w:trHeight w:val="540"/>
        </w:trPr>
        <w:tc>
          <w:tcPr>
            <w:tcW w:w="229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05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329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95616D" w:rsidRPr="00FE558D" w:rsidRDefault="00243706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18/05/2017</w:t>
            </w:r>
          </w:p>
        </w:tc>
      </w:tr>
      <w:tr w:rsidR="004F6277" w:rsidRPr="00FE558D" w:rsidTr="003A6254">
        <w:tc>
          <w:tcPr>
            <w:tcW w:w="229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6723" w:type="dxa"/>
            <w:gridSpan w:val="3"/>
          </w:tcPr>
          <w:p w:rsidR="0095616D" w:rsidRPr="00FE558D" w:rsidRDefault="00021027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dmin views list of account</w:t>
            </w:r>
          </w:p>
        </w:tc>
      </w:tr>
      <w:tr w:rsidR="004F6277" w:rsidRPr="00FE558D" w:rsidTr="003A6254">
        <w:tc>
          <w:tcPr>
            <w:tcW w:w="229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Users: </w:t>
            </w:r>
          </w:p>
        </w:tc>
        <w:tc>
          <w:tcPr>
            <w:tcW w:w="6723" w:type="dxa"/>
            <w:gridSpan w:val="3"/>
          </w:tcPr>
          <w:p w:rsidR="0095616D" w:rsidRPr="00FE558D" w:rsidRDefault="00021027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dmin</w:t>
            </w:r>
          </w:p>
        </w:tc>
      </w:tr>
      <w:tr w:rsidR="004F6277" w:rsidRPr="00FE558D" w:rsidTr="003A6254">
        <w:tc>
          <w:tcPr>
            <w:tcW w:w="229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6723" w:type="dxa"/>
            <w:gridSpan w:val="3"/>
          </w:tcPr>
          <w:p w:rsidR="0095616D" w:rsidRPr="00FE558D" w:rsidRDefault="00021027" w:rsidP="0002634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admin</w:t>
            </w:r>
            <w:r w:rsidR="0002634D">
              <w:rPr>
                <w:rFonts w:cs="Times New Roman"/>
                <w:color w:val="auto"/>
                <w:sz w:val="28"/>
                <w:szCs w:val="28"/>
              </w:rPr>
              <w:t xml:space="preserve"> clicks “View List Account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”</w:t>
            </w:r>
          </w:p>
        </w:tc>
      </w:tr>
      <w:tr w:rsidR="004F6277" w:rsidRPr="00FE558D" w:rsidTr="003A6254">
        <w:tc>
          <w:tcPr>
            <w:tcW w:w="229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6723" w:type="dxa"/>
            <w:gridSpan w:val="3"/>
          </w:tcPr>
          <w:p w:rsidR="0095616D" w:rsidRPr="00FE558D" w:rsidRDefault="00021027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admin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log in website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950BCB" w:rsidRPr="00FE558D" w:rsidRDefault="00950BCB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The system must have account in database.</w:t>
            </w:r>
          </w:p>
        </w:tc>
      </w:tr>
      <w:tr w:rsidR="004F6277" w:rsidRPr="00FE558D" w:rsidTr="003A6254">
        <w:tc>
          <w:tcPr>
            <w:tcW w:w="229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6723" w:type="dxa"/>
            <w:gridSpan w:val="3"/>
          </w:tcPr>
          <w:p w:rsidR="0095616D" w:rsidRPr="00FE558D" w:rsidRDefault="00950BCB" w:rsidP="00021027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Success: System a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dmin view accounts list successfully.</w:t>
            </w:r>
          </w:p>
        </w:tc>
      </w:tr>
      <w:tr w:rsidR="004F6277" w:rsidRPr="00FE558D" w:rsidTr="003A6254">
        <w:tc>
          <w:tcPr>
            <w:tcW w:w="229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Basic Flow:</w:t>
            </w:r>
          </w:p>
        </w:tc>
        <w:tc>
          <w:tcPr>
            <w:tcW w:w="6723" w:type="dxa"/>
            <w:gridSpan w:val="3"/>
          </w:tcPr>
          <w:p w:rsidR="0002634D" w:rsidRDefault="0002634D" w:rsidP="0094252F">
            <w:pPr>
              <w:numPr>
                <w:ilvl w:val="0"/>
                <w:numId w:val="34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User clicks Manage Account then clicks View List Account</w:t>
            </w:r>
          </w:p>
          <w:p w:rsidR="0095616D" w:rsidRPr="00FE558D" w:rsidRDefault="0095616D" w:rsidP="0094252F">
            <w:pPr>
              <w:numPr>
                <w:ilvl w:val="0"/>
                <w:numId w:val="34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show list of account</w:t>
            </w:r>
          </w:p>
          <w:p w:rsidR="0095616D" w:rsidRPr="00FE558D" w:rsidRDefault="0095616D" w:rsidP="0094252F">
            <w:pPr>
              <w:numPr>
                <w:ilvl w:val="0"/>
                <w:numId w:val="34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End of use</w:t>
            </w:r>
            <w:r w:rsidR="00950BCB" w:rsidRPr="00FE558D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case</w:t>
            </w:r>
          </w:p>
        </w:tc>
      </w:tr>
      <w:tr w:rsidR="004F6277" w:rsidRPr="00FE558D" w:rsidTr="003A6254">
        <w:tc>
          <w:tcPr>
            <w:tcW w:w="229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672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FE558D" w:rsidTr="003A6254">
        <w:tc>
          <w:tcPr>
            <w:tcW w:w="229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672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FE558D">
              <w:rPr>
                <w:rFonts w:cs="Times New Roman"/>
                <w:color w:val="FF0000"/>
                <w:sz w:val="28"/>
                <w:szCs w:val="28"/>
              </w:rPr>
              <w:t>EF1: System can’t connect database: (after step 1)</w:t>
            </w:r>
          </w:p>
          <w:p w:rsidR="0095616D" w:rsidRPr="00FE558D" w:rsidRDefault="00021027" w:rsidP="0094252F">
            <w:pPr>
              <w:numPr>
                <w:ilvl w:val="0"/>
                <w:numId w:val="28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The system notifies “Can’t connect the database, please try again”</w:t>
            </w:r>
          </w:p>
        </w:tc>
      </w:tr>
      <w:tr w:rsidR="004F6277" w:rsidRPr="00FE558D" w:rsidTr="003A6254">
        <w:tc>
          <w:tcPr>
            <w:tcW w:w="229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lastRenderedPageBreak/>
              <w:t>Priority</w:t>
            </w:r>
          </w:p>
        </w:tc>
        <w:tc>
          <w:tcPr>
            <w:tcW w:w="672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FE558D" w:rsidTr="003A6254">
        <w:tc>
          <w:tcPr>
            <w:tcW w:w="229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Usually</w:t>
            </w:r>
          </w:p>
        </w:tc>
      </w:tr>
      <w:tr w:rsidR="004F6277" w:rsidRPr="00FE558D" w:rsidTr="003A6254">
        <w:tc>
          <w:tcPr>
            <w:tcW w:w="229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3A6254">
        <w:tc>
          <w:tcPr>
            <w:tcW w:w="229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672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95616D" w:rsidRPr="00FE558D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E91E8A" w:rsidP="0094252F">
      <w:pPr>
        <w:pStyle w:val="Heading3"/>
        <w:numPr>
          <w:ilvl w:val="2"/>
          <w:numId w:val="54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8" w:name="_Toc483008052"/>
      <w:r w:rsidRPr="00FE558D">
        <w:rPr>
          <w:rFonts w:ascii="Times New Roman" w:hAnsi="Times New Roman" w:cs="Times New Roman"/>
          <w:color w:val="FF3333"/>
          <w:sz w:val="28"/>
          <w:szCs w:val="28"/>
        </w:rPr>
        <w:t>Authorize</w:t>
      </w:r>
      <w:bookmarkEnd w:id="28"/>
    </w:p>
    <w:tbl>
      <w:tblPr>
        <w:tblStyle w:val="TableGrid"/>
        <w:tblW w:w="9016" w:type="dxa"/>
        <w:tblLayout w:type="fixed"/>
        <w:tblLook w:val="0400" w:firstRow="0" w:lastRow="0" w:firstColumn="0" w:lastColumn="0" w:noHBand="0" w:noVBand="1"/>
      </w:tblPr>
      <w:tblGrid>
        <w:gridCol w:w="2203"/>
        <w:gridCol w:w="2142"/>
        <w:gridCol w:w="2329"/>
        <w:gridCol w:w="2342"/>
      </w:tblGrid>
      <w:tr w:rsidR="00E91E8A" w:rsidRPr="00FE558D" w:rsidTr="003A6254">
        <w:tc>
          <w:tcPr>
            <w:tcW w:w="9016" w:type="dxa"/>
            <w:gridSpan w:val="4"/>
            <w:shd w:val="clear" w:color="auto" w:fill="FF3333"/>
          </w:tcPr>
          <w:p w:rsidR="0095616D" w:rsidRPr="00FE558D" w:rsidRDefault="0095616D" w:rsidP="00F84B64">
            <w:pPr>
              <w:tabs>
                <w:tab w:val="left" w:pos="2584"/>
              </w:tabs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cs="Times New Roman"/>
                <w:color w:val="FFFFFF" w:themeColor="background1"/>
                <w:sz w:val="28"/>
                <w:szCs w:val="28"/>
              </w:rPr>
              <w:t>UC-MA-09 Authorize</w:t>
            </w:r>
          </w:p>
        </w:tc>
      </w:tr>
      <w:tr w:rsidR="004F6277" w:rsidRPr="00FE558D" w:rsidTr="003A6254">
        <w:trPr>
          <w:trHeight w:val="520"/>
        </w:trPr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14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Hien Nguyen</w:t>
            </w:r>
          </w:p>
        </w:tc>
        <w:tc>
          <w:tcPr>
            <w:tcW w:w="2329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95616D" w:rsidRPr="00FE558D" w:rsidRDefault="00243706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</w:tr>
      <w:tr w:rsidR="004F6277" w:rsidRPr="00FE558D" w:rsidTr="003A6254">
        <w:trPr>
          <w:trHeight w:val="540"/>
        </w:trPr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14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329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95616D" w:rsidRPr="00FE558D" w:rsidRDefault="00243706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18/05/2017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6813" w:type="dxa"/>
            <w:gridSpan w:val="3"/>
          </w:tcPr>
          <w:p w:rsidR="0095616D" w:rsidRPr="00FE558D" w:rsidRDefault="00950BCB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dmin authorizes for account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Users: </w:t>
            </w:r>
          </w:p>
        </w:tc>
        <w:tc>
          <w:tcPr>
            <w:tcW w:w="6813" w:type="dxa"/>
            <w:gridSpan w:val="3"/>
          </w:tcPr>
          <w:p w:rsidR="0095616D" w:rsidRPr="00FE558D" w:rsidRDefault="00950BCB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admin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6813" w:type="dxa"/>
            <w:gridSpan w:val="3"/>
          </w:tcPr>
          <w:p w:rsidR="0095616D" w:rsidRPr="00FE558D" w:rsidRDefault="00950BCB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admin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click button “Authorize” 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6813" w:type="dxa"/>
            <w:gridSpan w:val="3"/>
          </w:tcPr>
          <w:p w:rsidR="00950BCB" w:rsidRPr="00FE558D" w:rsidRDefault="00950BCB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dmin </w:t>
            </w:r>
            <w:r w:rsidR="0002634D">
              <w:rPr>
                <w:rFonts w:cs="Times New Roman"/>
                <w:color w:val="auto"/>
                <w:sz w:val="28"/>
                <w:szCs w:val="28"/>
              </w:rPr>
              <w:t>login to CMS page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6813" w:type="dxa"/>
            <w:gridSpan w:val="3"/>
          </w:tcPr>
          <w:p w:rsidR="0095616D" w:rsidRPr="00FE558D" w:rsidRDefault="00950BCB" w:rsidP="00950BCB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Success: System admin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authorizes for accounts successfully.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Basic Flow:</w:t>
            </w:r>
          </w:p>
        </w:tc>
        <w:tc>
          <w:tcPr>
            <w:tcW w:w="6813" w:type="dxa"/>
            <w:gridSpan w:val="3"/>
          </w:tcPr>
          <w:p w:rsidR="0002634D" w:rsidRDefault="0002634D" w:rsidP="0094252F">
            <w:pPr>
              <w:numPr>
                <w:ilvl w:val="0"/>
                <w:numId w:val="29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Admin chooses account and clicks “Authorize” button.</w:t>
            </w:r>
          </w:p>
          <w:p w:rsidR="0095616D" w:rsidRPr="0002634D" w:rsidRDefault="0095616D" w:rsidP="0094252F">
            <w:pPr>
              <w:numPr>
                <w:ilvl w:val="0"/>
                <w:numId w:val="29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show</w:t>
            </w:r>
            <w:r w:rsidR="0002634D"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Authorize form.</w:t>
            </w:r>
          </w:p>
          <w:p w:rsidR="0095616D" w:rsidRPr="00FE558D" w:rsidRDefault="00950BCB" w:rsidP="0094252F">
            <w:pPr>
              <w:numPr>
                <w:ilvl w:val="0"/>
                <w:numId w:val="29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dmin choose role for account</w:t>
            </w:r>
          </w:p>
          <w:p w:rsidR="0095616D" w:rsidRPr="00FE558D" w:rsidRDefault="00950BCB" w:rsidP="0094252F">
            <w:pPr>
              <w:numPr>
                <w:ilvl w:val="0"/>
                <w:numId w:val="29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dmin clicks button “Save”.</w:t>
            </w:r>
          </w:p>
          <w:p w:rsidR="0095616D" w:rsidRPr="00FE558D" w:rsidRDefault="0002634D" w:rsidP="0094252F">
            <w:pPr>
              <w:numPr>
                <w:ilvl w:val="0"/>
                <w:numId w:val="29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saves new role of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account in system.</w:t>
            </w:r>
          </w:p>
          <w:p w:rsidR="0095616D" w:rsidRPr="00FE558D" w:rsidRDefault="00950BCB" w:rsidP="0094252F">
            <w:pPr>
              <w:numPr>
                <w:ilvl w:val="0"/>
                <w:numId w:val="29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The system notifies: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“Authorize </w:t>
            </w:r>
            <w:r w:rsidR="00DB5F68">
              <w:rPr>
                <w:rFonts w:cs="Times New Roman"/>
                <w:color w:val="auto"/>
                <w:sz w:val="28"/>
                <w:szCs w:val="28"/>
              </w:rPr>
              <w:t>Success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” </w:t>
            </w:r>
          </w:p>
          <w:p w:rsidR="0095616D" w:rsidRPr="00FE558D" w:rsidRDefault="0095616D" w:rsidP="0094252F">
            <w:pPr>
              <w:numPr>
                <w:ilvl w:val="0"/>
                <w:numId w:val="29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FE558D">
              <w:rPr>
                <w:rFonts w:cs="Times New Roman"/>
                <w:color w:val="auto"/>
                <w:sz w:val="28"/>
                <w:szCs w:val="28"/>
              </w:rPr>
              <w:t>use case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6813" w:type="dxa"/>
            <w:gridSpan w:val="3"/>
          </w:tcPr>
          <w:p w:rsidR="0095616D" w:rsidRPr="00FE558D" w:rsidRDefault="00950BCB" w:rsidP="00F84B64">
            <w:pPr>
              <w:tabs>
                <w:tab w:val="left" w:pos="4125"/>
              </w:tabs>
              <w:rPr>
                <w:rFonts w:cs="Times New Roman"/>
                <w:color w:val="FF0000"/>
                <w:sz w:val="28"/>
                <w:szCs w:val="28"/>
              </w:rPr>
            </w:pPr>
            <w:r w:rsidRPr="00FE558D">
              <w:rPr>
                <w:rFonts w:cs="Times New Roman"/>
                <w:color w:val="FF0000"/>
                <w:sz w:val="28"/>
                <w:szCs w:val="28"/>
              </w:rPr>
              <w:t>AF1: System a</w:t>
            </w:r>
            <w:r w:rsidR="0095616D" w:rsidRPr="00FE558D">
              <w:rPr>
                <w:rFonts w:cs="Times New Roman"/>
                <w:color w:val="FF0000"/>
                <w:sz w:val="28"/>
                <w:szCs w:val="28"/>
              </w:rPr>
              <w:t>dmin cancels “authorize”: (after step 3)</w:t>
            </w:r>
          </w:p>
          <w:p w:rsidR="0095616D" w:rsidRPr="00FE558D" w:rsidRDefault="00950BCB" w:rsidP="0094252F">
            <w:pPr>
              <w:numPr>
                <w:ilvl w:val="0"/>
                <w:numId w:val="30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dmin clicks </w:t>
            </w:r>
            <w:r w:rsidR="001652B9">
              <w:rPr>
                <w:rFonts w:cs="Times New Roman"/>
                <w:color w:val="auto"/>
                <w:sz w:val="28"/>
                <w:szCs w:val="28"/>
              </w:rPr>
              <w:t xml:space="preserve">“Authorize” 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button</w:t>
            </w:r>
            <w:r w:rsidR="001652B9">
              <w:rPr>
                <w:rFonts w:cs="Times New Roman"/>
                <w:color w:val="auto"/>
                <w:sz w:val="28"/>
                <w:szCs w:val="28"/>
              </w:rPr>
              <w:t>.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</w:p>
          <w:p w:rsidR="0095616D" w:rsidRPr="00FE558D" w:rsidRDefault="001652B9" w:rsidP="0094252F">
            <w:pPr>
              <w:numPr>
                <w:ilvl w:val="0"/>
                <w:numId w:val="30"/>
              </w:numPr>
              <w:tabs>
                <w:tab w:val="left" w:pos="4125"/>
              </w:tabs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closes “Authorize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”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form</w:t>
            </w:r>
            <w:r w:rsidR="0095616D" w:rsidRPr="00FE558D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681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FE558D">
              <w:rPr>
                <w:rFonts w:cs="Times New Roman"/>
                <w:color w:val="FF0000"/>
                <w:sz w:val="28"/>
                <w:szCs w:val="28"/>
              </w:rPr>
              <w:t>EF1: System can’t connect Database: (after step 6)</w:t>
            </w:r>
          </w:p>
          <w:p w:rsidR="0095616D" w:rsidRPr="00FE558D" w:rsidRDefault="0095616D" w:rsidP="001652B9">
            <w:pPr>
              <w:ind w:left="360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7.</w:t>
            </w:r>
            <w:r w:rsidR="001652B9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="00021027" w:rsidRPr="00FE558D">
              <w:rPr>
                <w:rFonts w:cs="Times New Roman"/>
                <w:color w:val="auto"/>
                <w:sz w:val="28"/>
                <w:szCs w:val="28"/>
              </w:rPr>
              <w:t>The system notifies “Can’t connect the database, please try again”</w:t>
            </w:r>
            <w:r w:rsidR="001652B9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81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81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Sometimes</w:t>
            </w: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81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3A6254">
        <w:tc>
          <w:tcPr>
            <w:tcW w:w="220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681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AE0962" w:rsidRPr="00FE558D" w:rsidRDefault="00AE0962" w:rsidP="00AE0962">
      <w:pPr>
        <w:rPr>
          <w:rFonts w:cs="Times New Roman"/>
        </w:rPr>
      </w:pPr>
    </w:p>
    <w:p w:rsidR="00AE0962" w:rsidRPr="00FE558D" w:rsidRDefault="00AE0962" w:rsidP="0094252F">
      <w:pPr>
        <w:pStyle w:val="Heading3"/>
        <w:numPr>
          <w:ilvl w:val="2"/>
          <w:numId w:val="54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9" w:name="_Toc483008053"/>
      <w:r w:rsidRPr="00FE558D">
        <w:rPr>
          <w:rFonts w:ascii="Times New Roman" w:hAnsi="Times New Roman" w:cs="Times New Roman"/>
          <w:color w:val="FF3333"/>
          <w:sz w:val="28"/>
          <w:szCs w:val="28"/>
        </w:rPr>
        <w:lastRenderedPageBreak/>
        <w:t>Activate account</w:t>
      </w:r>
      <w:bookmarkEnd w:id="29"/>
    </w:p>
    <w:tbl>
      <w:tblPr>
        <w:tblStyle w:val="TableGrid"/>
        <w:tblW w:w="9016" w:type="dxa"/>
        <w:tblLayout w:type="fixed"/>
        <w:tblLook w:val="0400" w:firstRow="0" w:lastRow="0" w:firstColumn="0" w:lastColumn="0" w:noHBand="0" w:noVBand="1"/>
      </w:tblPr>
      <w:tblGrid>
        <w:gridCol w:w="1972"/>
        <w:gridCol w:w="2373"/>
        <w:gridCol w:w="2329"/>
        <w:gridCol w:w="2342"/>
      </w:tblGrid>
      <w:tr w:rsidR="00AE0962" w:rsidRPr="00FE558D" w:rsidTr="003A6254">
        <w:tc>
          <w:tcPr>
            <w:tcW w:w="9016" w:type="dxa"/>
            <w:gridSpan w:val="4"/>
            <w:shd w:val="clear" w:color="auto" w:fill="FF3333"/>
          </w:tcPr>
          <w:p w:rsidR="00AE0962" w:rsidRPr="00FE558D" w:rsidRDefault="00AE0962" w:rsidP="005F3BDB">
            <w:pPr>
              <w:tabs>
                <w:tab w:val="left" w:pos="2584"/>
              </w:tabs>
              <w:rPr>
                <w:rFonts w:cs="Times New Roman"/>
                <w:color w:val="FFFFFF" w:themeColor="background1"/>
              </w:rPr>
            </w:pPr>
            <w:r w:rsidRPr="00FE558D">
              <w:rPr>
                <w:rFonts w:cs="Times New Roman"/>
                <w:color w:val="FFFFFF" w:themeColor="background1"/>
                <w:sz w:val="28"/>
                <w:szCs w:val="28"/>
              </w:rPr>
              <w:t>UC-MA-10 Activate Account</w:t>
            </w:r>
          </w:p>
        </w:tc>
      </w:tr>
      <w:tr w:rsidR="00AE0962" w:rsidRPr="00FE558D" w:rsidTr="003A6254">
        <w:trPr>
          <w:trHeight w:val="520"/>
        </w:trPr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373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  <w:tc>
          <w:tcPr>
            <w:tcW w:w="2329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AE0962" w:rsidRPr="00FE558D" w:rsidRDefault="00243706" w:rsidP="005F3BDB">
            <w:pPr>
              <w:rPr>
                <w:rFonts w:cs="Times New Roman"/>
                <w:color w:val="auto"/>
              </w:rPr>
            </w:pPr>
            <w:r w:rsidRPr="00243706">
              <w:rPr>
                <w:rFonts w:cs="Times New Roman"/>
                <w:color w:val="auto"/>
                <w:sz w:val="28"/>
              </w:rPr>
              <w:t>Minh Doan</w:t>
            </w:r>
          </w:p>
        </w:tc>
      </w:tr>
      <w:tr w:rsidR="00AE0962" w:rsidRPr="00FE558D" w:rsidTr="003A6254">
        <w:trPr>
          <w:trHeight w:val="540"/>
        </w:trPr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373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16/1/2017</w:t>
            </w:r>
          </w:p>
        </w:tc>
        <w:tc>
          <w:tcPr>
            <w:tcW w:w="2329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AE0962" w:rsidRPr="00FE558D" w:rsidRDefault="00243706" w:rsidP="005F3BDB">
            <w:pPr>
              <w:rPr>
                <w:rFonts w:cs="Times New Roman"/>
                <w:color w:val="auto"/>
              </w:rPr>
            </w:pPr>
            <w:r w:rsidRPr="00243706">
              <w:rPr>
                <w:rFonts w:cs="Times New Roman"/>
                <w:color w:val="auto"/>
                <w:sz w:val="28"/>
              </w:rPr>
              <w:t>18/05/2017</w:t>
            </w: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7044" w:type="dxa"/>
            <w:gridSpan w:val="3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Ad</w:t>
            </w:r>
            <w:r w:rsidR="001652B9">
              <w:rPr>
                <w:rFonts w:cs="Times New Roman"/>
                <w:color w:val="auto"/>
                <w:sz w:val="28"/>
                <w:szCs w:val="28"/>
              </w:rPr>
              <w:t>min activate the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account </w:t>
            </w: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Users: </w:t>
            </w:r>
          </w:p>
        </w:tc>
        <w:tc>
          <w:tcPr>
            <w:tcW w:w="7044" w:type="dxa"/>
            <w:gridSpan w:val="3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Admin</w:t>
            </w: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044" w:type="dxa"/>
            <w:gridSpan w:val="3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Admin choose activate account</w:t>
            </w: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7044" w:type="dxa"/>
            <w:gridSpan w:val="3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User must have an account of System</w:t>
            </w:r>
            <w:r w:rsidR="001652B9">
              <w:rPr>
                <w:rFonts w:cs="Times New Roman"/>
                <w:color w:val="auto"/>
                <w:sz w:val="28"/>
                <w:szCs w:val="28"/>
              </w:rPr>
              <w:t xml:space="preserve"> Admin and being in the “View List Account” page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044" w:type="dxa"/>
            <w:gridSpan w:val="3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Success: Account is activated.</w:t>
            </w: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Basic Flow:</w:t>
            </w:r>
          </w:p>
        </w:tc>
        <w:tc>
          <w:tcPr>
            <w:tcW w:w="7044" w:type="dxa"/>
            <w:gridSpan w:val="3"/>
          </w:tcPr>
          <w:p w:rsidR="00AE0962" w:rsidRPr="001652B9" w:rsidRDefault="00AE0962" w:rsidP="0094252F">
            <w:pPr>
              <w:pStyle w:val="ListParagraph"/>
              <w:numPr>
                <w:ilvl w:val="0"/>
                <w:numId w:val="6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652B9">
              <w:rPr>
                <w:rFonts w:cs="Times New Roman"/>
                <w:color w:val="auto"/>
                <w:sz w:val="28"/>
                <w:szCs w:val="28"/>
              </w:rPr>
              <w:t>System Admin chooses account.</w:t>
            </w:r>
          </w:p>
          <w:p w:rsidR="00AE0962" w:rsidRPr="001652B9" w:rsidRDefault="001652B9" w:rsidP="0094252F">
            <w:pPr>
              <w:pStyle w:val="ListParagraph"/>
              <w:numPr>
                <w:ilvl w:val="0"/>
                <w:numId w:val="6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652B9">
              <w:rPr>
                <w:rFonts w:cs="Times New Roman"/>
                <w:color w:val="auto"/>
                <w:sz w:val="28"/>
                <w:szCs w:val="28"/>
              </w:rPr>
              <w:t>System Admin check</w:t>
            </w:r>
            <w:r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Pr="001652B9">
              <w:rPr>
                <w:rFonts w:cs="Times New Roman"/>
                <w:color w:val="auto"/>
                <w:sz w:val="28"/>
                <w:szCs w:val="28"/>
              </w:rPr>
              <w:t xml:space="preserve"> in</w:t>
            </w:r>
            <w:r>
              <w:rPr>
                <w:rFonts w:cs="Times New Roman"/>
                <w:color w:val="auto"/>
                <w:sz w:val="28"/>
                <w:szCs w:val="28"/>
              </w:rPr>
              <w:t>to</w:t>
            </w:r>
            <w:r w:rsidRPr="001652B9">
              <w:rPr>
                <w:rFonts w:cs="Times New Roman"/>
                <w:color w:val="auto"/>
                <w:sz w:val="28"/>
                <w:szCs w:val="28"/>
              </w:rPr>
              <w:t xml:space="preserve"> “Deactive</w:t>
            </w:r>
            <w:r w:rsidR="00AE0962" w:rsidRPr="001652B9">
              <w:rPr>
                <w:rFonts w:cs="Times New Roman"/>
                <w:color w:val="auto"/>
                <w:sz w:val="28"/>
                <w:szCs w:val="28"/>
              </w:rPr>
              <w:t>”</w:t>
            </w:r>
            <w:r w:rsidRPr="001652B9">
              <w:rPr>
                <w:rFonts w:cs="Times New Roman"/>
                <w:color w:val="auto"/>
                <w:sz w:val="28"/>
                <w:szCs w:val="28"/>
              </w:rPr>
              <w:t xml:space="preserve"> button</w:t>
            </w:r>
            <w:r w:rsidR="00AE0962" w:rsidRPr="001652B9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AE0962" w:rsidRPr="001652B9" w:rsidRDefault="00AE0962" w:rsidP="0094252F">
            <w:pPr>
              <w:pStyle w:val="ListParagraph"/>
              <w:numPr>
                <w:ilvl w:val="0"/>
                <w:numId w:val="6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652B9">
              <w:rPr>
                <w:rFonts w:cs="Times New Roman"/>
                <w:color w:val="auto"/>
                <w:sz w:val="28"/>
                <w:szCs w:val="28"/>
              </w:rPr>
              <w:t>Sys</w:t>
            </w:r>
            <w:r w:rsidR="001652B9">
              <w:rPr>
                <w:rFonts w:cs="Times New Roman"/>
                <w:color w:val="auto"/>
                <w:sz w:val="28"/>
                <w:szCs w:val="28"/>
              </w:rPr>
              <w:t>tem notifies: “Activate Success</w:t>
            </w:r>
            <w:r w:rsidRPr="001652B9">
              <w:rPr>
                <w:rFonts w:cs="Times New Roman"/>
                <w:color w:val="auto"/>
                <w:sz w:val="28"/>
                <w:szCs w:val="28"/>
              </w:rPr>
              <w:t>”</w:t>
            </w:r>
          </w:p>
          <w:p w:rsidR="00AE0962" w:rsidRPr="001652B9" w:rsidRDefault="00AE0962" w:rsidP="0094252F">
            <w:pPr>
              <w:pStyle w:val="ListParagraph"/>
              <w:numPr>
                <w:ilvl w:val="0"/>
                <w:numId w:val="60"/>
              </w:numPr>
              <w:spacing w:after="160"/>
              <w:rPr>
                <w:rFonts w:cs="Times New Roman"/>
                <w:color w:val="auto"/>
                <w:sz w:val="28"/>
                <w:szCs w:val="28"/>
              </w:rPr>
            </w:pPr>
            <w:r w:rsidRPr="001652B9">
              <w:rPr>
                <w:rFonts w:cs="Times New Roman"/>
                <w:color w:val="auto"/>
                <w:sz w:val="28"/>
                <w:szCs w:val="28"/>
              </w:rPr>
              <w:t>End of use-case</w:t>
            </w: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7044" w:type="dxa"/>
            <w:gridSpan w:val="3"/>
          </w:tcPr>
          <w:p w:rsidR="00AE0962" w:rsidRPr="001652B9" w:rsidRDefault="00AE0962" w:rsidP="001652B9">
            <w:pPr>
              <w:spacing w:after="16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044" w:type="dxa"/>
            <w:gridSpan w:val="3"/>
          </w:tcPr>
          <w:p w:rsidR="00AE0962" w:rsidRPr="00FE558D" w:rsidRDefault="00AE0962" w:rsidP="005F3BDB">
            <w:pPr>
              <w:spacing w:after="1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7044" w:type="dxa"/>
            <w:gridSpan w:val="3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7044" w:type="dxa"/>
            <w:gridSpan w:val="3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7044" w:type="dxa"/>
            <w:gridSpan w:val="3"/>
          </w:tcPr>
          <w:p w:rsidR="00AE0962" w:rsidRPr="00FE558D" w:rsidRDefault="00AE0962" w:rsidP="005F3BDB">
            <w:pPr>
              <w:spacing w:after="1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7044" w:type="dxa"/>
            <w:gridSpan w:val="3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</w:p>
        </w:tc>
      </w:tr>
    </w:tbl>
    <w:p w:rsidR="00AE0962" w:rsidRPr="00FE558D" w:rsidRDefault="00AE0962" w:rsidP="00AE0962">
      <w:pPr>
        <w:rPr>
          <w:rFonts w:cs="Times New Roman"/>
        </w:rPr>
      </w:pPr>
    </w:p>
    <w:p w:rsidR="00AE0962" w:rsidRPr="00FE558D" w:rsidRDefault="00AE0962" w:rsidP="0094252F">
      <w:pPr>
        <w:pStyle w:val="Heading3"/>
        <w:numPr>
          <w:ilvl w:val="2"/>
          <w:numId w:val="54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30" w:name="_Toc483008054"/>
      <w:r w:rsidRPr="00FE558D">
        <w:rPr>
          <w:rFonts w:ascii="Times New Roman" w:hAnsi="Times New Roman" w:cs="Times New Roman"/>
          <w:color w:val="FF3333"/>
          <w:sz w:val="28"/>
          <w:szCs w:val="28"/>
        </w:rPr>
        <w:t>Deactivate account</w:t>
      </w:r>
      <w:bookmarkEnd w:id="30"/>
    </w:p>
    <w:tbl>
      <w:tblPr>
        <w:tblStyle w:val="TableGrid"/>
        <w:tblW w:w="9016" w:type="dxa"/>
        <w:tblLayout w:type="fixed"/>
        <w:tblLook w:val="0400" w:firstRow="0" w:lastRow="0" w:firstColumn="0" w:lastColumn="0" w:noHBand="0" w:noVBand="1"/>
      </w:tblPr>
      <w:tblGrid>
        <w:gridCol w:w="1972"/>
        <w:gridCol w:w="2373"/>
        <w:gridCol w:w="2329"/>
        <w:gridCol w:w="2342"/>
      </w:tblGrid>
      <w:tr w:rsidR="00AE0962" w:rsidRPr="00FE558D" w:rsidTr="003A6254">
        <w:tc>
          <w:tcPr>
            <w:tcW w:w="9016" w:type="dxa"/>
            <w:gridSpan w:val="4"/>
            <w:shd w:val="clear" w:color="auto" w:fill="FF3333"/>
          </w:tcPr>
          <w:p w:rsidR="00AE0962" w:rsidRPr="00FE558D" w:rsidRDefault="00AE0962" w:rsidP="005F3BDB">
            <w:pPr>
              <w:tabs>
                <w:tab w:val="left" w:pos="2584"/>
              </w:tabs>
              <w:rPr>
                <w:rFonts w:cs="Times New Roman"/>
                <w:color w:val="FFFFFF" w:themeColor="background1"/>
              </w:rPr>
            </w:pPr>
            <w:r w:rsidRPr="00FE558D">
              <w:rPr>
                <w:rFonts w:cs="Times New Roman"/>
                <w:color w:val="FFFFFF" w:themeColor="background1"/>
                <w:sz w:val="28"/>
                <w:szCs w:val="28"/>
              </w:rPr>
              <w:t>UC-MA-11 Deactivate Account</w:t>
            </w:r>
          </w:p>
        </w:tc>
      </w:tr>
      <w:tr w:rsidR="00AE0962" w:rsidRPr="00FE558D" w:rsidTr="003A6254">
        <w:trPr>
          <w:trHeight w:val="520"/>
        </w:trPr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373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  <w:tc>
          <w:tcPr>
            <w:tcW w:w="2329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AE0962" w:rsidRPr="00243706" w:rsidRDefault="00243706" w:rsidP="005F3BDB">
            <w:pPr>
              <w:rPr>
                <w:rFonts w:cs="Times New Roman"/>
                <w:color w:val="auto"/>
                <w:sz w:val="28"/>
              </w:rPr>
            </w:pPr>
            <w:r w:rsidRPr="00243706">
              <w:rPr>
                <w:rFonts w:cs="Times New Roman"/>
                <w:color w:val="auto"/>
                <w:sz w:val="28"/>
              </w:rPr>
              <w:t>Minh Doan</w:t>
            </w:r>
          </w:p>
        </w:tc>
      </w:tr>
      <w:tr w:rsidR="00AE0962" w:rsidRPr="00FE558D" w:rsidTr="003A6254">
        <w:trPr>
          <w:trHeight w:val="540"/>
        </w:trPr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373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16/1/2017</w:t>
            </w:r>
          </w:p>
        </w:tc>
        <w:tc>
          <w:tcPr>
            <w:tcW w:w="2329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AE0962" w:rsidRPr="00243706" w:rsidRDefault="00243706" w:rsidP="005F3BDB">
            <w:pPr>
              <w:rPr>
                <w:rFonts w:cs="Times New Roman"/>
                <w:color w:val="auto"/>
                <w:sz w:val="28"/>
              </w:rPr>
            </w:pPr>
            <w:r w:rsidRPr="00243706">
              <w:rPr>
                <w:rFonts w:cs="Times New Roman"/>
                <w:color w:val="auto"/>
                <w:sz w:val="28"/>
              </w:rPr>
              <w:t>18/05/2017</w:t>
            </w: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7044" w:type="dxa"/>
            <w:gridSpan w:val="3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System Admin deactivate the existing account </w:t>
            </w: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Users: </w:t>
            </w:r>
          </w:p>
        </w:tc>
        <w:tc>
          <w:tcPr>
            <w:tcW w:w="7044" w:type="dxa"/>
            <w:gridSpan w:val="3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Admin</w:t>
            </w: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044" w:type="dxa"/>
            <w:gridSpan w:val="3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Admin choose deactivate account</w:t>
            </w: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7044" w:type="dxa"/>
            <w:gridSpan w:val="3"/>
          </w:tcPr>
          <w:p w:rsidR="00AE0962" w:rsidRPr="00FE558D" w:rsidRDefault="003D455B" w:rsidP="0094252F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Admin login CMS page</w:t>
            </w:r>
            <w:r w:rsidR="00AE0962" w:rsidRPr="00FE558D">
              <w:rPr>
                <w:rFonts w:cs="Times New Roman"/>
                <w:color w:val="auto"/>
                <w:sz w:val="28"/>
                <w:szCs w:val="28"/>
              </w:rPr>
              <w:t xml:space="preserve"> and being in the “</w:t>
            </w:r>
            <w:r>
              <w:rPr>
                <w:rFonts w:cs="Times New Roman"/>
                <w:color w:val="auto"/>
                <w:sz w:val="28"/>
                <w:szCs w:val="28"/>
              </w:rPr>
              <w:t>View List Account” page</w:t>
            </w:r>
            <w:r w:rsidR="00AE0962" w:rsidRPr="00FE558D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AE0962" w:rsidRPr="00FE558D" w:rsidRDefault="00AE0962" w:rsidP="0094252F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lastRenderedPageBreak/>
              <w:t>Account is activating.</w:t>
            </w: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lastRenderedPageBreak/>
              <w:t>Post-Conditions:</w:t>
            </w:r>
          </w:p>
        </w:tc>
        <w:tc>
          <w:tcPr>
            <w:tcW w:w="7044" w:type="dxa"/>
            <w:gridSpan w:val="3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Success: Account is deactivated.</w:t>
            </w: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Basic Flow:</w:t>
            </w:r>
          </w:p>
        </w:tc>
        <w:tc>
          <w:tcPr>
            <w:tcW w:w="7044" w:type="dxa"/>
            <w:gridSpan w:val="3"/>
          </w:tcPr>
          <w:p w:rsidR="00AE0962" w:rsidRPr="00FE558D" w:rsidRDefault="00AE0962" w:rsidP="0094252F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System Admin chooses account</w:t>
            </w:r>
            <w:r w:rsidR="003D455B">
              <w:rPr>
                <w:rFonts w:cs="Times New Roman"/>
                <w:color w:val="auto"/>
                <w:sz w:val="28"/>
                <w:szCs w:val="28"/>
              </w:rPr>
              <w:t xml:space="preserve"> and uncheck “Deactive” button</w:t>
            </w:r>
            <w:r w:rsidRPr="00FE558D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3D455B" w:rsidRDefault="003D455B" w:rsidP="0094252F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notifies: “Deactivate success</w:t>
            </w:r>
            <w:r w:rsidR="00AE0962" w:rsidRPr="00FE558D">
              <w:rPr>
                <w:rFonts w:cs="Times New Roman"/>
                <w:color w:val="auto"/>
                <w:sz w:val="28"/>
                <w:szCs w:val="28"/>
              </w:rPr>
              <w:t>”</w:t>
            </w:r>
          </w:p>
          <w:p w:rsidR="00AE0962" w:rsidRPr="00FE558D" w:rsidRDefault="003D455B" w:rsidP="0094252F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="00AE0962" w:rsidRPr="00FE558D">
              <w:rPr>
                <w:rFonts w:cs="Times New Roman"/>
                <w:color w:val="auto"/>
                <w:sz w:val="28"/>
                <w:szCs w:val="28"/>
              </w:rPr>
              <w:t>End of use-case</w:t>
            </w: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7044" w:type="dxa"/>
            <w:gridSpan w:val="3"/>
          </w:tcPr>
          <w:p w:rsidR="00AE0962" w:rsidRPr="003D455B" w:rsidRDefault="00AE0962" w:rsidP="003D455B">
            <w:pPr>
              <w:spacing w:after="16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044" w:type="dxa"/>
            <w:gridSpan w:val="3"/>
          </w:tcPr>
          <w:p w:rsidR="00AE0962" w:rsidRPr="00FE558D" w:rsidRDefault="00AE0962" w:rsidP="005F3BDB">
            <w:pPr>
              <w:spacing w:after="1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7044" w:type="dxa"/>
            <w:gridSpan w:val="3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7044" w:type="dxa"/>
            <w:gridSpan w:val="3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7044" w:type="dxa"/>
            <w:gridSpan w:val="3"/>
          </w:tcPr>
          <w:p w:rsidR="00AE0962" w:rsidRPr="00FE558D" w:rsidRDefault="00AE0962" w:rsidP="005F3BDB">
            <w:pPr>
              <w:spacing w:after="1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AE0962" w:rsidRPr="00FE558D" w:rsidTr="003A6254">
        <w:tc>
          <w:tcPr>
            <w:tcW w:w="1972" w:type="dxa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7044" w:type="dxa"/>
            <w:gridSpan w:val="3"/>
          </w:tcPr>
          <w:p w:rsidR="00AE0962" w:rsidRPr="00FE558D" w:rsidRDefault="00AE0962" w:rsidP="005F3BDB">
            <w:pPr>
              <w:rPr>
                <w:rFonts w:cs="Times New Roman"/>
                <w:color w:val="auto"/>
              </w:rPr>
            </w:pPr>
          </w:p>
        </w:tc>
      </w:tr>
    </w:tbl>
    <w:p w:rsidR="00AE0962" w:rsidRPr="00FE558D" w:rsidRDefault="00AE0962" w:rsidP="00AE0962">
      <w:pPr>
        <w:rPr>
          <w:rFonts w:cs="Times New Roman"/>
        </w:rPr>
      </w:pPr>
    </w:p>
    <w:p w:rsidR="00AE0962" w:rsidRPr="00FE558D" w:rsidRDefault="00AE0962" w:rsidP="00AE0962">
      <w:pPr>
        <w:rPr>
          <w:rFonts w:cs="Times New Roman"/>
        </w:rPr>
      </w:pPr>
    </w:p>
    <w:p w:rsidR="0095616D" w:rsidRPr="00FE558D" w:rsidRDefault="0095616D" w:rsidP="0094252F">
      <w:pPr>
        <w:pStyle w:val="Heading2"/>
        <w:numPr>
          <w:ilvl w:val="1"/>
          <w:numId w:val="54"/>
        </w:numPr>
        <w:rPr>
          <w:rFonts w:ascii="Times New Roman" w:hAnsi="Times New Roman" w:cs="Times New Roman"/>
          <w:color w:val="FF3333"/>
          <w:sz w:val="32"/>
          <w:szCs w:val="32"/>
        </w:rPr>
      </w:pPr>
      <w:bookmarkStart w:id="31" w:name="_Toc483008055"/>
      <w:r w:rsidRPr="00FE558D">
        <w:rPr>
          <w:rFonts w:ascii="Times New Roman" w:hAnsi="Times New Roman" w:cs="Times New Roman"/>
          <w:color w:val="FF3333"/>
          <w:sz w:val="32"/>
          <w:szCs w:val="32"/>
        </w:rPr>
        <w:t>Manage news</w:t>
      </w:r>
      <w:bookmarkEnd w:id="31"/>
    </w:p>
    <w:p w:rsidR="00957D59" w:rsidRPr="00FE558D" w:rsidRDefault="00957D59" w:rsidP="0094252F">
      <w:pPr>
        <w:pStyle w:val="Heading3"/>
        <w:numPr>
          <w:ilvl w:val="2"/>
          <w:numId w:val="54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32" w:name="_Toc483008056"/>
      <w:r w:rsidRPr="00FE558D">
        <w:rPr>
          <w:rFonts w:ascii="Times New Roman" w:hAnsi="Times New Roman" w:cs="Times New Roman"/>
          <w:color w:val="FF3333"/>
          <w:sz w:val="28"/>
          <w:szCs w:val="28"/>
        </w:rPr>
        <w:t>View news</w:t>
      </w:r>
      <w:bookmarkEnd w:id="32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243706" w:rsidRPr="000D3A42" w:rsidTr="003A6254">
        <w:tc>
          <w:tcPr>
            <w:tcW w:w="2294" w:type="dxa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UC-MN-01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Name of use case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View News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staff, Users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staff, Users view news in the website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staff, Users access website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The system must be connected to the internet.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contextualSpacing/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>MF1 : Users in webpage</w:t>
            </w:r>
          </w:p>
          <w:p w:rsidR="00243706" w:rsidRPr="000D3A42" w:rsidRDefault="00243706" w:rsidP="0094252F">
            <w:pPr>
              <w:numPr>
                <w:ilvl w:val="0"/>
                <w:numId w:val="25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choose news which need view</w:t>
            </w:r>
          </w:p>
          <w:p w:rsidR="00243706" w:rsidRPr="000D3A42" w:rsidRDefault="00243706" w:rsidP="0094252F">
            <w:pPr>
              <w:numPr>
                <w:ilvl w:val="0"/>
                <w:numId w:val="25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get data from database</w:t>
            </w:r>
          </w:p>
          <w:p w:rsidR="00243706" w:rsidRPr="000D3A42" w:rsidRDefault="00243706" w:rsidP="0094252F">
            <w:pPr>
              <w:numPr>
                <w:ilvl w:val="0"/>
                <w:numId w:val="25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detail of that news</w:t>
            </w:r>
          </w:p>
          <w:p w:rsidR="00243706" w:rsidRPr="000D3A42" w:rsidRDefault="00243706" w:rsidP="0094252F">
            <w:pPr>
              <w:numPr>
                <w:ilvl w:val="0"/>
                <w:numId w:val="25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 case</w:t>
            </w:r>
          </w:p>
          <w:p w:rsidR="00243706" w:rsidRPr="000D3A42" w:rsidRDefault="00243706" w:rsidP="00243706">
            <w:pPr>
              <w:ind w:left="72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  <w:p w:rsidR="00243706" w:rsidRPr="000D3A42" w:rsidRDefault="00243706" w:rsidP="00243706">
            <w:pPr>
              <w:contextualSpacing/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lastRenderedPageBreak/>
              <w:t>MF2 : Content Admin, Editor, Education staff in CMS page</w:t>
            </w:r>
          </w:p>
          <w:p w:rsidR="00243706" w:rsidRPr="000D3A42" w:rsidRDefault="00243706" w:rsidP="00243706">
            <w:p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  <w:p w:rsidR="00243706" w:rsidRPr="000D3A42" w:rsidRDefault="00243706" w:rsidP="0094252F">
            <w:pPr>
              <w:numPr>
                <w:ilvl w:val="0"/>
                <w:numId w:val="61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button “Manage News” &amp; click button “View News”</w:t>
            </w:r>
          </w:p>
          <w:p w:rsidR="00243706" w:rsidRPr="000D3A42" w:rsidRDefault="00243706" w:rsidP="0094252F">
            <w:pPr>
              <w:numPr>
                <w:ilvl w:val="0"/>
                <w:numId w:val="61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“View News” GUI</w:t>
            </w:r>
          </w:p>
          <w:p w:rsidR="00243706" w:rsidRPr="000D3A42" w:rsidRDefault="00243706" w:rsidP="0094252F">
            <w:pPr>
              <w:numPr>
                <w:ilvl w:val="0"/>
                <w:numId w:val="61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choose news which need view</w:t>
            </w:r>
          </w:p>
          <w:p w:rsidR="00243706" w:rsidRPr="000D3A42" w:rsidRDefault="00243706" w:rsidP="0094252F">
            <w:pPr>
              <w:numPr>
                <w:ilvl w:val="0"/>
                <w:numId w:val="61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get data from database</w:t>
            </w:r>
          </w:p>
          <w:p w:rsidR="00243706" w:rsidRPr="000D3A42" w:rsidRDefault="00243706" w:rsidP="0094252F">
            <w:pPr>
              <w:numPr>
                <w:ilvl w:val="0"/>
                <w:numId w:val="61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detail of that news</w:t>
            </w:r>
          </w:p>
          <w:p w:rsidR="00243706" w:rsidRPr="000D3A42" w:rsidRDefault="00243706" w:rsidP="0094252F">
            <w:pPr>
              <w:numPr>
                <w:ilvl w:val="0"/>
                <w:numId w:val="61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 case</w:t>
            </w:r>
          </w:p>
          <w:p w:rsidR="00243706" w:rsidRPr="000D3A42" w:rsidRDefault="00243706" w:rsidP="00243706">
            <w:pPr>
              <w:spacing w:after="160"/>
              <w:ind w:left="72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Alternative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AF1 : Content Admin, Editor, Education staff </w:t>
            </w:r>
            <w:r w:rsidR="001A2923" w:rsidRPr="000D3A42">
              <w:rPr>
                <w:rFonts w:cs="Times New Roman"/>
                <w:color w:val="FF0000"/>
                <w:sz w:val="28"/>
                <w:szCs w:val="28"/>
              </w:rPr>
              <w:t>cancel</w:t>
            </w: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 view news ( After step 2 )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54"/>
              </w:numPr>
              <w:ind w:left="108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another function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spacing w:after="16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Successful: user can view a news.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Always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001A88" w:rsidRPr="00FE558D" w:rsidRDefault="00001A88" w:rsidP="0095616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5551AB" w:rsidP="0094252F">
      <w:pPr>
        <w:pStyle w:val="Heading3"/>
        <w:numPr>
          <w:ilvl w:val="2"/>
          <w:numId w:val="71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33" w:name="_Toc483008057"/>
      <w:r w:rsidRPr="00FE558D">
        <w:rPr>
          <w:rFonts w:ascii="Times New Roman" w:hAnsi="Times New Roman" w:cs="Times New Roman"/>
          <w:color w:val="FF3333"/>
          <w:sz w:val="28"/>
          <w:szCs w:val="28"/>
        </w:rPr>
        <w:t>Post news</w:t>
      </w:r>
      <w:bookmarkEnd w:id="33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243706" w:rsidRPr="000D3A42" w:rsidTr="003A6254">
        <w:tc>
          <w:tcPr>
            <w:tcW w:w="2294" w:type="dxa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UC-MN-02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Name of use case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 News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post new approved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must login &amp; access CMS page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The system must be connected to the internet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Main success flow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94252F">
            <w:pPr>
              <w:numPr>
                <w:ilvl w:val="0"/>
                <w:numId w:val="26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clicks button “Manage News” &amp; click button “View News”</w:t>
            </w:r>
          </w:p>
          <w:p w:rsidR="00243706" w:rsidRPr="000D3A42" w:rsidRDefault="00243706" w:rsidP="0094252F">
            <w:pPr>
              <w:numPr>
                <w:ilvl w:val="0"/>
                <w:numId w:val="26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shows “View News” GUI</w:t>
            </w:r>
          </w:p>
          <w:p w:rsidR="00243706" w:rsidRPr="000D3A42" w:rsidRDefault="00243706" w:rsidP="0094252F">
            <w:pPr>
              <w:numPr>
                <w:ilvl w:val="0"/>
                <w:numId w:val="26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choose news &amp; check “Post/Deactive”</w:t>
            </w:r>
          </w:p>
          <w:p w:rsidR="00243706" w:rsidRPr="000D3A42" w:rsidRDefault="00243706" w:rsidP="0094252F">
            <w:pPr>
              <w:numPr>
                <w:ilvl w:val="0"/>
                <w:numId w:val="26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save data into database</w:t>
            </w:r>
          </w:p>
          <w:p w:rsidR="00243706" w:rsidRPr="000D3A42" w:rsidRDefault="00243706" w:rsidP="0094252F">
            <w:pPr>
              <w:numPr>
                <w:ilvl w:val="0"/>
                <w:numId w:val="26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notify “Post successfully”</w:t>
            </w:r>
          </w:p>
          <w:p w:rsidR="00243706" w:rsidRPr="000D3A42" w:rsidRDefault="00243706" w:rsidP="0094252F">
            <w:pPr>
              <w:numPr>
                <w:ilvl w:val="0"/>
                <w:numId w:val="26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use-case</w:t>
            </w:r>
          </w:p>
        </w:tc>
      </w:tr>
      <w:tr w:rsidR="00243706" w:rsidRPr="000D3A42" w:rsidTr="003A6254">
        <w:trPr>
          <w:trHeight w:val="480"/>
        </w:trPr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Sub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rPr>
          <w:trHeight w:val="64"/>
        </w:trPr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Alternative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AF1 : Content Admin </w:t>
            </w:r>
            <w:r w:rsidR="001A2923" w:rsidRPr="000D3A42">
              <w:rPr>
                <w:rFonts w:cs="Times New Roman"/>
                <w:color w:val="FF0000"/>
                <w:sz w:val="28"/>
                <w:szCs w:val="28"/>
              </w:rPr>
              <w:t>cancel</w:t>
            </w: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 post news ( After step 2 )</w:t>
            </w:r>
          </w:p>
          <w:p w:rsidR="00243706" w:rsidRPr="000D3A42" w:rsidRDefault="00243706" w:rsidP="00243706">
            <w:pPr>
              <w:ind w:left="36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3.Content Admin click another function</w:t>
            </w:r>
          </w:p>
          <w:p w:rsidR="00243706" w:rsidRPr="000D3A42" w:rsidRDefault="00243706" w:rsidP="00243706">
            <w:pPr>
              <w:spacing w:after="160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243706" w:rsidRPr="000D3A42" w:rsidTr="003A6254">
        <w:trPr>
          <w:trHeight w:val="480"/>
        </w:trPr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spacing w:after="16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clicks button “View News”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Successful: Content Admin post a news successfully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Usually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001A88" w:rsidRPr="00FE558D" w:rsidRDefault="00001A88" w:rsidP="00957D59">
      <w:pPr>
        <w:rPr>
          <w:rFonts w:cs="Times New Roman"/>
        </w:rPr>
      </w:pPr>
    </w:p>
    <w:p w:rsidR="005551AB" w:rsidRDefault="00251BFB" w:rsidP="0094252F">
      <w:pPr>
        <w:pStyle w:val="Heading3"/>
        <w:numPr>
          <w:ilvl w:val="2"/>
          <w:numId w:val="71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34" w:name="_Toc483008058"/>
      <w:r w:rsidRPr="00FE558D">
        <w:rPr>
          <w:rFonts w:ascii="Times New Roman" w:hAnsi="Times New Roman" w:cs="Times New Roman"/>
          <w:color w:val="FF3333"/>
          <w:sz w:val="28"/>
          <w:szCs w:val="28"/>
        </w:rPr>
        <w:t>V</w:t>
      </w:r>
      <w:r w:rsidR="005551AB" w:rsidRPr="00FE558D">
        <w:rPr>
          <w:rFonts w:ascii="Times New Roman" w:hAnsi="Times New Roman" w:cs="Times New Roman"/>
          <w:color w:val="FF3333"/>
          <w:sz w:val="28"/>
          <w:szCs w:val="28"/>
        </w:rPr>
        <w:t>iew draft</w:t>
      </w:r>
      <w:bookmarkEnd w:id="34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243706" w:rsidRPr="000D3A42" w:rsidTr="003A6254">
        <w:tc>
          <w:tcPr>
            <w:tcW w:w="2294" w:type="dxa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UC-MN-03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Name of use case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View Draft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Admin, Editor, Education staff view draft 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must login &amp; access CMS page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The system must be connected to the internet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94252F">
            <w:pPr>
              <w:numPr>
                <w:ilvl w:val="0"/>
                <w:numId w:val="27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button “Manage News” &amp; click button “View Draft”</w:t>
            </w:r>
          </w:p>
          <w:p w:rsidR="00243706" w:rsidRPr="000D3A42" w:rsidRDefault="00243706" w:rsidP="0094252F">
            <w:pPr>
              <w:numPr>
                <w:ilvl w:val="0"/>
                <w:numId w:val="27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System show “View Draft” GUI</w:t>
            </w:r>
          </w:p>
          <w:p w:rsidR="00243706" w:rsidRPr="000D3A42" w:rsidRDefault="00243706" w:rsidP="0094252F">
            <w:pPr>
              <w:numPr>
                <w:ilvl w:val="0"/>
                <w:numId w:val="27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choose draft which need view</w:t>
            </w:r>
          </w:p>
          <w:p w:rsidR="00243706" w:rsidRPr="000D3A42" w:rsidRDefault="00243706" w:rsidP="0094252F">
            <w:pPr>
              <w:numPr>
                <w:ilvl w:val="0"/>
                <w:numId w:val="27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detail of that draft</w:t>
            </w:r>
          </w:p>
          <w:p w:rsidR="00243706" w:rsidRPr="000D3A42" w:rsidRDefault="00243706" w:rsidP="0094252F">
            <w:pPr>
              <w:numPr>
                <w:ilvl w:val="0"/>
                <w:numId w:val="27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 case</w:t>
            </w:r>
          </w:p>
          <w:p w:rsidR="00243706" w:rsidRPr="000D3A42" w:rsidRDefault="00243706" w:rsidP="00243706">
            <w:pPr>
              <w:spacing w:after="160"/>
              <w:ind w:left="72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43706" w:rsidRPr="000D3A42" w:rsidTr="003A6254">
        <w:trPr>
          <w:trHeight w:val="480"/>
        </w:trPr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Sub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Alternative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AF1 : Content Admin, Editor, Education staff </w:t>
            </w:r>
            <w:r w:rsidR="001A2923" w:rsidRPr="000D3A42">
              <w:rPr>
                <w:rFonts w:cs="Times New Roman"/>
                <w:color w:val="FF0000"/>
                <w:sz w:val="28"/>
                <w:szCs w:val="28"/>
              </w:rPr>
              <w:t>cancel</w:t>
            </w: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 view draft ( After step 2 )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ab/>
              <w:t>3. Content Admin, Editor, Education staff click another function</w:t>
            </w:r>
          </w:p>
          <w:p w:rsidR="00243706" w:rsidRPr="000D3A42" w:rsidRDefault="00243706" w:rsidP="00243706">
            <w:pPr>
              <w:spacing w:after="160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N/A 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must access website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Successful: Content Admin, Editor, Education staff can view a draft successfully.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Sometimes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001A88" w:rsidRPr="00FE558D" w:rsidRDefault="00001A88" w:rsidP="005B5AAD">
      <w:pPr>
        <w:rPr>
          <w:rFonts w:cs="Times New Roman"/>
        </w:rPr>
      </w:pPr>
    </w:p>
    <w:p w:rsidR="0095616D" w:rsidRPr="00FE558D" w:rsidRDefault="0095616D" w:rsidP="0094252F">
      <w:pPr>
        <w:pStyle w:val="Heading3"/>
        <w:numPr>
          <w:ilvl w:val="2"/>
          <w:numId w:val="71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35" w:name="_Toc483008059"/>
      <w:r w:rsidRPr="00FE558D">
        <w:rPr>
          <w:rFonts w:ascii="Times New Roman" w:hAnsi="Times New Roman" w:cs="Times New Roman"/>
          <w:color w:val="FF3333"/>
          <w:sz w:val="28"/>
          <w:szCs w:val="28"/>
        </w:rPr>
        <w:t>Edit draft</w:t>
      </w:r>
      <w:bookmarkEnd w:id="35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243706" w:rsidRPr="000D3A42" w:rsidTr="003A6254">
        <w:tc>
          <w:tcPr>
            <w:tcW w:w="2294" w:type="dxa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UC-MN-04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Name of use case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Edit draft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bookmarkStart w:id="36" w:name="_gjdgxs" w:colFirst="0" w:colLast="0"/>
            <w:bookmarkEnd w:id="36"/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Admin, Editor, Education staff edit draft 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must login &amp; access CMS page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The system must be connected to the internet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Main success flow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numPr>
                <w:ilvl w:val="0"/>
                <w:numId w:val="9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button “Manage News” &amp; click button “View Draft”</w:t>
            </w:r>
          </w:p>
          <w:p w:rsidR="00243706" w:rsidRPr="000D3A42" w:rsidRDefault="00243706" w:rsidP="00243706">
            <w:pPr>
              <w:numPr>
                <w:ilvl w:val="0"/>
                <w:numId w:val="9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“View Draft” GUI</w:t>
            </w:r>
          </w:p>
          <w:p w:rsidR="00243706" w:rsidRPr="000D3A42" w:rsidRDefault="00243706" w:rsidP="00243706">
            <w:pPr>
              <w:numPr>
                <w:ilvl w:val="0"/>
                <w:numId w:val="9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choose draft that to edit &amp; click button “Edit”</w:t>
            </w:r>
          </w:p>
          <w:p w:rsidR="00243706" w:rsidRPr="000D3A42" w:rsidRDefault="00243706" w:rsidP="00243706">
            <w:pPr>
              <w:numPr>
                <w:ilvl w:val="0"/>
                <w:numId w:val="9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shows edit draft GUI</w:t>
            </w:r>
          </w:p>
          <w:p w:rsidR="00243706" w:rsidRPr="000D3A42" w:rsidRDefault="00243706" w:rsidP="00243706">
            <w:pPr>
              <w:numPr>
                <w:ilvl w:val="0"/>
                <w:numId w:val="9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 edit information.</w:t>
            </w:r>
          </w:p>
          <w:p w:rsidR="00243706" w:rsidRPr="000D3A42" w:rsidRDefault="00243706" w:rsidP="00243706">
            <w:pPr>
              <w:numPr>
                <w:ilvl w:val="0"/>
                <w:numId w:val="9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 click button “Edit Draft”</w:t>
            </w:r>
          </w:p>
          <w:p w:rsidR="00243706" w:rsidRPr="000D3A42" w:rsidRDefault="00243706" w:rsidP="00243706">
            <w:pPr>
              <w:numPr>
                <w:ilvl w:val="0"/>
                <w:numId w:val="9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update information into database</w:t>
            </w:r>
          </w:p>
          <w:p w:rsidR="00243706" w:rsidRPr="000D3A42" w:rsidRDefault="00243706" w:rsidP="00243706">
            <w:pPr>
              <w:numPr>
                <w:ilvl w:val="0"/>
                <w:numId w:val="9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notify “Edit successfully”</w:t>
            </w:r>
          </w:p>
          <w:p w:rsidR="00243706" w:rsidRPr="000D3A42" w:rsidRDefault="00243706" w:rsidP="00243706">
            <w:pPr>
              <w:numPr>
                <w:ilvl w:val="0"/>
                <w:numId w:val="9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End of use case. </w:t>
            </w:r>
          </w:p>
        </w:tc>
      </w:tr>
      <w:tr w:rsidR="00243706" w:rsidRPr="000D3A42" w:rsidTr="003A6254">
        <w:trPr>
          <w:trHeight w:val="480"/>
        </w:trPr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Sub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Alternative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>AF1 : Content Admin, Editor, Education staff cancle view draft ( After step 2 )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71"/>
              </w:numPr>
              <w:ind w:left="108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another function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43706" w:rsidRPr="000D3A42" w:rsidTr="003A6254">
        <w:trPr>
          <w:trHeight w:val="480"/>
        </w:trPr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 click button “Edit”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Successful: Admin, Editor, Education staff edit a draft successfully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Sometimes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001A88" w:rsidRPr="00FE558D" w:rsidRDefault="00001A88" w:rsidP="005B5AA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251BFB" w:rsidP="0094252F">
      <w:pPr>
        <w:pStyle w:val="Heading3"/>
        <w:numPr>
          <w:ilvl w:val="2"/>
          <w:numId w:val="72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37" w:name="_Toc483008060"/>
      <w:r w:rsidRPr="00FE558D">
        <w:rPr>
          <w:rFonts w:ascii="Times New Roman" w:hAnsi="Times New Roman" w:cs="Times New Roman"/>
          <w:color w:val="FF3333"/>
          <w:sz w:val="28"/>
          <w:szCs w:val="28"/>
        </w:rPr>
        <w:t>Delete d</w:t>
      </w:r>
      <w:r w:rsidR="0095616D" w:rsidRPr="00FE558D">
        <w:rPr>
          <w:rFonts w:ascii="Times New Roman" w:hAnsi="Times New Roman" w:cs="Times New Roman"/>
          <w:color w:val="FF3333"/>
          <w:sz w:val="28"/>
          <w:szCs w:val="28"/>
        </w:rPr>
        <w:t>raft</w:t>
      </w:r>
      <w:bookmarkEnd w:id="37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243706" w:rsidRPr="000D3A42" w:rsidTr="003A6254">
        <w:tc>
          <w:tcPr>
            <w:tcW w:w="2294" w:type="dxa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UC-MN-05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Name of use case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Delete Draft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Brief description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delete draft of the post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must login &amp; access CMS page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The system must be connected to the internet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numPr>
                <w:ilvl w:val="0"/>
                <w:numId w:val="11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button “Manage Draft” &amp; click button “View Draft”</w:t>
            </w:r>
          </w:p>
          <w:p w:rsidR="00243706" w:rsidRPr="000D3A42" w:rsidRDefault="00243706" w:rsidP="00243706">
            <w:pPr>
              <w:numPr>
                <w:ilvl w:val="0"/>
                <w:numId w:val="11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“View Draft” GUI</w:t>
            </w:r>
          </w:p>
          <w:p w:rsidR="00243706" w:rsidRPr="000D3A42" w:rsidRDefault="00243706" w:rsidP="00243706">
            <w:pPr>
              <w:numPr>
                <w:ilvl w:val="0"/>
                <w:numId w:val="11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choose draft which need delete</w:t>
            </w:r>
          </w:p>
          <w:p w:rsidR="00243706" w:rsidRPr="000D3A42" w:rsidRDefault="00243706" w:rsidP="00243706">
            <w:pPr>
              <w:numPr>
                <w:ilvl w:val="0"/>
                <w:numId w:val="11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button “Delete”</w:t>
            </w:r>
          </w:p>
          <w:p w:rsidR="00243706" w:rsidRPr="000D3A42" w:rsidRDefault="00243706" w:rsidP="00243706">
            <w:pPr>
              <w:numPr>
                <w:ilvl w:val="0"/>
                <w:numId w:val="11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alert dialog “Ok | Cancel”</w:t>
            </w:r>
          </w:p>
          <w:p w:rsidR="00243706" w:rsidRPr="000D3A42" w:rsidRDefault="00243706" w:rsidP="00243706">
            <w:pPr>
              <w:numPr>
                <w:ilvl w:val="0"/>
                <w:numId w:val="11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 click “Ok”</w:t>
            </w:r>
          </w:p>
          <w:p w:rsidR="00243706" w:rsidRPr="000D3A42" w:rsidRDefault="00243706" w:rsidP="00243706">
            <w:pPr>
              <w:numPr>
                <w:ilvl w:val="0"/>
                <w:numId w:val="11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delete information of draft</w:t>
            </w:r>
          </w:p>
          <w:p w:rsidR="00243706" w:rsidRPr="000D3A42" w:rsidRDefault="00243706" w:rsidP="00243706">
            <w:pPr>
              <w:numPr>
                <w:ilvl w:val="0"/>
                <w:numId w:val="11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update information into database</w:t>
            </w:r>
          </w:p>
          <w:p w:rsidR="00243706" w:rsidRPr="000D3A42" w:rsidRDefault="00243706" w:rsidP="00243706">
            <w:pPr>
              <w:numPr>
                <w:ilvl w:val="0"/>
                <w:numId w:val="11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notify “Delete success”</w:t>
            </w:r>
          </w:p>
          <w:p w:rsidR="00243706" w:rsidRPr="000D3A42" w:rsidRDefault="00243706" w:rsidP="00243706">
            <w:pPr>
              <w:numPr>
                <w:ilvl w:val="0"/>
                <w:numId w:val="11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 case.</w:t>
            </w:r>
          </w:p>
          <w:p w:rsidR="00243706" w:rsidRPr="000D3A42" w:rsidRDefault="00243706" w:rsidP="00243706">
            <w:pPr>
              <w:spacing w:after="160"/>
              <w:ind w:left="72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43706" w:rsidRPr="000D3A42" w:rsidTr="003A6254">
        <w:trPr>
          <w:trHeight w:val="480"/>
        </w:trPr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Sub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Alternative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>AF1: Content Admin, Editor, Education staff click choose “Cancel” (after step 2)</w:t>
            </w:r>
          </w:p>
          <w:p w:rsidR="00243706" w:rsidRPr="000D3A42" w:rsidRDefault="00243706" w:rsidP="00243706">
            <w:pPr>
              <w:pStyle w:val="ListParagraph"/>
              <w:ind w:left="432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3. System back to current page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button “Delete”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Successful: Content Admin, Editor, Education staff delete a draft successful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Sometimes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95616D" w:rsidRPr="00FE558D" w:rsidRDefault="0095616D" w:rsidP="005B5AAD">
      <w:pPr>
        <w:rPr>
          <w:rFonts w:cs="Times New Roman"/>
          <w:color w:val="FF3333"/>
          <w:sz w:val="28"/>
          <w:szCs w:val="28"/>
        </w:rPr>
      </w:pPr>
    </w:p>
    <w:p w:rsidR="0095616D" w:rsidRPr="00FE558D" w:rsidRDefault="0095616D" w:rsidP="0094252F">
      <w:pPr>
        <w:pStyle w:val="Heading3"/>
        <w:numPr>
          <w:ilvl w:val="2"/>
          <w:numId w:val="72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38" w:name="_Toc483008061"/>
      <w:r w:rsidRPr="00FE558D">
        <w:rPr>
          <w:rFonts w:ascii="Times New Roman" w:hAnsi="Times New Roman" w:cs="Times New Roman"/>
          <w:color w:val="FF3333"/>
          <w:sz w:val="28"/>
          <w:szCs w:val="28"/>
        </w:rPr>
        <w:lastRenderedPageBreak/>
        <w:t>Transfer</w:t>
      </w:r>
      <w:bookmarkEnd w:id="38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243706" w:rsidRPr="000D3A42" w:rsidTr="003A6254">
        <w:tc>
          <w:tcPr>
            <w:tcW w:w="2294" w:type="dxa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UC-MN-06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Name of use case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Transfer Draft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transfer the news to approve/edit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must login &amp; access CMS page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The system must be connected to the internet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</w:p>
        </w:tc>
        <w:tc>
          <w:tcPr>
            <w:tcW w:w="6722" w:type="dxa"/>
            <w:gridSpan w:val="3"/>
          </w:tcPr>
          <w:p w:rsidR="00243706" w:rsidRPr="000609F5" w:rsidRDefault="00243706" w:rsidP="00243706">
            <w:pPr>
              <w:contextualSpacing/>
              <w:rPr>
                <w:rFonts w:cs="Times New Roman"/>
                <w:color w:val="FF0000"/>
                <w:sz w:val="28"/>
                <w:szCs w:val="28"/>
              </w:rPr>
            </w:pPr>
            <w:r w:rsidRPr="000609F5">
              <w:rPr>
                <w:rFonts w:cs="Times New Roman"/>
                <w:color w:val="FF0000"/>
                <w:sz w:val="28"/>
                <w:szCs w:val="28"/>
              </w:rPr>
              <w:t xml:space="preserve">MF1 : Content Admin/Education staff transfer draft to Editor to edit </w:t>
            </w:r>
          </w:p>
          <w:p w:rsidR="00243706" w:rsidRPr="000D3A42" w:rsidRDefault="00243706" w:rsidP="00243706">
            <w:pPr>
              <w:numPr>
                <w:ilvl w:val="0"/>
                <w:numId w:val="14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</w:t>
            </w:r>
            <w:r w:rsidR="00171D51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Education staff click button “Manage Draft” &amp; click button “View Draft”</w:t>
            </w:r>
          </w:p>
          <w:p w:rsidR="00243706" w:rsidRPr="000D3A42" w:rsidRDefault="00243706" w:rsidP="00243706">
            <w:pPr>
              <w:numPr>
                <w:ilvl w:val="0"/>
                <w:numId w:val="14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“View Draft” GUI</w:t>
            </w:r>
          </w:p>
          <w:p w:rsidR="00243706" w:rsidRPr="000D3A42" w:rsidRDefault="00171D51" w:rsidP="00243706">
            <w:pPr>
              <w:numPr>
                <w:ilvl w:val="0"/>
                <w:numId w:val="14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Content Admin, Education S</w:t>
            </w:r>
            <w:r w:rsidR="00243706" w:rsidRPr="000D3A42">
              <w:rPr>
                <w:rFonts w:cs="Times New Roman"/>
                <w:color w:val="auto"/>
                <w:sz w:val="28"/>
                <w:szCs w:val="28"/>
              </w:rPr>
              <w:t>taff choose a draft which need transfer.</w:t>
            </w:r>
          </w:p>
          <w:p w:rsidR="00243706" w:rsidRPr="000D3A42" w:rsidRDefault="00171D51" w:rsidP="00243706">
            <w:pPr>
              <w:numPr>
                <w:ilvl w:val="0"/>
                <w:numId w:val="14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Content Admin, Education S</w:t>
            </w:r>
            <w:r w:rsidR="00243706" w:rsidRPr="000D3A42">
              <w:rPr>
                <w:rFonts w:cs="Times New Roman"/>
                <w:color w:val="auto"/>
                <w:sz w:val="28"/>
                <w:szCs w:val="28"/>
              </w:rPr>
              <w:t>taff click button “Transfer”</w:t>
            </w:r>
          </w:p>
          <w:p w:rsidR="00243706" w:rsidRPr="000D3A42" w:rsidRDefault="00243706" w:rsidP="00243706">
            <w:pPr>
              <w:numPr>
                <w:ilvl w:val="0"/>
                <w:numId w:val="14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</w:t>
            </w:r>
            <w:r w:rsidR="00171D51"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a list Editor.</w:t>
            </w:r>
          </w:p>
          <w:p w:rsidR="00243706" w:rsidRPr="000D3A42" w:rsidRDefault="00171D51" w:rsidP="00243706">
            <w:pPr>
              <w:numPr>
                <w:ilvl w:val="0"/>
                <w:numId w:val="14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Content Admin, Education S</w:t>
            </w:r>
            <w:r w:rsidR="00243706" w:rsidRPr="000D3A42">
              <w:rPr>
                <w:rFonts w:cs="Times New Roman"/>
                <w:color w:val="auto"/>
                <w:sz w:val="28"/>
                <w:szCs w:val="28"/>
              </w:rPr>
              <w:t>taff choose somebody which need transfer.</w:t>
            </w:r>
          </w:p>
          <w:p w:rsidR="00243706" w:rsidRPr="000D3A42" w:rsidRDefault="00243706" w:rsidP="00243706">
            <w:pPr>
              <w:numPr>
                <w:ilvl w:val="0"/>
                <w:numId w:val="14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button “Save”</w:t>
            </w:r>
          </w:p>
          <w:p w:rsidR="00243706" w:rsidRPr="000D3A42" w:rsidRDefault="00243706" w:rsidP="00243706">
            <w:pPr>
              <w:numPr>
                <w:ilvl w:val="0"/>
                <w:numId w:val="14"/>
              </w:numPr>
              <w:spacing w:after="1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transfer that draft to Editor is chosen.</w:t>
            </w:r>
          </w:p>
          <w:p w:rsidR="00243706" w:rsidRPr="000D3A42" w:rsidRDefault="00243706" w:rsidP="00243706">
            <w:pPr>
              <w:numPr>
                <w:ilvl w:val="0"/>
                <w:numId w:val="14"/>
              </w:numPr>
              <w:spacing w:after="1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 case</w:t>
            </w:r>
          </w:p>
          <w:p w:rsidR="00243706" w:rsidRPr="000609F5" w:rsidRDefault="00243706" w:rsidP="00243706">
            <w:pPr>
              <w:spacing w:after="160"/>
              <w:contextualSpacing/>
              <w:rPr>
                <w:rFonts w:cs="Times New Roman"/>
                <w:color w:val="FF0000"/>
                <w:sz w:val="28"/>
                <w:szCs w:val="28"/>
              </w:rPr>
            </w:pPr>
            <w:r w:rsidRPr="000609F5">
              <w:rPr>
                <w:rFonts w:cs="Times New Roman"/>
                <w:color w:val="FF0000"/>
                <w:sz w:val="28"/>
                <w:szCs w:val="28"/>
              </w:rPr>
              <w:t>MF2: Editor transfer draft to Content Admin approve</w:t>
            </w:r>
          </w:p>
          <w:p w:rsidR="00243706" w:rsidRPr="000D3A42" w:rsidRDefault="00243706" w:rsidP="0094252F">
            <w:pPr>
              <w:numPr>
                <w:ilvl w:val="0"/>
                <w:numId w:val="62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Editor click button “Manage Draft” &amp; click button “View Draft”</w:t>
            </w:r>
          </w:p>
          <w:p w:rsidR="00243706" w:rsidRPr="000D3A42" w:rsidRDefault="00243706" w:rsidP="0094252F">
            <w:pPr>
              <w:numPr>
                <w:ilvl w:val="0"/>
                <w:numId w:val="62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“View Draft” GUI</w:t>
            </w:r>
          </w:p>
          <w:p w:rsidR="00243706" w:rsidRPr="000D3A42" w:rsidRDefault="00243706" w:rsidP="0094252F">
            <w:pPr>
              <w:numPr>
                <w:ilvl w:val="0"/>
                <w:numId w:val="62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Editor choose</w:t>
            </w:r>
            <w:r w:rsidR="00171D51"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a draft which need transfer.</w:t>
            </w:r>
          </w:p>
          <w:p w:rsidR="00243706" w:rsidRPr="000D3A42" w:rsidRDefault="00243706" w:rsidP="0094252F">
            <w:pPr>
              <w:numPr>
                <w:ilvl w:val="0"/>
                <w:numId w:val="62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Editor click button “Transfer”</w:t>
            </w:r>
          </w:p>
          <w:p w:rsidR="00243706" w:rsidRPr="000D3A42" w:rsidRDefault="00243706" w:rsidP="0094252F">
            <w:pPr>
              <w:numPr>
                <w:ilvl w:val="0"/>
                <w:numId w:val="62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System transfer that draft to Content Admin</w:t>
            </w:r>
          </w:p>
          <w:p w:rsidR="00243706" w:rsidRPr="000D3A42" w:rsidRDefault="00243706" w:rsidP="0094252F">
            <w:pPr>
              <w:numPr>
                <w:ilvl w:val="0"/>
                <w:numId w:val="62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usecase</w:t>
            </w:r>
          </w:p>
          <w:p w:rsidR="00243706" w:rsidRPr="000D3A42" w:rsidRDefault="00243706" w:rsidP="00243706">
            <w:pPr>
              <w:spacing w:after="1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43706" w:rsidRPr="000D3A42" w:rsidTr="003A6254">
        <w:trPr>
          <w:trHeight w:val="480"/>
        </w:trPr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Sub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Alternative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AF1 : Content Admin, Editor, Education staff </w:t>
            </w:r>
            <w:r w:rsidR="00171D51" w:rsidRPr="000D3A42">
              <w:rPr>
                <w:rFonts w:cs="Times New Roman"/>
                <w:color w:val="FF0000"/>
                <w:sz w:val="28"/>
                <w:szCs w:val="28"/>
              </w:rPr>
              <w:t>cancel</w:t>
            </w: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 transfer draft ( After step 3 )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another function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>EF1: Content Admin,</w:t>
            </w:r>
            <w:r w:rsidR="00171D51">
              <w:rPr>
                <w:rFonts w:cs="Times New Roman"/>
                <w:color w:val="FF0000"/>
                <w:sz w:val="28"/>
                <w:szCs w:val="28"/>
              </w:rPr>
              <w:t xml:space="preserve"> Education staff don’t choose </w:t>
            </w:r>
            <w:r w:rsidRPr="000D3A42">
              <w:rPr>
                <w:rFonts w:cs="Times New Roman"/>
                <w:color w:val="FF0000"/>
                <w:sz w:val="28"/>
                <w:szCs w:val="28"/>
              </w:rPr>
              <w:t>Editor (after step 7)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       8. System show alert: “Please choose a member”.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       9. System back to current page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button “Transfer”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Successful: Content Admin, Editor, Education staff can transfer a draft.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Usually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Editor only transfer to Content Admin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Admin/Education staff can choose editor to transfer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001A88" w:rsidRPr="00FE558D" w:rsidRDefault="00001A88" w:rsidP="005B5AA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95616D" w:rsidP="0094252F">
      <w:pPr>
        <w:pStyle w:val="Heading3"/>
        <w:numPr>
          <w:ilvl w:val="2"/>
          <w:numId w:val="72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39" w:name="_Toc483008062"/>
      <w:r w:rsidRPr="00FE558D">
        <w:rPr>
          <w:rFonts w:ascii="Times New Roman" w:hAnsi="Times New Roman" w:cs="Times New Roman"/>
          <w:color w:val="FF3333"/>
          <w:sz w:val="28"/>
          <w:szCs w:val="28"/>
        </w:rPr>
        <w:t>Approve</w:t>
      </w:r>
      <w:bookmarkEnd w:id="39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243706" w:rsidRPr="000D3A42" w:rsidTr="003A6254">
        <w:tc>
          <w:tcPr>
            <w:tcW w:w="2294" w:type="dxa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UC-MN-07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Name of use case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Approve draft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approve the post from who transfer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must login &amp; access CMS page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must be connected to the internet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94252F">
            <w:pPr>
              <w:numPr>
                <w:ilvl w:val="0"/>
                <w:numId w:val="65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Content Admin click button “Manage Draft” &amp; click button “View Draft”</w:t>
            </w:r>
          </w:p>
          <w:p w:rsidR="00243706" w:rsidRPr="000D3A42" w:rsidRDefault="00243706" w:rsidP="0094252F">
            <w:pPr>
              <w:numPr>
                <w:ilvl w:val="0"/>
                <w:numId w:val="65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“View Draft” GUI</w:t>
            </w:r>
          </w:p>
          <w:p w:rsidR="00243706" w:rsidRPr="000D3A42" w:rsidRDefault="00243706" w:rsidP="0094252F">
            <w:pPr>
              <w:numPr>
                <w:ilvl w:val="0"/>
                <w:numId w:val="65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choose a draft which need approve.</w:t>
            </w:r>
          </w:p>
          <w:p w:rsidR="00243706" w:rsidRPr="000D3A42" w:rsidRDefault="00243706" w:rsidP="0094252F">
            <w:pPr>
              <w:numPr>
                <w:ilvl w:val="0"/>
                <w:numId w:val="65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click button “Approve”</w:t>
            </w:r>
          </w:p>
          <w:p w:rsidR="00243706" w:rsidRPr="000D3A42" w:rsidRDefault="00243706" w:rsidP="0094252F">
            <w:pPr>
              <w:numPr>
                <w:ilvl w:val="0"/>
                <w:numId w:val="65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System change status of draft into database.</w:t>
            </w:r>
          </w:p>
          <w:p w:rsidR="00243706" w:rsidRPr="000D3A42" w:rsidRDefault="00243706" w:rsidP="0094252F">
            <w:pPr>
              <w:numPr>
                <w:ilvl w:val="0"/>
                <w:numId w:val="65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 case</w:t>
            </w:r>
          </w:p>
        </w:tc>
      </w:tr>
      <w:tr w:rsidR="00243706" w:rsidRPr="000D3A42" w:rsidTr="003A6254">
        <w:trPr>
          <w:trHeight w:val="480"/>
        </w:trPr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Sub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Alternative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AF1 : Content Admin, Editor, Education staff </w:t>
            </w:r>
            <w:r w:rsidR="00A5777E" w:rsidRPr="000D3A42">
              <w:rPr>
                <w:rFonts w:cs="Times New Roman"/>
                <w:color w:val="FF0000"/>
                <w:sz w:val="28"/>
                <w:szCs w:val="28"/>
              </w:rPr>
              <w:t>cancel</w:t>
            </w: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 transfer draft ( After step 3 )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64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another function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click button “Approve”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</w:tcPr>
          <w:p w:rsidR="00243706" w:rsidRPr="000D3A42" w:rsidRDefault="00A5777E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Function</w:t>
            </w:r>
            <w:r w:rsidR="00243706" w:rsidRPr="000D3A42">
              <w:rPr>
                <w:rFonts w:cs="Times New Roman"/>
                <w:color w:val="auto"/>
                <w:sz w:val="28"/>
                <w:szCs w:val="28"/>
              </w:rPr>
              <w:t xml:space="preserve"> “View News” 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Successful: Content Admin can approve a draft.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Usually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95616D" w:rsidRPr="00FE558D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95616D" w:rsidP="0094252F">
      <w:pPr>
        <w:pStyle w:val="Heading3"/>
        <w:numPr>
          <w:ilvl w:val="2"/>
          <w:numId w:val="72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40" w:name="_Toc483008063"/>
      <w:r w:rsidRPr="00FE558D">
        <w:rPr>
          <w:rFonts w:ascii="Times New Roman" w:hAnsi="Times New Roman" w:cs="Times New Roman"/>
          <w:color w:val="FF3333"/>
          <w:sz w:val="28"/>
          <w:szCs w:val="28"/>
        </w:rPr>
        <w:t>Deactivate</w:t>
      </w:r>
      <w:r w:rsidR="00243706">
        <w:rPr>
          <w:rFonts w:ascii="Times New Roman" w:hAnsi="Times New Roman" w:cs="Times New Roman"/>
          <w:color w:val="FF3333"/>
          <w:sz w:val="28"/>
          <w:szCs w:val="28"/>
        </w:rPr>
        <w:t xml:space="preserve"> News</w:t>
      </w:r>
      <w:bookmarkEnd w:id="40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243706" w:rsidRPr="000D3A42" w:rsidTr="003A6254">
        <w:tc>
          <w:tcPr>
            <w:tcW w:w="2294" w:type="dxa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UC-MN-08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Name of use case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Deactivate draft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Admin  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deactivate news that posted to website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must login &amp; access CMS page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must have news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The system must be connected to the internet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94252F">
            <w:pPr>
              <w:numPr>
                <w:ilvl w:val="0"/>
                <w:numId w:val="66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clicks button “Manage News” &amp; click button “View News”</w:t>
            </w:r>
          </w:p>
          <w:p w:rsidR="00243706" w:rsidRPr="000D3A42" w:rsidRDefault="00243706" w:rsidP="0094252F">
            <w:pPr>
              <w:numPr>
                <w:ilvl w:val="0"/>
                <w:numId w:val="66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shows “View News” GUI</w:t>
            </w:r>
          </w:p>
          <w:p w:rsidR="00243706" w:rsidRPr="000D3A42" w:rsidRDefault="00243706" w:rsidP="0094252F">
            <w:pPr>
              <w:numPr>
                <w:ilvl w:val="0"/>
                <w:numId w:val="66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choose news &amp; check “Post/Deactive”</w:t>
            </w:r>
          </w:p>
          <w:p w:rsidR="00243706" w:rsidRPr="000D3A42" w:rsidRDefault="00243706" w:rsidP="0094252F">
            <w:pPr>
              <w:numPr>
                <w:ilvl w:val="0"/>
                <w:numId w:val="66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save data into database</w:t>
            </w:r>
          </w:p>
          <w:p w:rsidR="00243706" w:rsidRPr="000D3A42" w:rsidRDefault="00243706" w:rsidP="0094252F">
            <w:pPr>
              <w:numPr>
                <w:ilvl w:val="0"/>
                <w:numId w:val="66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notify “Deactive successfully”</w:t>
            </w:r>
          </w:p>
          <w:p w:rsidR="00243706" w:rsidRPr="000D3A42" w:rsidRDefault="00243706" w:rsidP="0094252F">
            <w:pPr>
              <w:numPr>
                <w:ilvl w:val="0"/>
                <w:numId w:val="66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use-case</w:t>
            </w:r>
          </w:p>
        </w:tc>
      </w:tr>
      <w:tr w:rsidR="00243706" w:rsidRPr="000D3A42" w:rsidTr="003A6254">
        <w:trPr>
          <w:trHeight w:val="480"/>
        </w:trPr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Sub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Alternative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AF1 : Content Admin </w:t>
            </w:r>
            <w:r w:rsidR="007E0460" w:rsidRPr="000D3A42">
              <w:rPr>
                <w:rFonts w:cs="Times New Roman"/>
                <w:color w:val="FF0000"/>
                <w:sz w:val="28"/>
                <w:szCs w:val="28"/>
              </w:rPr>
              <w:t>cancel</w:t>
            </w: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 deactiv</w:t>
            </w:r>
            <w:r w:rsidR="007E0460">
              <w:rPr>
                <w:rFonts w:cs="Times New Roman"/>
                <w:color w:val="FF0000"/>
                <w:sz w:val="28"/>
                <w:szCs w:val="28"/>
              </w:rPr>
              <w:t>ate</w:t>
            </w: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 news ( After step 2 )</w:t>
            </w:r>
          </w:p>
          <w:p w:rsidR="00243706" w:rsidRPr="000D3A42" w:rsidRDefault="00243706" w:rsidP="00243706">
            <w:pPr>
              <w:ind w:left="36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3.Content Admin click another function</w:t>
            </w:r>
          </w:p>
          <w:p w:rsidR="00243706" w:rsidRPr="000D3A42" w:rsidRDefault="00243706" w:rsidP="00243706">
            <w:pPr>
              <w:ind w:left="108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43706" w:rsidRPr="000D3A42" w:rsidTr="003A6254">
        <w:trPr>
          <w:trHeight w:val="480"/>
        </w:trPr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click button “View News”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Successful: Content Admin can deactivate a news.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Sometimes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001A88" w:rsidRPr="00FE558D" w:rsidRDefault="00001A88" w:rsidP="005B5AA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95616D" w:rsidP="0094252F">
      <w:pPr>
        <w:pStyle w:val="Heading3"/>
        <w:numPr>
          <w:ilvl w:val="2"/>
          <w:numId w:val="72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41" w:name="_Toc483008064"/>
      <w:r w:rsidRPr="00FE558D">
        <w:rPr>
          <w:rFonts w:ascii="Times New Roman" w:hAnsi="Times New Roman" w:cs="Times New Roman"/>
          <w:color w:val="FF3333"/>
          <w:sz w:val="28"/>
          <w:szCs w:val="28"/>
        </w:rPr>
        <w:t>Search News</w:t>
      </w:r>
      <w:bookmarkEnd w:id="41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243706" w:rsidRPr="000D3A42" w:rsidTr="003A6254">
        <w:tc>
          <w:tcPr>
            <w:tcW w:w="2294" w:type="dxa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UC-MN-09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Name of use case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Search news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staff, User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staff, User search the news which they want to view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must login &amp; access CMS page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User must access website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The system must be connected to the internet</w:t>
            </w:r>
          </w:p>
        </w:tc>
      </w:tr>
      <w:tr w:rsidR="00243706" w:rsidRPr="000D3A42" w:rsidTr="003A6254">
        <w:trPr>
          <w:trHeight w:val="860"/>
        </w:trPr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</w:p>
        </w:tc>
        <w:tc>
          <w:tcPr>
            <w:tcW w:w="6722" w:type="dxa"/>
            <w:gridSpan w:val="3"/>
          </w:tcPr>
          <w:p w:rsidR="00243706" w:rsidRPr="00760D41" w:rsidRDefault="00243706" w:rsidP="00243706">
            <w:pPr>
              <w:contextualSpacing/>
              <w:rPr>
                <w:rFonts w:cs="Times New Roman"/>
                <w:color w:val="FF0000"/>
                <w:sz w:val="28"/>
                <w:szCs w:val="28"/>
              </w:rPr>
            </w:pPr>
            <w:r w:rsidRPr="00760D41">
              <w:rPr>
                <w:rFonts w:cs="Times New Roman"/>
                <w:color w:val="FF0000"/>
                <w:sz w:val="28"/>
                <w:szCs w:val="28"/>
              </w:rPr>
              <w:t>MF1 : User search news in website</w:t>
            </w:r>
          </w:p>
          <w:p w:rsidR="00243706" w:rsidRPr="000D3A42" w:rsidRDefault="00243706" w:rsidP="0094252F">
            <w:pPr>
              <w:numPr>
                <w:ilvl w:val="0"/>
                <w:numId w:val="20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User input information need to search</w:t>
            </w:r>
          </w:p>
          <w:p w:rsidR="00243706" w:rsidRPr="000D3A42" w:rsidRDefault="00243706" w:rsidP="0094252F">
            <w:pPr>
              <w:numPr>
                <w:ilvl w:val="0"/>
                <w:numId w:val="20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User click button “Search”</w:t>
            </w:r>
          </w:p>
          <w:p w:rsidR="00243706" w:rsidRPr="000D3A42" w:rsidRDefault="00243706" w:rsidP="0094252F">
            <w:pPr>
              <w:numPr>
                <w:ilvl w:val="0"/>
                <w:numId w:val="20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related information</w:t>
            </w:r>
          </w:p>
          <w:p w:rsidR="00243706" w:rsidRPr="000D3A42" w:rsidRDefault="00243706" w:rsidP="0094252F">
            <w:pPr>
              <w:numPr>
                <w:ilvl w:val="0"/>
                <w:numId w:val="20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 case</w:t>
            </w:r>
          </w:p>
          <w:p w:rsidR="00243706" w:rsidRPr="00760D41" w:rsidRDefault="00243706" w:rsidP="00243706">
            <w:pPr>
              <w:spacing w:after="160"/>
              <w:contextualSpacing/>
              <w:rPr>
                <w:rFonts w:cs="Times New Roman"/>
                <w:color w:val="FF0000"/>
                <w:sz w:val="28"/>
                <w:szCs w:val="28"/>
              </w:rPr>
            </w:pPr>
            <w:r w:rsidRPr="00760D41">
              <w:rPr>
                <w:rFonts w:cs="Times New Roman"/>
                <w:color w:val="FF0000"/>
                <w:sz w:val="28"/>
                <w:szCs w:val="28"/>
              </w:rPr>
              <w:t>MF2 : Content Admin , Editor , Education staff search news in CMS page</w:t>
            </w:r>
          </w:p>
          <w:p w:rsidR="00243706" w:rsidRPr="000D3A42" w:rsidRDefault="00243706" w:rsidP="0094252F">
            <w:pPr>
              <w:numPr>
                <w:ilvl w:val="0"/>
                <w:numId w:val="67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 input information need to search</w:t>
            </w:r>
          </w:p>
          <w:p w:rsidR="00243706" w:rsidRPr="000D3A42" w:rsidRDefault="00243706" w:rsidP="0094252F">
            <w:pPr>
              <w:numPr>
                <w:ilvl w:val="0"/>
                <w:numId w:val="67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Admin, Editor, Education staff click button “Search”</w:t>
            </w:r>
          </w:p>
          <w:p w:rsidR="00243706" w:rsidRPr="000D3A42" w:rsidRDefault="00243706" w:rsidP="0094252F">
            <w:pPr>
              <w:numPr>
                <w:ilvl w:val="0"/>
                <w:numId w:val="67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related information</w:t>
            </w:r>
          </w:p>
          <w:p w:rsidR="00243706" w:rsidRPr="000D3A42" w:rsidRDefault="00243706" w:rsidP="0094252F">
            <w:pPr>
              <w:numPr>
                <w:ilvl w:val="0"/>
                <w:numId w:val="67"/>
              </w:numPr>
              <w:spacing w:after="16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 case</w:t>
            </w:r>
          </w:p>
          <w:p w:rsidR="00243706" w:rsidRPr="000D3A42" w:rsidRDefault="00243706" w:rsidP="00243706">
            <w:pPr>
              <w:spacing w:after="1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43706" w:rsidRPr="000D3A42" w:rsidTr="003A6254">
        <w:trPr>
          <w:trHeight w:val="480"/>
        </w:trPr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Sub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Alternative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rPr>
          <w:trHeight w:val="480"/>
        </w:trPr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N/A 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staff, User click button “Search”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Successful: Content Admin, Editor, Education staff, User can search information.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Usually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243706" w:rsidRDefault="00243706" w:rsidP="00243706">
      <w:pPr>
        <w:pStyle w:val="Heading3"/>
        <w:ind w:left="1170"/>
        <w:rPr>
          <w:rFonts w:ascii="Times New Roman" w:hAnsi="Times New Roman" w:cs="Times New Roman"/>
          <w:color w:val="FF3333"/>
          <w:sz w:val="28"/>
          <w:szCs w:val="28"/>
        </w:rPr>
      </w:pPr>
    </w:p>
    <w:p w:rsidR="00243706" w:rsidRPr="00243706" w:rsidRDefault="00243706" w:rsidP="00243706"/>
    <w:p w:rsidR="00243706" w:rsidRPr="00FE558D" w:rsidRDefault="00243706" w:rsidP="0094252F">
      <w:pPr>
        <w:pStyle w:val="Heading3"/>
        <w:numPr>
          <w:ilvl w:val="2"/>
          <w:numId w:val="72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42" w:name="_Toc483008065"/>
      <w:r>
        <w:rPr>
          <w:rFonts w:ascii="Times New Roman" w:hAnsi="Times New Roman" w:cs="Times New Roman"/>
          <w:color w:val="FF3333"/>
          <w:sz w:val="28"/>
          <w:szCs w:val="28"/>
        </w:rPr>
        <w:t>Unpush</w:t>
      </w:r>
      <w:r w:rsidRPr="00FE558D">
        <w:rPr>
          <w:rFonts w:ascii="Times New Roman" w:hAnsi="Times New Roman" w:cs="Times New Roman"/>
          <w:color w:val="FF3333"/>
          <w:sz w:val="28"/>
          <w:szCs w:val="28"/>
        </w:rPr>
        <w:t xml:space="preserve"> News</w:t>
      </w:r>
      <w:bookmarkEnd w:id="42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243706" w:rsidRPr="000D3A42" w:rsidTr="003A6254">
        <w:tc>
          <w:tcPr>
            <w:tcW w:w="2294" w:type="dxa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shd w:val="clear" w:color="auto" w:fill="FF3333"/>
          </w:tcPr>
          <w:p w:rsidR="00243706" w:rsidRPr="000D3A42" w:rsidRDefault="00171D51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>
              <w:rPr>
                <w:rFonts w:cs="Times New Roman"/>
                <w:color w:val="FFFFFF" w:themeColor="background1"/>
                <w:sz w:val="28"/>
                <w:szCs w:val="28"/>
              </w:rPr>
              <w:t>UC-MN-14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Name of use case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Unpush news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unpush the top news in homepage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must login &amp; access CMS page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The system must be connected to the database </w:t>
            </w:r>
          </w:p>
        </w:tc>
      </w:tr>
      <w:tr w:rsidR="00243706" w:rsidRPr="000D3A42" w:rsidTr="003A6254">
        <w:trPr>
          <w:trHeight w:val="860"/>
        </w:trPr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94252F">
            <w:pPr>
              <w:numPr>
                <w:ilvl w:val="0"/>
                <w:numId w:val="17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clicks button “Manage News” &amp; click button “View News”</w:t>
            </w:r>
          </w:p>
          <w:p w:rsidR="00243706" w:rsidRPr="000D3A42" w:rsidRDefault="00243706" w:rsidP="0094252F">
            <w:pPr>
              <w:numPr>
                <w:ilvl w:val="0"/>
                <w:numId w:val="17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shows “View News” GUI</w:t>
            </w:r>
          </w:p>
          <w:p w:rsidR="00243706" w:rsidRPr="000D3A42" w:rsidRDefault="00243706" w:rsidP="0094252F">
            <w:pPr>
              <w:numPr>
                <w:ilvl w:val="0"/>
                <w:numId w:val="17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choose news &amp; check “Push/Unpush”</w:t>
            </w:r>
          </w:p>
          <w:p w:rsidR="00243706" w:rsidRPr="000D3A42" w:rsidRDefault="00243706" w:rsidP="0094252F">
            <w:pPr>
              <w:numPr>
                <w:ilvl w:val="0"/>
                <w:numId w:val="17"/>
              </w:numPr>
              <w:spacing w:after="1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unpush</w:t>
            </w:r>
            <w:r w:rsidR="007E0460"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that news.</w:t>
            </w:r>
          </w:p>
          <w:p w:rsidR="00243706" w:rsidRPr="000D3A42" w:rsidRDefault="00243706" w:rsidP="0094252F">
            <w:pPr>
              <w:numPr>
                <w:ilvl w:val="0"/>
                <w:numId w:val="17"/>
              </w:numPr>
              <w:spacing w:after="1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System update database</w:t>
            </w:r>
          </w:p>
          <w:p w:rsidR="00243706" w:rsidRPr="000D3A42" w:rsidRDefault="00243706" w:rsidP="0094252F">
            <w:pPr>
              <w:numPr>
                <w:ilvl w:val="0"/>
                <w:numId w:val="17"/>
              </w:numPr>
              <w:spacing w:after="1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 case</w:t>
            </w:r>
          </w:p>
        </w:tc>
      </w:tr>
      <w:tr w:rsidR="00243706" w:rsidRPr="000D3A42" w:rsidTr="003A6254">
        <w:trPr>
          <w:trHeight w:val="480"/>
        </w:trPr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Sub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Alternative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>AF1 : Content Admin cancle unpush news ( After step 2 )</w:t>
            </w:r>
          </w:p>
          <w:p w:rsidR="00243706" w:rsidRPr="000D3A42" w:rsidRDefault="00243706" w:rsidP="00243706">
            <w:pPr>
              <w:ind w:left="36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3.Content Admin click another function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43706" w:rsidRPr="000D3A42" w:rsidTr="003A6254">
        <w:trPr>
          <w:trHeight w:val="480"/>
        </w:trPr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click button “Unpush”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Successful: Content Admin can unpush news successfully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Sometimes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001A88" w:rsidRPr="00FE558D" w:rsidRDefault="00001A88" w:rsidP="005B5AA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95616D" w:rsidP="0094252F">
      <w:pPr>
        <w:pStyle w:val="Heading3"/>
        <w:numPr>
          <w:ilvl w:val="2"/>
          <w:numId w:val="72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43" w:name="_Toc483008066"/>
      <w:r w:rsidRPr="00FE558D">
        <w:rPr>
          <w:rFonts w:ascii="Times New Roman" w:hAnsi="Times New Roman" w:cs="Times New Roman"/>
          <w:color w:val="FF3333"/>
          <w:sz w:val="28"/>
          <w:szCs w:val="28"/>
        </w:rPr>
        <w:t>Sort News</w:t>
      </w:r>
      <w:bookmarkEnd w:id="43"/>
    </w:p>
    <w:p w:rsidR="0095616D" w:rsidRPr="00FE558D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001A88" w:rsidRPr="00FE558D" w:rsidRDefault="00001A88" w:rsidP="005B5AAD">
      <w:pPr>
        <w:rPr>
          <w:rFonts w:cs="Times New Roman"/>
          <w:color w:val="auto"/>
          <w:sz w:val="28"/>
          <w:szCs w:val="28"/>
        </w:rPr>
      </w:pPr>
    </w:p>
    <w:p w:rsidR="00001A88" w:rsidRPr="00FE558D" w:rsidRDefault="00001A88" w:rsidP="005B5AA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95616D" w:rsidP="0094252F">
      <w:pPr>
        <w:pStyle w:val="Heading3"/>
        <w:numPr>
          <w:ilvl w:val="2"/>
          <w:numId w:val="72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44" w:name="_Toc483008067"/>
      <w:r w:rsidRPr="00FE558D">
        <w:rPr>
          <w:rFonts w:ascii="Times New Roman" w:hAnsi="Times New Roman" w:cs="Times New Roman"/>
          <w:color w:val="FF3333"/>
          <w:sz w:val="28"/>
          <w:szCs w:val="28"/>
        </w:rPr>
        <w:lastRenderedPageBreak/>
        <w:t>Push News</w:t>
      </w:r>
      <w:bookmarkEnd w:id="44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243706" w:rsidRPr="000D3A42" w:rsidTr="003A6254">
        <w:tc>
          <w:tcPr>
            <w:tcW w:w="2294" w:type="dxa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shd w:val="clear" w:color="auto" w:fill="FF3333"/>
          </w:tcPr>
          <w:p w:rsidR="00243706" w:rsidRPr="000D3A42" w:rsidRDefault="00243706" w:rsidP="00243706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UC-MN-11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Name of use case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Push news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push the news to the top in homepage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must login &amp; access CMS page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The system must be connected to the database </w:t>
            </w:r>
          </w:p>
        </w:tc>
      </w:tr>
      <w:tr w:rsidR="00243706" w:rsidRPr="000D3A42" w:rsidTr="003A6254">
        <w:trPr>
          <w:trHeight w:val="860"/>
        </w:trPr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94252F">
            <w:pPr>
              <w:numPr>
                <w:ilvl w:val="0"/>
                <w:numId w:val="68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clicks button “Manage News” &amp; click button “View News”</w:t>
            </w:r>
          </w:p>
          <w:p w:rsidR="00243706" w:rsidRPr="000D3A42" w:rsidRDefault="00243706" w:rsidP="0094252F">
            <w:pPr>
              <w:numPr>
                <w:ilvl w:val="0"/>
                <w:numId w:val="68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shows “View News” GUI</w:t>
            </w:r>
          </w:p>
          <w:p w:rsidR="00243706" w:rsidRPr="000D3A42" w:rsidRDefault="00243706" w:rsidP="0094252F">
            <w:pPr>
              <w:numPr>
                <w:ilvl w:val="0"/>
                <w:numId w:val="68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choose news &amp; check “Push/Unpush”</w:t>
            </w:r>
          </w:p>
          <w:p w:rsidR="00243706" w:rsidRPr="000D3A42" w:rsidRDefault="00243706" w:rsidP="0094252F">
            <w:pPr>
              <w:numPr>
                <w:ilvl w:val="0"/>
                <w:numId w:val="68"/>
              </w:numPr>
              <w:spacing w:after="1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System </w:t>
            </w:r>
            <w:r w:rsidR="00171D51" w:rsidRPr="000D3A42">
              <w:rPr>
                <w:rFonts w:cs="Times New Roman"/>
                <w:color w:val="auto"/>
                <w:sz w:val="28"/>
                <w:szCs w:val="28"/>
              </w:rPr>
              <w:t>push</w:t>
            </w:r>
            <w:r w:rsidR="00171D51">
              <w:rPr>
                <w:rFonts w:cs="Times New Roman"/>
                <w:color w:val="auto"/>
                <w:sz w:val="28"/>
                <w:szCs w:val="28"/>
              </w:rPr>
              <w:t>es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that news.</w:t>
            </w:r>
          </w:p>
          <w:p w:rsidR="00243706" w:rsidRPr="000D3A42" w:rsidRDefault="00243706" w:rsidP="0094252F">
            <w:pPr>
              <w:numPr>
                <w:ilvl w:val="0"/>
                <w:numId w:val="68"/>
              </w:numPr>
              <w:spacing w:after="1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update database</w:t>
            </w:r>
          </w:p>
          <w:p w:rsidR="00243706" w:rsidRPr="000D3A42" w:rsidRDefault="00243706" w:rsidP="0094252F">
            <w:pPr>
              <w:numPr>
                <w:ilvl w:val="0"/>
                <w:numId w:val="68"/>
              </w:numPr>
              <w:spacing w:after="1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 case</w:t>
            </w:r>
          </w:p>
        </w:tc>
      </w:tr>
      <w:tr w:rsidR="00243706" w:rsidRPr="000D3A42" w:rsidTr="003A6254">
        <w:trPr>
          <w:trHeight w:val="480"/>
        </w:trPr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Sub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Alternative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AF1 : Content Admin </w:t>
            </w:r>
            <w:r w:rsidR="00171D51" w:rsidRPr="000D3A42">
              <w:rPr>
                <w:rFonts w:cs="Times New Roman"/>
                <w:color w:val="FF0000"/>
                <w:sz w:val="28"/>
                <w:szCs w:val="28"/>
              </w:rPr>
              <w:t>cancel</w:t>
            </w: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 push news ( After step 2 )</w:t>
            </w:r>
          </w:p>
          <w:p w:rsidR="00243706" w:rsidRPr="000D3A42" w:rsidRDefault="00243706" w:rsidP="00243706">
            <w:pPr>
              <w:ind w:left="36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3.Content Admin click another function</w:t>
            </w:r>
          </w:p>
        </w:tc>
      </w:tr>
      <w:tr w:rsidR="00243706" w:rsidRPr="000D3A42" w:rsidTr="003A6254">
        <w:trPr>
          <w:trHeight w:val="480"/>
        </w:trPr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click button “Push”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Successful: Content Admin can push news successfully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Usually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3A6254">
        <w:tc>
          <w:tcPr>
            <w:tcW w:w="2294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5B5AAD" w:rsidRPr="00FE558D" w:rsidRDefault="005B5AAD" w:rsidP="005B5AAD">
      <w:pPr>
        <w:rPr>
          <w:rFonts w:cs="Times New Roman"/>
        </w:rPr>
      </w:pPr>
    </w:p>
    <w:p w:rsidR="0095616D" w:rsidRPr="00FE558D" w:rsidRDefault="00DF6EC1" w:rsidP="0094252F">
      <w:pPr>
        <w:pStyle w:val="Heading3"/>
        <w:numPr>
          <w:ilvl w:val="2"/>
          <w:numId w:val="72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45" w:name="_Toc483008068"/>
      <w:r w:rsidRPr="00FE558D">
        <w:rPr>
          <w:rFonts w:ascii="Times New Roman" w:hAnsi="Times New Roman" w:cs="Times New Roman"/>
          <w:color w:val="FF3333"/>
          <w:sz w:val="28"/>
          <w:szCs w:val="28"/>
        </w:rPr>
        <w:t xml:space="preserve">Create </w:t>
      </w:r>
      <w:r w:rsidR="00243706">
        <w:rPr>
          <w:rFonts w:ascii="Times New Roman" w:hAnsi="Times New Roman" w:cs="Times New Roman"/>
          <w:color w:val="FF3333"/>
          <w:sz w:val="28"/>
          <w:szCs w:val="28"/>
        </w:rPr>
        <w:t>draft</w:t>
      </w:r>
      <w:bookmarkEnd w:id="45"/>
    </w:p>
    <w:tbl>
      <w:tblPr>
        <w:tblStyle w:val="TableGrid"/>
        <w:tblW w:w="9016" w:type="dxa"/>
        <w:tblLayout w:type="fixed"/>
        <w:tblLook w:val="0400" w:firstRow="0" w:lastRow="0" w:firstColumn="0" w:lastColumn="0" w:noHBand="0" w:noVBand="1"/>
      </w:tblPr>
      <w:tblGrid>
        <w:gridCol w:w="1972"/>
        <w:gridCol w:w="2373"/>
        <w:gridCol w:w="2329"/>
        <w:gridCol w:w="2342"/>
      </w:tblGrid>
      <w:tr w:rsidR="00243706" w:rsidRPr="000D3A42" w:rsidTr="00061A29">
        <w:tc>
          <w:tcPr>
            <w:tcW w:w="9016" w:type="dxa"/>
            <w:gridSpan w:val="4"/>
            <w:shd w:val="clear" w:color="auto" w:fill="FF3333"/>
          </w:tcPr>
          <w:p w:rsidR="00243706" w:rsidRPr="000D3A42" w:rsidRDefault="00243706" w:rsidP="00243706">
            <w:pPr>
              <w:tabs>
                <w:tab w:val="left" w:pos="2584"/>
              </w:tabs>
              <w:rPr>
                <w:rFonts w:cs="Times New Roman"/>
                <w:color w:val="FFFFFF" w:themeColor="background1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</w:t>
            </w:r>
            <w:r w:rsidRPr="00061A29">
              <w:rPr>
                <w:rFonts w:cs="Times New Roman"/>
                <w:color w:val="FFFFFF" w:themeColor="background1"/>
                <w:sz w:val="28"/>
                <w:szCs w:val="28"/>
                <w:shd w:val="clear" w:color="auto" w:fill="FF3333"/>
              </w:rPr>
              <w:t>MN-12 Create Draft</w:t>
            </w:r>
          </w:p>
        </w:tc>
      </w:tr>
      <w:tr w:rsidR="00243706" w:rsidRPr="000D3A42" w:rsidTr="00061A29">
        <w:trPr>
          <w:trHeight w:val="520"/>
        </w:trPr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373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  <w:tc>
          <w:tcPr>
            <w:tcW w:w="2329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243706" w:rsidRPr="00243706" w:rsidRDefault="00243706" w:rsidP="00243706">
            <w:pPr>
              <w:rPr>
                <w:rFonts w:cs="Times New Roman"/>
                <w:color w:val="auto"/>
                <w:sz w:val="28"/>
              </w:rPr>
            </w:pPr>
            <w:r w:rsidRPr="00243706">
              <w:rPr>
                <w:rFonts w:cs="Times New Roman"/>
                <w:color w:val="auto"/>
                <w:sz w:val="28"/>
              </w:rPr>
              <w:t>Khoi Nguyen</w:t>
            </w:r>
          </w:p>
        </w:tc>
      </w:tr>
      <w:tr w:rsidR="00243706" w:rsidRPr="000D3A42" w:rsidTr="00061A29">
        <w:trPr>
          <w:trHeight w:val="540"/>
        </w:trPr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373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16/1/2017</w:t>
            </w:r>
          </w:p>
        </w:tc>
        <w:tc>
          <w:tcPr>
            <w:tcW w:w="2329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243706" w:rsidRPr="00243706" w:rsidRDefault="00243706" w:rsidP="00243706">
            <w:pPr>
              <w:rPr>
                <w:rFonts w:cs="Times New Roman"/>
                <w:color w:val="auto"/>
                <w:sz w:val="28"/>
              </w:rPr>
            </w:pPr>
            <w:r w:rsidRPr="00243706">
              <w:rPr>
                <w:rFonts w:cs="Times New Roman"/>
                <w:color w:val="auto"/>
                <w:sz w:val="28"/>
              </w:rPr>
              <w:t>18/5/2017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Admin, Editor, Education Staff create the news. 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 xml:space="preserve">Users: 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Education Staff, Editor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create news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94252F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must login &amp; access to CMS page.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User is being in the “Manage News” GUI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Success: News is created successfully.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94252F">
            <w:pPr>
              <w:pStyle w:val="ListParagraph"/>
              <w:numPr>
                <w:ilvl w:val="0"/>
                <w:numId w:val="5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clicks create news.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5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shows “Create News” GUI.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5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Admin, Editor, Education Staff inputs information of news include 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Title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Short description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Select categories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5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clicks “Create Draft”.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5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System checks the adequacy of information. 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5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notifies: “Create news successfully”.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57"/>
              </w:numPr>
              <w:spacing w:after="16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use-case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FF0000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>AF1: Content Admin, Editor , Education staff cancel create draft (after step 3)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58"/>
              </w:numPr>
              <w:spacing w:after="16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 , Education staff click another fun</w:t>
            </w:r>
            <w:r>
              <w:rPr>
                <w:rFonts w:cs="Times New Roman"/>
                <w:color w:val="auto"/>
                <w:sz w:val="28"/>
                <w:szCs w:val="28"/>
              </w:rPr>
              <w:t>c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tion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EF1: </w:t>
            </w:r>
            <w:r w:rsidRPr="000D3A42">
              <w:rPr>
                <w:rFonts w:cs="Times New Roman"/>
                <w:color w:val="FF3333"/>
                <w:sz w:val="28"/>
                <w:szCs w:val="28"/>
              </w:rPr>
              <w:t xml:space="preserve">Content Admin, Editor, Education Staff </w:t>
            </w:r>
            <w:r w:rsidRPr="000D3A42">
              <w:rPr>
                <w:rFonts w:cs="Times New Roman"/>
                <w:color w:val="FF0000"/>
                <w:sz w:val="28"/>
                <w:szCs w:val="28"/>
              </w:rPr>
              <w:t>didn’t input enough the needed information (after step 5).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notifies: “Information is not enough”.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clicks “OK”.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shows “Create News” GUI.</w:t>
            </w:r>
          </w:p>
          <w:p w:rsidR="00243706" w:rsidRPr="000D3A42" w:rsidRDefault="00243706" w:rsidP="00243706">
            <w:pPr>
              <w:spacing w:after="1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</w:rPr>
              <w:t>Usually</w:t>
            </w:r>
            <w:r w:rsidRPr="000D3A42">
              <w:rPr>
                <w:rFonts w:cs="Times New Roman"/>
                <w:color w:val="auto"/>
              </w:rPr>
              <w:t xml:space="preserve"> 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spacing w:after="1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</w:rPr>
              <w:t>N/A</w:t>
            </w:r>
          </w:p>
        </w:tc>
      </w:tr>
    </w:tbl>
    <w:p w:rsidR="005F3BDB" w:rsidRDefault="005F3BDB" w:rsidP="0095616D">
      <w:pPr>
        <w:spacing w:line="259" w:lineRule="auto"/>
        <w:rPr>
          <w:rFonts w:cs="Times New Roman"/>
          <w:color w:val="auto"/>
          <w:sz w:val="28"/>
          <w:szCs w:val="28"/>
        </w:rPr>
      </w:pPr>
    </w:p>
    <w:p w:rsidR="00243706" w:rsidRDefault="00243706" w:rsidP="0095616D">
      <w:pPr>
        <w:spacing w:line="259" w:lineRule="auto"/>
        <w:rPr>
          <w:rFonts w:cs="Times New Roman"/>
          <w:color w:val="auto"/>
          <w:sz w:val="28"/>
          <w:szCs w:val="28"/>
        </w:rPr>
      </w:pPr>
    </w:p>
    <w:p w:rsidR="00243706" w:rsidRDefault="00243706" w:rsidP="0095616D">
      <w:pPr>
        <w:spacing w:line="259" w:lineRule="auto"/>
        <w:rPr>
          <w:rFonts w:cs="Times New Roman"/>
          <w:color w:val="auto"/>
          <w:sz w:val="28"/>
          <w:szCs w:val="28"/>
        </w:rPr>
      </w:pPr>
    </w:p>
    <w:p w:rsidR="005F3BDB" w:rsidRDefault="005F3BDB" w:rsidP="0094252F">
      <w:pPr>
        <w:pStyle w:val="Heading3"/>
        <w:numPr>
          <w:ilvl w:val="2"/>
          <w:numId w:val="72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46" w:name="_Toc483008069"/>
      <w:r w:rsidRPr="005F3BDB">
        <w:rPr>
          <w:rFonts w:ascii="Times New Roman" w:hAnsi="Times New Roman" w:cs="Times New Roman"/>
          <w:color w:val="FF3333"/>
          <w:sz w:val="28"/>
          <w:szCs w:val="28"/>
        </w:rPr>
        <w:t>Share news</w:t>
      </w:r>
      <w:bookmarkEnd w:id="46"/>
    </w:p>
    <w:tbl>
      <w:tblPr>
        <w:tblStyle w:val="TableGrid"/>
        <w:tblW w:w="9016" w:type="dxa"/>
        <w:tblLayout w:type="fixed"/>
        <w:tblLook w:val="0400" w:firstRow="0" w:lastRow="0" w:firstColumn="0" w:lastColumn="0" w:noHBand="0" w:noVBand="1"/>
      </w:tblPr>
      <w:tblGrid>
        <w:gridCol w:w="1972"/>
        <w:gridCol w:w="2373"/>
        <w:gridCol w:w="2329"/>
        <w:gridCol w:w="2342"/>
      </w:tblGrid>
      <w:tr w:rsidR="00243706" w:rsidRPr="000D3A42" w:rsidTr="00061A29">
        <w:tc>
          <w:tcPr>
            <w:tcW w:w="9016" w:type="dxa"/>
            <w:gridSpan w:val="4"/>
            <w:shd w:val="clear" w:color="auto" w:fill="FF3333"/>
          </w:tcPr>
          <w:p w:rsidR="00243706" w:rsidRPr="000D3A42" w:rsidRDefault="00243706" w:rsidP="00243706">
            <w:pPr>
              <w:tabs>
                <w:tab w:val="left" w:pos="2584"/>
              </w:tabs>
              <w:rPr>
                <w:rFonts w:cs="Times New Roman"/>
                <w:color w:val="FFFFFF" w:themeColor="background1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UC-MN-13 Share News</w:t>
            </w:r>
          </w:p>
        </w:tc>
      </w:tr>
      <w:tr w:rsidR="00243706" w:rsidRPr="000D3A42" w:rsidTr="00061A29">
        <w:trPr>
          <w:trHeight w:val="520"/>
        </w:trPr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373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  <w:tc>
          <w:tcPr>
            <w:tcW w:w="2329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Khoi Nguyen</w:t>
            </w:r>
          </w:p>
        </w:tc>
      </w:tr>
      <w:tr w:rsidR="00243706" w:rsidRPr="000D3A42" w:rsidTr="00061A29">
        <w:trPr>
          <w:trHeight w:val="540"/>
        </w:trPr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373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16/1/2017</w:t>
            </w:r>
          </w:p>
        </w:tc>
        <w:tc>
          <w:tcPr>
            <w:tcW w:w="2329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18/5/2017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User share news to Facebook</w:t>
            </w:r>
            <w:r>
              <w:rPr>
                <w:rFonts w:cs="Times New Roman"/>
                <w:color w:val="auto"/>
                <w:sz w:val="28"/>
                <w:szCs w:val="28"/>
              </w:rPr>
              <w:t>/Twitter/Google+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Users: 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User, Facebook SDK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User click button share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User must have account Facebook</w:t>
            </w:r>
            <w:r>
              <w:rPr>
                <w:rFonts w:cs="Times New Roman"/>
                <w:color w:val="auto"/>
                <w:sz w:val="28"/>
                <w:szCs w:val="28"/>
              </w:rPr>
              <w:t>/Twitter/Google+ …</w:t>
            </w:r>
          </w:p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must be connected to internet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Success: News is shared successfully.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94252F">
            <w:pPr>
              <w:pStyle w:val="ListParagraph"/>
              <w:numPr>
                <w:ilvl w:val="3"/>
                <w:numId w:val="57"/>
              </w:numPr>
              <w:spacing w:after="160"/>
              <w:ind w:left="661" w:hanging="329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User click button “Share”</w:t>
            </w:r>
          </w:p>
          <w:p w:rsidR="00243706" w:rsidRPr="000D3A42" w:rsidRDefault="00243706" w:rsidP="0094252F">
            <w:pPr>
              <w:pStyle w:val="ListParagraph"/>
              <w:numPr>
                <w:ilvl w:val="3"/>
                <w:numId w:val="57"/>
              </w:numPr>
              <w:spacing w:after="160"/>
              <w:ind w:left="661" w:hanging="329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call Facebook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/Twitter/Google+ 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SDK</w:t>
            </w:r>
          </w:p>
          <w:p w:rsidR="00243706" w:rsidRPr="000D3A42" w:rsidRDefault="00243706" w:rsidP="0094252F">
            <w:pPr>
              <w:pStyle w:val="ListParagraph"/>
              <w:numPr>
                <w:ilvl w:val="3"/>
                <w:numId w:val="57"/>
              </w:numPr>
              <w:spacing w:after="160"/>
              <w:ind w:left="661" w:hanging="329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Facebook require User login</w:t>
            </w:r>
          </w:p>
          <w:p w:rsidR="00243706" w:rsidRPr="000D3A42" w:rsidRDefault="00243706" w:rsidP="0094252F">
            <w:pPr>
              <w:pStyle w:val="ListParagraph"/>
              <w:numPr>
                <w:ilvl w:val="3"/>
                <w:numId w:val="57"/>
              </w:numPr>
              <w:spacing w:after="160"/>
              <w:ind w:left="661" w:hanging="329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Facebook show “Share” UI</w:t>
            </w:r>
          </w:p>
          <w:p w:rsidR="00243706" w:rsidRPr="000D3A42" w:rsidRDefault="00243706" w:rsidP="0094252F">
            <w:pPr>
              <w:pStyle w:val="ListParagraph"/>
              <w:numPr>
                <w:ilvl w:val="3"/>
                <w:numId w:val="57"/>
              </w:numPr>
              <w:spacing w:after="160"/>
              <w:ind w:left="661" w:hanging="329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User click button “Share” on Facebook</w:t>
            </w:r>
            <w:r>
              <w:rPr>
                <w:rFonts w:cs="Times New Roman"/>
                <w:color w:val="auto"/>
                <w:sz w:val="28"/>
                <w:szCs w:val="28"/>
              </w:rPr>
              <w:t>/Twitter/Google+</w:t>
            </w:r>
          </w:p>
          <w:p w:rsidR="00243706" w:rsidRPr="000D3A42" w:rsidRDefault="00243706" w:rsidP="0094252F">
            <w:pPr>
              <w:pStyle w:val="ListParagraph"/>
              <w:numPr>
                <w:ilvl w:val="3"/>
                <w:numId w:val="57"/>
              </w:numPr>
              <w:spacing w:after="160"/>
              <w:ind w:left="661" w:hanging="329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News appear on user’s Facebook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/Twitter/Google+ 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End of use case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FF0000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AF1: User </w:t>
            </w:r>
            <w:r w:rsidR="007E0460">
              <w:rPr>
                <w:rFonts w:cs="Times New Roman"/>
                <w:color w:val="FF0000"/>
                <w:sz w:val="28"/>
                <w:szCs w:val="28"/>
              </w:rPr>
              <w:t>cancel</w:t>
            </w:r>
            <w:r>
              <w:rPr>
                <w:rFonts w:cs="Times New Roman"/>
                <w:color w:val="FF0000"/>
                <w:sz w:val="28"/>
                <w:szCs w:val="28"/>
              </w:rPr>
              <w:t xml:space="preserve"> share news</w:t>
            </w: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 (after step 3)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User click button “Cancel”.</w:t>
            </w:r>
          </w:p>
          <w:p w:rsidR="00243706" w:rsidRPr="000D3A42" w:rsidRDefault="00243706" w:rsidP="0094252F">
            <w:pPr>
              <w:pStyle w:val="ListParagraph"/>
              <w:numPr>
                <w:ilvl w:val="0"/>
                <w:numId w:val="58"/>
              </w:numPr>
              <w:spacing w:after="16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back to current page.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Normal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</w:rPr>
              <w:t>Usually</w:t>
            </w:r>
            <w:r w:rsidRPr="000D3A42">
              <w:rPr>
                <w:rFonts w:cs="Times New Roman"/>
                <w:color w:val="auto"/>
              </w:rPr>
              <w:t xml:space="preserve"> 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spacing w:after="1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243706" w:rsidRPr="000D3A42" w:rsidTr="00061A29">
        <w:tc>
          <w:tcPr>
            <w:tcW w:w="1972" w:type="dxa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7044" w:type="dxa"/>
            <w:gridSpan w:val="3"/>
          </w:tcPr>
          <w:p w:rsidR="00243706" w:rsidRPr="000D3A42" w:rsidRDefault="00243706" w:rsidP="00243706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N/A</w:t>
            </w:r>
          </w:p>
        </w:tc>
      </w:tr>
    </w:tbl>
    <w:p w:rsidR="007C5A03" w:rsidRPr="005F3BDB" w:rsidRDefault="007C5A03" w:rsidP="005F3BDB"/>
    <w:p w:rsidR="00AF73DD" w:rsidRPr="00FE558D" w:rsidRDefault="00622DAB" w:rsidP="0094252F">
      <w:pPr>
        <w:pStyle w:val="Heading2"/>
        <w:numPr>
          <w:ilvl w:val="1"/>
          <w:numId w:val="72"/>
        </w:numPr>
        <w:rPr>
          <w:rFonts w:ascii="Times New Roman" w:hAnsi="Times New Roman" w:cs="Times New Roman"/>
          <w:color w:val="FF3333"/>
          <w:sz w:val="32"/>
          <w:szCs w:val="32"/>
        </w:rPr>
      </w:pPr>
      <w:bookmarkStart w:id="47" w:name="_Toc483008070"/>
      <w:r w:rsidRPr="00FE558D">
        <w:rPr>
          <w:rFonts w:ascii="Times New Roman" w:hAnsi="Times New Roman" w:cs="Times New Roman"/>
          <w:color w:val="FF3333"/>
          <w:sz w:val="32"/>
          <w:szCs w:val="32"/>
        </w:rPr>
        <w:lastRenderedPageBreak/>
        <w:t>Manage examination</w:t>
      </w:r>
      <w:bookmarkEnd w:id="47"/>
    </w:p>
    <w:p w:rsidR="00622DAB" w:rsidRPr="00FE558D" w:rsidRDefault="00622DAB" w:rsidP="0094252F">
      <w:pPr>
        <w:pStyle w:val="Heading3"/>
        <w:numPr>
          <w:ilvl w:val="2"/>
          <w:numId w:val="73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48" w:name="_Toc483008071"/>
      <w:r w:rsidRPr="00FE558D">
        <w:rPr>
          <w:rFonts w:ascii="Times New Roman" w:hAnsi="Times New Roman" w:cs="Times New Roman"/>
          <w:color w:val="FF3333"/>
          <w:sz w:val="28"/>
          <w:szCs w:val="28"/>
        </w:rPr>
        <w:t>View individual point</w:t>
      </w:r>
      <w:bookmarkEnd w:id="4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2099"/>
        <w:gridCol w:w="3944"/>
      </w:tblGrid>
      <w:tr w:rsidR="00622DAB" w:rsidRPr="00FE558D" w:rsidTr="00763264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Use Case ID: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UC-ME-01</w:t>
            </w:r>
          </w:p>
        </w:tc>
      </w:tr>
      <w:tr w:rsidR="004F6277" w:rsidRPr="00FE558D" w:rsidTr="00F84B64">
        <w:trPr>
          <w:trHeight w:val="5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Name Use case: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View Individual Point</w:t>
            </w:r>
          </w:p>
        </w:tc>
      </w:tr>
      <w:tr w:rsidR="000C1B60" w:rsidRPr="00FE558D" w:rsidTr="00F84B6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C1B60" w:rsidRPr="00FE558D" w:rsidRDefault="000C1B60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C1B60" w:rsidRPr="00FE558D" w:rsidRDefault="000C1B60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Minh Doan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C1B60" w:rsidRPr="00FE558D" w:rsidRDefault="000C1B60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Person updated:</w:t>
            </w:r>
            <w:r w:rsidR="00763264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Minh Doan</w:t>
            </w:r>
          </w:p>
        </w:tc>
      </w:tr>
      <w:tr w:rsidR="000C1B60" w:rsidRPr="00FE558D" w:rsidTr="00F84B64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C1B60" w:rsidRPr="00FE558D" w:rsidRDefault="000C1B60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C1B60" w:rsidRPr="00FE558D" w:rsidRDefault="000C1B60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12/12/2016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C1B60" w:rsidRPr="00FE558D" w:rsidRDefault="000C1B60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Date updated:</w:t>
            </w:r>
            <w:r w:rsidR="00763264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18/05/2017</w:t>
            </w:r>
          </w:p>
        </w:tc>
      </w:tr>
      <w:tr w:rsidR="004F6277" w:rsidRPr="00FE558D" w:rsidTr="00F84B64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101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Primary actor: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Users</w:t>
            </w:r>
          </w:p>
        </w:tc>
      </w:tr>
      <w:tr w:rsidR="004F6277" w:rsidRPr="00FE558D" w:rsidTr="00F84B64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Users view individual point by candidate code.</w:t>
            </w:r>
          </w:p>
        </w:tc>
      </w:tr>
      <w:tr w:rsidR="004F6277" w:rsidRPr="00FE558D" w:rsidTr="00F84B64">
        <w:trPr>
          <w:trHeight w:val="5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244D85">
            <w:pPr>
              <w:pStyle w:val="ListParagraph"/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Network status is stable.</w:t>
            </w:r>
          </w:p>
          <w:p w:rsidR="0095616D" w:rsidRPr="00FE558D" w:rsidRDefault="0095616D" w:rsidP="00244D85">
            <w:pPr>
              <w:pStyle w:val="ListParagraph"/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User must have candidate code</w:t>
            </w:r>
          </w:p>
          <w:p w:rsidR="0095616D" w:rsidRPr="00FE558D" w:rsidRDefault="0095616D" w:rsidP="00244D85">
            <w:pPr>
              <w:pStyle w:val="ListParagraph"/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User is being in “View Result” GUI</w:t>
            </w:r>
          </w:p>
        </w:tc>
      </w:tr>
      <w:tr w:rsidR="004F6277" w:rsidRPr="00FE558D" w:rsidTr="00F84B64">
        <w:trPr>
          <w:trHeight w:val="4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244D85">
            <w:pPr>
              <w:pStyle w:val="ListParagraph"/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Successful: Website show points of user. </w:t>
            </w:r>
          </w:p>
        </w:tc>
      </w:tr>
      <w:tr w:rsidR="004F6277" w:rsidRPr="00FE558D" w:rsidTr="00F84B64">
        <w:trPr>
          <w:trHeight w:val="14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Main Success flow: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94252F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User clicks “View University Exam Result” link.</w:t>
            </w:r>
          </w:p>
          <w:p w:rsidR="0095616D" w:rsidRPr="00FE558D" w:rsidRDefault="0095616D" w:rsidP="0094252F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views “View University Exam Result” GUI.</w:t>
            </w:r>
          </w:p>
          <w:p w:rsidR="0095616D" w:rsidRPr="00FE558D" w:rsidRDefault="0095616D" w:rsidP="0094252F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User inputs candidate code.</w:t>
            </w:r>
          </w:p>
          <w:p w:rsidR="0095616D" w:rsidRPr="00FE558D" w:rsidRDefault="0095616D" w:rsidP="0094252F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User clicks “View”.</w:t>
            </w:r>
          </w:p>
          <w:p w:rsidR="0095616D" w:rsidRPr="00FE558D" w:rsidRDefault="0095616D" w:rsidP="0094252F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checks candidate code.</w:t>
            </w:r>
          </w:p>
          <w:p w:rsidR="0095616D" w:rsidRPr="00FE558D" w:rsidRDefault="0095616D" w:rsidP="0094252F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shows scores.</w:t>
            </w:r>
          </w:p>
          <w:p w:rsidR="0095616D" w:rsidRPr="00FE558D" w:rsidRDefault="0095616D" w:rsidP="0094252F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End of Use case.</w:t>
            </w:r>
          </w:p>
        </w:tc>
      </w:tr>
      <w:tr w:rsidR="004F6277" w:rsidRPr="00FE558D" w:rsidTr="00F84B64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Alternative flows: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>AF1: Users cancel view university exam result (After step 2)</w:t>
            </w:r>
          </w:p>
          <w:p w:rsidR="0095616D" w:rsidRPr="00FE558D" w:rsidRDefault="0095616D" w:rsidP="0094252F">
            <w:pPr>
              <w:pStyle w:val="ListParagraph"/>
              <w:numPr>
                <w:ilvl w:val="0"/>
                <w:numId w:val="38"/>
              </w:num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User clicks “Back” button or “Home Page”.</w:t>
            </w:r>
          </w:p>
          <w:p w:rsidR="0095616D" w:rsidRPr="00FE558D" w:rsidRDefault="0095616D" w:rsidP="0094252F">
            <w:pPr>
              <w:pStyle w:val="ListParagraph"/>
              <w:numPr>
                <w:ilvl w:val="0"/>
                <w:numId w:val="38"/>
              </w:num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shows “Home Page” GUI.</w:t>
            </w:r>
          </w:p>
        </w:tc>
      </w:tr>
      <w:tr w:rsidR="004F6277" w:rsidRPr="00FE558D" w:rsidTr="00F84B64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textAlignment w:val="baseline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>EF1: Candidate code does not exist (After step 5).</w:t>
            </w:r>
          </w:p>
          <w:p w:rsidR="0095616D" w:rsidRPr="00FE558D" w:rsidRDefault="0095616D" w:rsidP="0094252F">
            <w:pPr>
              <w:pStyle w:val="ListParagraph"/>
              <w:numPr>
                <w:ilvl w:val="0"/>
                <w:numId w:val="37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notifies “candidate code does not exist!”</w:t>
            </w:r>
          </w:p>
          <w:p w:rsidR="0095616D" w:rsidRPr="00FE558D" w:rsidRDefault="0095616D" w:rsidP="0094252F">
            <w:pPr>
              <w:pStyle w:val="ListParagraph"/>
              <w:numPr>
                <w:ilvl w:val="0"/>
                <w:numId w:val="37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Return to step 3.</w:t>
            </w:r>
          </w:p>
        </w:tc>
      </w:tr>
      <w:tr w:rsidR="004F6277" w:rsidRPr="00FE558D" w:rsidTr="00F84B64">
        <w:trPr>
          <w:trHeight w:val="5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244D85">
            <w:p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F84B64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Relationships: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FE558D" w:rsidTr="00F84B64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FE558D" w:rsidTr="00F84B64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  <w:p w:rsidR="0095616D" w:rsidRPr="00FE558D" w:rsidRDefault="0095616D" w:rsidP="00F84B64">
            <w:pPr>
              <w:spacing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244D85">
            <w:pPr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F84B64">
        <w:trPr>
          <w:trHeight w:val="6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F84B64">
        <w:trPr>
          <w:trHeight w:val="8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Special Requirement: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5B5AAD" w:rsidRPr="00FE558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622DAB" w:rsidP="0094252F">
      <w:pPr>
        <w:pStyle w:val="Heading3"/>
        <w:numPr>
          <w:ilvl w:val="2"/>
          <w:numId w:val="73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49" w:name="_Toc483008072"/>
      <w:r w:rsidRPr="00FE558D">
        <w:rPr>
          <w:rFonts w:ascii="Times New Roman" w:hAnsi="Times New Roman" w:cs="Times New Roman"/>
          <w:color w:val="FF3333"/>
          <w:sz w:val="28"/>
          <w:szCs w:val="28"/>
        </w:rPr>
        <w:t>Import point</w:t>
      </w:r>
      <w:bookmarkEnd w:id="4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1918"/>
        <w:gridCol w:w="2154"/>
        <w:gridCol w:w="2101"/>
      </w:tblGrid>
      <w:tr w:rsidR="00622DAB" w:rsidRPr="00FE558D" w:rsidTr="00622DAB">
        <w:trPr>
          <w:trHeight w:val="10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Use Case ID:</w:t>
            </w:r>
          </w:p>
        </w:tc>
        <w:tc>
          <w:tcPr>
            <w:tcW w:w="6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UC-ME-05</w:t>
            </w:r>
          </w:p>
        </w:tc>
      </w:tr>
      <w:tr w:rsidR="004F6277" w:rsidRPr="00FE558D" w:rsidTr="00F84B64">
        <w:trPr>
          <w:trHeight w:val="5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Name Use case:</w:t>
            </w:r>
          </w:p>
        </w:tc>
        <w:tc>
          <w:tcPr>
            <w:tcW w:w="6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Import point</w:t>
            </w:r>
          </w:p>
        </w:tc>
      </w:tr>
      <w:tr w:rsidR="004F6277" w:rsidRPr="00FE558D" w:rsidTr="00F84B6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Minh Doan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Person updated: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F84B64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12/12/2016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Date updated: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F84B64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101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Primary actor:</w:t>
            </w:r>
          </w:p>
        </w:tc>
        <w:tc>
          <w:tcPr>
            <w:tcW w:w="6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Education Staff</w:t>
            </w:r>
          </w:p>
        </w:tc>
      </w:tr>
      <w:tr w:rsidR="004F6277" w:rsidRPr="00FE558D" w:rsidTr="00F84B64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6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Education Staff imports point file to system.</w:t>
            </w:r>
          </w:p>
        </w:tc>
      </w:tr>
      <w:tr w:rsidR="004F6277" w:rsidRPr="00FE558D" w:rsidTr="00F84B64">
        <w:trPr>
          <w:trHeight w:val="5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6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3B0823">
            <w:pPr>
              <w:pStyle w:val="ListParagraph"/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Network status is stable.</w:t>
            </w:r>
          </w:p>
          <w:p w:rsidR="0095616D" w:rsidRPr="00FE558D" w:rsidRDefault="0095616D" w:rsidP="003B0823">
            <w:pPr>
              <w:pStyle w:val="ListParagraph"/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There is point file.</w:t>
            </w:r>
          </w:p>
          <w:p w:rsidR="0095616D" w:rsidRPr="00FE558D" w:rsidRDefault="0095616D" w:rsidP="003B0823">
            <w:pPr>
              <w:pStyle w:val="ListParagraph"/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Education Staff logs in website.</w:t>
            </w:r>
          </w:p>
        </w:tc>
      </w:tr>
      <w:tr w:rsidR="004F6277" w:rsidRPr="00FE558D" w:rsidTr="00F84B64">
        <w:trPr>
          <w:trHeight w:val="4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6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3B0823">
            <w:pPr>
              <w:pStyle w:val="ListParagraph"/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Successful: Import successfully. </w:t>
            </w:r>
          </w:p>
        </w:tc>
      </w:tr>
      <w:tr w:rsidR="004F6277" w:rsidRPr="00FE558D" w:rsidTr="00F84B64">
        <w:trPr>
          <w:trHeight w:val="14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Main Success flow:</w:t>
            </w:r>
          </w:p>
        </w:tc>
        <w:tc>
          <w:tcPr>
            <w:tcW w:w="6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94252F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Education Staff clicks “Manage Result”.</w:t>
            </w:r>
          </w:p>
          <w:p w:rsidR="0095616D" w:rsidRPr="00FE558D" w:rsidRDefault="0095616D" w:rsidP="0094252F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shows “Manage Result” GUI.</w:t>
            </w:r>
          </w:p>
          <w:p w:rsidR="0095616D" w:rsidRPr="00FE558D" w:rsidRDefault="0095616D" w:rsidP="0094252F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Education Staff clicks “Import Point”.</w:t>
            </w:r>
          </w:p>
          <w:p w:rsidR="0095616D" w:rsidRPr="00FE558D" w:rsidRDefault="0095616D" w:rsidP="0094252F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shows “Open File” GUI.</w:t>
            </w:r>
          </w:p>
          <w:p w:rsidR="0095616D" w:rsidRPr="00FE558D" w:rsidRDefault="0095616D" w:rsidP="0094252F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Education Staff choose point file.</w:t>
            </w:r>
          </w:p>
          <w:p w:rsidR="0095616D" w:rsidRPr="00FE558D" w:rsidRDefault="0095616D" w:rsidP="0094252F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Education Staff clicks “Open” button.</w:t>
            </w:r>
          </w:p>
          <w:p w:rsidR="0095616D" w:rsidRPr="00FE558D" w:rsidRDefault="0095616D" w:rsidP="0094252F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saves list of points.</w:t>
            </w:r>
          </w:p>
          <w:p w:rsidR="0095616D" w:rsidRPr="00FE558D" w:rsidRDefault="0095616D" w:rsidP="0094252F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End of Use case.</w:t>
            </w:r>
          </w:p>
        </w:tc>
      </w:tr>
      <w:tr w:rsidR="004F6277" w:rsidRPr="00FE558D" w:rsidTr="00F84B64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Alternative flows:</w:t>
            </w:r>
          </w:p>
        </w:tc>
        <w:tc>
          <w:tcPr>
            <w:tcW w:w="6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8F0834" w:rsidP="00F84B64">
            <w:pPr>
              <w:spacing w:after="0" w:line="240" w:lineRule="auto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>AF1: Education Staff</w:t>
            </w:r>
            <w:r w:rsidR="0095616D"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 cancels import point (After step 4)</w:t>
            </w:r>
          </w:p>
          <w:p w:rsidR="0095616D" w:rsidRPr="00FE558D" w:rsidRDefault="003B0823" w:rsidP="0094252F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Education Staff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clicks “Cancel” button.</w:t>
            </w:r>
          </w:p>
          <w:p w:rsidR="0095616D" w:rsidRPr="00FE558D" w:rsidRDefault="0095616D" w:rsidP="0094252F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shows “Manage Result” GUI.</w:t>
            </w:r>
          </w:p>
        </w:tc>
      </w:tr>
      <w:tr w:rsidR="004F6277" w:rsidRPr="00FE558D" w:rsidTr="00F84B64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6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F84B64">
        <w:trPr>
          <w:trHeight w:val="5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6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3B0823" w:rsidP="003B0823">
            <w:pPr>
              <w:pStyle w:val="ListParagraph"/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Education Staff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clicks “Import Point”.</w:t>
            </w:r>
          </w:p>
        </w:tc>
      </w:tr>
      <w:tr w:rsidR="004F6277" w:rsidRPr="00FE558D" w:rsidTr="00F84B64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6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FE558D" w:rsidTr="00F84B64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6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FE558D" w:rsidTr="00F84B64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  <w:p w:rsidR="0095616D" w:rsidRPr="00FE558D" w:rsidRDefault="0095616D" w:rsidP="00F84B64">
            <w:pPr>
              <w:spacing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F84B64">
        <w:trPr>
          <w:trHeight w:val="6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6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F84B64">
        <w:trPr>
          <w:trHeight w:val="8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Special Requirement:</w:t>
            </w:r>
          </w:p>
        </w:tc>
        <w:tc>
          <w:tcPr>
            <w:tcW w:w="6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5B5AA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EA0E67" w:rsidRDefault="00EA0E67" w:rsidP="0095616D">
      <w:pPr>
        <w:rPr>
          <w:rFonts w:cs="Times New Roman"/>
          <w:color w:val="auto"/>
          <w:sz w:val="28"/>
          <w:szCs w:val="28"/>
        </w:rPr>
      </w:pPr>
    </w:p>
    <w:p w:rsidR="00EA0E67" w:rsidRDefault="00EA0E67" w:rsidP="0095616D">
      <w:pPr>
        <w:rPr>
          <w:rFonts w:cs="Times New Roman"/>
          <w:color w:val="auto"/>
          <w:sz w:val="28"/>
          <w:szCs w:val="28"/>
        </w:rPr>
      </w:pPr>
    </w:p>
    <w:p w:rsidR="00EA0E67" w:rsidRDefault="00EA0E67" w:rsidP="0095616D">
      <w:pPr>
        <w:rPr>
          <w:rFonts w:cs="Times New Roman"/>
          <w:color w:val="auto"/>
          <w:sz w:val="28"/>
          <w:szCs w:val="28"/>
        </w:rPr>
      </w:pPr>
    </w:p>
    <w:p w:rsidR="00EA0E67" w:rsidRDefault="00EA0E67" w:rsidP="0095616D">
      <w:pPr>
        <w:rPr>
          <w:rFonts w:cs="Times New Roman"/>
          <w:color w:val="auto"/>
          <w:sz w:val="28"/>
          <w:szCs w:val="28"/>
        </w:rPr>
      </w:pPr>
    </w:p>
    <w:p w:rsidR="00EA0E67" w:rsidRDefault="00EA0E67" w:rsidP="0095616D">
      <w:pPr>
        <w:rPr>
          <w:rFonts w:cs="Times New Roman"/>
          <w:color w:val="auto"/>
          <w:sz w:val="28"/>
          <w:szCs w:val="28"/>
        </w:rPr>
      </w:pPr>
    </w:p>
    <w:p w:rsidR="00EA0E67" w:rsidRPr="00FE558D" w:rsidRDefault="00EA0E67" w:rsidP="0095616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622DAB" w:rsidP="0094252F">
      <w:pPr>
        <w:pStyle w:val="Heading2"/>
        <w:numPr>
          <w:ilvl w:val="1"/>
          <w:numId w:val="73"/>
        </w:numPr>
        <w:rPr>
          <w:rFonts w:ascii="Times New Roman" w:eastAsia="Times New Roman" w:hAnsi="Times New Roman" w:cs="Times New Roman"/>
          <w:color w:val="FF3333"/>
          <w:sz w:val="32"/>
          <w:szCs w:val="32"/>
        </w:rPr>
      </w:pPr>
      <w:bookmarkStart w:id="50" w:name="_Toc483008073"/>
      <w:r w:rsidRPr="00FE558D">
        <w:rPr>
          <w:rFonts w:ascii="Times New Roman" w:eastAsia="Times New Roman" w:hAnsi="Times New Roman" w:cs="Times New Roman"/>
          <w:color w:val="FF3333"/>
          <w:sz w:val="32"/>
          <w:szCs w:val="32"/>
        </w:rPr>
        <w:lastRenderedPageBreak/>
        <w:t>Manage categories</w:t>
      </w:r>
      <w:bookmarkEnd w:id="50"/>
    </w:p>
    <w:p w:rsidR="00622DAB" w:rsidRPr="00FE558D" w:rsidRDefault="00622DAB" w:rsidP="0094252F">
      <w:pPr>
        <w:pStyle w:val="Heading3"/>
        <w:numPr>
          <w:ilvl w:val="2"/>
          <w:numId w:val="73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51" w:name="_Toc483008074"/>
      <w:r w:rsidRPr="00FE558D">
        <w:rPr>
          <w:rFonts w:ascii="Times New Roman" w:hAnsi="Times New Roman" w:cs="Times New Roman"/>
          <w:color w:val="FF3333"/>
          <w:sz w:val="28"/>
          <w:szCs w:val="28"/>
        </w:rPr>
        <w:t>View categories</w:t>
      </w:r>
      <w:bookmarkEnd w:id="5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2081"/>
        <w:gridCol w:w="2133"/>
        <w:gridCol w:w="1770"/>
      </w:tblGrid>
      <w:tr w:rsidR="00622DAB" w:rsidRPr="00FE558D" w:rsidTr="00622DAB">
        <w:trPr>
          <w:trHeight w:val="43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Use Case ID: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center"/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UC-MC-01</w:t>
            </w:r>
          </w:p>
        </w:tc>
      </w:tr>
      <w:tr w:rsidR="004F6277" w:rsidRPr="00FE558D" w:rsidTr="008F0834">
        <w:trPr>
          <w:trHeight w:val="49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Name Use case: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8F0834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View Categories i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 Homepage</w:t>
            </w:r>
          </w:p>
        </w:tc>
      </w:tr>
      <w:tr w:rsidR="004F6277" w:rsidRPr="00FE558D" w:rsidTr="008F0834">
        <w:trPr>
          <w:trHeight w:val="90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Minh Doan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Minh Doan</w:t>
            </w:r>
          </w:p>
        </w:tc>
      </w:tr>
      <w:tr w:rsidR="004F6277" w:rsidRPr="00FE558D" w:rsidTr="008F0834">
        <w:trPr>
          <w:trHeight w:val="40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2/12/2016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763264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18/05/2017</w:t>
            </w:r>
          </w:p>
        </w:tc>
      </w:tr>
      <w:tr w:rsidR="004F6277" w:rsidRPr="00FE558D" w:rsidTr="008F0834">
        <w:trPr>
          <w:trHeight w:val="58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101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Primary actor: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Users</w:t>
            </w:r>
          </w:p>
        </w:tc>
      </w:tr>
      <w:tr w:rsidR="004F6277" w:rsidRPr="00FE558D" w:rsidTr="008F0834">
        <w:trPr>
          <w:trHeight w:val="61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Users view the categories on website</w:t>
            </w:r>
          </w:p>
        </w:tc>
      </w:tr>
      <w:tr w:rsidR="004F6277" w:rsidRPr="00FE558D" w:rsidTr="008F0834">
        <w:trPr>
          <w:trHeight w:val="1488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Main Success flow: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94252F">
            <w:pPr>
              <w:numPr>
                <w:ilvl w:val="0"/>
                <w:numId w:val="41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Users access to </w:t>
            </w:r>
            <w:r w:rsidR="00763264">
              <w:rPr>
                <w:rFonts w:eastAsia="Times New Roman" w:cs="Times New Roman"/>
                <w:color w:val="auto"/>
                <w:sz w:val="28"/>
                <w:szCs w:val="28"/>
              </w:rPr>
              <w:t>Văn Lang Admission page</w:t>
            </w:r>
          </w:p>
          <w:p w:rsidR="0095616D" w:rsidRPr="00FE558D" w:rsidRDefault="008F0834" w:rsidP="0094252F">
            <w:pPr>
              <w:numPr>
                <w:ilvl w:val="0"/>
                <w:numId w:val="41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show</w:t>
            </w:r>
            <w:r w:rsidR="00763264">
              <w:rPr>
                <w:rFonts w:eastAsia="Times New Roman" w:cs="Times New Roman"/>
                <w:color w:val="auto"/>
                <w:sz w:val="28"/>
                <w:szCs w:val="28"/>
              </w:rPr>
              <w:t>s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"Home Page" GUI that includes the categories bar.</w:t>
            </w:r>
          </w:p>
          <w:p w:rsidR="0095616D" w:rsidRPr="00FE558D" w:rsidRDefault="0095616D" w:rsidP="0094252F">
            <w:pPr>
              <w:numPr>
                <w:ilvl w:val="0"/>
                <w:numId w:val="41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End of Use case.</w:t>
            </w:r>
          </w:p>
        </w:tc>
      </w:tr>
      <w:tr w:rsidR="004F6277" w:rsidRPr="00FE558D" w:rsidTr="008F0834">
        <w:trPr>
          <w:trHeight w:val="43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Alternative flows: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8F0834">
        <w:trPr>
          <w:trHeight w:val="336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4F6277" w:rsidRPr="00FE558D" w:rsidTr="008F0834">
        <w:trPr>
          <w:trHeight w:val="507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8F0834">
            <w:pPr>
              <w:pStyle w:val="ListParagraph"/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Users access to website</w:t>
            </w:r>
          </w:p>
        </w:tc>
      </w:tr>
      <w:tr w:rsidR="004F6277" w:rsidRPr="00FE558D" w:rsidTr="008F0834">
        <w:trPr>
          <w:trHeight w:val="34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FE558D" w:rsidTr="008F0834">
        <w:trPr>
          <w:trHeight w:val="516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Network status is stable.</w:t>
            </w:r>
          </w:p>
        </w:tc>
      </w:tr>
      <w:tr w:rsidR="004F6277" w:rsidRPr="00FE558D" w:rsidTr="008F0834">
        <w:trPr>
          <w:trHeight w:val="43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8F0834" w:rsidP="008F0834">
            <w:pPr>
              <w:spacing w:before="0" w:after="0" w:line="240" w:lineRule="auto"/>
              <w:ind w:left="720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Successful: System show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"Home Page" GUI.</w:t>
            </w:r>
          </w:p>
        </w:tc>
      </w:tr>
      <w:tr w:rsidR="004F6277" w:rsidRPr="00FE558D" w:rsidTr="008F0834">
        <w:trPr>
          <w:trHeight w:val="58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FE558D" w:rsidTr="008F0834">
        <w:trPr>
          <w:trHeight w:val="336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  <w:p w:rsidR="0095616D" w:rsidRPr="00FE558D" w:rsidRDefault="0095616D" w:rsidP="00F84B64">
            <w:pPr>
              <w:spacing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763264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Usually </w:t>
            </w:r>
          </w:p>
        </w:tc>
      </w:tr>
      <w:tr w:rsidR="004F6277" w:rsidRPr="00FE558D" w:rsidTr="008F0834">
        <w:trPr>
          <w:trHeight w:val="606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8F0834">
        <w:trPr>
          <w:trHeight w:val="100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Special Requirement: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95616D" w:rsidRPr="00FE558D" w:rsidRDefault="00622DAB" w:rsidP="0094252F">
      <w:pPr>
        <w:pStyle w:val="Heading3"/>
        <w:numPr>
          <w:ilvl w:val="2"/>
          <w:numId w:val="73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52" w:name="_Toc483008075"/>
      <w:r w:rsidRPr="00FE558D">
        <w:rPr>
          <w:rFonts w:ascii="Times New Roman" w:hAnsi="Times New Roman" w:cs="Times New Roman"/>
          <w:color w:val="FF3333"/>
          <w:sz w:val="28"/>
          <w:szCs w:val="28"/>
        </w:rPr>
        <w:lastRenderedPageBreak/>
        <w:t xml:space="preserve">View </w:t>
      </w:r>
      <w:r w:rsidR="00763264">
        <w:rPr>
          <w:rFonts w:ascii="Times New Roman" w:hAnsi="Times New Roman" w:cs="Times New Roman"/>
          <w:color w:val="FF3333"/>
          <w:sz w:val="28"/>
          <w:szCs w:val="28"/>
        </w:rPr>
        <w:t>List Categories in CMS page</w:t>
      </w:r>
      <w:bookmarkEnd w:id="5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2084"/>
        <w:gridCol w:w="2130"/>
        <w:gridCol w:w="1770"/>
      </w:tblGrid>
      <w:tr w:rsidR="00622DAB" w:rsidRPr="00FE558D" w:rsidTr="00622DAB">
        <w:trPr>
          <w:trHeight w:val="100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Use Case ID: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UC-MC-02</w:t>
            </w:r>
          </w:p>
        </w:tc>
      </w:tr>
      <w:tr w:rsidR="004F6277" w:rsidRPr="00FE558D" w:rsidTr="009F7B1F">
        <w:trPr>
          <w:trHeight w:val="100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Name Use case: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View </w:t>
            </w:r>
            <w:r w:rsidR="00763264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List </w:t>
            </w: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Categories In CMS</w:t>
            </w:r>
          </w:p>
        </w:tc>
      </w:tr>
      <w:tr w:rsidR="004F6277" w:rsidRPr="00FE558D" w:rsidTr="009F7B1F">
        <w:trPr>
          <w:trHeight w:val="90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1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Minh Doan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Minh Doan</w:t>
            </w:r>
          </w:p>
        </w:tc>
      </w:tr>
      <w:tr w:rsidR="004F6277" w:rsidRPr="00FE558D" w:rsidTr="009F7B1F">
        <w:trPr>
          <w:trHeight w:val="40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1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2/12/2016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763264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18/05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/2016</w:t>
            </w:r>
          </w:p>
        </w:tc>
      </w:tr>
      <w:tr w:rsidR="004F6277" w:rsidRPr="00FE558D" w:rsidTr="009F7B1F">
        <w:trPr>
          <w:trHeight w:val="58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101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Primary actor: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763264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Content Admin, Editor, Education Staff</w:t>
            </w:r>
          </w:p>
        </w:tc>
      </w:tr>
      <w:tr w:rsidR="004F6277" w:rsidRPr="00FE558D" w:rsidTr="009F7B1F">
        <w:trPr>
          <w:trHeight w:val="61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763264" w:rsidP="007632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Content Admin, Editor, Education Staff</w:t>
            </w: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view categories in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CMS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page</w:t>
            </w:r>
          </w:p>
        </w:tc>
      </w:tr>
      <w:tr w:rsidR="004F6277" w:rsidRPr="00FE558D" w:rsidTr="009F7B1F">
        <w:trPr>
          <w:trHeight w:val="516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763264">
            <w:pPr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User must log in </w:t>
            </w:r>
            <w:r w:rsidR="00763264">
              <w:rPr>
                <w:rFonts w:eastAsia="Times New Roman" w:cs="Times New Roman"/>
                <w:color w:val="auto"/>
                <w:sz w:val="28"/>
                <w:szCs w:val="28"/>
              </w:rPr>
              <w:t>CMS page</w:t>
            </w:r>
            <w:r w:rsidR="008E063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and being in the CMS GUI</w:t>
            </w: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4F6277" w:rsidRPr="00FE558D" w:rsidTr="009F7B1F">
        <w:trPr>
          <w:trHeight w:val="813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8E063D">
            <w:pPr>
              <w:spacing w:before="0" w:after="0" w:line="240" w:lineRule="auto"/>
              <w:ind w:left="720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Successful: </w:t>
            </w:r>
            <w:r w:rsidR="008F0834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show</w:t>
            </w:r>
            <w:r w:rsidR="008E063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list of categories</w:t>
            </w: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4F6277" w:rsidRPr="00FE558D" w:rsidTr="009F7B1F">
        <w:trPr>
          <w:trHeight w:val="1488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Main Success flow: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763264" w:rsidP="0094252F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Content Admin, Editor, Education Staff click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"Manage Categories"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and click “</w:t>
            </w:r>
            <w:r w:rsidR="008E063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View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Categories”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.</w:t>
            </w:r>
          </w:p>
          <w:p w:rsidR="0095616D" w:rsidRPr="00FE558D" w:rsidRDefault="005C2938" w:rsidP="0094252F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</w:t>
            </w: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show</w:t>
            </w:r>
            <w:r w:rsidR="00763264">
              <w:rPr>
                <w:rFonts w:eastAsia="Times New Roman" w:cs="Times New Roman"/>
                <w:color w:val="auto"/>
                <w:sz w:val="28"/>
                <w:szCs w:val="28"/>
              </w:rPr>
              <w:t>s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"</w:t>
            </w:r>
            <w:r w:rsidR="00763264">
              <w:rPr>
                <w:rFonts w:eastAsia="Times New Roman" w:cs="Times New Roman"/>
                <w:color w:val="auto"/>
                <w:sz w:val="28"/>
                <w:szCs w:val="28"/>
              </w:rPr>
              <w:t>List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Categories" </w:t>
            </w:r>
            <w:r w:rsidR="00763264">
              <w:rPr>
                <w:rFonts w:eastAsia="Times New Roman" w:cs="Times New Roman"/>
                <w:color w:val="auto"/>
                <w:sz w:val="28"/>
                <w:szCs w:val="28"/>
              </w:rPr>
              <w:t>page.</w:t>
            </w:r>
          </w:p>
          <w:p w:rsidR="0095616D" w:rsidRPr="00FE558D" w:rsidRDefault="0095616D" w:rsidP="0094252F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End of Use case.</w:t>
            </w:r>
          </w:p>
        </w:tc>
      </w:tr>
      <w:tr w:rsidR="004F6277" w:rsidRPr="00FE558D" w:rsidTr="009F7B1F">
        <w:trPr>
          <w:trHeight w:val="43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Alternative flows: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9F7B1F">
        <w:trPr>
          <w:trHeight w:val="336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C2938" w:rsidRPr="00FE558D" w:rsidRDefault="0095616D" w:rsidP="008E063D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4F6277" w:rsidRPr="00FE558D" w:rsidTr="009F7B1F">
        <w:trPr>
          <w:trHeight w:val="507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5C2938" w:rsidP="005C2938">
            <w:pPr>
              <w:pStyle w:val="ListParagraph"/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 Content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clicks “Manage Categories”</w:t>
            </w:r>
          </w:p>
        </w:tc>
      </w:tr>
      <w:tr w:rsidR="004F6277" w:rsidRPr="00FE558D" w:rsidTr="009F7B1F">
        <w:trPr>
          <w:trHeight w:val="34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FE558D" w:rsidTr="009F7B1F">
        <w:trPr>
          <w:trHeight w:val="58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FE558D" w:rsidTr="009F7B1F">
        <w:trPr>
          <w:trHeight w:val="336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  <w:p w:rsidR="0095616D" w:rsidRPr="00FE558D" w:rsidRDefault="0095616D" w:rsidP="00F84B64">
            <w:pPr>
              <w:spacing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8E063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Sometime</w:t>
            </w:r>
          </w:p>
        </w:tc>
      </w:tr>
      <w:tr w:rsidR="004F6277" w:rsidRPr="00FE558D" w:rsidTr="009F7B1F">
        <w:trPr>
          <w:trHeight w:val="606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9F7B1F">
        <w:trPr>
          <w:trHeight w:val="100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Special Requirement:</w:t>
            </w:r>
          </w:p>
        </w:tc>
        <w:tc>
          <w:tcPr>
            <w:tcW w:w="6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5B5AAD" w:rsidRPr="00FE558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EB26B5" w:rsidP="0094252F">
      <w:pPr>
        <w:pStyle w:val="Heading3"/>
        <w:numPr>
          <w:ilvl w:val="2"/>
          <w:numId w:val="73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53" w:name="_Toc483008076"/>
      <w:r w:rsidRPr="00FE558D">
        <w:rPr>
          <w:rFonts w:ascii="Times New Roman" w:hAnsi="Times New Roman" w:cs="Times New Roman"/>
          <w:color w:val="FF3333"/>
          <w:sz w:val="28"/>
          <w:szCs w:val="28"/>
        </w:rPr>
        <w:t>Add category</w:t>
      </w:r>
      <w:bookmarkEnd w:id="5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1893"/>
        <w:gridCol w:w="2261"/>
        <w:gridCol w:w="1939"/>
      </w:tblGrid>
      <w:tr w:rsidR="00EB26B5" w:rsidRPr="00FE558D" w:rsidTr="00EB26B5">
        <w:trPr>
          <w:trHeight w:val="10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UC-MC-03</w:t>
            </w:r>
          </w:p>
        </w:tc>
      </w:tr>
      <w:tr w:rsidR="006C3D82" w:rsidRPr="00FE558D" w:rsidTr="00F84B64">
        <w:trPr>
          <w:trHeight w:val="10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Name Use case: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Add Category</w:t>
            </w:r>
          </w:p>
        </w:tc>
      </w:tr>
      <w:tr w:rsidR="006C3D82" w:rsidRPr="00FE558D" w:rsidTr="00F84B64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Minh Doan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Minh Doan</w:t>
            </w:r>
          </w:p>
        </w:tc>
      </w:tr>
      <w:tr w:rsidR="006C3D82" w:rsidRPr="00FE558D" w:rsidTr="00F84B64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2/12/2016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04689A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1</w:t>
            </w:r>
            <w:r w:rsidR="0004689A">
              <w:rPr>
                <w:rFonts w:eastAsia="Times New Roman" w:cs="Times New Roman"/>
                <w:color w:val="auto"/>
                <w:sz w:val="28"/>
                <w:szCs w:val="28"/>
              </w:rPr>
              <w:t>8/05/2017</w:t>
            </w:r>
          </w:p>
        </w:tc>
      </w:tr>
      <w:tr w:rsidR="006C3D82" w:rsidRPr="00FE558D" w:rsidTr="00F84B64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101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Primary actor: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04689A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Admin </w:t>
            </w:r>
            <w:r w:rsidR="009F7B1F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6C3D82" w:rsidRPr="00FE558D" w:rsidTr="00F84B64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F7B1F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Content</w:t>
            </w:r>
            <w:r w:rsidR="0004689A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Admin adds new category.</w:t>
            </w:r>
          </w:p>
        </w:tc>
      </w:tr>
      <w:tr w:rsidR="006C3D82" w:rsidRPr="00FE558D" w:rsidTr="00F84B64">
        <w:trPr>
          <w:trHeight w:val="5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F7B1F" w:rsidP="00F84B64">
            <w:pPr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Content</w:t>
            </w:r>
            <w:r w:rsidR="0004689A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Admin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must log in and being in the CMS GUI.</w:t>
            </w:r>
          </w:p>
        </w:tc>
      </w:tr>
      <w:tr w:rsidR="006C3D82" w:rsidRPr="00FE558D" w:rsidTr="00F84B64">
        <w:trPr>
          <w:trHeight w:val="4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9F7B1F">
            <w:pPr>
              <w:spacing w:before="0" w:after="0" w:line="240" w:lineRule="auto"/>
              <w:ind w:left="720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Successful: Add new category successfully. </w:t>
            </w:r>
          </w:p>
        </w:tc>
      </w:tr>
      <w:tr w:rsidR="006C3D82" w:rsidRPr="00FE558D" w:rsidTr="00F84B64">
        <w:trPr>
          <w:trHeight w:val="14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Main Success flow: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F7B1F" w:rsidP="0094252F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04689A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clicks "Manage Categories".</w:t>
            </w:r>
          </w:p>
          <w:p w:rsidR="0095616D" w:rsidRPr="00FE558D" w:rsidRDefault="009F7B1F" w:rsidP="0094252F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Content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</w:t>
            </w:r>
            <w:r w:rsidR="0004689A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clicks "</w:t>
            </w:r>
            <w:r w:rsidR="0004689A">
              <w:rPr>
                <w:rFonts w:eastAsia="Times New Roman" w:cs="Times New Roman"/>
                <w:color w:val="auto"/>
                <w:sz w:val="28"/>
                <w:szCs w:val="28"/>
              </w:rPr>
              <w:t>Create Categories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".</w:t>
            </w:r>
          </w:p>
          <w:p w:rsidR="0095616D" w:rsidRPr="00FE558D" w:rsidRDefault="009F7B1F" w:rsidP="0094252F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show</w:t>
            </w:r>
            <w:r w:rsidR="0004689A">
              <w:rPr>
                <w:rFonts w:eastAsia="Times New Roman" w:cs="Times New Roman"/>
                <w:color w:val="auto"/>
                <w:sz w:val="28"/>
                <w:szCs w:val="28"/>
              </w:rPr>
              <w:t>s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"</w:t>
            </w:r>
            <w:r w:rsidR="0004689A">
              <w:rPr>
                <w:rFonts w:eastAsia="Times New Roman" w:cs="Times New Roman"/>
                <w:color w:val="auto"/>
                <w:sz w:val="28"/>
                <w:szCs w:val="28"/>
              </w:rPr>
              <w:t>Create Categories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" GUI.</w:t>
            </w:r>
          </w:p>
          <w:p w:rsidR="0095616D" w:rsidRPr="00FE558D" w:rsidRDefault="009F7B1F" w:rsidP="0094252F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 Content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fills information of category.</w:t>
            </w:r>
          </w:p>
          <w:p w:rsidR="0095616D" w:rsidRPr="00FE558D" w:rsidRDefault="009F7B1F" w:rsidP="0094252F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 Content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clicks “</w:t>
            </w:r>
            <w:r w:rsidR="0004689A">
              <w:rPr>
                <w:rFonts w:eastAsia="Times New Roman" w:cs="Times New Roman"/>
                <w:color w:val="auto"/>
                <w:sz w:val="28"/>
                <w:szCs w:val="28"/>
              </w:rPr>
              <w:t>CREATE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”</w:t>
            </w:r>
            <w:r w:rsidR="0004689A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button.</w:t>
            </w:r>
          </w:p>
          <w:p w:rsidR="0095616D" w:rsidRPr="00FE558D" w:rsidRDefault="009F7B1F" w:rsidP="0094252F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checks information of category</w:t>
            </w:r>
          </w:p>
          <w:p w:rsidR="0095616D" w:rsidRPr="00FE558D" w:rsidRDefault="009F7B1F" w:rsidP="0094252F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saves </w:t>
            </w:r>
            <w:r w:rsidR="0004689A">
              <w:rPr>
                <w:rFonts w:eastAsia="Times New Roman" w:cs="Times New Roman"/>
                <w:color w:val="auto"/>
                <w:sz w:val="28"/>
                <w:szCs w:val="28"/>
              </w:rPr>
              <w:t>information of new category.</w:t>
            </w:r>
          </w:p>
          <w:p w:rsidR="0095616D" w:rsidRPr="00FE558D" w:rsidRDefault="009F7B1F" w:rsidP="0094252F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End of u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se case.</w:t>
            </w:r>
          </w:p>
        </w:tc>
      </w:tr>
      <w:tr w:rsidR="006C3D82" w:rsidRPr="00FE558D" w:rsidTr="00F84B64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6C3D82" w:rsidRPr="00FE558D" w:rsidTr="00F84B64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textAlignment w:val="baseline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 </w:t>
            </w:r>
            <w:r w:rsidR="00F17F8B"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>EF1: Category have</w:t>
            </w:r>
            <w:r w:rsidR="0079341D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 empty information (after step 5</w:t>
            </w:r>
            <w:r w:rsidR="00F17F8B"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>)</w:t>
            </w:r>
          </w:p>
          <w:p w:rsidR="00F17F8B" w:rsidRPr="0079341D" w:rsidRDefault="0079341D" w:rsidP="0079341D">
            <w:pPr>
              <w:pStyle w:val="ListParagraph"/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6</w:t>
            </w:r>
            <w:r w:rsidR="00F17F8B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System notifies “Invalid data. Please check again”</w:t>
            </w:r>
          </w:p>
          <w:p w:rsidR="00F17F8B" w:rsidRPr="00FE558D" w:rsidRDefault="00F17F8B" w:rsidP="00F17F8B">
            <w:pPr>
              <w:spacing w:after="0" w:line="240" w:lineRule="auto"/>
              <w:textAlignment w:val="baseline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0000"/>
                <w:sz w:val="28"/>
                <w:szCs w:val="28"/>
              </w:rPr>
              <w:lastRenderedPageBreak/>
              <w:t>EF2: Input</w:t>
            </w:r>
            <w:r w:rsidR="006C3D82"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 have invalid type (after step 6</w:t>
            </w:r>
            <w:r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>)</w:t>
            </w:r>
          </w:p>
          <w:p w:rsidR="00F17F8B" w:rsidRPr="0079341D" w:rsidRDefault="006C3D82" w:rsidP="0079341D">
            <w:pPr>
              <w:pStyle w:val="ListParagraph"/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7</w:t>
            </w:r>
            <w:r w:rsidR="00F17F8B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.</w:t>
            </w:r>
            <w:r w:rsidR="0079341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System notifies</w:t>
            </w:r>
            <w:r w:rsidR="00F17F8B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“</w:t>
            </w:r>
            <w:r w:rsidR="0079341D">
              <w:rPr>
                <w:rFonts w:eastAsia="Times New Roman" w:cs="Times New Roman"/>
                <w:color w:val="auto"/>
                <w:sz w:val="28"/>
                <w:szCs w:val="28"/>
              </w:rPr>
              <w:t>Invalid data. Please check again”</w:t>
            </w:r>
          </w:p>
          <w:p w:rsidR="006C3D82" w:rsidRPr="00FE558D" w:rsidRDefault="006C3D82" w:rsidP="006C3D82">
            <w:pPr>
              <w:pStyle w:val="ListParagraph"/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6C3D82" w:rsidRPr="00FE558D" w:rsidTr="00F84B64">
        <w:trPr>
          <w:trHeight w:val="5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Trigger: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F7B1F" w:rsidP="0079341D">
            <w:pPr>
              <w:pStyle w:val="ListParagraph"/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Content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</w:t>
            </w:r>
            <w:r w:rsidR="0079341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clicks “</w:t>
            </w:r>
            <w:r w:rsidR="0079341D">
              <w:rPr>
                <w:rFonts w:eastAsia="Times New Roman" w:cs="Times New Roman"/>
                <w:color w:val="auto"/>
                <w:sz w:val="28"/>
                <w:szCs w:val="28"/>
              </w:rPr>
              <w:t>CREATE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” button.</w:t>
            </w:r>
          </w:p>
        </w:tc>
      </w:tr>
      <w:tr w:rsidR="006C3D82" w:rsidRPr="00FE558D" w:rsidTr="00F84B64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6C3D82" w:rsidRPr="00FE558D" w:rsidTr="00F84B64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6C3D82" w:rsidRPr="00FE558D" w:rsidTr="00F84B64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  <w:p w:rsidR="0095616D" w:rsidRPr="00FE558D" w:rsidRDefault="0095616D" w:rsidP="00F84B64">
            <w:pPr>
              <w:spacing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6C3D82" w:rsidRPr="00FE558D" w:rsidTr="00F84B64">
        <w:trPr>
          <w:trHeight w:val="6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6C3D82" w:rsidRPr="00FE558D" w:rsidTr="00F84B64">
        <w:trPr>
          <w:trHeight w:val="10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Special Requirement: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5B5AAD" w:rsidRPr="00FE558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E350E1" w:rsidP="0094252F">
      <w:pPr>
        <w:pStyle w:val="Heading3"/>
        <w:numPr>
          <w:ilvl w:val="2"/>
          <w:numId w:val="73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54" w:name="_Toc483008077"/>
      <w:r w:rsidRPr="00FE558D">
        <w:rPr>
          <w:rFonts w:ascii="Times New Roman" w:hAnsi="Times New Roman" w:cs="Times New Roman"/>
          <w:color w:val="FF3333"/>
          <w:sz w:val="28"/>
          <w:szCs w:val="28"/>
        </w:rPr>
        <w:t>Edit category</w:t>
      </w:r>
      <w:bookmarkEnd w:id="5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2147"/>
        <w:gridCol w:w="3941"/>
      </w:tblGrid>
      <w:tr w:rsidR="00E350E1" w:rsidRPr="00FE558D" w:rsidTr="00956F27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Use Case ID: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UC-MC-04</w:t>
            </w:r>
          </w:p>
        </w:tc>
      </w:tr>
      <w:tr w:rsidR="00F17F8B" w:rsidRPr="00FE558D" w:rsidTr="00F84B64">
        <w:trPr>
          <w:trHeight w:val="10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Name Use case: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Edit Category</w:t>
            </w:r>
          </w:p>
        </w:tc>
      </w:tr>
      <w:tr w:rsidR="006C3D82" w:rsidRPr="00FE558D" w:rsidTr="00F84B64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3D82" w:rsidRPr="00FE558D" w:rsidRDefault="006C3D82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3D82" w:rsidRPr="00FE558D" w:rsidRDefault="006C3D82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Minh Doan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3D82" w:rsidRPr="00FE558D" w:rsidRDefault="006C3D82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Person updated:</w:t>
            </w:r>
            <w:r w:rsidR="00956F27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Minh Doan</w:t>
            </w:r>
          </w:p>
        </w:tc>
      </w:tr>
      <w:tr w:rsidR="006C3D82" w:rsidRPr="00FE558D" w:rsidTr="00F84B64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3D82" w:rsidRPr="00FE558D" w:rsidRDefault="006C3D82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3D82" w:rsidRPr="00FE558D" w:rsidRDefault="006C3D82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12/12/2016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3D82" w:rsidRPr="00FE558D" w:rsidRDefault="006C3D82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Date updated:</w:t>
            </w:r>
            <w:r w:rsidR="00956F27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18/05/2017</w:t>
            </w:r>
          </w:p>
        </w:tc>
      </w:tr>
      <w:tr w:rsidR="00F17F8B" w:rsidRPr="00FE558D" w:rsidTr="00F84B64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101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Primary actor: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F17F8B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Content</w:t>
            </w:r>
            <w:r w:rsidR="00956F27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Admin</w:t>
            </w:r>
          </w:p>
        </w:tc>
      </w:tr>
      <w:tr w:rsidR="00F17F8B" w:rsidRPr="00FE558D" w:rsidTr="00F84B64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F17F8B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Content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</w:t>
            </w:r>
            <w:r w:rsidR="00956F27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edits information of category.</w:t>
            </w:r>
          </w:p>
        </w:tc>
      </w:tr>
      <w:tr w:rsidR="00F17F8B" w:rsidRPr="00FE558D" w:rsidTr="00F84B64">
        <w:trPr>
          <w:trHeight w:val="5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7D8B" w:rsidRPr="00FE558D" w:rsidRDefault="00F17F8B" w:rsidP="00407D8B">
            <w:pPr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Content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</w:t>
            </w:r>
            <w:r w:rsidR="00956F27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must log in </w:t>
            </w:r>
          </w:p>
          <w:p w:rsidR="0095616D" w:rsidRPr="00FE558D" w:rsidRDefault="00407D8B" w:rsidP="00616986">
            <w:pPr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Content</w:t>
            </w:r>
            <w:r w:rsidR="00F17F8B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</w:t>
            </w:r>
            <w:r w:rsidR="00956F27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</w:t>
            </w:r>
            <w:r w:rsidR="00F17F8B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be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ing in the </w:t>
            </w:r>
            <w:r w:rsidR="00616986">
              <w:rPr>
                <w:rFonts w:eastAsia="Times New Roman" w:cs="Times New Roman"/>
                <w:color w:val="auto"/>
                <w:sz w:val="28"/>
                <w:szCs w:val="28"/>
              </w:rPr>
              <w:t>“View Categories” GUI.</w:t>
            </w:r>
          </w:p>
        </w:tc>
      </w:tr>
      <w:tr w:rsidR="00F17F8B" w:rsidRPr="00FE558D" w:rsidTr="00F84B64">
        <w:trPr>
          <w:trHeight w:val="4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Post-conditions: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407D8B">
            <w:p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Successful: Edit category successfully. </w:t>
            </w:r>
          </w:p>
        </w:tc>
      </w:tr>
      <w:tr w:rsidR="00F17F8B" w:rsidRPr="00FE558D" w:rsidTr="00F84B64">
        <w:trPr>
          <w:trHeight w:val="14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Main Success flow: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6D0E" w:rsidRPr="00FE558D" w:rsidRDefault="00616986" w:rsidP="0094252F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</w:t>
            </w:r>
            <w:r w:rsidR="003D6D0E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chooses category </w:t>
            </w:r>
          </w:p>
          <w:p w:rsidR="0095616D" w:rsidRPr="00FE558D" w:rsidRDefault="00616986" w:rsidP="0094252F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clicks "Edit" button.</w:t>
            </w:r>
          </w:p>
          <w:p w:rsidR="0095616D" w:rsidRPr="00FE558D" w:rsidRDefault="00F17F8B" w:rsidP="0094252F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show</w:t>
            </w:r>
            <w:r w:rsidR="00616986">
              <w:rPr>
                <w:rFonts w:eastAsia="Times New Roman" w:cs="Times New Roman"/>
                <w:color w:val="auto"/>
                <w:sz w:val="28"/>
                <w:szCs w:val="28"/>
              </w:rPr>
              <w:t>s "Edit Categories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" GUI.</w:t>
            </w:r>
          </w:p>
          <w:p w:rsidR="0095616D" w:rsidRPr="00FE558D" w:rsidRDefault="00616986" w:rsidP="0094252F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edits information of category.</w:t>
            </w:r>
          </w:p>
          <w:p w:rsidR="0095616D" w:rsidRPr="00FE558D" w:rsidRDefault="00616986" w:rsidP="0094252F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clicks “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EDIT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”</w:t>
            </w:r>
          </w:p>
          <w:p w:rsidR="0095616D" w:rsidRPr="00FE558D" w:rsidRDefault="00F17F8B" w:rsidP="0094252F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checks information of category</w:t>
            </w:r>
          </w:p>
          <w:p w:rsidR="0095616D" w:rsidRPr="00FE558D" w:rsidRDefault="00F17F8B" w:rsidP="0094252F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saves new information of category.</w:t>
            </w:r>
          </w:p>
          <w:p w:rsidR="0095616D" w:rsidRPr="00FE558D" w:rsidRDefault="0095616D" w:rsidP="0094252F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End of Use case.</w:t>
            </w:r>
          </w:p>
        </w:tc>
      </w:tr>
      <w:tr w:rsidR="00F17F8B" w:rsidRPr="00FE558D" w:rsidTr="00F84B64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Alternative flows: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3D6D0E" w:rsidP="00F84B64">
            <w:pPr>
              <w:spacing w:after="0" w:line="240" w:lineRule="auto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>AF1: Admin Content cancels (after step 3)</w:t>
            </w:r>
          </w:p>
          <w:p w:rsidR="003D6D0E" w:rsidRPr="00FE558D" w:rsidRDefault="00616986" w:rsidP="0094252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Content Admin choose other function.</w:t>
            </w:r>
          </w:p>
        </w:tc>
      </w:tr>
      <w:tr w:rsidR="00F17F8B" w:rsidRPr="00FE558D" w:rsidTr="00F84B64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</w:t>
            </w:r>
            <w:r w:rsidR="003D6D0E"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EF1: </w:t>
            </w:r>
            <w:r w:rsidR="00F050A3"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>Invalid information (after step 7)</w:t>
            </w:r>
          </w:p>
          <w:p w:rsidR="00F050A3" w:rsidRPr="00203155" w:rsidRDefault="00203155" w:rsidP="00203155">
            <w:pPr>
              <w:pStyle w:val="ListParagraph"/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8.The system notifies:</w:t>
            </w:r>
            <w:r w:rsidR="00F050A3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“</w:t>
            </w:r>
            <w:r w:rsidR="00F050A3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Invalid input, please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check again”</w:t>
            </w:r>
          </w:p>
        </w:tc>
      </w:tr>
      <w:tr w:rsidR="00F17F8B" w:rsidRPr="00FE558D" w:rsidTr="00F84B64">
        <w:trPr>
          <w:trHeight w:val="5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203155" w:rsidP="00407D8B">
            <w:p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clicks “Edit” button.</w:t>
            </w:r>
          </w:p>
        </w:tc>
      </w:tr>
      <w:tr w:rsidR="00F17F8B" w:rsidRPr="00FE558D" w:rsidTr="00F84B64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F17F8B" w:rsidRPr="00FE558D" w:rsidTr="00F84B64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F17F8B" w:rsidRPr="00FE558D" w:rsidTr="00F84B64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  <w:p w:rsidR="0095616D" w:rsidRPr="00FE558D" w:rsidRDefault="0095616D" w:rsidP="00F84B64">
            <w:pPr>
              <w:spacing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F17F8B" w:rsidRPr="00FE558D" w:rsidTr="00F84B64">
        <w:trPr>
          <w:trHeight w:val="6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F17F8B" w:rsidRPr="00FE558D" w:rsidTr="00F84B64">
        <w:trPr>
          <w:trHeight w:val="10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Special Requirement: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5B5AAD" w:rsidRPr="00FE558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FE558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FE558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FE558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FE558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E350E1" w:rsidRPr="00FE558D" w:rsidRDefault="00E350E1" w:rsidP="0094252F">
      <w:pPr>
        <w:pStyle w:val="Heading3"/>
        <w:numPr>
          <w:ilvl w:val="2"/>
          <w:numId w:val="73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55" w:name="_Toc483008078"/>
      <w:r w:rsidRPr="00FE558D">
        <w:rPr>
          <w:rFonts w:ascii="Times New Roman" w:hAnsi="Times New Roman" w:cs="Times New Roman"/>
          <w:color w:val="FF3333"/>
          <w:sz w:val="28"/>
          <w:szCs w:val="28"/>
        </w:rPr>
        <w:lastRenderedPageBreak/>
        <w:t>Delete category</w:t>
      </w:r>
      <w:bookmarkEnd w:id="5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1933"/>
        <w:gridCol w:w="3951"/>
      </w:tblGrid>
      <w:tr w:rsidR="00E350E1" w:rsidRPr="00FE558D" w:rsidTr="00E350E1">
        <w:trPr>
          <w:trHeight w:val="10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Use Case ID: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UC-MC-05</w:t>
            </w:r>
          </w:p>
        </w:tc>
      </w:tr>
      <w:tr w:rsidR="00407D8B" w:rsidRPr="00FE558D" w:rsidTr="00F84B64">
        <w:trPr>
          <w:trHeight w:val="10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Name Use case: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Delete Category</w:t>
            </w:r>
          </w:p>
        </w:tc>
      </w:tr>
      <w:tr w:rsidR="00407D8B" w:rsidRPr="00FE558D" w:rsidTr="00F84B64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0A3" w:rsidRPr="00FE558D" w:rsidRDefault="00F050A3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0A3" w:rsidRPr="00FE558D" w:rsidRDefault="00F050A3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Minh Doan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0A3" w:rsidRPr="00FE558D" w:rsidRDefault="00F050A3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Person updated:</w:t>
            </w:r>
            <w:r w:rsidR="00203155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Minh Doan</w:t>
            </w:r>
          </w:p>
        </w:tc>
      </w:tr>
      <w:tr w:rsidR="00407D8B" w:rsidRPr="00FE558D" w:rsidTr="00F84B64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0A3" w:rsidRPr="00FE558D" w:rsidRDefault="00F050A3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0A3" w:rsidRPr="00FE558D" w:rsidRDefault="00F050A3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12/12/2016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50A3" w:rsidRPr="00FE558D" w:rsidRDefault="00F050A3" w:rsidP="00F84B64">
            <w:pPr>
              <w:spacing w:after="0" w:line="240" w:lineRule="auto"/>
              <w:ind w:left="72" w:right="72"/>
              <w:jc w:val="both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Date updated:</w:t>
            </w:r>
            <w:r w:rsidR="00203155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18/05/2017</w:t>
            </w:r>
          </w:p>
        </w:tc>
      </w:tr>
      <w:tr w:rsidR="00407D8B" w:rsidRPr="00FE558D" w:rsidTr="00F84B64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101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Primary actor: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203155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Admin</w:t>
            </w:r>
          </w:p>
        </w:tc>
      </w:tr>
      <w:tr w:rsidR="00407D8B" w:rsidRPr="00FE558D" w:rsidTr="00F84B64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203155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deletes information of category.</w:t>
            </w:r>
          </w:p>
        </w:tc>
      </w:tr>
      <w:tr w:rsidR="00407D8B" w:rsidRPr="00FE558D" w:rsidTr="00F84B64">
        <w:trPr>
          <w:trHeight w:val="5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7D8B" w:rsidRPr="00FE558D" w:rsidRDefault="00203155" w:rsidP="00407D8B">
            <w:pPr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must log </w:t>
            </w:r>
            <w:r w:rsidR="00F050A3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in </w:t>
            </w:r>
          </w:p>
          <w:p w:rsidR="0095616D" w:rsidRPr="00FE558D" w:rsidRDefault="00203155" w:rsidP="00203155">
            <w:pPr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Admin being in the “List Categories” GUI.</w:t>
            </w:r>
          </w:p>
        </w:tc>
      </w:tr>
      <w:tr w:rsidR="00407D8B" w:rsidRPr="00FE558D" w:rsidTr="00F84B64">
        <w:trPr>
          <w:trHeight w:val="4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407D8B">
            <w:p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Successful: Delete category successfully. </w:t>
            </w:r>
          </w:p>
        </w:tc>
      </w:tr>
      <w:tr w:rsidR="00407D8B" w:rsidRPr="00FE558D" w:rsidTr="00F84B64">
        <w:trPr>
          <w:trHeight w:val="14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Main Success flow: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608E" w:rsidRPr="00FE558D" w:rsidRDefault="00E0608E" w:rsidP="0094252F">
            <w:pPr>
              <w:pStyle w:val="ListParagraph"/>
              <w:numPr>
                <w:ilvl w:val="1"/>
                <w:numId w:val="36"/>
              </w:numPr>
              <w:tabs>
                <w:tab w:val="clear" w:pos="1440"/>
                <w:tab w:val="num" w:pos="706"/>
              </w:tabs>
              <w:spacing w:before="0" w:after="0" w:line="240" w:lineRule="auto"/>
              <w:ind w:hanging="1064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 Content chooses category</w:t>
            </w:r>
          </w:p>
          <w:p w:rsidR="00E0608E" w:rsidRPr="00FE558D" w:rsidRDefault="00E0608E" w:rsidP="0094252F">
            <w:pPr>
              <w:pStyle w:val="ListParagraph"/>
              <w:numPr>
                <w:ilvl w:val="1"/>
                <w:numId w:val="36"/>
              </w:numPr>
              <w:tabs>
                <w:tab w:val="clear" w:pos="1440"/>
                <w:tab w:val="num" w:pos="706"/>
              </w:tabs>
              <w:spacing w:before="0" w:after="0" w:line="240" w:lineRule="auto"/>
              <w:ind w:hanging="1064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Content clicks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"Delete" button.</w:t>
            </w:r>
          </w:p>
          <w:p w:rsidR="00E0608E" w:rsidRPr="00FE558D" w:rsidRDefault="00E0608E" w:rsidP="0094252F">
            <w:pPr>
              <w:pStyle w:val="ListParagraph"/>
              <w:numPr>
                <w:ilvl w:val="1"/>
                <w:numId w:val="36"/>
              </w:numPr>
              <w:tabs>
                <w:tab w:val="clear" w:pos="1440"/>
                <w:tab w:val="num" w:pos="706"/>
              </w:tabs>
              <w:spacing w:before="0" w:after="0" w:line="240" w:lineRule="auto"/>
              <w:ind w:hanging="1064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</w:t>
            </w:r>
            <w:r w:rsidR="00407D8B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show alert dialog “</w:t>
            </w:r>
            <w:r w:rsidR="00203155">
              <w:rPr>
                <w:rFonts w:eastAsia="Times New Roman" w:cs="Times New Roman"/>
                <w:color w:val="auto"/>
                <w:sz w:val="28"/>
                <w:szCs w:val="28"/>
              </w:rPr>
              <w:t>YES!</w:t>
            </w:r>
            <w:r w:rsidR="00407D8B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| C</w:t>
            </w:r>
            <w:r w:rsidR="00203155">
              <w:rPr>
                <w:rFonts w:eastAsia="Times New Roman" w:cs="Times New Roman"/>
                <w:color w:val="auto"/>
                <w:sz w:val="28"/>
                <w:szCs w:val="28"/>
              </w:rPr>
              <w:t>ANCEL</w:t>
            </w:r>
            <w:r w:rsidR="00407D8B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”</w:t>
            </w:r>
          </w:p>
          <w:p w:rsidR="00E0608E" w:rsidRPr="00FE558D" w:rsidRDefault="00407D8B" w:rsidP="0094252F">
            <w:pPr>
              <w:pStyle w:val="ListParagraph"/>
              <w:numPr>
                <w:ilvl w:val="1"/>
                <w:numId w:val="36"/>
              </w:numPr>
              <w:tabs>
                <w:tab w:val="clear" w:pos="1440"/>
                <w:tab w:val="num" w:pos="706"/>
              </w:tabs>
              <w:spacing w:before="0" w:after="0" w:line="240" w:lineRule="auto"/>
              <w:ind w:hanging="1064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Content </w:t>
            </w:r>
            <w:r w:rsidR="00203155">
              <w:rPr>
                <w:rFonts w:eastAsia="Times New Roman" w:cs="Times New Roman"/>
                <w:color w:val="auto"/>
                <w:sz w:val="28"/>
                <w:szCs w:val="28"/>
              </w:rPr>
              <w:t>clicks “YES!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”</w:t>
            </w:r>
          </w:p>
          <w:p w:rsidR="00407D8B" w:rsidRPr="00FE558D" w:rsidRDefault="00407D8B" w:rsidP="0094252F">
            <w:pPr>
              <w:pStyle w:val="ListParagraph"/>
              <w:numPr>
                <w:ilvl w:val="1"/>
                <w:numId w:val="36"/>
              </w:numPr>
              <w:tabs>
                <w:tab w:val="clear" w:pos="1440"/>
                <w:tab w:val="num" w:pos="706"/>
              </w:tabs>
              <w:spacing w:before="0" w:after="0" w:line="240" w:lineRule="auto"/>
              <w:ind w:hanging="1064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update data to database</w:t>
            </w:r>
          </w:p>
          <w:p w:rsidR="0095616D" w:rsidRPr="00FE558D" w:rsidRDefault="00407D8B" w:rsidP="0094252F">
            <w:pPr>
              <w:pStyle w:val="ListParagraph"/>
              <w:numPr>
                <w:ilvl w:val="1"/>
                <w:numId w:val="36"/>
              </w:numPr>
              <w:tabs>
                <w:tab w:val="clear" w:pos="1440"/>
                <w:tab w:val="num" w:pos="706"/>
              </w:tabs>
              <w:spacing w:before="0" w:after="0" w:line="240" w:lineRule="auto"/>
              <w:ind w:hanging="1064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show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list of categories.</w:t>
            </w:r>
          </w:p>
          <w:p w:rsidR="0095616D" w:rsidRPr="00FE558D" w:rsidRDefault="00407D8B" w:rsidP="0094252F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End of u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se case.</w:t>
            </w:r>
          </w:p>
        </w:tc>
      </w:tr>
      <w:tr w:rsidR="00407D8B" w:rsidRPr="00FE558D" w:rsidTr="00F84B64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Alternative flows: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7D8B" w:rsidRPr="00FE558D" w:rsidRDefault="00407D8B" w:rsidP="00407D8B">
            <w:pPr>
              <w:spacing w:after="0" w:line="240" w:lineRule="auto"/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AF1: </w:t>
            </w:r>
            <w:r w:rsidR="00203155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Content Admin </w:t>
            </w:r>
            <w:r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>cancels (after step 3)</w:t>
            </w:r>
          </w:p>
          <w:p w:rsidR="0095616D" w:rsidRDefault="00203155" w:rsidP="0094252F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203155">
              <w:rPr>
                <w:rFonts w:eastAsia="Times New Roman" w:cs="Times New Roman"/>
                <w:color w:val="auto"/>
                <w:sz w:val="28"/>
                <w:szCs w:val="28"/>
              </w:rPr>
              <w:t>Content Admin clicks “CANCEL” button.</w:t>
            </w:r>
          </w:p>
          <w:p w:rsidR="00203155" w:rsidRPr="00203155" w:rsidRDefault="00203155" w:rsidP="0094252F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System backs to “List Categories” GUI</w:t>
            </w:r>
          </w:p>
          <w:p w:rsidR="00203155" w:rsidRPr="00FE558D" w:rsidRDefault="00203155" w:rsidP="00407D8B">
            <w:pPr>
              <w:pStyle w:val="ListParagraph"/>
              <w:spacing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407D8B" w:rsidRPr="00FE558D" w:rsidTr="00F84B64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8F186E">
            <w:pPr>
              <w:spacing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407D8B" w:rsidRPr="00FE558D" w:rsidTr="00F84B64">
        <w:trPr>
          <w:trHeight w:val="5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407D8B">
            <w:pPr>
              <w:spacing w:before="0" w:after="0" w:line="240" w:lineRule="auto"/>
              <w:textAlignment w:val="baseline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</w:t>
            </w:r>
            <w:r w:rsidR="00407D8B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Content</w:t>
            </w: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clicks “Delete” button.</w:t>
            </w:r>
          </w:p>
        </w:tc>
      </w:tr>
      <w:tr w:rsidR="00407D8B" w:rsidRPr="00FE558D" w:rsidTr="00F84B64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07D8B" w:rsidRPr="00FE558D" w:rsidTr="00F84B64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Priority: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07D8B" w:rsidRPr="00FE558D" w:rsidTr="00F84B64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  <w:p w:rsidR="0095616D" w:rsidRPr="00FE558D" w:rsidRDefault="0095616D" w:rsidP="00F84B64">
            <w:pPr>
              <w:spacing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407D8B" w:rsidRPr="00FE558D" w:rsidTr="00F84B64">
        <w:trPr>
          <w:trHeight w:val="6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"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407D8B" w:rsidRPr="00FE558D" w:rsidTr="00F84B64">
        <w:trPr>
          <w:trHeight w:val="10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Special Requirement: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95616D" w:rsidRPr="00FE558D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5B5AAD" w:rsidRPr="00FE558D" w:rsidRDefault="005B5AAD" w:rsidP="0095616D">
      <w:pPr>
        <w:spacing w:line="259" w:lineRule="auto"/>
        <w:rPr>
          <w:rFonts w:cs="Times New Roman"/>
          <w:color w:val="auto"/>
          <w:sz w:val="28"/>
          <w:szCs w:val="28"/>
        </w:rPr>
      </w:pPr>
    </w:p>
    <w:p w:rsidR="005B5AAD" w:rsidRPr="00FE558D" w:rsidRDefault="005B5AAD" w:rsidP="0095616D">
      <w:pPr>
        <w:spacing w:line="259" w:lineRule="auto"/>
        <w:rPr>
          <w:rFonts w:cs="Times New Roman"/>
          <w:color w:val="auto"/>
          <w:sz w:val="28"/>
          <w:szCs w:val="28"/>
        </w:rPr>
      </w:pPr>
    </w:p>
    <w:p w:rsidR="0095616D" w:rsidRPr="00FE558D" w:rsidRDefault="00E350E1" w:rsidP="0094252F">
      <w:pPr>
        <w:pStyle w:val="Heading2"/>
        <w:numPr>
          <w:ilvl w:val="1"/>
          <w:numId w:val="73"/>
        </w:numPr>
        <w:rPr>
          <w:rFonts w:ascii="Times New Roman" w:eastAsia="Times New Roman" w:hAnsi="Times New Roman" w:cs="Times New Roman"/>
          <w:color w:val="FF3333"/>
          <w:sz w:val="32"/>
          <w:szCs w:val="32"/>
        </w:rPr>
      </w:pPr>
      <w:bookmarkStart w:id="56" w:name="_Toc483008079"/>
      <w:r w:rsidRPr="00FE558D">
        <w:rPr>
          <w:rFonts w:ascii="Times New Roman" w:eastAsia="Times New Roman" w:hAnsi="Times New Roman" w:cs="Times New Roman"/>
          <w:color w:val="FF3333"/>
          <w:sz w:val="32"/>
          <w:szCs w:val="32"/>
        </w:rPr>
        <w:t>Manage languages</w:t>
      </w:r>
      <w:bookmarkEnd w:id="56"/>
    </w:p>
    <w:p w:rsidR="00E350E1" w:rsidRPr="00FE558D" w:rsidRDefault="00E350E1" w:rsidP="0094252F">
      <w:pPr>
        <w:pStyle w:val="Heading3"/>
        <w:numPr>
          <w:ilvl w:val="2"/>
          <w:numId w:val="73"/>
        </w:numPr>
        <w:rPr>
          <w:rFonts w:ascii="Times New Roman" w:hAnsi="Times New Roman" w:cs="Times New Roman"/>
          <w:color w:val="FF3333"/>
        </w:rPr>
      </w:pPr>
      <w:r w:rsidRPr="00FE558D">
        <w:rPr>
          <w:rFonts w:ascii="Times New Roman" w:hAnsi="Times New Roman" w:cs="Times New Roman"/>
          <w:color w:val="FF3333"/>
        </w:rPr>
        <w:t xml:space="preserve"> </w:t>
      </w:r>
      <w:bookmarkStart w:id="57" w:name="_Toc483008080"/>
      <w:r w:rsidRPr="00FE558D">
        <w:rPr>
          <w:rFonts w:ascii="Times New Roman" w:hAnsi="Times New Roman" w:cs="Times New Roman"/>
          <w:color w:val="FF3333"/>
          <w:sz w:val="28"/>
          <w:szCs w:val="28"/>
        </w:rPr>
        <w:t>Change language</w:t>
      </w:r>
      <w:bookmarkEnd w:id="57"/>
    </w:p>
    <w:tbl>
      <w:tblPr>
        <w:tblW w:w="9600" w:type="dxa"/>
        <w:tblInd w:w="-120" w:type="dxa"/>
        <w:tblLayout w:type="fixed"/>
        <w:tblLook w:val="0400" w:firstRow="0" w:lastRow="0" w:firstColumn="0" w:lastColumn="0" w:noHBand="0" w:noVBand="1"/>
      </w:tblPr>
      <w:tblGrid>
        <w:gridCol w:w="2640"/>
        <w:gridCol w:w="1262"/>
        <w:gridCol w:w="5698"/>
      </w:tblGrid>
      <w:tr w:rsidR="00E350E1" w:rsidRPr="00FE558D" w:rsidTr="00E350E1">
        <w:trPr>
          <w:trHeight w:val="42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Use Case ID: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UC-CLG-01</w:t>
            </w:r>
          </w:p>
        </w:tc>
      </w:tr>
      <w:tr w:rsidR="004F6277" w:rsidRPr="00FE558D" w:rsidTr="00F84B64">
        <w:trPr>
          <w:trHeight w:val="48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Name Use case: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Change Languages</w:t>
            </w:r>
          </w:p>
        </w:tc>
      </w:tr>
      <w:tr w:rsidR="00042844" w:rsidRPr="00FE558D" w:rsidTr="00042844">
        <w:trPr>
          <w:trHeight w:val="90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42844" w:rsidRPr="00FE558D" w:rsidRDefault="00042844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42844" w:rsidRPr="00FE558D" w:rsidRDefault="00042844" w:rsidP="00F84B64">
            <w:pPr>
              <w:spacing w:after="0" w:line="240" w:lineRule="auto"/>
              <w:ind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Hai Tran</w:t>
            </w:r>
          </w:p>
        </w:tc>
        <w:tc>
          <w:tcPr>
            <w:tcW w:w="5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42844" w:rsidRPr="00FE558D" w:rsidRDefault="00042844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Person updated:</w:t>
            </w:r>
            <w:r w:rsidR="00686FC6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Minh Doan</w:t>
            </w:r>
          </w:p>
        </w:tc>
      </w:tr>
      <w:tr w:rsidR="00042844" w:rsidRPr="00FE558D" w:rsidTr="00042844">
        <w:trPr>
          <w:trHeight w:val="40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42844" w:rsidRPr="00FE558D" w:rsidRDefault="00042844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42844" w:rsidRPr="00FE558D" w:rsidRDefault="00042844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5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42844" w:rsidRPr="00FE558D" w:rsidRDefault="00042844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Date updated:</w:t>
            </w:r>
            <w:r w:rsidR="00686FC6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18/05/2017</w:t>
            </w:r>
          </w:p>
        </w:tc>
      </w:tr>
      <w:tr w:rsidR="004F6277" w:rsidRPr="00FE558D" w:rsidTr="00F84B64">
        <w:trPr>
          <w:trHeight w:val="58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101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Primary actor: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staff, User</w:t>
            </w:r>
          </w:p>
        </w:tc>
      </w:tr>
      <w:tr w:rsidR="004F6277" w:rsidRPr="00FE558D" w:rsidTr="00F84B64">
        <w:trPr>
          <w:trHeight w:val="60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Actor change language of System</w:t>
            </w:r>
          </w:p>
        </w:tc>
      </w:tr>
      <w:tr w:rsidR="00042844" w:rsidRPr="00FE558D" w:rsidTr="00957D59">
        <w:trPr>
          <w:trHeight w:val="42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042844" w:rsidRPr="00FE558D" w:rsidRDefault="00042844" w:rsidP="00957D59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42844" w:rsidRPr="00FE558D" w:rsidRDefault="00042844" w:rsidP="00957D59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must have connected with internet</w:t>
            </w:r>
          </w:p>
        </w:tc>
      </w:tr>
      <w:tr w:rsidR="004F6277" w:rsidRPr="00FE558D" w:rsidTr="00F84B64">
        <w:trPr>
          <w:trHeight w:val="132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Main Success flow: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FE0BA3" w:rsidP="00FE0BA3">
            <w:p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1.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staff, User click “Change Languages”</w:t>
            </w:r>
          </w:p>
          <w:p w:rsidR="0095616D" w:rsidRPr="00FE558D" w:rsidRDefault="00FE0BA3" w:rsidP="00FE0BA3">
            <w:p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2.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handler change.</w:t>
            </w:r>
          </w:p>
          <w:p w:rsidR="0095616D" w:rsidRPr="00FE558D" w:rsidRDefault="00FE0BA3" w:rsidP="00FE0BA3">
            <w:p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3.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change language.</w:t>
            </w:r>
          </w:p>
          <w:p w:rsidR="00FE0BA3" w:rsidRPr="00FE558D" w:rsidRDefault="00FE0BA3" w:rsidP="00FE0BA3">
            <w:p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4.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 case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4F6277" w:rsidRPr="00FE558D" w:rsidTr="00F84B64">
        <w:trPr>
          <w:trHeight w:val="60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Sub flows: 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4F6277" w:rsidRPr="00FE558D" w:rsidTr="00F84B64">
        <w:trPr>
          <w:trHeight w:val="66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Alternative flows: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4F6277" w:rsidRPr="00FE558D" w:rsidTr="00042844">
        <w:trPr>
          <w:trHeight w:val="543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4F6277" w:rsidRPr="00FE558D" w:rsidTr="00F84B64">
        <w:trPr>
          <w:trHeight w:val="78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042844">
        <w:trPr>
          <w:trHeight w:val="462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042844" w:rsidP="0004284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4F6277" w:rsidRPr="00FE558D" w:rsidTr="00042844">
        <w:trPr>
          <w:trHeight w:val="43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042844">
            <w:p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Successful: Change language successfully.</w:t>
            </w:r>
          </w:p>
        </w:tc>
      </w:tr>
      <w:tr w:rsidR="004F6277" w:rsidRPr="00FE558D" w:rsidTr="00F84B64">
        <w:trPr>
          <w:trHeight w:val="58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04284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Low</w:t>
            </w:r>
          </w:p>
        </w:tc>
      </w:tr>
      <w:tr w:rsidR="004F6277" w:rsidRPr="00FE558D" w:rsidTr="00042844">
        <w:trPr>
          <w:trHeight w:val="57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042844" w:rsidP="0004284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4F6277" w:rsidRPr="00FE558D" w:rsidTr="00042844">
        <w:trPr>
          <w:trHeight w:val="57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042844">
        <w:trPr>
          <w:trHeight w:val="525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Special Requirement: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042844" w:rsidP="0004284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</w:tbl>
    <w:p w:rsidR="005B5AAD" w:rsidRPr="00FE558D" w:rsidRDefault="005B5AAD" w:rsidP="005B5AAD">
      <w:pPr>
        <w:rPr>
          <w:rFonts w:cs="Times New Roman"/>
        </w:rPr>
      </w:pPr>
    </w:p>
    <w:p w:rsidR="0095616D" w:rsidRPr="00FE558D" w:rsidRDefault="00BC0ECC" w:rsidP="0094252F">
      <w:pPr>
        <w:pStyle w:val="Heading2"/>
        <w:numPr>
          <w:ilvl w:val="1"/>
          <w:numId w:val="73"/>
        </w:numPr>
        <w:rPr>
          <w:rFonts w:ascii="Times New Roman" w:hAnsi="Times New Roman" w:cs="Times New Roman"/>
          <w:color w:val="FF3333"/>
          <w:sz w:val="32"/>
          <w:szCs w:val="32"/>
        </w:rPr>
      </w:pPr>
      <w:bookmarkStart w:id="58" w:name="_Toc483008081"/>
      <w:r w:rsidRPr="00FE558D">
        <w:rPr>
          <w:rFonts w:ascii="Times New Roman" w:hAnsi="Times New Roman" w:cs="Times New Roman"/>
          <w:color w:val="FF3333"/>
          <w:sz w:val="32"/>
          <w:szCs w:val="32"/>
        </w:rPr>
        <w:t>M</w:t>
      </w:r>
      <w:r w:rsidR="00FE0BA3" w:rsidRPr="00FE558D">
        <w:rPr>
          <w:rFonts w:ascii="Times New Roman" w:hAnsi="Times New Roman" w:cs="Times New Roman"/>
          <w:color w:val="FF3333"/>
          <w:sz w:val="32"/>
          <w:szCs w:val="32"/>
        </w:rPr>
        <w:t>anage banner</w:t>
      </w:r>
      <w:bookmarkEnd w:id="58"/>
    </w:p>
    <w:p w:rsidR="00FE0BA3" w:rsidRPr="00FE558D" w:rsidRDefault="00FE0BA3" w:rsidP="0094252F">
      <w:pPr>
        <w:pStyle w:val="Heading3"/>
        <w:numPr>
          <w:ilvl w:val="2"/>
          <w:numId w:val="73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59" w:name="_Toc483008082"/>
      <w:r w:rsidRPr="00FE558D">
        <w:rPr>
          <w:rFonts w:ascii="Times New Roman" w:hAnsi="Times New Roman" w:cs="Times New Roman"/>
          <w:color w:val="FF3333"/>
          <w:sz w:val="28"/>
          <w:szCs w:val="28"/>
        </w:rPr>
        <w:t>Create banner</w:t>
      </w:r>
      <w:bookmarkEnd w:id="59"/>
    </w:p>
    <w:tbl>
      <w:tblPr>
        <w:tblW w:w="9588" w:type="dxa"/>
        <w:tblInd w:w="-120" w:type="dxa"/>
        <w:tblLayout w:type="fixed"/>
        <w:tblLook w:val="0400" w:firstRow="0" w:lastRow="0" w:firstColumn="0" w:lastColumn="0" w:noHBand="0" w:noVBand="1"/>
      </w:tblPr>
      <w:tblGrid>
        <w:gridCol w:w="2295"/>
        <w:gridCol w:w="1650"/>
        <w:gridCol w:w="3260"/>
        <w:gridCol w:w="2383"/>
      </w:tblGrid>
      <w:tr w:rsidR="00FE0BA3" w:rsidRPr="00FE558D" w:rsidTr="00FE0BA3">
        <w:trPr>
          <w:trHeight w:val="420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Use Case ID:</w:t>
            </w:r>
          </w:p>
        </w:tc>
        <w:tc>
          <w:tcPr>
            <w:tcW w:w="72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UC-MB-01</w:t>
            </w:r>
          </w:p>
        </w:tc>
      </w:tr>
      <w:tr w:rsidR="004F6277" w:rsidRPr="00FE558D" w:rsidTr="00F84B64">
        <w:trPr>
          <w:trHeight w:val="480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Name Use case:</w:t>
            </w:r>
          </w:p>
        </w:tc>
        <w:tc>
          <w:tcPr>
            <w:tcW w:w="72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Create Banner</w:t>
            </w:r>
          </w:p>
        </w:tc>
      </w:tr>
      <w:tr w:rsidR="004F6277" w:rsidRPr="00FE558D" w:rsidTr="00F84B64">
        <w:trPr>
          <w:trHeight w:val="900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Hai Tran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Person updated: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1B20A4" w:rsidP="00F84B6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</w:tr>
      <w:tr w:rsidR="004F6277" w:rsidRPr="00FE558D" w:rsidTr="00F84B64">
        <w:trPr>
          <w:trHeight w:val="400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Date updated: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1B20A4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18/05/2017</w:t>
            </w:r>
          </w:p>
        </w:tc>
      </w:tr>
      <w:tr w:rsidR="004F6277" w:rsidRPr="00FE558D" w:rsidTr="00F84B64">
        <w:trPr>
          <w:trHeight w:val="580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101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Primary actor:</w:t>
            </w:r>
          </w:p>
        </w:tc>
        <w:tc>
          <w:tcPr>
            <w:tcW w:w="72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1B20A4" w:rsidP="001B20A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Content Admin</w:t>
            </w:r>
          </w:p>
        </w:tc>
      </w:tr>
      <w:tr w:rsidR="004F6277" w:rsidRPr="00FE558D" w:rsidTr="00F84B64">
        <w:trPr>
          <w:trHeight w:val="600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72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1B20A4" w:rsidP="00F84B6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 create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s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new banner </w:t>
            </w:r>
          </w:p>
        </w:tc>
      </w:tr>
      <w:tr w:rsidR="004F6277" w:rsidRPr="00FE558D" w:rsidTr="00F84B64">
        <w:trPr>
          <w:trHeight w:val="1320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Main Success flow:</w:t>
            </w:r>
          </w:p>
        </w:tc>
        <w:tc>
          <w:tcPr>
            <w:tcW w:w="72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1B20A4" w:rsidP="0094252F">
            <w:pPr>
              <w:numPr>
                <w:ilvl w:val="0"/>
                <w:numId w:val="48"/>
              </w:num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Content Admin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choose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s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“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Manage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Banner” tab</w:t>
            </w:r>
          </w:p>
          <w:p w:rsidR="0095616D" w:rsidRDefault="001B20A4" w:rsidP="0094252F">
            <w:pPr>
              <w:numPr>
                <w:ilvl w:val="0"/>
                <w:numId w:val="48"/>
              </w:num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 click</w:t>
            </w:r>
            <w:r w:rsidR="00F23A90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“Create”</w:t>
            </w:r>
            <w:r w:rsidR="00F23A90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button.</w:t>
            </w:r>
          </w:p>
          <w:p w:rsidR="001B20A4" w:rsidRDefault="00F23A90" w:rsidP="0094252F">
            <w:pPr>
              <w:numPr>
                <w:ilvl w:val="0"/>
                <w:numId w:val="48"/>
              </w:num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System shows “Create Banner” page.</w:t>
            </w:r>
          </w:p>
          <w:p w:rsidR="00F23A90" w:rsidRPr="00FE558D" w:rsidRDefault="00F23A90" w:rsidP="0094252F">
            <w:pPr>
              <w:numPr>
                <w:ilvl w:val="0"/>
                <w:numId w:val="48"/>
              </w:num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Content Admin input data and click “Chọn tệp” button</w:t>
            </w:r>
          </w:p>
          <w:p w:rsidR="00F23A90" w:rsidRDefault="0095616D" w:rsidP="0094252F">
            <w:pPr>
              <w:pStyle w:val="ListParagraph"/>
              <w:numPr>
                <w:ilvl w:val="0"/>
                <w:numId w:val="48"/>
              </w:num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1B20A4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System show form choose content(images)</w:t>
            </w:r>
          </w:p>
          <w:p w:rsidR="00F23A90" w:rsidRDefault="0095616D" w:rsidP="0094252F">
            <w:pPr>
              <w:pStyle w:val="ListParagraph"/>
              <w:numPr>
                <w:ilvl w:val="0"/>
                <w:numId w:val="48"/>
              </w:num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23A90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choose images </w:t>
            </w:r>
          </w:p>
          <w:p w:rsidR="00F23A90" w:rsidRDefault="0095616D" w:rsidP="0094252F">
            <w:pPr>
              <w:pStyle w:val="ListParagraph"/>
              <w:numPr>
                <w:ilvl w:val="0"/>
                <w:numId w:val="48"/>
              </w:num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23A90">
              <w:rPr>
                <w:rFonts w:eastAsia="Times New Roman" w:cs="Times New Roman"/>
                <w:color w:val="auto"/>
                <w:sz w:val="28"/>
                <w:szCs w:val="28"/>
              </w:rPr>
              <w:t>Admin click button “</w:t>
            </w:r>
            <w:r w:rsidR="00F23A90">
              <w:rPr>
                <w:rFonts w:eastAsia="Times New Roman" w:cs="Times New Roman"/>
                <w:color w:val="auto"/>
                <w:sz w:val="28"/>
                <w:szCs w:val="28"/>
              </w:rPr>
              <w:t>Open</w:t>
            </w:r>
            <w:r w:rsidRPr="00F23A90">
              <w:rPr>
                <w:rFonts w:eastAsia="Times New Roman" w:cs="Times New Roman"/>
                <w:color w:val="auto"/>
                <w:sz w:val="28"/>
                <w:szCs w:val="28"/>
              </w:rPr>
              <w:t>”</w:t>
            </w:r>
          </w:p>
          <w:p w:rsidR="00F23A90" w:rsidRDefault="00F23A90" w:rsidP="0094252F">
            <w:pPr>
              <w:pStyle w:val="ListParagraph"/>
              <w:numPr>
                <w:ilvl w:val="0"/>
                <w:numId w:val="48"/>
              </w:num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System loads the image and backs to “Create Banner” GUI.</w:t>
            </w:r>
          </w:p>
          <w:p w:rsidR="00F23A90" w:rsidRDefault="00F23A90" w:rsidP="0094252F">
            <w:pPr>
              <w:pStyle w:val="ListParagraph"/>
              <w:numPr>
                <w:ilvl w:val="0"/>
                <w:numId w:val="48"/>
              </w:num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Content Admin clicks “CREATE BANNER” button</w:t>
            </w:r>
          </w:p>
          <w:p w:rsidR="00F23A90" w:rsidRDefault="0095616D" w:rsidP="0094252F">
            <w:pPr>
              <w:pStyle w:val="ListParagraph"/>
              <w:numPr>
                <w:ilvl w:val="0"/>
                <w:numId w:val="48"/>
              </w:num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23A90">
              <w:rPr>
                <w:rFonts w:eastAsia="Times New Roman" w:cs="Times New Roman"/>
                <w:color w:val="auto"/>
                <w:sz w:val="28"/>
                <w:szCs w:val="28"/>
              </w:rPr>
              <w:t>System save data into database</w:t>
            </w:r>
          </w:p>
          <w:p w:rsidR="00F23A90" w:rsidRDefault="0095616D" w:rsidP="0094252F">
            <w:pPr>
              <w:pStyle w:val="ListParagraph"/>
              <w:numPr>
                <w:ilvl w:val="0"/>
                <w:numId w:val="48"/>
              </w:num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23A90">
              <w:rPr>
                <w:rFonts w:eastAsia="Times New Roman" w:cs="Times New Roman"/>
                <w:color w:val="auto"/>
                <w:sz w:val="28"/>
                <w:szCs w:val="28"/>
              </w:rPr>
              <w:t>System notify “Success”</w:t>
            </w:r>
          </w:p>
          <w:p w:rsidR="0095616D" w:rsidRPr="00F23A90" w:rsidRDefault="0095616D" w:rsidP="0094252F">
            <w:pPr>
              <w:pStyle w:val="ListParagraph"/>
              <w:numPr>
                <w:ilvl w:val="0"/>
                <w:numId w:val="48"/>
              </w:num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23A90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F23A90">
              <w:rPr>
                <w:rFonts w:eastAsia="Times New Roman" w:cs="Times New Roman"/>
                <w:color w:val="auto"/>
                <w:sz w:val="28"/>
                <w:szCs w:val="28"/>
              </w:rPr>
              <w:t>use case</w:t>
            </w:r>
          </w:p>
        </w:tc>
      </w:tr>
      <w:tr w:rsidR="004F6277" w:rsidRPr="00FE558D" w:rsidTr="00F84B64">
        <w:trPr>
          <w:trHeight w:val="600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 xml:space="preserve">Sub flows: </w:t>
            </w:r>
          </w:p>
        </w:tc>
        <w:tc>
          <w:tcPr>
            <w:tcW w:w="72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FE558D" w:rsidTr="00F84B64">
        <w:trPr>
          <w:trHeight w:val="660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Alternative flows:</w:t>
            </w:r>
          </w:p>
        </w:tc>
        <w:tc>
          <w:tcPr>
            <w:tcW w:w="72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042844" w:rsidP="00F84B64">
            <w:pPr>
              <w:spacing w:after="0" w:line="240" w:lineRule="auto"/>
              <w:rPr>
                <w:rFonts w:cs="Times New Roman"/>
                <w:color w:val="FF0000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AF1: </w:t>
            </w:r>
            <w:r w:rsidR="00F23A90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Content </w:t>
            </w:r>
            <w:r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>Admin cancel</w:t>
            </w:r>
            <w:r w:rsidR="00F23A90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 create banner</w:t>
            </w:r>
            <w:r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 (</w:t>
            </w:r>
            <w:r w:rsidR="0095616D"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>after step 3)</w:t>
            </w:r>
          </w:p>
          <w:p w:rsidR="00F23A90" w:rsidRPr="00FE558D" w:rsidRDefault="00042844" w:rsidP="00F23A90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4. </w:t>
            </w:r>
            <w:r w:rsidR="00F23A90">
              <w:rPr>
                <w:rFonts w:eastAsia="Times New Roman" w:cs="Times New Roman"/>
                <w:color w:val="auto"/>
                <w:sz w:val="28"/>
                <w:szCs w:val="28"/>
              </w:rPr>
              <w:t>Content Admin choose another function.</w:t>
            </w:r>
          </w:p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456A4D">
        <w:trPr>
          <w:trHeight w:val="1335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2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04284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EF1: </w:t>
            </w:r>
            <w:r w:rsidR="00456A4D">
              <w:rPr>
                <w:rFonts w:eastAsia="Times New Roman" w:cs="Times New Roman"/>
                <w:color w:val="FF0000"/>
                <w:sz w:val="28"/>
                <w:szCs w:val="28"/>
              </w:rPr>
              <w:t>Content Admin input invalid data (begin in step 9</w:t>
            </w:r>
            <w:r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>):</w:t>
            </w:r>
          </w:p>
          <w:p w:rsidR="0095616D" w:rsidRPr="00FE558D" w:rsidRDefault="00456A4D" w:rsidP="00456A4D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10. System notifies</w:t>
            </w:r>
            <w:r w:rsidR="00042844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“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Invalid data. Please check again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”</w:t>
            </w:r>
          </w:p>
        </w:tc>
      </w:tr>
      <w:tr w:rsidR="004F6277" w:rsidRPr="00FE558D" w:rsidTr="00042844">
        <w:trPr>
          <w:trHeight w:val="507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2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F84B64">
        <w:trPr>
          <w:trHeight w:val="640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72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042844" w:rsidP="0004284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4F6277" w:rsidRPr="00FE558D" w:rsidTr="00F84B64">
        <w:trPr>
          <w:trHeight w:val="420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72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456A4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Admin must login CMS page </w:t>
            </w:r>
          </w:p>
        </w:tc>
      </w:tr>
      <w:tr w:rsidR="004F6277" w:rsidRPr="00FE558D" w:rsidTr="00042844">
        <w:trPr>
          <w:trHeight w:val="507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2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042844">
            <w:p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Successful: Create new banner successful</w:t>
            </w:r>
            <w:r w:rsidR="00042844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ly</w:t>
            </w:r>
          </w:p>
        </w:tc>
      </w:tr>
      <w:tr w:rsidR="004F6277" w:rsidRPr="00FE558D" w:rsidTr="00F84B64">
        <w:trPr>
          <w:trHeight w:val="580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72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04284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4F6277" w:rsidRPr="00FE558D" w:rsidTr="00042844">
        <w:trPr>
          <w:trHeight w:val="570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72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042844" w:rsidP="0004284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4F6277" w:rsidRPr="00FE558D" w:rsidTr="00F84B64">
        <w:trPr>
          <w:trHeight w:val="900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72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042844">
        <w:trPr>
          <w:trHeight w:val="813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Special Requirement:</w:t>
            </w:r>
          </w:p>
        </w:tc>
        <w:tc>
          <w:tcPr>
            <w:tcW w:w="72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042844" w:rsidP="0004284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</w:tbl>
    <w:p w:rsidR="0095616D" w:rsidRPr="00FE558D" w:rsidRDefault="0095616D" w:rsidP="0095616D">
      <w:pPr>
        <w:spacing w:before="100" w:after="280" w:line="240" w:lineRule="auto"/>
        <w:rPr>
          <w:rFonts w:cs="Times New Roman"/>
          <w:color w:val="auto"/>
          <w:sz w:val="28"/>
          <w:szCs w:val="28"/>
        </w:rPr>
      </w:pPr>
    </w:p>
    <w:p w:rsidR="0095616D" w:rsidRPr="00FE558D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D93C02" w:rsidP="0094252F">
      <w:pPr>
        <w:pStyle w:val="Heading3"/>
        <w:numPr>
          <w:ilvl w:val="2"/>
          <w:numId w:val="73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60" w:name="_Toc483008083"/>
      <w:r w:rsidRPr="00FE558D">
        <w:rPr>
          <w:rFonts w:ascii="Times New Roman" w:hAnsi="Times New Roman" w:cs="Times New Roman"/>
          <w:color w:val="FF3333"/>
          <w:sz w:val="28"/>
          <w:szCs w:val="28"/>
        </w:rPr>
        <w:t>View banner</w:t>
      </w:r>
      <w:bookmarkEnd w:id="60"/>
    </w:p>
    <w:tbl>
      <w:tblPr>
        <w:tblW w:w="9598" w:type="dxa"/>
        <w:tblInd w:w="-120" w:type="dxa"/>
        <w:tblLayout w:type="fixed"/>
        <w:tblLook w:val="0400" w:firstRow="0" w:lastRow="0" w:firstColumn="0" w:lastColumn="0" w:noHBand="0" w:noVBand="1"/>
      </w:tblPr>
      <w:tblGrid>
        <w:gridCol w:w="2460"/>
        <w:gridCol w:w="1470"/>
        <w:gridCol w:w="3230"/>
        <w:gridCol w:w="2438"/>
      </w:tblGrid>
      <w:tr w:rsidR="00D93C02" w:rsidRPr="00FE558D" w:rsidTr="00D93C02">
        <w:trPr>
          <w:trHeight w:val="42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Use Case ID: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UC-MB-02</w:t>
            </w:r>
          </w:p>
        </w:tc>
      </w:tr>
      <w:tr w:rsidR="004F6277" w:rsidRPr="00FE558D" w:rsidTr="00F84B64">
        <w:trPr>
          <w:trHeight w:val="48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Name Use case: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View Banner</w:t>
            </w:r>
          </w:p>
        </w:tc>
      </w:tr>
      <w:tr w:rsidR="004F6277" w:rsidRPr="00FE558D" w:rsidTr="00F84B64">
        <w:trPr>
          <w:trHeight w:val="9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Hai Tran</w:t>
            </w:r>
          </w:p>
        </w:tc>
        <w:tc>
          <w:tcPr>
            <w:tcW w:w="3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Person updated: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456A4D" w:rsidP="00F84B6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</w:tr>
      <w:tr w:rsidR="004F6277" w:rsidRPr="00FE558D" w:rsidTr="00F84B64">
        <w:trPr>
          <w:trHeight w:val="4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Date updated: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456A4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18/05/2017</w:t>
            </w:r>
          </w:p>
        </w:tc>
      </w:tr>
      <w:tr w:rsidR="004F6277" w:rsidRPr="00FE558D" w:rsidTr="00F84B64">
        <w:trPr>
          <w:trHeight w:val="58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101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Primary actor: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456A4D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User</w:t>
            </w:r>
          </w:p>
        </w:tc>
      </w:tr>
      <w:tr w:rsidR="004F6277" w:rsidRPr="00FE558D" w:rsidTr="00F84B64">
        <w:trPr>
          <w:trHeight w:val="6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User view</w:t>
            </w:r>
            <w:r w:rsidR="00456A4D">
              <w:rPr>
                <w:rFonts w:eastAsia="Times New Roman" w:cs="Times New Roman"/>
                <w:color w:val="auto"/>
                <w:sz w:val="28"/>
                <w:szCs w:val="28"/>
              </w:rPr>
              <w:t>s</w:t>
            </w: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banner </w:t>
            </w:r>
          </w:p>
        </w:tc>
      </w:tr>
      <w:tr w:rsidR="00D82DE8" w:rsidRPr="00FE558D" w:rsidTr="00957D59">
        <w:trPr>
          <w:trHeight w:val="42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D82DE8" w:rsidRPr="00FE558D" w:rsidRDefault="00D82DE8" w:rsidP="00957D59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2DE8" w:rsidRPr="00FE558D" w:rsidRDefault="00D82DE8" w:rsidP="00957D59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The system must be connected to the internet</w:t>
            </w:r>
          </w:p>
        </w:tc>
      </w:tr>
      <w:tr w:rsidR="004F6277" w:rsidRPr="00FE558D" w:rsidTr="00F84B64">
        <w:trPr>
          <w:trHeight w:val="132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Main Success flow: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94252F">
            <w:pPr>
              <w:numPr>
                <w:ilvl w:val="2"/>
                <w:numId w:val="48"/>
              </w:numPr>
              <w:spacing w:before="0" w:after="0" w:line="240" w:lineRule="auto"/>
              <w:ind w:left="1260" w:hanging="435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User access</w:t>
            </w:r>
            <w:r w:rsidR="00456A4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to</w:t>
            </w: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website</w:t>
            </w:r>
          </w:p>
          <w:p w:rsidR="0095616D" w:rsidRPr="00FE558D" w:rsidRDefault="0095616D" w:rsidP="0094252F">
            <w:pPr>
              <w:numPr>
                <w:ilvl w:val="2"/>
                <w:numId w:val="48"/>
              </w:numPr>
              <w:spacing w:before="0" w:after="0" w:line="240" w:lineRule="auto"/>
              <w:ind w:left="1260" w:hanging="435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show content of website</w:t>
            </w:r>
          </w:p>
          <w:p w:rsidR="0095616D" w:rsidRPr="00FE558D" w:rsidRDefault="0095616D" w:rsidP="0094252F">
            <w:pPr>
              <w:numPr>
                <w:ilvl w:val="2"/>
                <w:numId w:val="48"/>
              </w:numPr>
              <w:spacing w:after="0" w:line="240" w:lineRule="auto"/>
              <w:ind w:left="1260" w:right="72" w:hanging="435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User view banner</w:t>
            </w:r>
          </w:p>
          <w:p w:rsidR="0095616D" w:rsidRPr="00FE558D" w:rsidRDefault="0095616D" w:rsidP="0094252F">
            <w:pPr>
              <w:numPr>
                <w:ilvl w:val="2"/>
                <w:numId w:val="48"/>
              </w:numPr>
              <w:spacing w:before="0" w:after="0" w:line="240" w:lineRule="auto"/>
              <w:ind w:left="1260" w:hanging="435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 case</w:t>
            </w:r>
          </w:p>
        </w:tc>
      </w:tr>
      <w:tr w:rsidR="004F6277" w:rsidRPr="00FE558D" w:rsidTr="00F84B64">
        <w:trPr>
          <w:trHeight w:val="6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Sub flows: 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042844" w:rsidP="0004284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4F6277" w:rsidRPr="00FE558D" w:rsidTr="00F84B64">
        <w:trPr>
          <w:trHeight w:val="36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Alternative flows: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042844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4F6277" w:rsidRPr="00FE558D" w:rsidTr="00F84B64">
        <w:trPr>
          <w:trHeight w:val="42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042844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4F6277" w:rsidRPr="00FE558D" w:rsidTr="00F84B64">
        <w:trPr>
          <w:trHeight w:val="5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F84B64">
        <w:trPr>
          <w:trHeight w:val="48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042844" w:rsidP="0004284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4F6277" w:rsidRPr="00FE558D" w:rsidTr="00F84B64">
        <w:trPr>
          <w:trHeight w:val="6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Successful: View banner successfully.</w:t>
            </w:r>
          </w:p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F84B64">
        <w:trPr>
          <w:trHeight w:val="58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04284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4F6277" w:rsidRPr="00FE558D" w:rsidTr="00042844">
        <w:trPr>
          <w:trHeight w:val="543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042844" w:rsidP="0004284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4F6277" w:rsidRPr="00FE558D" w:rsidTr="00042844">
        <w:trPr>
          <w:trHeight w:val="543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042844">
        <w:trPr>
          <w:trHeight w:val="615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Special Requirement: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042844" w:rsidP="0004284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</w:tbl>
    <w:p w:rsidR="002F4D61" w:rsidRDefault="002F4D61" w:rsidP="0094252F">
      <w:pPr>
        <w:pStyle w:val="Heading3"/>
        <w:numPr>
          <w:ilvl w:val="2"/>
          <w:numId w:val="73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61" w:name="_Toc483008084"/>
      <w:r>
        <w:rPr>
          <w:rFonts w:ascii="Times New Roman" w:hAnsi="Times New Roman" w:cs="Times New Roman"/>
          <w:color w:val="FF3333"/>
          <w:sz w:val="28"/>
          <w:szCs w:val="28"/>
        </w:rPr>
        <w:lastRenderedPageBreak/>
        <w:t>View Banners in CMS page</w:t>
      </w:r>
      <w:bookmarkEnd w:id="61"/>
    </w:p>
    <w:tbl>
      <w:tblPr>
        <w:tblW w:w="9598" w:type="dxa"/>
        <w:tblInd w:w="-120" w:type="dxa"/>
        <w:tblLayout w:type="fixed"/>
        <w:tblLook w:val="0400" w:firstRow="0" w:lastRow="0" w:firstColumn="0" w:lastColumn="0" w:noHBand="0" w:noVBand="1"/>
      </w:tblPr>
      <w:tblGrid>
        <w:gridCol w:w="2460"/>
        <w:gridCol w:w="1470"/>
        <w:gridCol w:w="3230"/>
        <w:gridCol w:w="2438"/>
      </w:tblGrid>
      <w:tr w:rsidR="002F4D61" w:rsidRPr="00FE558D" w:rsidTr="000B6B18">
        <w:trPr>
          <w:trHeight w:val="42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Use Case ID: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left w:w="120" w:type="dxa"/>
              <w:right w:w="120" w:type="dxa"/>
            </w:tcMar>
          </w:tcPr>
          <w:p w:rsidR="002F4D61" w:rsidRPr="00FE558D" w:rsidRDefault="006835E6" w:rsidP="000B6B18">
            <w:pPr>
              <w:spacing w:after="0" w:line="240" w:lineRule="auto"/>
              <w:ind w:left="72" w:right="72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UC-MB-03</w:t>
            </w:r>
          </w:p>
        </w:tc>
      </w:tr>
      <w:tr w:rsidR="002F4D61" w:rsidRPr="00FE558D" w:rsidTr="000B6B18">
        <w:trPr>
          <w:trHeight w:val="48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Name Use case: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View Banner</w:t>
            </w:r>
            <w:r w:rsidR="006835E6">
              <w:rPr>
                <w:rFonts w:eastAsia="Times New Roman" w:cs="Times New Roman"/>
                <w:color w:val="auto"/>
                <w:sz w:val="28"/>
                <w:szCs w:val="28"/>
              </w:rPr>
              <w:t>s in CMS page</w:t>
            </w:r>
          </w:p>
        </w:tc>
      </w:tr>
      <w:tr w:rsidR="002F4D61" w:rsidRPr="00FE558D" w:rsidTr="000B6B18">
        <w:trPr>
          <w:trHeight w:val="9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ind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Hai Tran</w:t>
            </w:r>
          </w:p>
        </w:tc>
        <w:tc>
          <w:tcPr>
            <w:tcW w:w="3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Person updated: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</w:tr>
      <w:tr w:rsidR="002F4D61" w:rsidRPr="00FE558D" w:rsidTr="000B6B18">
        <w:trPr>
          <w:trHeight w:val="4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Date updated: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18/05/2017</w:t>
            </w:r>
          </w:p>
        </w:tc>
      </w:tr>
      <w:tr w:rsidR="002F4D61" w:rsidRPr="00FE558D" w:rsidTr="000B6B18">
        <w:trPr>
          <w:trHeight w:val="58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2F4D61" w:rsidRPr="00FE558D" w:rsidRDefault="002F4D61" w:rsidP="000B6B18">
            <w:pPr>
              <w:spacing w:after="0" w:line="240" w:lineRule="auto"/>
              <w:ind w:left="72" w:right="101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Primary actor: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6835E6" w:rsidP="006835E6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Content Admin, Editor, Education Staff</w:t>
            </w:r>
          </w:p>
        </w:tc>
      </w:tr>
      <w:tr w:rsidR="002F4D61" w:rsidRPr="00FE558D" w:rsidTr="000B6B18">
        <w:trPr>
          <w:trHeight w:val="6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2F4D61" w:rsidRPr="00FE558D" w:rsidRDefault="002F4D61" w:rsidP="000B6B18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6835E6" w:rsidP="000B6B18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Content Admin, Editor, Education Staff</w:t>
            </w:r>
            <w:r w:rsidR="002F4D61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view</w:t>
            </w:r>
            <w:r w:rsidR="002F4D61">
              <w:rPr>
                <w:rFonts w:eastAsia="Times New Roman" w:cs="Times New Roman"/>
                <w:color w:val="auto"/>
                <w:sz w:val="28"/>
                <w:szCs w:val="28"/>
              </w:rPr>
              <w:t>s</w:t>
            </w:r>
            <w:r w:rsidR="002F4D61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banner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in CMS page</w:t>
            </w:r>
            <w:r w:rsidR="002F4D61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2F4D61" w:rsidRPr="00FE558D" w:rsidTr="000B6B18">
        <w:trPr>
          <w:trHeight w:val="42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2F4D61" w:rsidRPr="00FE558D" w:rsidRDefault="002F4D61" w:rsidP="000B6B18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6835E6" w:rsidP="000B6B18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Content Admin, Editor, Education Staff have logged in CMS page</w:t>
            </w:r>
          </w:p>
        </w:tc>
      </w:tr>
      <w:tr w:rsidR="002F4D61" w:rsidRPr="00FE558D" w:rsidTr="000B6B18">
        <w:trPr>
          <w:trHeight w:val="132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2F4D61" w:rsidRPr="00FE558D" w:rsidRDefault="002F4D61" w:rsidP="000B6B18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Main Success flow: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6835E6" w:rsidP="0094252F">
            <w:pPr>
              <w:numPr>
                <w:ilvl w:val="0"/>
                <w:numId w:val="70"/>
              </w:num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Content Admin, Editor, Education Staff click “Manage Banner” tab and click “View Banner”.</w:t>
            </w:r>
          </w:p>
          <w:p w:rsidR="006835E6" w:rsidRPr="006835E6" w:rsidRDefault="002F4D61" w:rsidP="0094252F">
            <w:pPr>
              <w:numPr>
                <w:ilvl w:val="0"/>
                <w:numId w:val="70"/>
              </w:num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System show </w:t>
            </w:r>
            <w:r w:rsidR="006835E6">
              <w:rPr>
                <w:rFonts w:eastAsia="Times New Roman" w:cs="Times New Roman"/>
                <w:color w:val="auto"/>
                <w:sz w:val="28"/>
                <w:szCs w:val="28"/>
              </w:rPr>
              <w:t>“List Banners” page.</w:t>
            </w:r>
          </w:p>
          <w:p w:rsidR="002F4D61" w:rsidRPr="006835E6" w:rsidRDefault="002F4D61" w:rsidP="0094252F">
            <w:pPr>
              <w:numPr>
                <w:ilvl w:val="0"/>
                <w:numId w:val="70"/>
              </w:numPr>
              <w:spacing w:before="0" w:after="0" w:line="240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6835E6">
              <w:rPr>
                <w:rFonts w:eastAsia="Times New Roman" w:cs="Times New Roman"/>
                <w:color w:val="auto"/>
                <w:sz w:val="28"/>
                <w:szCs w:val="28"/>
              </w:rPr>
              <w:t>End of use case</w:t>
            </w:r>
          </w:p>
        </w:tc>
      </w:tr>
      <w:tr w:rsidR="002F4D61" w:rsidRPr="00FE558D" w:rsidTr="000B6B18">
        <w:trPr>
          <w:trHeight w:val="6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2F4D61" w:rsidRPr="00FE558D" w:rsidRDefault="002F4D61" w:rsidP="000B6B18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Sub flows: 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2F4D61" w:rsidRPr="00FE558D" w:rsidTr="000B6B18">
        <w:trPr>
          <w:trHeight w:val="36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2F4D61" w:rsidRPr="00FE558D" w:rsidRDefault="002F4D61" w:rsidP="000B6B18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Alternative flows: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2F4D61" w:rsidRPr="00FE558D" w:rsidTr="000B6B18">
        <w:trPr>
          <w:trHeight w:val="42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2F4D61" w:rsidRPr="00FE558D" w:rsidRDefault="002F4D61" w:rsidP="000B6B18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2F4D61" w:rsidRPr="00FE558D" w:rsidTr="000B6B18">
        <w:trPr>
          <w:trHeight w:val="5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2F4D61" w:rsidRPr="00FE558D" w:rsidRDefault="002F4D61" w:rsidP="000B6B18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F4D61" w:rsidRPr="00FE558D" w:rsidTr="000B6B18">
        <w:trPr>
          <w:trHeight w:val="48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2F4D61" w:rsidRPr="00FE558D" w:rsidRDefault="002F4D61" w:rsidP="000B6B18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2F4D61" w:rsidRPr="00FE558D" w:rsidTr="000B6B18">
        <w:trPr>
          <w:trHeight w:val="6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2F4D61" w:rsidRPr="00FE558D" w:rsidRDefault="002F4D61" w:rsidP="000B6B18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Successful: View banner successfully.</w:t>
            </w:r>
          </w:p>
          <w:p w:rsidR="002F4D61" w:rsidRPr="00FE558D" w:rsidRDefault="002F4D61" w:rsidP="000B6B18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F4D61" w:rsidRPr="00FE558D" w:rsidTr="000B6B18">
        <w:trPr>
          <w:trHeight w:val="58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2F4D61" w:rsidRPr="00FE558D" w:rsidRDefault="002F4D61" w:rsidP="000B6B18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2F4D61" w:rsidRPr="00FE558D" w:rsidTr="000B6B18">
        <w:trPr>
          <w:trHeight w:val="543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2F4D61" w:rsidRPr="00FE558D" w:rsidRDefault="002F4D61" w:rsidP="000B6B18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  <w:p w:rsidR="002F4D61" w:rsidRPr="00FE558D" w:rsidRDefault="002F4D61" w:rsidP="000B6B18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2F4D61" w:rsidRPr="00FE558D" w:rsidTr="000B6B18">
        <w:trPr>
          <w:trHeight w:val="543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2F4D61" w:rsidRPr="00FE558D" w:rsidRDefault="002F4D61" w:rsidP="000B6B18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2F4D61" w:rsidRPr="00FE558D" w:rsidTr="000B6B18">
        <w:trPr>
          <w:trHeight w:val="615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2F4D61" w:rsidRPr="00FE558D" w:rsidRDefault="002F4D61" w:rsidP="000B6B18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Special Requirement:</w:t>
            </w:r>
          </w:p>
        </w:tc>
        <w:tc>
          <w:tcPr>
            <w:tcW w:w="7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2F4D61" w:rsidRPr="00FE558D" w:rsidRDefault="002F4D61" w:rsidP="000B6B18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</w:tbl>
    <w:p w:rsidR="002F4D61" w:rsidRPr="002F4D61" w:rsidRDefault="002F4D61" w:rsidP="002F4D61"/>
    <w:p w:rsidR="0095616D" w:rsidRPr="00FE558D" w:rsidRDefault="00D93C02" w:rsidP="0094252F">
      <w:pPr>
        <w:pStyle w:val="Heading3"/>
        <w:numPr>
          <w:ilvl w:val="2"/>
          <w:numId w:val="73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62" w:name="_Toc483008085"/>
      <w:r w:rsidRPr="00FE558D">
        <w:rPr>
          <w:rFonts w:ascii="Times New Roman" w:hAnsi="Times New Roman" w:cs="Times New Roman"/>
          <w:color w:val="FF3333"/>
          <w:sz w:val="28"/>
          <w:szCs w:val="28"/>
        </w:rPr>
        <w:t>Show hide banner</w:t>
      </w:r>
      <w:bookmarkEnd w:id="62"/>
    </w:p>
    <w:tbl>
      <w:tblPr>
        <w:tblW w:w="9600" w:type="dxa"/>
        <w:tblInd w:w="-120" w:type="dxa"/>
        <w:tblLayout w:type="fixed"/>
        <w:tblLook w:val="0400" w:firstRow="0" w:lastRow="0" w:firstColumn="0" w:lastColumn="0" w:noHBand="0" w:noVBand="1"/>
      </w:tblPr>
      <w:tblGrid>
        <w:gridCol w:w="1987"/>
        <w:gridCol w:w="2007"/>
        <w:gridCol w:w="3304"/>
        <w:gridCol w:w="2302"/>
      </w:tblGrid>
      <w:tr w:rsidR="00D93C02" w:rsidRPr="00FE558D" w:rsidTr="00D93C02">
        <w:trPr>
          <w:trHeight w:val="42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Use Case ID: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UC-M</w:t>
            </w:r>
            <w:r w:rsidR="006835E6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B-04</w:t>
            </w:r>
          </w:p>
        </w:tc>
      </w:tr>
      <w:tr w:rsidR="004F6277" w:rsidRPr="00FE558D" w:rsidTr="00F84B64">
        <w:trPr>
          <w:trHeight w:val="48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Name Use case: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Show-Hide Banner</w:t>
            </w:r>
          </w:p>
        </w:tc>
      </w:tr>
      <w:tr w:rsidR="004F6277" w:rsidRPr="00FE558D" w:rsidTr="00F84B64">
        <w:trPr>
          <w:trHeight w:val="90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Hai Tran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Person updated: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6835E6" w:rsidP="00F84B6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</w:tr>
      <w:tr w:rsidR="004F6277" w:rsidRPr="00FE558D" w:rsidTr="00F84B64">
        <w:trPr>
          <w:trHeight w:val="40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Date updated: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6835E6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18/05/2017</w:t>
            </w:r>
          </w:p>
        </w:tc>
      </w:tr>
      <w:tr w:rsidR="004F6277" w:rsidRPr="00FE558D" w:rsidTr="00F84B64">
        <w:trPr>
          <w:trHeight w:val="58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101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Primary actor: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6835E6" w:rsidP="006835E6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</w:t>
            </w:r>
          </w:p>
        </w:tc>
      </w:tr>
      <w:tr w:rsidR="004F6277" w:rsidRPr="00FE558D" w:rsidTr="00F84B64">
        <w:trPr>
          <w:trHeight w:val="60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6835E6" w:rsidP="00F84B6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 do show/hide banner</w:t>
            </w:r>
          </w:p>
        </w:tc>
      </w:tr>
      <w:tr w:rsidR="00D82DE8" w:rsidRPr="00FE558D" w:rsidTr="00957D59">
        <w:trPr>
          <w:trHeight w:val="42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D82DE8" w:rsidRPr="00FE558D" w:rsidRDefault="00D82DE8" w:rsidP="00957D59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2DE8" w:rsidRPr="00FE558D" w:rsidRDefault="006835E6" w:rsidP="00957D59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D82DE8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 must login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CMS page and being in “List Banner” page.</w:t>
            </w:r>
          </w:p>
          <w:p w:rsidR="00D82DE8" w:rsidRPr="00FE558D" w:rsidRDefault="00D82DE8" w:rsidP="00957D59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must have banner</w:t>
            </w:r>
          </w:p>
        </w:tc>
      </w:tr>
      <w:tr w:rsidR="004F6277" w:rsidRPr="00FE558D" w:rsidTr="00F84B64">
        <w:trPr>
          <w:trHeight w:val="132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Main Success flow: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6835E6" w:rsidP="0094252F">
            <w:pPr>
              <w:numPr>
                <w:ilvl w:val="3"/>
                <w:numId w:val="70"/>
              </w:numPr>
              <w:spacing w:before="0" w:after="0" w:line="240" w:lineRule="auto"/>
              <w:ind w:left="1261"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choose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banner. </w:t>
            </w:r>
          </w:p>
          <w:p w:rsidR="0095616D" w:rsidRPr="00FE558D" w:rsidRDefault="006835E6" w:rsidP="0094252F">
            <w:pPr>
              <w:numPr>
                <w:ilvl w:val="3"/>
                <w:numId w:val="70"/>
              </w:numPr>
              <w:spacing w:before="0" w:after="0" w:line="240" w:lineRule="auto"/>
              <w:ind w:left="1261"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 show/hide banner displayed in page</w:t>
            </w:r>
          </w:p>
          <w:p w:rsidR="0095616D" w:rsidRPr="00FE558D" w:rsidRDefault="0095616D" w:rsidP="0094252F">
            <w:pPr>
              <w:numPr>
                <w:ilvl w:val="3"/>
                <w:numId w:val="70"/>
              </w:numPr>
              <w:spacing w:before="0" w:after="0" w:line="240" w:lineRule="auto"/>
              <w:ind w:left="1261"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save information into database</w:t>
            </w:r>
          </w:p>
          <w:p w:rsidR="0095616D" w:rsidRPr="00FE558D" w:rsidRDefault="0095616D" w:rsidP="0094252F">
            <w:pPr>
              <w:numPr>
                <w:ilvl w:val="3"/>
                <w:numId w:val="70"/>
              </w:numPr>
              <w:spacing w:before="0" w:after="0" w:line="240" w:lineRule="auto"/>
              <w:ind w:left="1261"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 case</w:t>
            </w:r>
          </w:p>
        </w:tc>
      </w:tr>
      <w:tr w:rsidR="004F6277" w:rsidRPr="00FE558D" w:rsidTr="00F84B64">
        <w:trPr>
          <w:trHeight w:val="60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Sub flows: 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FE558D" w:rsidTr="00F84B64">
        <w:trPr>
          <w:trHeight w:val="66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Alternative flows: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6835E6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6835E6">
        <w:trPr>
          <w:trHeight w:val="651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6835E6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D82DE8">
        <w:trPr>
          <w:trHeight w:val="273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F84B64">
        <w:trPr>
          <w:trHeight w:val="64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D82DE8" w:rsidP="00D82DE8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4F6277" w:rsidRPr="00FE558D" w:rsidTr="00D82DE8">
        <w:trPr>
          <w:trHeight w:val="462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Successful: Show/hide banner successfully</w:t>
            </w:r>
          </w:p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F84B64">
        <w:trPr>
          <w:trHeight w:val="58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D82DE8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FE558D" w:rsidTr="00D82DE8">
        <w:trPr>
          <w:trHeight w:val="813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Frequency of use:</w:t>
            </w:r>
          </w:p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D82DE8" w:rsidP="00D82DE8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Always</w:t>
            </w:r>
          </w:p>
        </w:tc>
      </w:tr>
      <w:tr w:rsidR="004F6277" w:rsidRPr="00FE558D" w:rsidTr="00D82DE8">
        <w:trPr>
          <w:trHeight w:val="543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D82DE8">
        <w:trPr>
          <w:trHeight w:val="705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Special Requirement: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D82DE8" w:rsidP="00D82DE8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None</w:t>
            </w:r>
          </w:p>
        </w:tc>
      </w:tr>
    </w:tbl>
    <w:p w:rsidR="005B5AAD" w:rsidRPr="00FE558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95616D" w:rsidRPr="006835E6" w:rsidRDefault="00D93C02" w:rsidP="0094252F">
      <w:pPr>
        <w:pStyle w:val="Heading3"/>
        <w:numPr>
          <w:ilvl w:val="2"/>
          <w:numId w:val="73"/>
        </w:numPr>
        <w:rPr>
          <w:rFonts w:ascii="Times New Roman" w:hAnsi="Times New Roman" w:cs="Times New Roman"/>
          <w:color w:val="FF3333"/>
          <w:sz w:val="28"/>
        </w:rPr>
      </w:pPr>
      <w:bookmarkStart w:id="63" w:name="_Toc483008086"/>
      <w:r w:rsidRPr="006835E6">
        <w:rPr>
          <w:rFonts w:ascii="Times New Roman" w:hAnsi="Times New Roman" w:cs="Times New Roman"/>
          <w:color w:val="FF3333"/>
          <w:sz w:val="28"/>
        </w:rPr>
        <w:t>Edit banner</w:t>
      </w:r>
      <w:bookmarkEnd w:id="63"/>
    </w:p>
    <w:tbl>
      <w:tblPr>
        <w:tblW w:w="9600" w:type="dxa"/>
        <w:tblInd w:w="-120" w:type="dxa"/>
        <w:tblLayout w:type="fixed"/>
        <w:tblLook w:val="0400" w:firstRow="0" w:lastRow="0" w:firstColumn="0" w:lastColumn="0" w:noHBand="0" w:noVBand="1"/>
      </w:tblPr>
      <w:tblGrid>
        <w:gridCol w:w="1987"/>
        <w:gridCol w:w="1999"/>
        <w:gridCol w:w="3296"/>
        <w:gridCol w:w="2318"/>
      </w:tblGrid>
      <w:tr w:rsidR="00D93C02" w:rsidRPr="00FE558D" w:rsidTr="00D93C02">
        <w:trPr>
          <w:trHeight w:val="42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Use Case ID: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left w:w="120" w:type="dxa"/>
              <w:right w:w="120" w:type="dxa"/>
            </w:tcMar>
          </w:tcPr>
          <w:p w:rsidR="0095616D" w:rsidRPr="00FE558D" w:rsidRDefault="006835E6" w:rsidP="00F84B64">
            <w:pPr>
              <w:spacing w:after="0" w:line="240" w:lineRule="auto"/>
              <w:ind w:left="72" w:right="72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UC-MB-05</w:t>
            </w:r>
          </w:p>
        </w:tc>
      </w:tr>
      <w:tr w:rsidR="004F6277" w:rsidRPr="00FE558D" w:rsidTr="00F84B64">
        <w:trPr>
          <w:trHeight w:val="48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Name Use case: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Edit Banner</w:t>
            </w:r>
          </w:p>
        </w:tc>
      </w:tr>
      <w:tr w:rsidR="004F6277" w:rsidRPr="00FE558D" w:rsidTr="00F84B64">
        <w:trPr>
          <w:trHeight w:val="90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Hai Tran</w:t>
            </w:r>
          </w:p>
        </w:tc>
        <w:tc>
          <w:tcPr>
            <w:tcW w:w="3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Person updated: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6835E6" w:rsidP="00F84B6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</w:tr>
      <w:tr w:rsidR="004F6277" w:rsidRPr="00FE558D" w:rsidTr="00F84B64">
        <w:trPr>
          <w:trHeight w:val="40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Date updated: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6835E6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18/05/2017</w:t>
            </w:r>
          </w:p>
        </w:tc>
      </w:tr>
      <w:tr w:rsidR="004F6277" w:rsidRPr="00FE558D" w:rsidTr="00F84B64">
        <w:trPr>
          <w:trHeight w:val="58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101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Primary actor: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6835E6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</w:t>
            </w:r>
          </w:p>
        </w:tc>
      </w:tr>
      <w:tr w:rsidR="004F6277" w:rsidRPr="00FE558D" w:rsidTr="00F84B64">
        <w:trPr>
          <w:trHeight w:val="60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6835E6" w:rsidP="00F84B6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 edit banner</w:t>
            </w:r>
          </w:p>
        </w:tc>
      </w:tr>
      <w:tr w:rsidR="00D82DE8" w:rsidRPr="00FE558D" w:rsidTr="00957D59">
        <w:trPr>
          <w:trHeight w:val="42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D82DE8" w:rsidRPr="00FE558D" w:rsidRDefault="00D82DE8" w:rsidP="00957D59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2DE8" w:rsidRPr="00FE558D" w:rsidRDefault="006835E6" w:rsidP="00957D59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D82DE8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 must login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CMS page and being in “List Banner” page</w:t>
            </w:r>
          </w:p>
          <w:p w:rsidR="00D82DE8" w:rsidRPr="00FE558D" w:rsidRDefault="00D82DE8" w:rsidP="00957D59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The system must be connected to the internet</w:t>
            </w:r>
          </w:p>
        </w:tc>
      </w:tr>
      <w:tr w:rsidR="004F6277" w:rsidRPr="00FE558D" w:rsidTr="00F84B64">
        <w:trPr>
          <w:trHeight w:val="132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Main Success flow: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805C7E" w:rsidP="0094252F">
            <w:pPr>
              <w:numPr>
                <w:ilvl w:val="0"/>
                <w:numId w:val="45"/>
              </w:numPr>
              <w:spacing w:before="0" w:after="0" w:line="240" w:lineRule="auto"/>
              <w:ind w:left="991" w:firstLine="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6835E6">
              <w:rPr>
                <w:rFonts w:eastAsia="Times New Roman" w:cs="Times New Roman"/>
                <w:color w:val="auto"/>
                <w:sz w:val="28"/>
                <w:szCs w:val="28"/>
              </w:rPr>
              <w:t>Admin choose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s</w:t>
            </w:r>
            <w:r w:rsidR="006835E6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banner and clicks “Edit”</w:t>
            </w:r>
          </w:p>
          <w:p w:rsidR="0095616D" w:rsidRPr="00FE558D" w:rsidRDefault="0095616D" w:rsidP="0094252F">
            <w:pPr>
              <w:numPr>
                <w:ilvl w:val="0"/>
                <w:numId w:val="45"/>
              </w:numPr>
              <w:spacing w:before="0" w:after="0" w:line="240" w:lineRule="auto"/>
              <w:ind w:left="991" w:firstLine="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display</w:t>
            </w:r>
            <w:r w:rsidR="00805C7E">
              <w:rPr>
                <w:rFonts w:eastAsia="Times New Roman" w:cs="Times New Roman"/>
                <w:color w:val="auto"/>
                <w:sz w:val="28"/>
                <w:szCs w:val="28"/>
              </w:rPr>
              <w:t>s</w:t>
            </w: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“</w:t>
            </w:r>
            <w:r w:rsidR="00805C7E">
              <w:rPr>
                <w:rFonts w:eastAsia="Times New Roman" w:cs="Times New Roman"/>
                <w:color w:val="auto"/>
                <w:sz w:val="28"/>
                <w:szCs w:val="28"/>
              </w:rPr>
              <w:t>Edit</w:t>
            </w: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banner” page</w:t>
            </w:r>
          </w:p>
          <w:p w:rsidR="0095616D" w:rsidRPr="00FE558D" w:rsidRDefault="00805C7E" w:rsidP="0094252F">
            <w:pPr>
              <w:numPr>
                <w:ilvl w:val="0"/>
                <w:numId w:val="45"/>
              </w:numPr>
              <w:spacing w:before="0" w:after="0" w:line="240" w:lineRule="auto"/>
              <w:ind w:left="991" w:firstLine="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edits information of banner.</w:t>
            </w:r>
          </w:p>
          <w:p w:rsidR="0095616D" w:rsidRPr="00FE558D" w:rsidRDefault="00805C7E" w:rsidP="0094252F">
            <w:pPr>
              <w:numPr>
                <w:ilvl w:val="0"/>
                <w:numId w:val="45"/>
              </w:numPr>
              <w:spacing w:before="0" w:after="0" w:line="240" w:lineRule="auto"/>
              <w:ind w:left="991" w:firstLine="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clicks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“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EDIT BANNER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”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button.</w:t>
            </w:r>
          </w:p>
          <w:p w:rsidR="0095616D" w:rsidRPr="00FE558D" w:rsidRDefault="0095616D" w:rsidP="0094252F">
            <w:pPr>
              <w:numPr>
                <w:ilvl w:val="0"/>
                <w:numId w:val="45"/>
              </w:numPr>
              <w:spacing w:before="0" w:after="0" w:line="240" w:lineRule="auto"/>
              <w:ind w:left="991" w:firstLine="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save content to database</w:t>
            </w:r>
          </w:p>
          <w:p w:rsidR="0095616D" w:rsidRPr="00FE558D" w:rsidRDefault="0095616D" w:rsidP="0094252F">
            <w:pPr>
              <w:numPr>
                <w:ilvl w:val="0"/>
                <w:numId w:val="45"/>
              </w:numPr>
              <w:spacing w:before="0" w:after="0" w:line="240" w:lineRule="auto"/>
              <w:ind w:left="991" w:firstLine="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notify “Success”</w:t>
            </w:r>
          </w:p>
          <w:p w:rsidR="0095616D" w:rsidRPr="00FE558D" w:rsidRDefault="0095616D" w:rsidP="0094252F">
            <w:pPr>
              <w:numPr>
                <w:ilvl w:val="0"/>
                <w:numId w:val="45"/>
              </w:numPr>
              <w:spacing w:before="0" w:after="0" w:line="240" w:lineRule="auto"/>
              <w:ind w:left="991" w:firstLine="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 case</w:t>
            </w:r>
          </w:p>
        </w:tc>
      </w:tr>
      <w:tr w:rsidR="004F6277" w:rsidRPr="00FE558D" w:rsidTr="00F84B64">
        <w:trPr>
          <w:trHeight w:val="60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Sub flows: 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FE558D" w:rsidTr="00F84B64">
        <w:trPr>
          <w:trHeight w:val="66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Alternative flows: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FF0000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AF1: </w:t>
            </w:r>
            <w:r w:rsidR="003E0A9E">
              <w:rPr>
                <w:rFonts w:eastAsia="Times New Roman" w:cs="Times New Roman"/>
                <w:color w:val="FF0000"/>
                <w:sz w:val="28"/>
                <w:szCs w:val="28"/>
              </w:rPr>
              <w:t>Content Admin cancel edit banner</w:t>
            </w:r>
            <w:r w:rsidR="00D82DE8"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 (</w:t>
            </w:r>
            <w:r w:rsidR="003E0A9E">
              <w:rPr>
                <w:rFonts w:eastAsia="Times New Roman" w:cs="Times New Roman"/>
                <w:color w:val="FF0000"/>
                <w:sz w:val="28"/>
                <w:szCs w:val="28"/>
              </w:rPr>
              <w:t>after step 2</w:t>
            </w:r>
            <w:r w:rsidRPr="00FE558D">
              <w:rPr>
                <w:rFonts w:eastAsia="Times New Roman" w:cs="Times New Roman"/>
                <w:color w:val="FF0000"/>
                <w:sz w:val="28"/>
                <w:szCs w:val="28"/>
              </w:rPr>
              <w:t>)</w:t>
            </w:r>
          </w:p>
          <w:p w:rsidR="0095616D" w:rsidRPr="00FE558D" w:rsidRDefault="0095616D" w:rsidP="003E0A9E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6. </w:t>
            </w:r>
            <w:r w:rsidR="003E0A9E">
              <w:rPr>
                <w:rFonts w:eastAsia="Times New Roman" w:cs="Times New Roman"/>
                <w:color w:val="auto"/>
                <w:sz w:val="28"/>
                <w:szCs w:val="28"/>
              </w:rPr>
              <w:t>Content Admin choose another function.</w:t>
            </w:r>
          </w:p>
        </w:tc>
      </w:tr>
      <w:tr w:rsidR="004F6277" w:rsidRPr="00FE558D" w:rsidTr="003E0A9E">
        <w:trPr>
          <w:trHeight w:val="705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D82DE8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D82DE8">
        <w:trPr>
          <w:trHeight w:val="363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3E0A9E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Click “Edit” in “List Banner” page</w:t>
            </w:r>
          </w:p>
        </w:tc>
      </w:tr>
      <w:tr w:rsidR="004F6277" w:rsidRPr="00FE558D" w:rsidTr="00F84B64">
        <w:trPr>
          <w:trHeight w:val="64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D82DE8" w:rsidP="00D82DE8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4F6277" w:rsidRPr="00FE558D" w:rsidTr="00F84B64">
        <w:trPr>
          <w:trHeight w:val="78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Successful: Edit banner successfully</w:t>
            </w:r>
          </w:p>
        </w:tc>
      </w:tr>
      <w:tr w:rsidR="004F6277" w:rsidRPr="00FE558D" w:rsidTr="00F84B64">
        <w:trPr>
          <w:trHeight w:val="58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D82DE8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FE558D" w:rsidTr="00D82DE8">
        <w:trPr>
          <w:trHeight w:val="795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D82DE8" w:rsidP="00D82DE8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Sometimes</w:t>
            </w:r>
          </w:p>
        </w:tc>
      </w:tr>
      <w:tr w:rsidR="004F6277" w:rsidRPr="00FE558D" w:rsidTr="00D82DE8">
        <w:trPr>
          <w:trHeight w:val="237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D82DE8">
        <w:trPr>
          <w:trHeight w:val="642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Special Requirement: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D82DE8" w:rsidP="00D82DE8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</w:tbl>
    <w:p w:rsidR="0095616D" w:rsidRPr="00FE558D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5B5AAD" w:rsidRPr="00FE558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FE558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D93C02" w:rsidP="0094252F">
      <w:pPr>
        <w:pStyle w:val="Heading3"/>
        <w:numPr>
          <w:ilvl w:val="2"/>
          <w:numId w:val="73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64" w:name="_Toc483008087"/>
      <w:r w:rsidRPr="00FE558D">
        <w:rPr>
          <w:rFonts w:ascii="Times New Roman" w:hAnsi="Times New Roman" w:cs="Times New Roman"/>
          <w:color w:val="FF3333"/>
          <w:sz w:val="28"/>
          <w:szCs w:val="28"/>
        </w:rPr>
        <w:t>Delete banner</w:t>
      </w:r>
      <w:bookmarkEnd w:id="64"/>
    </w:p>
    <w:tbl>
      <w:tblPr>
        <w:tblW w:w="9600" w:type="dxa"/>
        <w:tblInd w:w="-120" w:type="dxa"/>
        <w:tblLayout w:type="fixed"/>
        <w:tblLook w:val="0400" w:firstRow="0" w:lastRow="0" w:firstColumn="0" w:lastColumn="0" w:noHBand="0" w:noVBand="1"/>
      </w:tblPr>
      <w:tblGrid>
        <w:gridCol w:w="1987"/>
        <w:gridCol w:w="1994"/>
        <w:gridCol w:w="3276"/>
        <w:gridCol w:w="2343"/>
      </w:tblGrid>
      <w:tr w:rsidR="00D93C02" w:rsidRPr="00FE558D" w:rsidTr="00D93C02">
        <w:trPr>
          <w:trHeight w:val="42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Use Case ID: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left w:w="120" w:type="dxa"/>
              <w:right w:w="120" w:type="dxa"/>
            </w:tcMar>
          </w:tcPr>
          <w:p w:rsidR="0095616D" w:rsidRPr="00FE558D" w:rsidRDefault="0092077D" w:rsidP="00F84B64">
            <w:pPr>
              <w:spacing w:after="0" w:line="240" w:lineRule="auto"/>
              <w:ind w:left="72" w:right="72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UC-MB-06</w:t>
            </w:r>
          </w:p>
        </w:tc>
      </w:tr>
      <w:tr w:rsidR="004F6277" w:rsidRPr="00FE558D" w:rsidTr="00F84B64">
        <w:trPr>
          <w:trHeight w:val="48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Name Use case: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Delete Banner</w:t>
            </w:r>
          </w:p>
        </w:tc>
      </w:tr>
      <w:tr w:rsidR="004F6277" w:rsidRPr="00FE558D" w:rsidTr="00F84B64">
        <w:trPr>
          <w:trHeight w:val="48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Hai Tran</w:t>
            </w:r>
          </w:p>
        </w:tc>
        <w:tc>
          <w:tcPr>
            <w:tcW w:w="3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Person updated: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2077D" w:rsidP="00F84B6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</w:tr>
      <w:tr w:rsidR="004F6277" w:rsidRPr="00FE558D" w:rsidTr="00F84B64">
        <w:trPr>
          <w:trHeight w:val="40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Date updated: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2077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18/05/2017</w:t>
            </w:r>
          </w:p>
        </w:tc>
      </w:tr>
      <w:tr w:rsidR="004F6277" w:rsidRPr="00FE558D" w:rsidTr="00F84B64">
        <w:trPr>
          <w:trHeight w:val="40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101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Primary actor: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2077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</w:t>
            </w:r>
          </w:p>
        </w:tc>
      </w:tr>
      <w:tr w:rsidR="004F6277" w:rsidRPr="00FE558D" w:rsidTr="00F84B64">
        <w:trPr>
          <w:trHeight w:val="60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Brief description: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2077D" w:rsidP="00F84B6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 delete banner</w:t>
            </w:r>
          </w:p>
        </w:tc>
      </w:tr>
      <w:tr w:rsidR="005241BA" w:rsidRPr="00FE558D" w:rsidTr="00957D59">
        <w:trPr>
          <w:trHeight w:val="42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5241BA" w:rsidRPr="00FE558D" w:rsidRDefault="005241BA" w:rsidP="00957D59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241BA" w:rsidRPr="00FE558D" w:rsidRDefault="0092077D" w:rsidP="00957D59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5241BA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 must login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CMS page and being in “List Banner” page.</w:t>
            </w:r>
          </w:p>
          <w:p w:rsidR="005241BA" w:rsidRPr="00FE558D" w:rsidRDefault="005241BA" w:rsidP="0092077D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must have banner</w:t>
            </w:r>
          </w:p>
        </w:tc>
      </w:tr>
      <w:tr w:rsidR="004F6277" w:rsidRPr="00FE558D" w:rsidTr="00F84B64">
        <w:trPr>
          <w:trHeight w:val="132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Main Success flow: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Default="0092077D" w:rsidP="0094252F">
            <w:pPr>
              <w:numPr>
                <w:ilvl w:val="0"/>
                <w:numId w:val="46"/>
              </w:numPr>
              <w:spacing w:before="0" w:after="0" w:line="240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 choose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s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banner</w:t>
            </w:r>
          </w:p>
          <w:p w:rsidR="0092077D" w:rsidRPr="00FE558D" w:rsidRDefault="0092077D" w:rsidP="0094252F">
            <w:pPr>
              <w:numPr>
                <w:ilvl w:val="0"/>
                <w:numId w:val="46"/>
              </w:numPr>
              <w:spacing w:before="0" w:after="0" w:line="240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Content Admin clicks “Delete”</w:t>
            </w:r>
          </w:p>
          <w:p w:rsidR="0095616D" w:rsidRPr="00FE558D" w:rsidRDefault="0092077D" w:rsidP="0094252F">
            <w:pPr>
              <w:numPr>
                <w:ilvl w:val="0"/>
                <w:numId w:val="46"/>
              </w:numPr>
              <w:spacing w:before="0" w:after="0" w:line="240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System notifies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“Success”</w:t>
            </w:r>
          </w:p>
          <w:p w:rsidR="0095616D" w:rsidRPr="00FE558D" w:rsidRDefault="0095616D" w:rsidP="0094252F">
            <w:pPr>
              <w:numPr>
                <w:ilvl w:val="0"/>
                <w:numId w:val="46"/>
              </w:numPr>
              <w:spacing w:before="0" w:after="0" w:line="240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 case</w:t>
            </w:r>
          </w:p>
        </w:tc>
      </w:tr>
      <w:tr w:rsidR="004F6277" w:rsidRPr="00FE558D" w:rsidTr="00F84B64">
        <w:trPr>
          <w:trHeight w:val="60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Sub flows: 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FE558D" w:rsidTr="00F84B64">
        <w:trPr>
          <w:trHeight w:val="66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Alternative flows: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5161F2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5161F2">
        <w:trPr>
          <w:trHeight w:val="723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F84B64">
        <w:trPr>
          <w:trHeight w:val="78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F84B64">
        <w:trPr>
          <w:trHeight w:val="64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5241BA" w:rsidP="005241BA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4F6277" w:rsidRPr="00FE558D" w:rsidTr="00F84B64">
        <w:trPr>
          <w:trHeight w:val="52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Successful: Delete banner successfully</w:t>
            </w:r>
          </w:p>
        </w:tc>
      </w:tr>
      <w:tr w:rsidR="004F6277" w:rsidRPr="00FE558D" w:rsidTr="00F84B64">
        <w:trPr>
          <w:trHeight w:val="58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5241BA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FE558D" w:rsidTr="005241BA">
        <w:trPr>
          <w:trHeight w:val="633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5241BA" w:rsidP="005241BA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Sometimes</w:t>
            </w:r>
          </w:p>
        </w:tc>
      </w:tr>
      <w:tr w:rsidR="004F6277" w:rsidRPr="00FE558D" w:rsidTr="005241BA">
        <w:trPr>
          <w:trHeight w:val="453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5241BA">
        <w:trPr>
          <w:trHeight w:val="615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Special Requirement:</w:t>
            </w:r>
          </w:p>
        </w:tc>
        <w:tc>
          <w:tcPr>
            <w:tcW w:w="76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5241BA" w:rsidP="005241BA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</w:tbl>
    <w:p w:rsidR="005B5AAD" w:rsidRPr="00FE558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FE558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95616D" w:rsidRPr="007E16E3" w:rsidRDefault="00D93C02" w:rsidP="0094252F">
      <w:pPr>
        <w:pStyle w:val="Heading3"/>
        <w:numPr>
          <w:ilvl w:val="2"/>
          <w:numId w:val="73"/>
        </w:numPr>
        <w:rPr>
          <w:rFonts w:ascii="Times New Roman" w:hAnsi="Times New Roman" w:cs="Times New Roman"/>
          <w:color w:val="FF3333"/>
          <w:sz w:val="28"/>
        </w:rPr>
      </w:pPr>
      <w:bookmarkStart w:id="65" w:name="_Toc483008088"/>
      <w:r w:rsidRPr="007E16E3">
        <w:rPr>
          <w:rFonts w:ascii="Times New Roman" w:hAnsi="Times New Roman" w:cs="Times New Roman"/>
          <w:color w:val="FF3333"/>
          <w:sz w:val="28"/>
        </w:rPr>
        <w:lastRenderedPageBreak/>
        <w:t>Arrange images</w:t>
      </w:r>
      <w:bookmarkEnd w:id="65"/>
    </w:p>
    <w:tbl>
      <w:tblPr>
        <w:tblW w:w="9420" w:type="dxa"/>
        <w:tblInd w:w="-120" w:type="dxa"/>
        <w:tblLayout w:type="fixed"/>
        <w:tblLook w:val="0400" w:firstRow="0" w:lastRow="0" w:firstColumn="0" w:lastColumn="0" w:noHBand="0" w:noVBand="1"/>
      </w:tblPr>
      <w:tblGrid>
        <w:gridCol w:w="2220"/>
        <w:gridCol w:w="1740"/>
        <w:gridCol w:w="3267"/>
        <w:gridCol w:w="2193"/>
      </w:tblGrid>
      <w:tr w:rsidR="00D93C02" w:rsidRPr="00FE558D" w:rsidTr="007E16E3">
        <w:trPr>
          <w:trHeight w:val="42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Use Case ID:</w:t>
            </w:r>
          </w:p>
        </w:tc>
        <w:tc>
          <w:tcPr>
            <w:tcW w:w="7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33"/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UC-MB-06</w:t>
            </w:r>
          </w:p>
        </w:tc>
      </w:tr>
      <w:tr w:rsidR="004F6277" w:rsidRPr="00FE558D" w:rsidTr="007E16E3">
        <w:trPr>
          <w:trHeight w:val="48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Name Use case:</w:t>
            </w:r>
          </w:p>
        </w:tc>
        <w:tc>
          <w:tcPr>
            <w:tcW w:w="7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Arrange Images</w:t>
            </w:r>
          </w:p>
        </w:tc>
      </w:tr>
      <w:tr w:rsidR="004F6277" w:rsidRPr="00FE558D" w:rsidTr="007E16E3">
        <w:trPr>
          <w:trHeight w:val="90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Hai Tran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Person updated: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7E16E3" w:rsidP="00F84B6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</w:tr>
      <w:tr w:rsidR="004F6277" w:rsidRPr="00FE558D" w:rsidTr="007E16E3">
        <w:trPr>
          <w:trHeight w:val="40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" w:right="72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Date updated: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7E16E3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18/05/2017</w:t>
            </w:r>
          </w:p>
        </w:tc>
      </w:tr>
      <w:tr w:rsidR="004F6277" w:rsidRPr="00FE558D" w:rsidTr="007E16E3">
        <w:trPr>
          <w:trHeight w:val="58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101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Primary actor:</w:t>
            </w:r>
          </w:p>
        </w:tc>
        <w:tc>
          <w:tcPr>
            <w:tcW w:w="7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7E16E3" w:rsidP="007E16E3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</w:t>
            </w:r>
          </w:p>
        </w:tc>
      </w:tr>
      <w:tr w:rsidR="004F6277" w:rsidRPr="00FE558D" w:rsidTr="007E16E3">
        <w:trPr>
          <w:trHeight w:val="60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7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7E16E3" w:rsidP="00F84B64">
            <w:pPr>
              <w:spacing w:after="0" w:line="240" w:lineRule="auto"/>
              <w:ind w:right="72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Admin arrange images for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banner</w:t>
            </w:r>
          </w:p>
        </w:tc>
      </w:tr>
      <w:tr w:rsidR="005241BA" w:rsidRPr="00FE558D" w:rsidTr="007E16E3">
        <w:trPr>
          <w:trHeight w:val="42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5241BA" w:rsidRPr="00FE558D" w:rsidRDefault="005241BA" w:rsidP="00957D59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7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241BA" w:rsidRPr="00FE558D" w:rsidRDefault="005241BA" w:rsidP="00957D59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 inside “</w:t>
            </w:r>
            <w:r w:rsidR="007E16E3">
              <w:rPr>
                <w:rFonts w:eastAsia="Times New Roman" w:cs="Times New Roman"/>
                <w:color w:val="auto"/>
                <w:sz w:val="28"/>
                <w:szCs w:val="28"/>
              </w:rPr>
              <w:t>List B</w:t>
            </w: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anner” page</w:t>
            </w:r>
          </w:p>
          <w:p w:rsidR="005241BA" w:rsidRPr="00FE558D" w:rsidRDefault="007E16E3" w:rsidP="00957D59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5241BA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Admin must login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CMS page</w:t>
            </w:r>
          </w:p>
        </w:tc>
      </w:tr>
      <w:tr w:rsidR="004F6277" w:rsidRPr="00FE558D" w:rsidTr="007E16E3">
        <w:trPr>
          <w:trHeight w:val="132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Main Success flow:</w:t>
            </w:r>
          </w:p>
        </w:tc>
        <w:tc>
          <w:tcPr>
            <w:tcW w:w="7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Default="007E16E3" w:rsidP="0094252F">
            <w:pPr>
              <w:numPr>
                <w:ilvl w:val="0"/>
                <w:numId w:val="47"/>
              </w:numPr>
              <w:spacing w:before="0" w:after="0" w:line="240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choose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position of banner.</w:t>
            </w:r>
          </w:p>
          <w:p w:rsidR="007E16E3" w:rsidRPr="00FE558D" w:rsidRDefault="007E16E3" w:rsidP="0094252F">
            <w:pPr>
              <w:numPr>
                <w:ilvl w:val="0"/>
                <w:numId w:val="47"/>
              </w:numPr>
              <w:spacing w:before="0" w:after="0" w:line="240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System shows banners in this position</w:t>
            </w:r>
          </w:p>
          <w:p w:rsidR="0095616D" w:rsidRPr="00FE558D" w:rsidRDefault="007E16E3" w:rsidP="0094252F">
            <w:pPr>
              <w:numPr>
                <w:ilvl w:val="0"/>
                <w:numId w:val="47"/>
              </w:numPr>
              <w:spacing w:before="0" w:after="0" w:line="240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input number to “Order” fields.</w:t>
            </w:r>
          </w:p>
          <w:p w:rsidR="0095616D" w:rsidRPr="00FE558D" w:rsidRDefault="0095616D" w:rsidP="0094252F">
            <w:pPr>
              <w:numPr>
                <w:ilvl w:val="0"/>
                <w:numId w:val="47"/>
              </w:numPr>
              <w:spacing w:before="0" w:after="0" w:line="240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System save information into database</w:t>
            </w:r>
          </w:p>
          <w:p w:rsidR="0095616D" w:rsidRPr="00FE558D" w:rsidRDefault="007E16E3" w:rsidP="0094252F">
            <w:pPr>
              <w:numPr>
                <w:ilvl w:val="0"/>
                <w:numId w:val="47"/>
              </w:numPr>
              <w:spacing w:before="0" w:after="0" w:line="240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System notifies</w:t>
            </w:r>
            <w:r w:rsidR="0095616D"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“Arrange successfully”</w:t>
            </w:r>
          </w:p>
          <w:p w:rsidR="0095616D" w:rsidRPr="00FE558D" w:rsidRDefault="0095616D" w:rsidP="0094252F">
            <w:pPr>
              <w:numPr>
                <w:ilvl w:val="0"/>
                <w:numId w:val="47"/>
              </w:numPr>
              <w:spacing w:before="0" w:after="0" w:line="240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FE558D">
              <w:rPr>
                <w:rFonts w:eastAsia="Times New Roman" w:cs="Times New Roman"/>
                <w:color w:val="auto"/>
                <w:sz w:val="28"/>
                <w:szCs w:val="28"/>
              </w:rPr>
              <w:t>use case</w:t>
            </w:r>
          </w:p>
        </w:tc>
      </w:tr>
      <w:tr w:rsidR="004F6277" w:rsidRPr="00FE558D" w:rsidTr="007E16E3">
        <w:trPr>
          <w:trHeight w:val="60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Sub flows: </w:t>
            </w:r>
          </w:p>
        </w:tc>
        <w:tc>
          <w:tcPr>
            <w:tcW w:w="7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FE558D" w:rsidTr="007E16E3">
        <w:trPr>
          <w:trHeight w:val="66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Alternative flows:</w:t>
            </w:r>
          </w:p>
        </w:tc>
        <w:tc>
          <w:tcPr>
            <w:tcW w:w="7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7E16E3">
        <w:trPr>
          <w:trHeight w:val="178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200" w:type="dxa"/>
            <w:gridSpan w:val="3"/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7E16E3">
        <w:trPr>
          <w:trHeight w:val="78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7E16E3">
        <w:trPr>
          <w:trHeight w:val="64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7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5241BA" w:rsidP="00F84B64">
            <w:pPr>
              <w:spacing w:after="0" w:line="240" w:lineRule="auto"/>
              <w:ind w:left="720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4F6277" w:rsidRPr="00FE558D" w:rsidTr="007E16E3">
        <w:trPr>
          <w:trHeight w:val="78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Successful: Arrange images successfully</w:t>
            </w:r>
          </w:p>
        </w:tc>
      </w:tr>
      <w:tr w:rsidR="004F6277" w:rsidRPr="00FE558D" w:rsidTr="007E16E3">
        <w:trPr>
          <w:trHeight w:val="58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Priority:</w:t>
            </w:r>
          </w:p>
        </w:tc>
        <w:tc>
          <w:tcPr>
            <w:tcW w:w="7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FE558D" w:rsidTr="007E16E3">
        <w:trPr>
          <w:trHeight w:val="52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7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FE558D" w:rsidTr="007E16E3">
        <w:trPr>
          <w:trHeight w:val="62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7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7E16E3">
        <w:trPr>
          <w:trHeight w:val="100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95616D" w:rsidRPr="00FE558D" w:rsidRDefault="0095616D" w:rsidP="00F84B64">
            <w:pPr>
              <w:spacing w:after="0" w:line="240" w:lineRule="auto"/>
              <w:ind w:left="72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Special Requirement:</w:t>
            </w:r>
          </w:p>
        </w:tc>
        <w:tc>
          <w:tcPr>
            <w:tcW w:w="7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5616D" w:rsidRPr="00FE558D" w:rsidRDefault="0095616D" w:rsidP="00F84B64">
            <w:pPr>
              <w:spacing w:after="0" w:line="240" w:lineRule="auto"/>
              <w:ind w:left="720" w:right="72"/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5B5AAD" w:rsidRPr="00FE558D" w:rsidRDefault="005B5AAD" w:rsidP="005B5AAD">
      <w:pPr>
        <w:rPr>
          <w:rFonts w:cs="Times New Roman"/>
        </w:rPr>
      </w:pPr>
    </w:p>
    <w:p w:rsidR="0095616D" w:rsidRPr="00FE558D" w:rsidRDefault="00D93C02" w:rsidP="0094252F">
      <w:pPr>
        <w:pStyle w:val="Heading2"/>
        <w:numPr>
          <w:ilvl w:val="1"/>
          <w:numId w:val="73"/>
        </w:numPr>
        <w:rPr>
          <w:rFonts w:ascii="Times New Roman" w:hAnsi="Times New Roman" w:cs="Times New Roman"/>
          <w:color w:val="FF3333"/>
          <w:sz w:val="32"/>
          <w:szCs w:val="32"/>
        </w:rPr>
      </w:pPr>
      <w:bookmarkStart w:id="66" w:name="_Toc483008089"/>
      <w:r w:rsidRPr="00FE558D">
        <w:rPr>
          <w:rFonts w:ascii="Times New Roman" w:hAnsi="Times New Roman" w:cs="Times New Roman"/>
          <w:color w:val="FF3333"/>
          <w:sz w:val="32"/>
          <w:szCs w:val="32"/>
        </w:rPr>
        <w:t>Manage questions</w:t>
      </w:r>
      <w:bookmarkEnd w:id="66"/>
      <w:r w:rsidRPr="00FE558D">
        <w:rPr>
          <w:rFonts w:ascii="Times New Roman" w:hAnsi="Times New Roman" w:cs="Times New Roman"/>
          <w:color w:val="FF3333"/>
          <w:sz w:val="32"/>
          <w:szCs w:val="32"/>
        </w:rPr>
        <w:t xml:space="preserve"> </w:t>
      </w:r>
    </w:p>
    <w:p w:rsidR="0095616D" w:rsidRPr="00FE558D" w:rsidRDefault="00D93C02" w:rsidP="0094252F">
      <w:pPr>
        <w:pStyle w:val="Heading3"/>
        <w:widowControl w:val="0"/>
        <w:numPr>
          <w:ilvl w:val="2"/>
          <w:numId w:val="73"/>
        </w:numPr>
        <w:spacing w:line="276" w:lineRule="auto"/>
        <w:rPr>
          <w:rFonts w:ascii="Times New Roman" w:hAnsi="Times New Roman" w:cs="Times New Roman"/>
          <w:color w:val="FF3333"/>
          <w:sz w:val="28"/>
          <w:szCs w:val="28"/>
        </w:rPr>
      </w:pPr>
      <w:bookmarkStart w:id="67" w:name="_Toc483008090"/>
      <w:r w:rsidRPr="00FE558D">
        <w:rPr>
          <w:rFonts w:ascii="Times New Roman" w:hAnsi="Times New Roman" w:cs="Times New Roman"/>
          <w:color w:val="FF3333"/>
          <w:sz w:val="28"/>
          <w:szCs w:val="28"/>
        </w:rPr>
        <w:t>Send questions</w:t>
      </w:r>
      <w:bookmarkEnd w:id="67"/>
      <w:r w:rsidRPr="00FE558D">
        <w:rPr>
          <w:rFonts w:ascii="Times New Roman" w:hAnsi="Times New Roman" w:cs="Times New Roman"/>
          <w:color w:val="FF3333"/>
          <w:sz w:val="28"/>
          <w:szCs w:val="28"/>
        </w:rPr>
        <w:t xml:space="preserve"> </w:t>
      </w:r>
    </w:p>
    <w:tbl>
      <w:tblPr>
        <w:tblW w:w="8954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126"/>
        <w:gridCol w:w="2175"/>
        <w:gridCol w:w="2493"/>
      </w:tblGrid>
      <w:tr w:rsidR="00FC20E7" w:rsidRPr="000D3A42" w:rsidTr="0081762E">
        <w:tc>
          <w:tcPr>
            <w:tcW w:w="8954" w:type="dxa"/>
            <w:gridSpan w:val="4"/>
            <w:shd w:val="clear" w:color="auto" w:fill="FF333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b/>
                <w:color w:val="auto"/>
                <w:sz w:val="28"/>
                <w:szCs w:val="28"/>
              </w:rPr>
              <w:t>UC-MQA-01: Send questions</w:t>
            </w:r>
          </w:p>
        </w:tc>
      </w:tr>
      <w:tr w:rsidR="00FC20E7" w:rsidRPr="000D3A42" w:rsidTr="0081762E">
        <w:tc>
          <w:tcPr>
            <w:tcW w:w="216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12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Khoi Nguyen</w:t>
            </w:r>
          </w:p>
        </w:tc>
        <w:tc>
          <w:tcPr>
            <w:tcW w:w="2175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493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FC20E7" w:rsidRPr="000D3A42" w:rsidTr="0081762E">
        <w:tc>
          <w:tcPr>
            <w:tcW w:w="216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12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5/12/2016</w:t>
            </w:r>
          </w:p>
        </w:tc>
        <w:tc>
          <w:tcPr>
            <w:tcW w:w="2175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493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FC20E7" w:rsidRPr="000D3A42" w:rsidTr="0081762E">
        <w:tc>
          <w:tcPr>
            <w:tcW w:w="216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679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User send the question</w:t>
            </w:r>
          </w:p>
        </w:tc>
      </w:tr>
      <w:tr w:rsidR="00FC20E7" w:rsidRPr="000D3A42" w:rsidTr="0081762E">
        <w:tc>
          <w:tcPr>
            <w:tcW w:w="216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Primary Actors: </w:t>
            </w:r>
          </w:p>
        </w:tc>
        <w:tc>
          <w:tcPr>
            <w:tcW w:w="679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User</w:t>
            </w:r>
          </w:p>
        </w:tc>
      </w:tr>
      <w:tr w:rsidR="00FC20E7" w:rsidRPr="000D3A42" w:rsidTr="0081762E">
        <w:tc>
          <w:tcPr>
            <w:tcW w:w="216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679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User click “Hỏi Đáp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”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button</w:t>
            </w:r>
          </w:p>
        </w:tc>
      </w:tr>
      <w:tr w:rsidR="00FC20E7" w:rsidRPr="000D3A42" w:rsidTr="0081762E">
        <w:tc>
          <w:tcPr>
            <w:tcW w:w="216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679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User access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website</w:t>
            </w:r>
          </w:p>
        </w:tc>
      </w:tr>
      <w:tr w:rsidR="00FC20E7" w:rsidRPr="000D3A42" w:rsidTr="0081762E">
        <w:tc>
          <w:tcPr>
            <w:tcW w:w="216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679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Success: User send question successfully</w:t>
            </w:r>
          </w:p>
        </w:tc>
      </w:tr>
      <w:tr w:rsidR="00FC20E7" w:rsidRPr="000D3A42" w:rsidTr="0081762E">
        <w:tc>
          <w:tcPr>
            <w:tcW w:w="216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Main success flow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6794" w:type="dxa"/>
            <w:gridSpan w:val="3"/>
          </w:tcPr>
          <w:p w:rsidR="00FC20E7" w:rsidRDefault="00FC20E7" w:rsidP="0094252F">
            <w:pPr>
              <w:numPr>
                <w:ilvl w:val="0"/>
                <w:numId w:val="49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System show “Hỏi đáp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” page </w:t>
            </w:r>
          </w:p>
          <w:p w:rsidR="00FC20E7" w:rsidRDefault="00FC20E7" w:rsidP="0094252F">
            <w:pPr>
              <w:numPr>
                <w:ilvl w:val="0"/>
                <w:numId w:val="49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User click button “Đặt câu hỏi”</w:t>
            </w:r>
          </w:p>
          <w:p w:rsidR="00FC20E7" w:rsidRPr="000D3A42" w:rsidRDefault="00FC20E7" w:rsidP="0094252F">
            <w:pPr>
              <w:numPr>
                <w:ilvl w:val="0"/>
                <w:numId w:val="49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System show question form</w:t>
            </w:r>
          </w:p>
          <w:p w:rsidR="00FC20E7" w:rsidRDefault="00FC20E7" w:rsidP="0094252F">
            <w:pPr>
              <w:numPr>
                <w:ilvl w:val="0"/>
                <w:numId w:val="49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User fill information into question form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include :</w:t>
            </w:r>
          </w:p>
          <w:p w:rsidR="00FC20E7" w:rsidRDefault="00FC20E7" w:rsidP="0094252F">
            <w:pPr>
              <w:pStyle w:val="ListParagraph"/>
              <w:numPr>
                <w:ilvl w:val="0"/>
                <w:numId w:val="55"/>
              </w:numPr>
              <w:spacing w:before="0" w:after="160" w:line="259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Tên</w:t>
            </w:r>
          </w:p>
          <w:p w:rsidR="00FC20E7" w:rsidRDefault="00FC20E7" w:rsidP="0094252F">
            <w:pPr>
              <w:pStyle w:val="ListParagraph"/>
              <w:numPr>
                <w:ilvl w:val="0"/>
                <w:numId w:val="55"/>
              </w:numPr>
              <w:spacing w:before="0" w:after="160" w:line="259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Email</w:t>
            </w:r>
          </w:p>
          <w:p w:rsidR="00FC20E7" w:rsidRPr="00821497" w:rsidRDefault="00FC20E7" w:rsidP="0094252F">
            <w:pPr>
              <w:pStyle w:val="ListParagraph"/>
              <w:numPr>
                <w:ilvl w:val="0"/>
                <w:numId w:val="55"/>
              </w:numPr>
              <w:spacing w:before="0" w:after="160" w:line="259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Nội dung</w:t>
            </w:r>
          </w:p>
          <w:p w:rsidR="00FC20E7" w:rsidRPr="000D3A42" w:rsidRDefault="00FC20E7" w:rsidP="0094252F">
            <w:pPr>
              <w:numPr>
                <w:ilvl w:val="0"/>
                <w:numId w:val="49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User click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button “Gửi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”</w:t>
            </w:r>
          </w:p>
          <w:p w:rsidR="00FC20E7" w:rsidRPr="000D3A42" w:rsidRDefault="00FC20E7" w:rsidP="0094252F">
            <w:pPr>
              <w:numPr>
                <w:ilvl w:val="0"/>
                <w:numId w:val="49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System check input.</w:t>
            </w:r>
          </w:p>
          <w:p w:rsidR="00FC20E7" w:rsidRPr="000D3A42" w:rsidRDefault="00FC20E7" w:rsidP="0094252F">
            <w:pPr>
              <w:numPr>
                <w:ilvl w:val="0"/>
                <w:numId w:val="49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System save data into database</w:t>
            </w:r>
          </w:p>
          <w:p w:rsidR="00FC20E7" w:rsidRPr="000D3A42" w:rsidRDefault="00FC20E7" w:rsidP="0094252F">
            <w:pPr>
              <w:numPr>
                <w:ilvl w:val="0"/>
                <w:numId w:val="49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System notify “Send successfully”</w:t>
            </w:r>
          </w:p>
          <w:p w:rsidR="00FC20E7" w:rsidRPr="000D3A42" w:rsidRDefault="00FC20E7" w:rsidP="0094252F">
            <w:pPr>
              <w:numPr>
                <w:ilvl w:val="0"/>
                <w:numId w:val="49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End of use case</w:t>
            </w:r>
          </w:p>
        </w:tc>
      </w:tr>
      <w:tr w:rsidR="00FC20E7" w:rsidRPr="000D3A42" w:rsidTr="0081762E">
        <w:tc>
          <w:tcPr>
            <w:tcW w:w="216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Alternate Flow:</w:t>
            </w:r>
          </w:p>
        </w:tc>
        <w:tc>
          <w:tcPr>
            <w:tcW w:w="679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>AF1: User cancel send question (after step 2)</w:t>
            </w:r>
          </w:p>
          <w:p w:rsidR="00FC20E7" w:rsidRPr="000D3A42" w:rsidRDefault="00FC20E7" w:rsidP="0094252F">
            <w:pPr>
              <w:numPr>
                <w:ilvl w:val="0"/>
                <w:numId w:val="50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User click button “Cancel”</w:t>
            </w:r>
          </w:p>
          <w:p w:rsidR="00FC20E7" w:rsidRPr="000D3A42" w:rsidRDefault="00FC20E7" w:rsidP="0094252F">
            <w:pPr>
              <w:numPr>
                <w:ilvl w:val="0"/>
                <w:numId w:val="50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System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show “Hỏi đáp” page</w:t>
            </w:r>
          </w:p>
        </w:tc>
      </w:tr>
      <w:tr w:rsidR="00FC20E7" w:rsidRPr="000D3A42" w:rsidTr="0081762E">
        <w:tc>
          <w:tcPr>
            <w:tcW w:w="216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679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>EF1: User fill i</w:t>
            </w:r>
            <w:r>
              <w:rPr>
                <w:rFonts w:eastAsia="Times New Roman" w:cs="Times New Roman"/>
                <w:color w:val="FF0000"/>
                <w:sz w:val="28"/>
                <w:szCs w:val="28"/>
              </w:rPr>
              <w:t>nvalid information (after step 4</w:t>
            </w:r>
            <w:r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>)</w:t>
            </w:r>
          </w:p>
          <w:p w:rsidR="00FC20E7" w:rsidRPr="000D3A42" w:rsidRDefault="00FC20E7" w:rsidP="0081762E">
            <w:pPr>
              <w:spacing w:line="259" w:lineRule="auto"/>
              <w:ind w:left="108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4.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System notify: “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Vui lòng điền trường này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!”</w:t>
            </w:r>
          </w:p>
          <w:p w:rsidR="00FC20E7" w:rsidRPr="000D3A42" w:rsidRDefault="00FC20E7" w:rsidP="0081762E">
            <w:pPr>
              <w:spacing w:line="259" w:lineRule="auto"/>
              <w:ind w:left="108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5.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System focus on wrong field.</w:t>
            </w:r>
          </w:p>
        </w:tc>
      </w:tr>
      <w:tr w:rsidR="00FC20E7" w:rsidRPr="000D3A42" w:rsidTr="0081762E">
        <w:tc>
          <w:tcPr>
            <w:tcW w:w="216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679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FC20E7" w:rsidRPr="000D3A42" w:rsidTr="0081762E">
        <w:tc>
          <w:tcPr>
            <w:tcW w:w="216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679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Email: have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correct format (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@...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)</w:t>
            </w:r>
          </w:p>
        </w:tc>
      </w:tr>
      <w:tr w:rsidR="00FC20E7" w:rsidRPr="000D3A42" w:rsidTr="0081762E">
        <w:tc>
          <w:tcPr>
            <w:tcW w:w="216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679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FC20E7" w:rsidRPr="000D3A42" w:rsidTr="0081762E">
        <w:tc>
          <w:tcPr>
            <w:tcW w:w="216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</w:tc>
        <w:tc>
          <w:tcPr>
            <w:tcW w:w="679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FC20E7" w:rsidRPr="000D3A42" w:rsidTr="0081762E">
        <w:tc>
          <w:tcPr>
            <w:tcW w:w="216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Special Requirements:</w:t>
            </w:r>
          </w:p>
        </w:tc>
        <w:tc>
          <w:tcPr>
            <w:tcW w:w="679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5B5AA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FC20E7" w:rsidRPr="00FE558D" w:rsidRDefault="00FC20E7" w:rsidP="0095616D">
      <w:pPr>
        <w:rPr>
          <w:rFonts w:cs="Times New Roman"/>
          <w:color w:val="auto"/>
          <w:sz w:val="28"/>
          <w:szCs w:val="28"/>
        </w:rPr>
      </w:pPr>
    </w:p>
    <w:p w:rsidR="005B5AAD" w:rsidRPr="00FE558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D93C02" w:rsidRPr="00FC20E7" w:rsidRDefault="00D93C02" w:rsidP="0094252F">
      <w:pPr>
        <w:pStyle w:val="Heading3"/>
        <w:numPr>
          <w:ilvl w:val="2"/>
          <w:numId w:val="73"/>
        </w:numPr>
        <w:rPr>
          <w:rFonts w:ascii="Times New Roman" w:hAnsi="Times New Roman" w:cs="Times New Roman"/>
          <w:color w:val="FF3333"/>
          <w:sz w:val="28"/>
        </w:rPr>
      </w:pPr>
      <w:bookmarkStart w:id="68" w:name="_Toc483008091"/>
      <w:r w:rsidRPr="00FC20E7">
        <w:rPr>
          <w:rFonts w:ascii="Times New Roman" w:hAnsi="Times New Roman" w:cs="Times New Roman"/>
          <w:color w:val="FF3333"/>
          <w:sz w:val="28"/>
        </w:rPr>
        <w:lastRenderedPageBreak/>
        <w:t>Answer questions</w:t>
      </w:r>
      <w:bookmarkEnd w:id="68"/>
    </w:p>
    <w:tbl>
      <w:tblPr>
        <w:tblW w:w="8954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6"/>
        <w:gridCol w:w="2350"/>
        <w:gridCol w:w="2175"/>
        <w:gridCol w:w="2493"/>
      </w:tblGrid>
      <w:tr w:rsidR="00FC20E7" w:rsidRPr="000D3A42" w:rsidTr="0081762E">
        <w:tc>
          <w:tcPr>
            <w:tcW w:w="8954" w:type="dxa"/>
            <w:gridSpan w:val="4"/>
            <w:shd w:val="clear" w:color="auto" w:fill="FF3333"/>
          </w:tcPr>
          <w:p w:rsidR="00FC20E7" w:rsidRPr="000D3A42" w:rsidRDefault="00FC20E7" w:rsidP="0081762E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b/>
                <w:color w:val="FFFFFF" w:themeColor="background1"/>
                <w:sz w:val="28"/>
                <w:szCs w:val="28"/>
              </w:rPr>
              <w:t>UC-MQA-02: Answer questions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35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Khoi Nguyen</w:t>
            </w:r>
          </w:p>
        </w:tc>
        <w:tc>
          <w:tcPr>
            <w:tcW w:w="2175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493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35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5/12/2016</w:t>
            </w:r>
          </w:p>
        </w:tc>
        <w:tc>
          <w:tcPr>
            <w:tcW w:w="2175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493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 answer the question, Mail server send answer to User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Primary Actors: 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staff, Mail server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Admin, Ed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itor, Education staff click “Manage FAQ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”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button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 must login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&amp; access CMS page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Mail server must active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User must have email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Success: Answer has been sent to User successfully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Main success flow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7018" w:type="dxa"/>
            <w:gridSpan w:val="3"/>
          </w:tcPr>
          <w:p w:rsidR="00FC20E7" w:rsidRDefault="00FC20E7" w:rsidP="0081762E">
            <w:pPr>
              <w:spacing w:before="0" w:after="160" w:line="259" w:lineRule="auto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  <w:p w:rsidR="00FC20E7" w:rsidRPr="00EE152E" w:rsidRDefault="00FC20E7" w:rsidP="0094252F">
            <w:pPr>
              <w:numPr>
                <w:ilvl w:val="0"/>
                <w:numId w:val="51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EE152E">
              <w:rPr>
                <w:rFonts w:eastAsia="Times New Roman" w:cs="Times New Roman"/>
                <w:color w:val="auto"/>
                <w:sz w:val="28"/>
                <w:szCs w:val="28"/>
              </w:rPr>
              <w:t>Content Admin, Editor, Education staff choose question to answer</w:t>
            </w:r>
          </w:p>
          <w:p w:rsidR="00FC20E7" w:rsidRDefault="00FC20E7" w:rsidP="0094252F">
            <w:pPr>
              <w:numPr>
                <w:ilvl w:val="0"/>
                <w:numId w:val="51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System disp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lay answer form include:</w:t>
            </w:r>
          </w:p>
          <w:p w:rsidR="00FC20E7" w:rsidRDefault="00FC20E7" w:rsidP="0094252F">
            <w:pPr>
              <w:pStyle w:val="ListParagraph"/>
              <w:numPr>
                <w:ilvl w:val="0"/>
                <w:numId w:val="55"/>
              </w:numPr>
              <w:spacing w:before="0" w:after="160" w:line="259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Question</w:t>
            </w:r>
          </w:p>
          <w:p w:rsidR="00FC20E7" w:rsidRDefault="00FC20E7" w:rsidP="0094252F">
            <w:pPr>
              <w:pStyle w:val="ListParagraph"/>
              <w:numPr>
                <w:ilvl w:val="0"/>
                <w:numId w:val="55"/>
              </w:numPr>
              <w:spacing w:before="0" w:after="160" w:line="259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To</w:t>
            </w:r>
          </w:p>
          <w:p w:rsidR="00FC20E7" w:rsidRPr="000769B1" w:rsidRDefault="00FC20E7" w:rsidP="0094252F">
            <w:pPr>
              <w:pStyle w:val="ListParagraph"/>
              <w:numPr>
                <w:ilvl w:val="0"/>
                <w:numId w:val="55"/>
              </w:numPr>
              <w:spacing w:before="0" w:after="160" w:line="259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Message</w:t>
            </w:r>
          </w:p>
          <w:p w:rsidR="00FC20E7" w:rsidRPr="000D3A42" w:rsidRDefault="00FC20E7" w:rsidP="0094252F">
            <w:pPr>
              <w:numPr>
                <w:ilvl w:val="0"/>
                <w:numId w:val="51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 write answer</w:t>
            </w:r>
          </w:p>
          <w:p w:rsidR="00FC20E7" w:rsidRPr="000D3A42" w:rsidRDefault="00FC20E7" w:rsidP="0094252F">
            <w:pPr>
              <w:numPr>
                <w:ilvl w:val="0"/>
                <w:numId w:val="51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 click button “Send”</w:t>
            </w:r>
          </w:p>
          <w:p w:rsidR="00FC20E7" w:rsidRPr="000D3A42" w:rsidRDefault="00FC20E7" w:rsidP="0094252F">
            <w:pPr>
              <w:numPr>
                <w:ilvl w:val="0"/>
                <w:numId w:val="51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System call Mail server send answer to User</w:t>
            </w:r>
          </w:p>
          <w:p w:rsidR="00FC20E7" w:rsidRPr="000D3A42" w:rsidRDefault="00FC20E7" w:rsidP="0094252F">
            <w:pPr>
              <w:numPr>
                <w:ilvl w:val="0"/>
                <w:numId w:val="51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System save answer into database</w:t>
            </w:r>
          </w:p>
          <w:p w:rsidR="00FC20E7" w:rsidRPr="000D3A42" w:rsidRDefault="00FC20E7" w:rsidP="0094252F">
            <w:pPr>
              <w:numPr>
                <w:ilvl w:val="0"/>
                <w:numId w:val="51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System notify “Send answer successfully”</w:t>
            </w:r>
          </w:p>
          <w:p w:rsidR="00FC20E7" w:rsidRPr="000D3A42" w:rsidRDefault="00FC20E7" w:rsidP="0094252F">
            <w:pPr>
              <w:numPr>
                <w:ilvl w:val="0"/>
                <w:numId w:val="51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End of use case.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Alternate Flow: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AF1: </w:t>
            </w:r>
            <w:r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Content </w:t>
            </w:r>
            <w:r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>Admin</w:t>
            </w:r>
            <w:r>
              <w:rPr>
                <w:rFonts w:eastAsia="Times New Roman" w:cs="Times New Roman"/>
                <w:color w:val="FF0000"/>
                <w:sz w:val="28"/>
                <w:szCs w:val="28"/>
              </w:rPr>
              <w:t>, Editor , Education staff</w:t>
            </w:r>
            <w:r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 cancel send answer (after step 3)</w:t>
            </w:r>
          </w:p>
          <w:p w:rsidR="00FC20E7" w:rsidRPr="000D3A42" w:rsidRDefault="00FC20E7" w:rsidP="0094252F">
            <w:pPr>
              <w:numPr>
                <w:ilvl w:val="0"/>
                <w:numId w:val="52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Admin, Editor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, Education staff click another function</w:t>
            </w:r>
          </w:p>
          <w:p w:rsidR="00FC20E7" w:rsidRPr="000D3A42" w:rsidRDefault="00FC20E7" w:rsidP="0081762E">
            <w:pPr>
              <w:spacing w:before="0" w:after="160" w:line="259" w:lineRule="auto"/>
              <w:ind w:left="108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FC20E7" w:rsidRPr="000D3A42" w:rsidTr="0081762E">
        <w:tc>
          <w:tcPr>
            <w:tcW w:w="1936" w:type="dxa"/>
          </w:tcPr>
          <w:p w:rsidR="00FC20E7" w:rsidRPr="00387BD7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387BD7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018" w:type="dxa"/>
            <w:gridSpan w:val="3"/>
          </w:tcPr>
          <w:p w:rsidR="00FC20E7" w:rsidRPr="00387BD7" w:rsidRDefault="00FC20E7" w:rsidP="0081762E">
            <w:pPr>
              <w:spacing w:before="0" w:after="160" w:line="259" w:lineRule="auto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387BD7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Include View Question function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Special Requirements: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95616D" w:rsidRPr="00FE558D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5B5AAD" w:rsidRPr="00FE558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FE558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FE558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FE558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D93C02" w:rsidP="0094252F">
      <w:pPr>
        <w:pStyle w:val="Heading3"/>
        <w:numPr>
          <w:ilvl w:val="2"/>
          <w:numId w:val="73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69" w:name="_Toc483008092"/>
      <w:r w:rsidRPr="00FE558D">
        <w:rPr>
          <w:rFonts w:ascii="Times New Roman" w:hAnsi="Times New Roman" w:cs="Times New Roman"/>
          <w:color w:val="FF3333"/>
          <w:sz w:val="28"/>
          <w:szCs w:val="28"/>
        </w:rPr>
        <w:lastRenderedPageBreak/>
        <w:t>View questions</w:t>
      </w:r>
      <w:bookmarkEnd w:id="69"/>
    </w:p>
    <w:tbl>
      <w:tblPr>
        <w:tblW w:w="8954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6"/>
        <w:gridCol w:w="2350"/>
        <w:gridCol w:w="2175"/>
        <w:gridCol w:w="2493"/>
      </w:tblGrid>
      <w:tr w:rsidR="00FC20E7" w:rsidRPr="000D3A42" w:rsidTr="0081762E">
        <w:tc>
          <w:tcPr>
            <w:tcW w:w="8954" w:type="dxa"/>
            <w:gridSpan w:val="4"/>
            <w:shd w:val="clear" w:color="auto" w:fill="FF3333"/>
          </w:tcPr>
          <w:p w:rsidR="00FC20E7" w:rsidRPr="000D3A42" w:rsidRDefault="00FC20E7" w:rsidP="0081762E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b/>
                <w:color w:val="FFFFFF" w:themeColor="background1"/>
                <w:sz w:val="28"/>
                <w:szCs w:val="28"/>
              </w:rPr>
              <w:t>UC-MQA-03: View questions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35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Khoi Nguyen</w:t>
            </w:r>
          </w:p>
        </w:tc>
        <w:tc>
          <w:tcPr>
            <w:tcW w:w="2175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493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35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5/12/2016</w:t>
            </w:r>
          </w:p>
        </w:tc>
        <w:tc>
          <w:tcPr>
            <w:tcW w:w="2175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493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7018" w:type="dxa"/>
            <w:gridSpan w:val="3"/>
          </w:tcPr>
          <w:p w:rsidR="00FC20E7" w:rsidRDefault="00FC20E7" w:rsidP="0081762E">
            <w:pPr>
              <w:tabs>
                <w:tab w:val="left" w:pos="4530"/>
              </w:tabs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Content A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dmin, Education staff view question in CMS page( No answer / Answered )</w:t>
            </w:r>
          </w:p>
          <w:p w:rsidR="00FC20E7" w:rsidRDefault="00FC20E7" w:rsidP="0081762E">
            <w:pPr>
              <w:tabs>
                <w:tab w:val="left" w:pos="4530"/>
              </w:tabs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Editor view question in CMS page ( no answer )</w:t>
            </w:r>
          </w:p>
          <w:p w:rsidR="00FC20E7" w:rsidRPr="000D3A42" w:rsidRDefault="00FC20E7" w:rsidP="0081762E">
            <w:pPr>
              <w:tabs>
                <w:tab w:val="left" w:pos="4530"/>
              </w:tabs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User view </w:t>
            </w:r>
            <w:r w:rsidRPr="00691BE7">
              <w:rPr>
                <w:rFonts w:eastAsia="Times New Roman" w:cs="Times New Roman"/>
                <w:color w:val="auto"/>
                <w:sz w:val="28"/>
                <w:szCs w:val="28"/>
              </w:rPr>
              <w:t>Frequently Asked Questions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in website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Primary Actors: 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Content Admin, Editor, Education staff, User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018" w:type="dxa"/>
            <w:gridSpan w:val="3"/>
          </w:tcPr>
          <w:p w:rsidR="00FC20E7" w:rsidRDefault="00FC20E7" w:rsidP="0081762E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Admin, Editor, Education staff 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choose “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Manage FAQ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”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button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User click “Hỏi Đáp” button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7018" w:type="dxa"/>
            <w:gridSpan w:val="3"/>
          </w:tcPr>
          <w:p w:rsidR="00FC20E7" w:rsidRDefault="00FC20E7" w:rsidP="0081762E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System must have questions</w:t>
            </w:r>
          </w:p>
          <w:p w:rsidR="00FC20E7" w:rsidRPr="00691BE7" w:rsidRDefault="00FC20E7" w:rsidP="0081762E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Content Admin , Education staff , Editor must login &amp; access CMS page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018" w:type="dxa"/>
            <w:gridSpan w:val="3"/>
          </w:tcPr>
          <w:p w:rsidR="00FC20E7" w:rsidRDefault="00FC20E7" w:rsidP="0081762E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Success: Content Admin,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Education staff view question successfully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User view questions have been answered successfully.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Main success flow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7018" w:type="dxa"/>
            <w:gridSpan w:val="3"/>
          </w:tcPr>
          <w:p w:rsidR="00FC20E7" w:rsidRPr="00691BE7" w:rsidRDefault="00FC20E7" w:rsidP="0081762E">
            <w:pPr>
              <w:spacing w:before="0" w:after="160" w:line="259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MF1 : Content Admin , Education staff view question ( No answer / Answered )</w:t>
            </w:r>
          </w:p>
          <w:p w:rsidR="00FC20E7" w:rsidRPr="000D3A42" w:rsidRDefault="00FC20E7" w:rsidP="0094252F">
            <w:pPr>
              <w:numPr>
                <w:ilvl w:val="0"/>
                <w:numId w:val="53"/>
              </w:numPr>
              <w:spacing w:before="0" w:after="160" w:line="259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System display “FAQ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” page</w:t>
            </w:r>
          </w:p>
          <w:p w:rsidR="00FC20E7" w:rsidRPr="000D3A42" w:rsidRDefault="00FC20E7" w:rsidP="0094252F">
            <w:pPr>
              <w:numPr>
                <w:ilvl w:val="0"/>
                <w:numId w:val="53"/>
              </w:numPr>
              <w:spacing w:before="0" w:after="160" w:line="259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Content Admin, Education staff choose question that they want to view</w:t>
            </w:r>
          </w:p>
          <w:p w:rsidR="00FC20E7" w:rsidRPr="00691BE7" w:rsidRDefault="00FC20E7" w:rsidP="0094252F">
            <w:pPr>
              <w:numPr>
                <w:ilvl w:val="0"/>
                <w:numId w:val="53"/>
              </w:numPr>
              <w:spacing w:before="0" w:after="160" w:line="259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End of use case</w:t>
            </w:r>
          </w:p>
          <w:p w:rsidR="00FC20E7" w:rsidRDefault="00FC20E7" w:rsidP="0081762E">
            <w:pPr>
              <w:spacing w:before="0" w:after="160" w:line="259" w:lineRule="auto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MF2 : Editor view question ( No answer )</w:t>
            </w:r>
          </w:p>
          <w:p w:rsidR="00FC20E7" w:rsidRPr="000D3A42" w:rsidRDefault="00FC20E7" w:rsidP="0094252F">
            <w:pPr>
              <w:numPr>
                <w:ilvl w:val="0"/>
                <w:numId w:val="74"/>
              </w:numPr>
              <w:spacing w:before="0" w:after="160" w:line="259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System display “FAQ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” page</w:t>
            </w:r>
          </w:p>
          <w:p w:rsidR="00FC20E7" w:rsidRPr="000D3A42" w:rsidRDefault="00FC20E7" w:rsidP="0094252F">
            <w:pPr>
              <w:numPr>
                <w:ilvl w:val="0"/>
                <w:numId w:val="74"/>
              </w:numPr>
              <w:spacing w:before="0" w:after="160" w:line="259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Editor 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choose question that they want to view</w:t>
            </w:r>
          </w:p>
          <w:p w:rsidR="00FC20E7" w:rsidRPr="00F1324F" w:rsidRDefault="00FC20E7" w:rsidP="0094252F">
            <w:pPr>
              <w:numPr>
                <w:ilvl w:val="0"/>
                <w:numId w:val="74"/>
              </w:numPr>
              <w:spacing w:before="0" w:after="160" w:line="259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End of use case</w:t>
            </w:r>
          </w:p>
          <w:p w:rsidR="00FC20E7" w:rsidRDefault="00FC20E7" w:rsidP="0081762E">
            <w:pPr>
              <w:spacing w:before="0" w:after="160" w:line="259" w:lineRule="auto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MF3 : User view </w:t>
            </w:r>
            <w:r w:rsidRPr="00691BE7">
              <w:rPr>
                <w:rFonts w:eastAsia="Times New Roman" w:cs="Times New Roman"/>
                <w:color w:val="auto"/>
                <w:sz w:val="28"/>
                <w:szCs w:val="28"/>
              </w:rPr>
              <w:t>Frequently Asked Questions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in website</w:t>
            </w:r>
          </w:p>
          <w:p w:rsidR="00FC20E7" w:rsidRPr="000D3A42" w:rsidRDefault="00FC20E7" w:rsidP="0094252F">
            <w:pPr>
              <w:numPr>
                <w:ilvl w:val="0"/>
                <w:numId w:val="75"/>
              </w:numPr>
              <w:spacing w:before="0" w:after="160" w:line="259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System display “FAQ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” page</w:t>
            </w:r>
          </w:p>
          <w:p w:rsidR="00FC20E7" w:rsidRPr="00F1324F" w:rsidRDefault="00FC20E7" w:rsidP="0094252F">
            <w:pPr>
              <w:numPr>
                <w:ilvl w:val="0"/>
                <w:numId w:val="75"/>
              </w:numPr>
              <w:spacing w:before="0" w:after="160" w:line="259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User choose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&amp; click on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question that they want to view</w:t>
            </w:r>
          </w:p>
          <w:p w:rsidR="00FC20E7" w:rsidRPr="000D3A42" w:rsidRDefault="00FC20E7" w:rsidP="0094252F">
            <w:pPr>
              <w:numPr>
                <w:ilvl w:val="0"/>
                <w:numId w:val="75"/>
              </w:numPr>
              <w:spacing w:before="0" w:after="160" w:line="259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System show the answer below</w:t>
            </w:r>
          </w:p>
          <w:p w:rsidR="00FC20E7" w:rsidRPr="00691BE7" w:rsidRDefault="00FC20E7" w:rsidP="0094252F">
            <w:pPr>
              <w:numPr>
                <w:ilvl w:val="0"/>
                <w:numId w:val="75"/>
              </w:numPr>
              <w:spacing w:before="0" w:after="160" w:line="259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End of use case</w:t>
            </w:r>
          </w:p>
          <w:p w:rsidR="00FC20E7" w:rsidRPr="000D3A42" w:rsidRDefault="00FC20E7" w:rsidP="0081762E">
            <w:pPr>
              <w:spacing w:before="0" w:after="160" w:line="259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Alternate Flow:</w:t>
            </w:r>
          </w:p>
        </w:tc>
        <w:tc>
          <w:tcPr>
            <w:tcW w:w="7018" w:type="dxa"/>
            <w:gridSpan w:val="3"/>
          </w:tcPr>
          <w:p w:rsidR="00FC20E7" w:rsidRPr="00F1324F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1324F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018" w:type="dxa"/>
            <w:gridSpan w:val="3"/>
          </w:tcPr>
          <w:p w:rsidR="00FC20E7" w:rsidRPr="00F1324F" w:rsidRDefault="00FC20E7" w:rsidP="0081762E">
            <w:pPr>
              <w:spacing w:before="0" w:after="160" w:line="259" w:lineRule="auto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1324F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1324F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1324F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Special Requirements: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1324F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95616D" w:rsidRPr="00FE558D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5B5AAD" w:rsidRPr="00FE558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FE558D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D93C02" w:rsidRPr="00FE558D" w:rsidRDefault="00D93C02" w:rsidP="0094252F">
      <w:pPr>
        <w:pStyle w:val="Heading3"/>
        <w:numPr>
          <w:ilvl w:val="2"/>
          <w:numId w:val="73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70" w:name="_Toc483008093"/>
      <w:r w:rsidRPr="00FE558D">
        <w:rPr>
          <w:rFonts w:ascii="Times New Roman" w:hAnsi="Times New Roman" w:cs="Times New Roman"/>
          <w:color w:val="FF3333"/>
          <w:sz w:val="28"/>
          <w:szCs w:val="28"/>
        </w:rPr>
        <w:lastRenderedPageBreak/>
        <w:t>Approve questions</w:t>
      </w:r>
      <w:bookmarkEnd w:id="70"/>
    </w:p>
    <w:tbl>
      <w:tblPr>
        <w:tblW w:w="8954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2216"/>
        <w:gridCol w:w="2175"/>
        <w:gridCol w:w="2493"/>
      </w:tblGrid>
      <w:tr w:rsidR="00FC20E7" w:rsidRPr="000D3A42" w:rsidTr="0081762E">
        <w:tc>
          <w:tcPr>
            <w:tcW w:w="8954" w:type="dxa"/>
            <w:gridSpan w:val="4"/>
            <w:shd w:val="clear" w:color="auto" w:fill="FF3333"/>
          </w:tcPr>
          <w:p w:rsidR="00FC20E7" w:rsidRPr="000D3A42" w:rsidRDefault="00FC20E7" w:rsidP="0081762E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b/>
                <w:color w:val="FFFFFF" w:themeColor="background1"/>
                <w:sz w:val="28"/>
                <w:szCs w:val="28"/>
              </w:rPr>
              <w:t>UC-MQA-04: Approve questions</w:t>
            </w:r>
          </w:p>
        </w:tc>
      </w:tr>
      <w:tr w:rsidR="00FC20E7" w:rsidRPr="000D3A42" w:rsidTr="0081762E">
        <w:tc>
          <w:tcPr>
            <w:tcW w:w="207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21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Khoi Nguyen</w:t>
            </w:r>
          </w:p>
        </w:tc>
        <w:tc>
          <w:tcPr>
            <w:tcW w:w="2175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493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FC20E7" w:rsidRPr="000D3A42" w:rsidTr="0081762E">
        <w:tc>
          <w:tcPr>
            <w:tcW w:w="207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21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5/12/2016</w:t>
            </w:r>
          </w:p>
        </w:tc>
        <w:tc>
          <w:tcPr>
            <w:tcW w:w="2175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493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FC20E7" w:rsidRPr="000D3A42" w:rsidTr="0081762E">
        <w:tc>
          <w:tcPr>
            <w:tcW w:w="207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688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Content Admin approve questions have been answered to show on website</w:t>
            </w:r>
          </w:p>
        </w:tc>
      </w:tr>
      <w:tr w:rsidR="00FC20E7" w:rsidRPr="000D3A42" w:rsidTr="0081762E">
        <w:tc>
          <w:tcPr>
            <w:tcW w:w="207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Primary Actors: </w:t>
            </w:r>
          </w:p>
        </w:tc>
        <w:tc>
          <w:tcPr>
            <w:tcW w:w="688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Content Admin</w:t>
            </w:r>
          </w:p>
        </w:tc>
      </w:tr>
      <w:tr w:rsidR="00FC20E7" w:rsidRPr="000D3A42" w:rsidTr="0081762E">
        <w:tc>
          <w:tcPr>
            <w:tcW w:w="207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688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Content Admin click “Approve Question”</w:t>
            </w:r>
          </w:p>
        </w:tc>
      </w:tr>
      <w:tr w:rsidR="00FC20E7" w:rsidRPr="000D3A42" w:rsidTr="0081762E">
        <w:tc>
          <w:tcPr>
            <w:tcW w:w="207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688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Content Admin inside “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Manage FAQ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” page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Questions must have been answered</w:t>
            </w:r>
          </w:p>
        </w:tc>
      </w:tr>
      <w:tr w:rsidR="00FC20E7" w:rsidRPr="000D3A42" w:rsidTr="0081762E">
        <w:tc>
          <w:tcPr>
            <w:tcW w:w="207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688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Success: Content Admin approve question successfully</w:t>
            </w:r>
          </w:p>
        </w:tc>
      </w:tr>
      <w:tr w:rsidR="00FC20E7" w:rsidRPr="000D3A42" w:rsidTr="0081762E">
        <w:tc>
          <w:tcPr>
            <w:tcW w:w="207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Main success flow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688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1. Content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Admin choose “Manage FAQ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”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button</w:t>
            </w:r>
          </w:p>
          <w:p w:rsidR="00FC20E7" w:rsidRPr="0083766A" w:rsidRDefault="00FC20E7" w:rsidP="0081762E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2. System display “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Manage FAQ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” page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3.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Content Admin choose “Answered” button to see question answered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4. System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show list of question answered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.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5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. Content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Admin click button “Approve Question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” 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6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. System update information into database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7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. System notify “Approve success”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8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. End of use case</w:t>
            </w:r>
          </w:p>
        </w:tc>
      </w:tr>
      <w:tr w:rsidR="00FC20E7" w:rsidRPr="000D3A42" w:rsidTr="0081762E">
        <w:tc>
          <w:tcPr>
            <w:tcW w:w="207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Alternate Flow:</w:t>
            </w:r>
          </w:p>
        </w:tc>
        <w:tc>
          <w:tcPr>
            <w:tcW w:w="688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>AF1: Content Admin cance</w:t>
            </w:r>
            <w:r>
              <w:rPr>
                <w:rFonts w:eastAsia="Times New Roman" w:cs="Times New Roman"/>
                <w:color w:val="FF0000"/>
                <w:sz w:val="28"/>
                <w:szCs w:val="28"/>
              </w:rPr>
              <w:t>l approve question (after step 4</w:t>
            </w:r>
            <w:r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>)</w:t>
            </w:r>
          </w:p>
          <w:p w:rsidR="00FC20E7" w:rsidRPr="00A06134" w:rsidRDefault="00FC20E7" w:rsidP="0081762E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5.Content Admin click another funtion</w:t>
            </w:r>
          </w:p>
        </w:tc>
      </w:tr>
      <w:tr w:rsidR="00FC20E7" w:rsidRPr="000D3A42" w:rsidTr="0081762E">
        <w:tc>
          <w:tcPr>
            <w:tcW w:w="207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688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A06134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FC20E7" w:rsidRPr="000D3A42" w:rsidTr="0081762E">
        <w:tc>
          <w:tcPr>
            <w:tcW w:w="207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688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Include View Question &amp; Answer Question</w:t>
            </w:r>
          </w:p>
        </w:tc>
      </w:tr>
      <w:tr w:rsidR="00FC20E7" w:rsidRPr="000D3A42" w:rsidTr="0081762E">
        <w:tc>
          <w:tcPr>
            <w:tcW w:w="207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688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FC20E7" w:rsidRPr="000D3A42" w:rsidTr="0081762E">
        <w:tc>
          <w:tcPr>
            <w:tcW w:w="207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688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FC20E7" w:rsidRPr="000D3A42" w:rsidTr="0081762E">
        <w:tc>
          <w:tcPr>
            <w:tcW w:w="207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</w:tc>
        <w:tc>
          <w:tcPr>
            <w:tcW w:w="688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FC20E7" w:rsidRPr="000D3A42" w:rsidTr="0081762E">
        <w:tc>
          <w:tcPr>
            <w:tcW w:w="207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Special Requirements:</w:t>
            </w:r>
          </w:p>
        </w:tc>
        <w:tc>
          <w:tcPr>
            <w:tcW w:w="6884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95616D" w:rsidRPr="00FE558D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95616D" w:rsidRPr="00FE558D" w:rsidRDefault="00704AE8" w:rsidP="0094252F">
      <w:pPr>
        <w:pStyle w:val="Heading3"/>
        <w:numPr>
          <w:ilvl w:val="2"/>
          <w:numId w:val="73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71" w:name="_Toc483008094"/>
      <w:r w:rsidRPr="00FE558D">
        <w:rPr>
          <w:rFonts w:ascii="Times New Roman" w:hAnsi="Times New Roman" w:cs="Times New Roman"/>
          <w:color w:val="FF3333"/>
          <w:sz w:val="28"/>
          <w:szCs w:val="28"/>
        </w:rPr>
        <w:t>Search questions</w:t>
      </w:r>
      <w:bookmarkEnd w:id="71"/>
    </w:p>
    <w:tbl>
      <w:tblPr>
        <w:tblW w:w="8954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6"/>
        <w:gridCol w:w="2350"/>
        <w:gridCol w:w="2175"/>
        <w:gridCol w:w="2493"/>
      </w:tblGrid>
      <w:tr w:rsidR="00FC20E7" w:rsidRPr="000D3A42" w:rsidTr="0081762E">
        <w:tc>
          <w:tcPr>
            <w:tcW w:w="8954" w:type="dxa"/>
            <w:gridSpan w:val="4"/>
            <w:shd w:val="clear" w:color="auto" w:fill="FF3333"/>
          </w:tcPr>
          <w:p w:rsidR="00FC20E7" w:rsidRPr="000D3A42" w:rsidRDefault="00FC20E7" w:rsidP="0081762E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b/>
                <w:color w:val="FFFFFF" w:themeColor="background1"/>
                <w:sz w:val="28"/>
                <w:szCs w:val="28"/>
              </w:rPr>
              <w:t>UC-MQA-05: Search questions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35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Khoi Nguyen</w:t>
            </w:r>
          </w:p>
        </w:tc>
        <w:tc>
          <w:tcPr>
            <w:tcW w:w="2175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493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350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5/12/2016</w:t>
            </w:r>
          </w:p>
        </w:tc>
        <w:tc>
          <w:tcPr>
            <w:tcW w:w="2175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493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7018" w:type="dxa"/>
            <w:gridSpan w:val="3"/>
          </w:tcPr>
          <w:p w:rsidR="00FC20E7" w:rsidRDefault="00FC20E7" w:rsidP="0081762E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 search question in CMS page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User search the question posted in website.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 xml:space="preserve">Primary Actors: 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Content Admin, Editor, Education staff, User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018" w:type="dxa"/>
            <w:gridSpan w:val="3"/>
          </w:tcPr>
          <w:p w:rsidR="00FC20E7" w:rsidRDefault="00FC20E7" w:rsidP="0081762E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 click “Manage FAQ” button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User click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“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Hỏi đáp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”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button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7018" w:type="dxa"/>
            <w:gridSpan w:val="3"/>
          </w:tcPr>
          <w:p w:rsidR="00FC20E7" w:rsidRDefault="00FC20E7" w:rsidP="0081762E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 in CMS page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User inside “Hỏi đáp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” page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018" w:type="dxa"/>
            <w:gridSpan w:val="3"/>
          </w:tcPr>
          <w:p w:rsidR="00FC20E7" w:rsidRDefault="00FC20E7" w:rsidP="0081762E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Success: Content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 search question in CMS page successfully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User search question posted in list of frequently asked questions successfully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Main success flow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7018" w:type="dxa"/>
            <w:gridSpan w:val="3"/>
          </w:tcPr>
          <w:p w:rsidR="00FC20E7" w:rsidRPr="00DD342C" w:rsidRDefault="00FC20E7" w:rsidP="0081762E">
            <w:pPr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DD342C">
              <w:rPr>
                <w:rFonts w:eastAsia="Times New Roman" w:cs="Times New Roman"/>
                <w:color w:val="FF0000"/>
                <w:sz w:val="28"/>
                <w:szCs w:val="28"/>
              </w:rPr>
              <w:t>MF1 : Content Admin, Editor, Education staff search question in CMS page</w:t>
            </w:r>
          </w:p>
          <w:p w:rsidR="00FC20E7" w:rsidRPr="00852805" w:rsidRDefault="00FC20E7" w:rsidP="0081762E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1.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System display “Manage FAQ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” page.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2. Content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input key search into find box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3. Content Admin, Editor, Education staff click button “Search”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4. System select question match with key search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5. System display list of related question.</w:t>
            </w:r>
          </w:p>
          <w:p w:rsidR="00FC20E7" w:rsidRDefault="00FC20E7" w:rsidP="0081762E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6. End of use case</w:t>
            </w:r>
          </w:p>
          <w:p w:rsidR="00FC20E7" w:rsidRPr="00DD342C" w:rsidRDefault="00FC20E7" w:rsidP="0081762E">
            <w:pPr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DD342C">
              <w:rPr>
                <w:rFonts w:eastAsia="Times New Roman" w:cs="Times New Roman"/>
                <w:color w:val="FF0000"/>
                <w:sz w:val="28"/>
                <w:szCs w:val="28"/>
              </w:rPr>
              <w:t>MF2 : User search question in website</w:t>
            </w:r>
          </w:p>
          <w:p w:rsidR="00FC20E7" w:rsidRPr="00852805" w:rsidRDefault="00FC20E7" w:rsidP="0081762E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1. System display “Hỏi đáp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” page.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2. User input key search into find box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3. User click button “Search”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4. System select question match with key search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5. System display list of related question.</w:t>
            </w:r>
          </w:p>
          <w:p w:rsidR="00FC20E7" w:rsidRDefault="00FC20E7" w:rsidP="0081762E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6. End of use case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Alternate Flow: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>EF1: Actors did not enter information (after step 1)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2. System display notify “Please enter information”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3. System still in “Q&amp;A” page</w:t>
            </w:r>
          </w:p>
          <w:p w:rsidR="00FC20E7" w:rsidRPr="000D3A42" w:rsidRDefault="00FC20E7" w:rsidP="0081762E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>EF2: System don’t have question match with key search (after step 3)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4. System notify “Question not found”</w:t>
            </w:r>
          </w:p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5. System show blank page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Low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FC20E7" w:rsidRPr="000D3A42" w:rsidTr="0081762E">
        <w:tc>
          <w:tcPr>
            <w:tcW w:w="1936" w:type="dxa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Special Requirements:</w:t>
            </w:r>
          </w:p>
        </w:tc>
        <w:tc>
          <w:tcPr>
            <w:tcW w:w="7018" w:type="dxa"/>
            <w:gridSpan w:val="3"/>
          </w:tcPr>
          <w:p w:rsidR="00FC20E7" w:rsidRPr="000D3A42" w:rsidRDefault="00FC20E7" w:rsidP="0081762E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5B5AAD" w:rsidRPr="00FE558D" w:rsidRDefault="005B5AAD" w:rsidP="005B5AAD">
      <w:pPr>
        <w:rPr>
          <w:rFonts w:cs="Times New Roman"/>
        </w:rPr>
      </w:pPr>
    </w:p>
    <w:p w:rsidR="004B4C5B" w:rsidRDefault="004B4C5B" w:rsidP="000B6B18">
      <w:pPr>
        <w:pStyle w:val="Heading3"/>
        <w:rPr>
          <w:rFonts w:ascii="Times New Roman" w:hAnsi="Times New Roman" w:cs="Times New Roman"/>
          <w:color w:val="FF3333"/>
          <w:sz w:val="28"/>
          <w:szCs w:val="28"/>
        </w:rPr>
      </w:pPr>
    </w:p>
    <w:p w:rsidR="0095616D" w:rsidRPr="00FE558D" w:rsidRDefault="00950BCB" w:rsidP="0094252F">
      <w:pPr>
        <w:pStyle w:val="Heading2"/>
        <w:numPr>
          <w:ilvl w:val="0"/>
          <w:numId w:val="73"/>
        </w:numPr>
        <w:rPr>
          <w:rFonts w:ascii="Times New Roman" w:hAnsi="Times New Roman" w:cs="Times New Roman"/>
          <w:color w:val="FF3333"/>
          <w:sz w:val="32"/>
          <w:szCs w:val="32"/>
        </w:rPr>
      </w:pPr>
      <w:bookmarkStart w:id="72" w:name="_Toc483008095"/>
      <w:r w:rsidRPr="00FE558D">
        <w:rPr>
          <w:rFonts w:ascii="Times New Roman" w:hAnsi="Times New Roman" w:cs="Times New Roman"/>
          <w:color w:val="FF3333"/>
          <w:sz w:val="32"/>
          <w:szCs w:val="32"/>
        </w:rPr>
        <w:t>Use case</w:t>
      </w:r>
      <w:r w:rsidR="00F84B64" w:rsidRPr="00FE558D">
        <w:rPr>
          <w:rFonts w:ascii="Times New Roman" w:hAnsi="Times New Roman" w:cs="Times New Roman"/>
          <w:color w:val="FF3333"/>
          <w:sz w:val="32"/>
          <w:szCs w:val="32"/>
        </w:rPr>
        <w:t xml:space="preserve"> Diagram</w:t>
      </w:r>
      <w:bookmarkEnd w:id="72"/>
    </w:p>
    <w:p w:rsidR="00F84B64" w:rsidRPr="00FE558D" w:rsidRDefault="00F84B64" w:rsidP="00F84B64">
      <w:pPr>
        <w:keepNext/>
        <w:rPr>
          <w:rFonts w:cs="Times New Roman"/>
          <w:sz w:val="28"/>
          <w:szCs w:val="28"/>
        </w:rPr>
      </w:pPr>
      <w:r w:rsidRPr="00FE558D">
        <w:rPr>
          <w:rFonts w:cs="Times New Roman"/>
          <w:noProof/>
          <w:color w:val="auto"/>
          <w:sz w:val="28"/>
          <w:szCs w:val="28"/>
          <w:lang w:eastAsia="en-US"/>
        </w:rPr>
        <w:drawing>
          <wp:inline distT="0" distB="0" distL="0" distR="0">
            <wp:extent cx="5452110" cy="3140075"/>
            <wp:effectExtent l="0" t="0" r="0" b="3175"/>
            <wp:docPr id="3" name="Picture 3" descr="C:\Users\LAPTOP24H\Desktop\New folder\usecase diagram\ChangeLangu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24H\Desktop\New folder\usecase diagram\ChangeLanguag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16D" w:rsidRPr="00FE558D" w:rsidRDefault="00F84B64" w:rsidP="00F84B64">
      <w:pPr>
        <w:pStyle w:val="Caption"/>
        <w:rPr>
          <w:rFonts w:cs="Times New Roman"/>
          <w:sz w:val="28"/>
          <w:szCs w:val="28"/>
        </w:rPr>
      </w:pPr>
      <w:r w:rsidRPr="00FE558D">
        <w:rPr>
          <w:rFonts w:cs="Times New Roman"/>
          <w:sz w:val="28"/>
          <w:szCs w:val="28"/>
        </w:rPr>
        <w:t xml:space="preserve">Figure </w:t>
      </w:r>
      <w:r w:rsidR="003D6D0E" w:rsidRPr="00FE558D">
        <w:rPr>
          <w:rFonts w:cs="Times New Roman"/>
          <w:sz w:val="28"/>
          <w:szCs w:val="28"/>
        </w:rPr>
        <w:fldChar w:fldCharType="begin"/>
      </w:r>
      <w:r w:rsidR="003D6D0E" w:rsidRPr="00FE558D">
        <w:rPr>
          <w:rFonts w:cs="Times New Roman"/>
          <w:sz w:val="28"/>
          <w:szCs w:val="28"/>
        </w:rPr>
        <w:instrText xml:space="preserve"> SEQ Figure \* ARABIC </w:instrText>
      </w:r>
      <w:r w:rsidR="003D6D0E" w:rsidRPr="00FE558D">
        <w:rPr>
          <w:rFonts w:cs="Times New Roman"/>
          <w:sz w:val="28"/>
          <w:szCs w:val="28"/>
        </w:rPr>
        <w:fldChar w:fldCharType="separate"/>
      </w:r>
      <w:r w:rsidRPr="00FE558D">
        <w:rPr>
          <w:rFonts w:cs="Times New Roman"/>
          <w:noProof/>
          <w:sz w:val="28"/>
          <w:szCs w:val="28"/>
        </w:rPr>
        <w:t>1</w:t>
      </w:r>
      <w:r w:rsidR="003D6D0E" w:rsidRPr="00FE558D">
        <w:rPr>
          <w:rFonts w:cs="Times New Roman"/>
          <w:noProof/>
          <w:sz w:val="28"/>
          <w:szCs w:val="28"/>
        </w:rPr>
        <w:fldChar w:fldCharType="end"/>
      </w:r>
      <w:r w:rsidR="000A1723">
        <w:rPr>
          <w:rFonts w:cs="Times New Roman"/>
          <w:sz w:val="28"/>
          <w:szCs w:val="28"/>
        </w:rPr>
        <w:t xml:space="preserve">: Manage </w:t>
      </w:r>
      <w:r w:rsidRPr="00FE558D">
        <w:rPr>
          <w:rFonts w:cs="Times New Roman"/>
          <w:sz w:val="28"/>
          <w:szCs w:val="28"/>
        </w:rPr>
        <w:t>Language</w:t>
      </w:r>
    </w:p>
    <w:p w:rsidR="00F84B64" w:rsidRPr="00FE558D" w:rsidRDefault="00F84B64" w:rsidP="00F84B64">
      <w:pPr>
        <w:rPr>
          <w:rFonts w:cs="Times New Roman"/>
          <w:sz w:val="28"/>
          <w:szCs w:val="28"/>
        </w:rPr>
      </w:pPr>
    </w:p>
    <w:p w:rsidR="00564BB5" w:rsidRDefault="00564BB5" w:rsidP="00F84B64">
      <w:pPr>
        <w:rPr>
          <w:rFonts w:cs="Times New Roman"/>
          <w:noProof/>
          <w:sz w:val="28"/>
          <w:szCs w:val="28"/>
          <w:lang w:eastAsia="en-US"/>
        </w:rPr>
      </w:pPr>
    </w:p>
    <w:p w:rsidR="00383CDE" w:rsidRDefault="00BB2990" w:rsidP="00F84B6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4838065" cy="4965700"/>
            <wp:effectExtent l="0" t="0" r="635" b="6350"/>
            <wp:docPr id="18" name="Picture 1" descr="ManageAccount(admi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ageAccount(admin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DE" w:rsidRPr="00FE558D" w:rsidRDefault="00383CDE" w:rsidP="00383CDE">
      <w:pPr>
        <w:pStyle w:val="Caption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FE558D">
        <w:rPr>
          <w:rFonts w:cs="Times New Roman"/>
          <w:sz w:val="28"/>
          <w:szCs w:val="28"/>
        </w:rPr>
        <w:t>Figure 2: Manage accounts</w:t>
      </w:r>
    </w:p>
    <w:p w:rsidR="00F84B64" w:rsidRPr="00383CDE" w:rsidRDefault="00F84B64" w:rsidP="00383CDE">
      <w:pPr>
        <w:tabs>
          <w:tab w:val="left" w:pos="1395"/>
        </w:tabs>
        <w:rPr>
          <w:rFonts w:cs="Times New Roman"/>
          <w:sz w:val="28"/>
          <w:szCs w:val="28"/>
        </w:rPr>
      </w:pPr>
    </w:p>
    <w:p w:rsidR="00564BB5" w:rsidRDefault="00BB2990" w:rsidP="00CA327E">
      <w:pPr>
        <w:pStyle w:val="Caption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316220" cy="4199890"/>
            <wp:effectExtent l="0" t="0" r="0" b="0"/>
            <wp:docPr id="17" name="Picture 2" descr="ManageAccount(a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geAccount(an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27E" w:rsidRPr="00FE558D" w:rsidRDefault="00CA327E" w:rsidP="00CA327E">
      <w:pPr>
        <w:pStyle w:val="Caption"/>
        <w:rPr>
          <w:rFonts w:cs="Times New Roman"/>
          <w:sz w:val="28"/>
          <w:szCs w:val="28"/>
        </w:rPr>
      </w:pPr>
      <w:r w:rsidRPr="00FE558D">
        <w:rPr>
          <w:rFonts w:cs="Times New Roman"/>
          <w:sz w:val="28"/>
          <w:szCs w:val="28"/>
        </w:rPr>
        <w:t>Figure 2</w:t>
      </w:r>
      <w:r w:rsidR="00383CDE">
        <w:rPr>
          <w:rFonts w:cs="Times New Roman"/>
          <w:sz w:val="28"/>
          <w:szCs w:val="28"/>
        </w:rPr>
        <w:t>.1</w:t>
      </w:r>
      <w:r w:rsidRPr="00FE558D">
        <w:rPr>
          <w:rFonts w:cs="Times New Roman"/>
          <w:sz w:val="28"/>
          <w:szCs w:val="28"/>
        </w:rPr>
        <w:t>: Manage accounts</w:t>
      </w:r>
    </w:p>
    <w:p w:rsidR="00543620" w:rsidRPr="00FE558D" w:rsidRDefault="00543620" w:rsidP="005943DD">
      <w:pPr>
        <w:rPr>
          <w:rFonts w:cs="Times New Roman"/>
          <w:color w:val="auto"/>
          <w:sz w:val="28"/>
          <w:szCs w:val="28"/>
        </w:rPr>
      </w:pPr>
    </w:p>
    <w:p w:rsidR="00F84B64" w:rsidRPr="00FE558D" w:rsidRDefault="00BB2990" w:rsidP="005943DD">
      <w:pPr>
        <w:rPr>
          <w:rFonts w:cs="Times New Roman"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  <w:lang w:eastAsia="en-US"/>
        </w:rPr>
        <w:lastRenderedPageBreak/>
        <w:drawing>
          <wp:inline distT="0" distB="0" distL="0" distR="0">
            <wp:extent cx="4551045" cy="3434080"/>
            <wp:effectExtent l="0" t="0" r="1905" b="0"/>
            <wp:docPr id="16" name="Picture 3" descr="ManageBanner(a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ageBanner(ad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27E" w:rsidRDefault="00CA327E" w:rsidP="00CA327E">
      <w:pPr>
        <w:pStyle w:val="Caption"/>
        <w:rPr>
          <w:rFonts w:cs="Times New Roman"/>
          <w:sz w:val="28"/>
          <w:szCs w:val="28"/>
        </w:rPr>
      </w:pPr>
      <w:r w:rsidRPr="00FE558D">
        <w:rPr>
          <w:rFonts w:cs="Times New Roman"/>
          <w:sz w:val="28"/>
          <w:szCs w:val="28"/>
        </w:rPr>
        <w:t>Figure 3: Manage banner</w:t>
      </w:r>
    </w:p>
    <w:p w:rsidR="00383CDE" w:rsidRPr="00383CDE" w:rsidRDefault="00BB2990" w:rsidP="00383CDE">
      <w:r>
        <w:rPr>
          <w:noProof/>
          <w:lang w:eastAsia="en-US"/>
        </w:rPr>
        <w:drawing>
          <wp:inline distT="0" distB="0" distL="0" distR="0">
            <wp:extent cx="5316220" cy="3041015"/>
            <wp:effectExtent l="0" t="0" r="0" b="6985"/>
            <wp:docPr id="15" name="Picture 4" descr="ManageBanner(a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nageBanner(an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DE" w:rsidRDefault="00383CDE" w:rsidP="00383CDE">
      <w:pPr>
        <w:pStyle w:val="Caption"/>
        <w:rPr>
          <w:rFonts w:cs="Times New Roman"/>
          <w:sz w:val="28"/>
          <w:szCs w:val="28"/>
        </w:rPr>
      </w:pPr>
      <w:r w:rsidRPr="00FE558D">
        <w:rPr>
          <w:rFonts w:cs="Times New Roman"/>
          <w:sz w:val="28"/>
          <w:szCs w:val="28"/>
        </w:rPr>
        <w:t>Figure 3</w:t>
      </w:r>
      <w:r>
        <w:rPr>
          <w:rFonts w:cs="Times New Roman"/>
          <w:sz w:val="28"/>
          <w:szCs w:val="28"/>
        </w:rPr>
        <w:t>.1</w:t>
      </w:r>
      <w:r w:rsidRPr="00FE558D">
        <w:rPr>
          <w:rFonts w:cs="Times New Roman"/>
          <w:sz w:val="28"/>
          <w:szCs w:val="28"/>
        </w:rPr>
        <w:t>: Manage banner</w:t>
      </w:r>
    </w:p>
    <w:p w:rsidR="00F84B64" w:rsidRPr="00FE558D" w:rsidRDefault="00F84B64" w:rsidP="00383CDE">
      <w:pPr>
        <w:ind w:firstLine="720"/>
        <w:rPr>
          <w:rFonts w:cs="Times New Roman"/>
          <w:color w:val="auto"/>
          <w:sz w:val="28"/>
          <w:szCs w:val="28"/>
        </w:rPr>
      </w:pPr>
    </w:p>
    <w:p w:rsidR="00CA327E" w:rsidRPr="00FE558D" w:rsidRDefault="00CA327E" w:rsidP="005943DD">
      <w:pPr>
        <w:rPr>
          <w:rFonts w:cs="Times New Roman"/>
          <w:color w:val="auto"/>
          <w:sz w:val="28"/>
          <w:szCs w:val="28"/>
        </w:rPr>
      </w:pPr>
    </w:p>
    <w:p w:rsidR="00F84B64" w:rsidRPr="00FE558D" w:rsidRDefault="00F84B64" w:rsidP="005943DD">
      <w:pPr>
        <w:rPr>
          <w:rFonts w:cs="Times New Roman"/>
          <w:color w:val="auto"/>
          <w:sz w:val="28"/>
          <w:szCs w:val="28"/>
        </w:rPr>
      </w:pPr>
    </w:p>
    <w:p w:rsidR="00F84B64" w:rsidRPr="00FE558D" w:rsidRDefault="00BB2990" w:rsidP="005943DD">
      <w:pPr>
        <w:rPr>
          <w:rFonts w:cs="Times New Roman"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  <w:lang w:eastAsia="en-US"/>
        </w:rPr>
        <w:drawing>
          <wp:inline distT="0" distB="0" distL="0" distR="0">
            <wp:extent cx="5475605" cy="2615565"/>
            <wp:effectExtent l="0" t="0" r="0" b="0"/>
            <wp:docPr id="14" name="Picture 5" descr="ManageCate(a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ageCate(an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27E" w:rsidRDefault="00CA327E" w:rsidP="00CA327E">
      <w:pPr>
        <w:pStyle w:val="Caption"/>
        <w:rPr>
          <w:rFonts w:cs="Times New Roman"/>
          <w:sz w:val="28"/>
          <w:szCs w:val="28"/>
        </w:rPr>
      </w:pPr>
      <w:r w:rsidRPr="00FE558D">
        <w:rPr>
          <w:rFonts w:cs="Times New Roman"/>
          <w:sz w:val="28"/>
          <w:szCs w:val="28"/>
        </w:rPr>
        <w:t>Figure 4: Manage category</w:t>
      </w:r>
    </w:p>
    <w:p w:rsidR="00383CDE" w:rsidRPr="00383CDE" w:rsidRDefault="00BB2990" w:rsidP="00383CDE">
      <w:r>
        <w:rPr>
          <w:noProof/>
          <w:lang w:eastAsia="en-US"/>
        </w:rPr>
        <w:drawing>
          <wp:inline distT="0" distB="0" distL="0" distR="0">
            <wp:extent cx="4455160" cy="2774950"/>
            <wp:effectExtent l="0" t="0" r="2540" b="6350"/>
            <wp:docPr id="6" name="Picture 6" descr="ManageCate(a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nageCate(ad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DE" w:rsidRDefault="00383CDE" w:rsidP="00383CDE">
      <w:pPr>
        <w:pStyle w:val="Caption"/>
        <w:rPr>
          <w:rFonts w:cs="Times New Roman"/>
          <w:sz w:val="28"/>
          <w:szCs w:val="28"/>
        </w:rPr>
      </w:pPr>
      <w:r w:rsidRPr="00FE558D">
        <w:rPr>
          <w:rFonts w:cs="Times New Roman"/>
          <w:sz w:val="28"/>
          <w:szCs w:val="28"/>
        </w:rPr>
        <w:t>Figure 4</w:t>
      </w:r>
      <w:r>
        <w:rPr>
          <w:rFonts w:cs="Times New Roman"/>
          <w:sz w:val="28"/>
          <w:szCs w:val="28"/>
        </w:rPr>
        <w:t>.1</w:t>
      </w:r>
      <w:r w:rsidRPr="00FE558D">
        <w:rPr>
          <w:rFonts w:cs="Times New Roman"/>
          <w:sz w:val="28"/>
          <w:szCs w:val="28"/>
        </w:rPr>
        <w:t>: Manage category</w:t>
      </w:r>
    </w:p>
    <w:p w:rsidR="00CA327E" w:rsidRPr="00FE558D" w:rsidRDefault="00CA327E" w:rsidP="00CA327E">
      <w:pPr>
        <w:rPr>
          <w:rFonts w:cs="Times New Roman"/>
        </w:rPr>
      </w:pPr>
    </w:p>
    <w:p w:rsidR="00CA327E" w:rsidRPr="00FE558D" w:rsidRDefault="00CA327E" w:rsidP="00CA327E">
      <w:pPr>
        <w:rPr>
          <w:rFonts w:cs="Times New Roman"/>
        </w:rPr>
      </w:pPr>
    </w:p>
    <w:p w:rsidR="00F84B64" w:rsidRPr="00FE558D" w:rsidRDefault="00F84B64" w:rsidP="005943DD">
      <w:pPr>
        <w:rPr>
          <w:rFonts w:cs="Times New Roman"/>
          <w:color w:val="auto"/>
          <w:sz w:val="28"/>
          <w:szCs w:val="28"/>
        </w:rPr>
      </w:pPr>
    </w:p>
    <w:p w:rsidR="00F84B64" w:rsidRPr="00FE558D" w:rsidRDefault="00F84B64" w:rsidP="005943DD">
      <w:pPr>
        <w:rPr>
          <w:rFonts w:cs="Times New Roman"/>
          <w:color w:val="auto"/>
          <w:sz w:val="28"/>
          <w:szCs w:val="28"/>
        </w:rPr>
      </w:pPr>
      <w:r w:rsidRPr="00FE558D">
        <w:rPr>
          <w:rFonts w:cs="Times New Roman"/>
          <w:noProof/>
          <w:color w:val="auto"/>
          <w:sz w:val="28"/>
          <w:szCs w:val="28"/>
          <w:lang w:eastAsia="en-US"/>
        </w:rPr>
        <w:lastRenderedPageBreak/>
        <w:drawing>
          <wp:inline distT="0" distB="0" distL="0" distR="0">
            <wp:extent cx="5356860" cy="3933825"/>
            <wp:effectExtent l="0" t="0" r="0" b="9525"/>
            <wp:docPr id="7" name="Picture 7" descr="C:\Users\LAPTOP24H\Desktop\New folder\usecase diagram\ManageExam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PTOP24H\Desktop\New folder\usecase diagram\ManageExamin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27E" w:rsidRPr="00FE558D" w:rsidRDefault="00CA327E" w:rsidP="00CA327E">
      <w:pPr>
        <w:pStyle w:val="Caption"/>
        <w:rPr>
          <w:rFonts w:cs="Times New Roman"/>
          <w:sz w:val="28"/>
          <w:szCs w:val="28"/>
        </w:rPr>
      </w:pPr>
      <w:r w:rsidRPr="00FE558D">
        <w:rPr>
          <w:rFonts w:cs="Times New Roman"/>
          <w:sz w:val="28"/>
          <w:szCs w:val="28"/>
        </w:rPr>
        <w:t>Figure 5: Manage Examination</w:t>
      </w:r>
    </w:p>
    <w:p w:rsidR="00F84B64" w:rsidRPr="00FE558D" w:rsidRDefault="00F84B64" w:rsidP="005943DD">
      <w:pPr>
        <w:rPr>
          <w:rFonts w:cs="Times New Roman"/>
          <w:color w:val="auto"/>
          <w:sz w:val="28"/>
          <w:szCs w:val="28"/>
        </w:rPr>
      </w:pPr>
    </w:p>
    <w:p w:rsidR="00F84B64" w:rsidRPr="00FE558D" w:rsidRDefault="00F84B64" w:rsidP="005943DD">
      <w:pPr>
        <w:rPr>
          <w:rFonts w:cs="Times New Roman"/>
          <w:color w:val="auto"/>
          <w:sz w:val="28"/>
          <w:szCs w:val="28"/>
        </w:rPr>
      </w:pPr>
    </w:p>
    <w:p w:rsidR="00F84B64" w:rsidRPr="00FE558D" w:rsidRDefault="00BB2990" w:rsidP="005943DD">
      <w:pPr>
        <w:rPr>
          <w:rFonts w:cs="Times New Roman"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  <w:lang w:eastAsia="en-US"/>
        </w:rPr>
        <w:lastRenderedPageBreak/>
        <w:drawing>
          <wp:inline distT="0" distB="0" distL="0" distR="0">
            <wp:extent cx="4465955" cy="5347970"/>
            <wp:effectExtent l="0" t="0" r="0" b="5080"/>
            <wp:docPr id="5" name="Picture 7" descr="ManageNews(a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nageNews(ad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B4" w:rsidRPr="00FE558D" w:rsidRDefault="00D33BB4" w:rsidP="00D33BB4">
      <w:pPr>
        <w:pStyle w:val="Caption"/>
        <w:rPr>
          <w:rFonts w:cs="Times New Roman"/>
          <w:sz w:val="28"/>
          <w:szCs w:val="28"/>
        </w:rPr>
      </w:pPr>
      <w:r w:rsidRPr="00FE558D">
        <w:rPr>
          <w:rFonts w:cs="Times New Roman"/>
          <w:sz w:val="28"/>
          <w:szCs w:val="28"/>
        </w:rPr>
        <w:t>Figure 6: Manage news</w:t>
      </w:r>
    </w:p>
    <w:p w:rsidR="00383CDE" w:rsidRDefault="00BB2990" w:rsidP="005943DD">
      <w:pPr>
        <w:rPr>
          <w:rFonts w:cs="Times New Roman"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  <w:lang w:eastAsia="en-US"/>
        </w:rPr>
        <w:lastRenderedPageBreak/>
        <w:drawing>
          <wp:inline distT="0" distB="0" distL="0" distR="0">
            <wp:extent cx="5486400" cy="4646295"/>
            <wp:effectExtent l="0" t="0" r="0" b="1905"/>
            <wp:docPr id="8" name="Picture 8" descr="ManageNews(a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nageNews(an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B64" w:rsidRPr="00383CDE" w:rsidRDefault="00383CDE" w:rsidP="00383CDE">
      <w:pPr>
        <w:ind w:firstLine="720"/>
        <w:rPr>
          <w:rFonts w:cs="Times New Roman"/>
          <w:sz w:val="28"/>
          <w:szCs w:val="28"/>
        </w:rPr>
      </w:pPr>
      <w:r w:rsidRPr="00FE558D">
        <w:rPr>
          <w:rFonts w:cs="Times New Roman"/>
          <w:sz w:val="28"/>
          <w:szCs w:val="28"/>
        </w:rPr>
        <w:t>Figure 6</w:t>
      </w:r>
      <w:r>
        <w:rPr>
          <w:rFonts w:cs="Times New Roman"/>
          <w:sz w:val="28"/>
          <w:szCs w:val="28"/>
        </w:rPr>
        <w:t>.1</w:t>
      </w:r>
      <w:r w:rsidRPr="00FE558D">
        <w:rPr>
          <w:rFonts w:cs="Times New Roman"/>
          <w:sz w:val="28"/>
          <w:szCs w:val="28"/>
        </w:rPr>
        <w:t>: Manage news</w:t>
      </w:r>
    </w:p>
    <w:p w:rsidR="00F84B64" w:rsidRPr="00FE558D" w:rsidRDefault="00BB2990" w:rsidP="005943DD">
      <w:pPr>
        <w:rPr>
          <w:rFonts w:cs="Times New Roman"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  <w:lang w:eastAsia="en-US"/>
        </w:rPr>
        <w:lastRenderedPageBreak/>
        <w:drawing>
          <wp:inline distT="0" distB="0" distL="0" distR="0">
            <wp:extent cx="4551045" cy="3434080"/>
            <wp:effectExtent l="0" t="0" r="1905" b="0"/>
            <wp:docPr id="9" name="Picture 9" descr="ManagePopups(a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agePopups(ad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B64" w:rsidRPr="00FE558D" w:rsidRDefault="00F84B64" w:rsidP="005943DD">
      <w:pPr>
        <w:rPr>
          <w:rFonts w:cs="Times New Roman"/>
          <w:color w:val="auto"/>
          <w:sz w:val="28"/>
          <w:szCs w:val="28"/>
        </w:rPr>
      </w:pPr>
    </w:p>
    <w:p w:rsidR="00D33BB4" w:rsidRDefault="00D33BB4" w:rsidP="00D33BB4">
      <w:pPr>
        <w:pStyle w:val="Caption"/>
        <w:rPr>
          <w:rFonts w:cs="Times New Roman"/>
          <w:sz w:val="28"/>
          <w:szCs w:val="28"/>
        </w:rPr>
      </w:pPr>
      <w:r w:rsidRPr="00FE558D">
        <w:rPr>
          <w:rFonts w:cs="Times New Roman"/>
          <w:sz w:val="28"/>
          <w:szCs w:val="28"/>
        </w:rPr>
        <w:t>Figure 7: Manage Pop-ups</w:t>
      </w:r>
    </w:p>
    <w:p w:rsidR="00383CDE" w:rsidRPr="00383CDE" w:rsidRDefault="00BB2990" w:rsidP="00383CDE">
      <w:r>
        <w:rPr>
          <w:noProof/>
          <w:lang w:eastAsia="en-US"/>
        </w:rPr>
        <w:drawing>
          <wp:inline distT="0" distB="0" distL="0" distR="0">
            <wp:extent cx="5295265" cy="3041015"/>
            <wp:effectExtent l="0" t="0" r="635" b="6985"/>
            <wp:docPr id="10" name="Picture 10" descr="ManagePopups(a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nagePopups(an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DE" w:rsidRPr="00FE558D" w:rsidRDefault="00383CDE" w:rsidP="00383CDE">
      <w:pPr>
        <w:pStyle w:val="Caption"/>
        <w:rPr>
          <w:rFonts w:cs="Times New Roman"/>
          <w:sz w:val="28"/>
          <w:szCs w:val="28"/>
        </w:rPr>
      </w:pPr>
      <w:r w:rsidRPr="00FE558D">
        <w:rPr>
          <w:rFonts w:cs="Times New Roman"/>
          <w:sz w:val="28"/>
          <w:szCs w:val="28"/>
        </w:rPr>
        <w:t>Figure 7</w:t>
      </w:r>
      <w:r>
        <w:rPr>
          <w:rFonts w:cs="Times New Roman"/>
          <w:sz w:val="28"/>
          <w:szCs w:val="28"/>
        </w:rPr>
        <w:t>.1</w:t>
      </w:r>
      <w:r w:rsidRPr="00FE558D">
        <w:rPr>
          <w:rFonts w:cs="Times New Roman"/>
          <w:sz w:val="28"/>
          <w:szCs w:val="28"/>
        </w:rPr>
        <w:t>: Manage Pop-ups</w:t>
      </w:r>
    </w:p>
    <w:p w:rsidR="00D33BB4" w:rsidRPr="00FE558D" w:rsidRDefault="00D33BB4" w:rsidP="005943DD">
      <w:pPr>
        <w:rPr>
          <w:rFonts w:cs="Times New Roman"/>
          <w:color w:val="auto"/>
          <w:sz w:val="28"/>
          <w:szCs w:val="28"/>
        </w:rPr>
      </w:pPr>
    </w:p>
    <w:p w:rsidR="00D33BB4" w:rsidRPr="00FE558D" w:rsidRDefault="00BB2990" w:rsidP="005943DD">
      <w:pPr>
        <w:rPr>
          <w:rFonts w:cs="Times New Roman"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  <w:lang w:eastAsia="en-US"/>
        </w:rPr>
        <w:lastRenderedPageBreak/>
        <w:drawing>
          <wp:inline distT="0" distB="0" distL="0" distR="0">
            <wp:extent cx="5486400" cy="2987675"/>
            <wp:effectExtent l="0" t="0" r="0" b="3175"/>
            <wp:docPr id="4" name="Picture 11" descr="ManageFAQ(a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nageFAQ(ad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B4" w:rsidRDefault="00D33BB4" w:rsidP="00D33BB4">
      <w:pPr>
        <w:pStyle w:val="Caption"/>
        <w:rPr>
          <w:rFonts w:cs="Times New Roman"/>
          <w:sz w:val="28"/>
          <w:szCs w:val="28"/>
        </w:rPr>
      </w:pPr>
      <w:r w:rsidRPr="00FE558D">
        <w:rPr>
          <w:rFonts w:cs="Times New Roman"/>
          <w:sz w:val="28"/>
          <w:szCs w:val="28"/>
        </w:rPr>
        <w:tab/>
        <w:t xml:space="preserve">Figure 8: Manage questions </w:t>
      </w:r>
    </w:p>
    <w:p w:rsidR="00383CDE" w:rsidRPr="00383CDE" w:rsidRDefault="00BB2990" w:rsidP="00383CDE">
      <w:r>
        <w:rPr>
          <w:noProof/>
          <w:lang w:eastAsia="en-US"/>
        </w:rPr>
        <w:drawing>
          <wp:inline distT="0" distB="0" distL="0" distR="0">
            <wp:extent cx="5486400" cy="3009265"/>
            <wp:effectExtent l="0" t="0" r="0" b="635"/>
            <wp:docPr id="12" name="Picture 12" descr="ManageFAQ(a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nageFAQ(an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87" w:rsidRPr="00383CDE" w:rsidRDefault="00383CDE" w:rsidP="00383CDE">
      <w:pPr>
        <w:ind w:firstLine="720"/>
        <w:rPr>
          <w:rFonts w:cs="Times New Roman"/>
          <w:i/>
        </w:rPr>
      </w:pPr>
      <w:r w:rsidRPr="00383CDE">
        <w:rPr>
          <w:rFonts w:cs="Times New Roman"/>
          <w:i/>
          <w:sz w:val="28"/>
          <w:szCs w:val="28"/>
        </w:rPr>
        <w:t>Figure 8.1: Manage questions</w:t>
      </w:r>
    </w:p>
    <w:p w:rsidR="004C0F87" w:rsidRPr="00FE558D" w:rsidRDefault="004C0F87" w:rsidP="004C0F87">
      <w:pPr>
        <w:rPr>
          <w:rFonts w:cs="Times New Roman"/>
        </w:rPr>
      </w:pPr>
    </w:p>
    <w:p w:rsidR="004C0F87" w:rsidRPr="00FE558D" w:rsidRDefault="004C0F87" w:rsidP="004C0F87">
      <w:pPr>
        <w:rPr>
          <w:rFonts w:cs="Times New Roman"/>
        </w:rPr>
      </w:pPr>
    </w:p>
    <w:p w:rsidR="004C0F87" w:rsidRPr="00FE558D" w:rsidRDefault="004C0F87" w:rsidP="004C0F87">
      <w:pPr>
        <w:rPr>
          <w:rFonts w:cs="Times New Roman"/>
        </w:rPr>
      </w:pPr>
    </w:p>
    <w:p w:rsidR="004C0F87" w:rsidRPr="00FE558D" w:rsidRDefault="004C0F87" w:rsidP="004C0F87">
      <w:pPr>
        <w:rPr>
          <w:rFonts w:cs="Times New Roman"/>
        </w:rPr>
      </w:pPr>
    </w:p>
    <w:p w:rsidR="004C0F87" w:rsidRPr="00FE558D" w:rsidRDefault="004C0F87" w:rsidP="004C0F87">
      <w:pPr>
        <w:rPr>
          <w:rFonts w:cs="Times New Roman"/>
        </w:rPr>
      </w:pPr>
      <w:r w:rsidRPr="00FE558D">
        <w:rPr>
          <w:rFonts w:cs="Times New Roman"/>
          <w:noProof/>
          <w:lang w:eastAsia="en-US"/>
        </w:rPr>
        <w:drawing>
          <wp:inline distT="0" distB="0" distL="0" distR="0">
            <wp:extent cx="5412105" cy="2753995"/>
            <wp:effectExtent l="0" t="0" r="0" b="8255"/>
            <wp:docPr id="11" name="Picture 11" descr="C:\Users\haitr\AppData\Local\Microsoft\Windows\INetCacheContent.Word\Manage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tr\AppData\Local\Microsoft\Windows\INetCacheContent.Word\ManageHomepag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3" w:name="_GoBack"/>
      <w:bookmarkEnd w:id="73"/>
    </w:p>
    <w:p w:rsidR="004C0F87" w:rsidRPr="00FE558D" w:rsidRDefault="004C0F87" w:rsidP="004C0F87">
      <w:pPr>
        <w:pStyle w:val="Caption"/>
        <w:rPr>
          <w:rFonts w:cs="Times New Roman"/>
          <w:sz w:val="28"/>
          <w:szCs w:val="28"/>
        </w:rPr>
      </w:pPr>
      <w:r w:rsidRPr="00FE558D">
        <w:rPr>
          <w:rFonts w:cs="Times New Roman"/>
          <w:sz w:val="28"/>
          <w:szCs w:val="28"/>
        </w:rPr>
        <w:tab/>
        <w:t xml:space="preserve">Figure </w:t>
      </w:r>
      <w:r w:rsidR="001D4E48" w:rsidRPr="00FE558D">
        <w:rPr>
          <w:rFonts w:cs="Times New Roman"/>
          <w:sz w:val="28"/>
          <w:szCs w:val="28"/>
        </w:rPr>
        <w:t>9</w:t>
      </w:r>
      <w:r w:rsidRPr="00FE558D">
        <w:rPr>
          <w:rFonts w:cs="Times New Roman"/>
          <w:sz w:val="28"/>
          <w:szCs w:val="28"/>
        </w:rPr>
        <w:t xml:space="preserve">: </w:t>
      </w:r>
      <w:r w:rsidR="001D4E48" w:rsidRPr="00FE558D">
        <w:rPr>
          <w:rFonts w:cs="Times New Roman"/>
          <w:sz w:val="28"/>
          <w:szCs w:val="28"/>
        </w:rPr>
        <w:t>Manage homepage</w:t>
      </w:r>
    </w:p>
    <w:sectPr w:rsidR="004C0F87" w:rsidRPr="00FE558D">
      <w:headerReference w:type="default" r:id="rId26"/>
      <w:footerReference w:type="default" r:id="rId27"/>
      <w:headerReference w:type="first" r:id="rId28"/>
      <w:footerReference w:type="first" r:id="rId2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809" w:rsidRDefault="00631809">
      <w:pPr>
        <w:spacing w:before="0" w:after="0" w:line="240" w:lineRule="auto"/>
      </w:pPr>
      <w:r>
        <w:separator/>
      </w:r>
    </w:p>
  </w:endnote>
  <w:endnote w:type="continuationSeparator" w:id="0">
    <w:p w:rsidR="00631809" w:rsidRDefault="006318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B6B18" w:rsidRDefault="000B6B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1A29" w:rsidRPr="00061A29">
          <w:rPr>
            <w:b/>
            <w:bCs/>
            <w:noProof/>
          </w:rPr>
          <w:t>69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B6B18" w:rsidRPr="00F25C85" w:rsidRDefault="000B6B18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B18" w:rsidRDefault="000B6B18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6B18" w:rsidRPr="00D567EE" w:rsidRDefault="00631809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6B18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0B6B18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0B6B18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0B6B18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B2990">
                                <w:rPr>
                                  <w:rFonts w:asciiTheme="majorHAnsi" w:hAnsiTheme="majorHAnsi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0B6B18" w:rsidRPr="00D567EE" w:rsidRDefault="00631809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0B6B18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0B6B18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0B6B18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0B6B18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B2990">
                          <w:rPr>
                            <w:rFonts w:asciiTheme="majorHAnsi" w:hAnsiTheme="majorHAnsi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809" w:rsidRDefault="00631809">
      <w:pPr>
        <w:spacing w:before="0" w:after="0" w:line="240" w:lineRule="auto"/>
      </w:pPr>
      <w:r>
        <w:separator/>
      </w:r>
    </w:p>
  </w:footnote>
  <w:footnote w:type="continuationSeparator" w:id="0">
    <w:p w:rsidR="00631809" w:rsidRDefault="006318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B18" w:rsidRPr="00D567EE" w:rsidRDefault="00631809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B6B18">
          <w:rPr>
            <w:rFonts w:asciiTheme="majorHAnsi" w:eastAsiaTheme="majorEastAsia" w:hAnsiTheme="majorHAnsi" w:cstheme="majorBidi"/>
            <w:color w:val="00A0B8" w:themeColor="accent1"/>
            <w:szCs w:val="24"/>
          </w:rPr>
          <w:t xml:space="preserve">     </w:t>
        </w:r>
      </w:sdtContent>
    </w:sdt>
    <w:r w:rsidR="000B6B18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B2990" w:rsidRPr="00BB2990">
          <w:rPr>
            <w:rFonts w:asciiTheme="majorHAnsi" w:eastAsiaTheme="majorEastAsia" w:hAnsiTheme="majorHAnsi" w:cstheme="majorBidi"/>
            <w:color w:val="FF3333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B18" w:rsidRDefault="000B6B18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E46C22"/>
    <w:multiLevelType w:val="multilevel"/>
    <w:tmpl w:val="2CAC071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011F3C3B"/>
    <w:multiLevelType w:val="multilevel"/>
    <w:tmpl w:val="DEEA4F6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1EF53C4"/>
    <w:multiLevelType w:val="multilevel"/>
    <w:tmpl w:val="689CABDE"/>
    <w:lvl w:ilvl="0">
      <w:start w:val="1"/>
      <w:numFmt w:val="decimal"/>
      <w:lvlText w:val="%1."/>
      <w:lvlJc w:val="left"/>
      <w:pPr>
        <w:ind w:left="0" w:firstLine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5" w15:restartNumberingAfterBreak="0">
    <w:nsid w:val="05E1491E"/>
    <w:multiLevelType w:val="multilevel"/>
    <w:tmpl w:val="B030C54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083A5362"/>
    <w:multiLevelType w:val="multilevel"/>
    <w:tmpl w:val="B030C548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7" w15:restartNumberingAfterBreak="0">
    <w:nsid w:val="0E3829B2"/>
    <w:multiLevelType w:val="multilevel"/>
    <w:tmpl w:val="A75059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0ECB2A95"/>
    <w:multiLevelType w:val="multilevel"/>
    <w:tmpl w:val="B4745A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10425A96"/>
    <w:multiLevelType w:val="multilevel"/>
    <w:tmpl w:val="F4341786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decimal"/>
      <w:lvlText w:val="%2."/>
      <w:lvlJc w:val="left"/>
      <w:pPr>
        <w:ind w:left="720" w:firstLine="1080"/>
      </w:pPr>
    </w:lvl>
    <w:lvl w:ilvl="2">
      <w:start w:val="1"/>
      <w:numFmt w:val="decimal"/>
      <w:lvlText w:val="%3."/>
      <w:lvlJc w:val="left"/>
      <w:pPr>
        <w:ind w:left="1440" w:firstLine="180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decimal"/>
      <w:lvlText w:val="%5."/>
      <w:lvlJc w:val="left"/>
      <w:pPr>
        <w:ind w:left="2880" w:firstLine="3240"/>
      </w:pPr>
    </w:lvl>
    <w:lvl w:ilvl="5">
      <w:start w:val="1"/>
      <w:numFmt w:val="decimal"/>
      <w:lvlText w:val="%6."/>
      <w:lvlJc w:val="left"/>
      <w:pPr>
        <w:ind w:left="3600" w:firstLine="396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decimal"/>
      <w:lvlText w:val="%8."/>
      <w:lvlJc w:val="left"/>
      <w:pPr>
        <w:ind w:left="5040" w:firstLine="5400"/>
      </w:pPr>
    </w:lvl>
    <w:lvl w:ilvl="8">
      <w:start w:val="1"/>
      <w:numFmt w:val="decimal"/>
      <w:lvlText w:val="%9."/>
      <w:lvlJc w:val="left"/>
      <w:pPr>
        <w:ind w:left="5760" w:firstLine="6120"/>
      </w:pPr>
    </w:lvl>
  </w:abstractNum>
  <w:abstractNum w:abstractNumId="10" w15:restartNumberingAfterBreak="0">
    <w:nsid w:val="10902918"/>
    <w:multiLevelType w:val="multilevel"/>
    <w:tmpl w:val="A43874BA"/>
    <w:lvl w:ilvl="0">
      <w:start w:val="1"/>
      <w:numFmt w:val="decimal"/>
      <w:lvlText w:val="%1."/>
      <w:lvlJc w:val="left"/>
      <w:pPr>
        <w:ind w:left="720" w:firstLine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11396379"/>
    <w:multiLevelType w:val="multilevel"/>
    <w:tmpl w:val="F000C782"/>
    <w:lvl w:ilvl="0">
      <w:start w:val="3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11661831"/>
    <w:multiLevelType w:val="multilevel"/>
    <w:tmpl w:val="E6B0810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11B755DF"/>
    <w:multiLevelType w:val="multilevel"/>
    <w:tmpl w:val="1A64F6A6"/>
    <w:lvl w:ilvl="0">
      <w:start w:val="1"/>
      <w:numFmt w:val="decimal"/>
      <w:lvlText w:val="%1."/>
      <w:lvlJc w:val="left"/>
      <w:pPr>
        <w:ind w:left="1080" w:firstLine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12FB4818"/>
    <w:multiLevelType w:val="multilevel"/>
    <w:tmpl w:val="169473A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1349163C"/>
    <w:multiLevelType w:val="multilevel"/>
    <w:tmpl w:val="FF2CEBE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429DE"/>
    <w:multiLevelType w:val="multilevel"/>
    <w:tmpl w:val="C484B4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B4266A0"/>
    <w:multiLevelType w:val="multilevel"/>
    <w:tmpl w:val="AEEE79BC"/>
    <w:lvl w:ilvl="0">
      <w:start w:val="3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20" w15:restartNumberingAfterBreak="0">
    <w:nsid w:val="1C0D661A"/>
    <w:multiLevelType w:val="hybridMultilevel"/>
    <w:tmpl w:val="85628824"/>
    <w:lvl w:ilvl="0" w:tplc="9884AB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5B5D97"/>
    <w:multiLevelType w:val="multilevel"/>
    <w:tmpl w:val="7B0C04E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 w15:restartNumberingAfterBreak="0">
    <w:nsid w:val="20981C49"/>
    <w:multiLevelType w:val="multilevel"/>
    <w:tmpl w:val="3B92B0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219E6BB8"/>
    <w:multiLevelType w:val="multilevel"/>
    <w:tmpl w:val="754A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195137"/>
    <w:multiLevelType w:val="multilevel"/>
    <w:tmpl w:val="FC0039B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5" w15:restartNumberingAfterBreak="0">
    <w:nsid w:val="22C520B5"/>
    <w:multiLevelType w:val="multilevel"/>
    <w:tmpl w:val="DE6C4F9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 w15:restartNumberingAfterBreak="0">
    <w:nsid w:val="254C00D8"/>
    <w:multiLevelType w:val="multilevel"/>
    <w:tmpl w:val="F4341786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decimal"/>
      <w:lvlText w:val="%2."/>
      <w:lvlJc w:val="left"/>
      <w:pPr>
        <w:ind w:left="720" w:firstLine="1080"/>
      </w:pPr>
    </w:lvl>
    <w:lvl w:ilvl="2">
      <w:start w:val="1"/>
      <w:numFmt w:val="decimal"/>
      <w:lvlText w:val="%3."/>
      <w:lvlJc w:val="left"/>
      <w:pPr>
        <w:ind w:left="1440" w:firstLine="180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decimal"/>
      <w:lvlText w:val="%5."/>
      <w:lvlJc w:val="left"/>
      <w:pPr>
        <w:ind w:left="2880" w:firstLine="3240"/>
      </w:pPr>
    </w:lvl>
    <w:lvl w:ilvl="5">
      <w:start w:val="1"/>
      <w:numFmt w:val="decimal"/>
      <w:lvlText w:val="%6."/>
      <w:lvlJc w:val="left"/>
      <w:pPr>
        <w:ind w:left="3600" w:firstLine="396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decimal"/>
      <w:lvlText w:val="%8."/>
      <w:lvlJc w:val="left"/>
      <w:pPr>
        <w:ind w:left="5040" w:firstLine="5400"/>
      </w:pPr>
    </w:lvl>
    <w:lvl w:ilvl="8">
      <w:start w:val="1"/>
      <w:numFmt w:val="decimal"/>
      <w:lvlText w:val="%9."/>
      <w:lvlJc w:val="left"/>
      <w:pPr>
        <w:ind w:left="5760" w:firstLine="6120"/>
      </w:pPr>
    </w:lvl>
  </w:abstractNum>
  <w:abstractNum w:abstractNumId="27" w15:restartNumberingAfterBreak="0">
    <w:nsid w:val="27B20FC5"/>
    <w:multiLevelType w:val="multilevel"/>
    <w:tmpl w:val="70D4D1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2AA8179C"/>
    <w:multiLevelType w:val="multilevel"/>
    <w:tmpl w:val="CE1A5B84"/>
    <w:lvl w:ilvl="0">
      <w:start w:val="4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29" w15:restartNumberingAfterBreak="0">
    <w:nsid w:val="2AC16AC4"/>
    <w:multiLevelType w:val="multilevel"/>
    <w:tmpl w:val="7D92B85A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0" w15:restartNumberingAfterBreak="0">
    <w:nsid w:val="2ADA3865"/>
    <w:multiLevelType w:val="multilevel"/>
    <w:tmpl w:val="3B92B0DA"/>
    <w:lvl w:ilvl="0">
      <w:start w:val="1"/>
      <w:numFmt w:val="decimal"/>
      <w:lvlText w:val="%1."/>
      <w:lvlJc w:val="left"/>
      <w:pPr>
        <w:ind w:left="16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2B6C0FE4"/>
    <w:multiLevelType w:val="multilevel"/>
    <w:tmpl w:val="A02E78B4"/>
    <w:lvl w:ilvl="0">
      <w:start w:val="3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 w15:restartNumberingAfterBreak="0">
    <w:nsid w:val="2F516DD6"/>
    <w:multiLevelType w:val="multilevel"/>
    <w:tmpl w:val="E6B0810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3" w15:restartNumberingAfterBreak="0">
    <w:nsid w:val="2FB61AF5"/>
    <w:multiLevelType w:val="multilevel"/>
    <w:tmpl w:val="DA20AD70"/>
    <w:lvl w:ilvl="0">
      <w:start w:val="2"/>
      <w:numFmt w:val="decimal"/>
      <w:lvlText w:val="%1."/>
      <w:lvlJc w:val="left"/>
      <w:pPr>
        <w:ind w:left="720" w:firstLine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4" w15:restartNumberingAfterBreak="0">
    <w:nsid w:val="342A0038"/>
    <w:multiLevelType w:val="hybridMultilevel"/>
    <w:tmpl w:val="37227C0C"/>
    <w:lvl w:ilvl="0" w:tplc="6980B6CC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441679A"/>
    <w:multiLevelType w:val="multilevel"/>
    <w:tmpl w:val="82B022AA"/>
    <w:lvl w:ilvl="0">
      <w:start w:val="4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6" w15:restartNumberingAfterBreak="0">
    <w:nsid w:val="359F5EA4"/>
    <w:multiLevelType w:val="multilevel"/>
    <w:tmpl w:val="16E232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35D975D9"/>
    <w:multiLevelType w:val="multilevel"/>
    <w:tmpl w:val="A10849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8" w15:restartNumberingAfterBreak="0">
    <w:nsid w:val="372076A4"/>
    <w:multiLevelType w:val="multilevel"/>
    <w:tmpl w:val="956E0EB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9" w15:restartNumberingAfterBreak="0">
    <w:nsid w:val="37991A77"/>
    <w:multiLevelType w:val="multilevel"/>
    <w:tmpl w:val="DD7EDBAA"/>
    <w:lvl w:ilvl="0">
      <w:start w:val="4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1.%2."/>
      <w:lvlJc w:val="left"/>
      <w:pPr>
        <w:ind w:left="1440" w:firstLine="1080"/>
      </w:pPr>
      <w:rPr>
        <w:rFonts w:hint="default"/>
        <w:sz w:val="32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0" w15:restartNumberingAfterBreak="0">
    <w:nsid w:val="391A67D1"/>
    <w:multiLevelType w:val="multilevel"/>
    <w:tmpl w:val="1A64F6A6"/>
    <w:lvl w:ilvl="0">
      <w:start w:val="1"/>
      <w:numFmt w:val="decimal"/>
      <w:lvlText w:val="%1."/>
      <w:lvlJc w:val="left"/>
      <w:pPr>
        <w:ind w:left="1080" w:firstLine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1" w15:restartNumberingAfterBreak="0">
    <w:nsid w:val="3C067772"/>
    <w:multiLevelType w:val="multilevel"/>
    <w:tmpl w:val="4B5C5E2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2" w15:restartNumberingAfterBreak="0">
    <w:nsid w:val="3CBA5D94"/>
    <w:multiLevelType w:val="multilevel"/>
    <w:tmpl w:val="754A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DF804A1"/>
    <w:multiLevelType w:val="multilevel"/>
    <w:tmpl w:val="693450A6"/>
    <w:lvl w:ilvl="0">
      <w:start w:val="1"/>
      <w:numFmt w:val="decimal"/>
      <w:lvlText w:val="%1."/>
      <w:lvlJc w:val="left"/>
      <w:pPr>
        <w:ind w:left="2880" w:firstLine="2520"/>
      </w:pPr>
    </w:lvl>
    <w:lvl w:ilvl="1">
      <w:start w:val="1"/>
      <w:numFmt w:val="lowerLetter"/>
      <w:lvlText w:val="%2."/>
      <w:lvlJc w:val="left"/>
      <w:pPr>
        <w:ind w:left="3600" w:firstLine="3240"/>
      </w:pPr>
    </w:lvl>
    <w:lvl w:ilvl="2">
      <w:start w:val="1"/>
      <w:numFmt w:val="lowerRoman"/>
      <w:lvlText w:val="%3."/>
      <w:lvlJc w:val="right"/>
      <w:pPr>
        <w:ind w:left="4320" w:firstLine="4140"/>
      </w:pPr>
    </w:lvl>
    <w:lvl w:ilvl="3">
      <w:start w:val="1"/>
      <w:numFmt w:val="decimal"/>
      <w:lvlText w:val="%4."/>
      <w:lvlJc w:val="left"/>
      <w:pPr>
        <w:ind w:left="5040" w:firstLine="4680"/>
      </w:pPr>
    </w:lvl>
    <w:lvl w:ilvl="4">
      <w:start w:val="1"/>
      <w:numFmt w:val="lowerLetter"/>
      <w:lvlText w:val="%5."/>
      <w:lvlJc w:val="left"/>
      <w:pPr>
        <w:ind w:left="5760" w:firstLine="5400"/>
      </w:pPr>
    </w:lvl>
    <w:lvl w:ilvl="5">
      <w:start w:val="1"/>
      <w:numFmt w:val="lowerRoman"/>
      <w:lvlText w:val="%6."/>
      <w:lvlJc w:val="right"/>
      <w:pPr>
        <w:ind w:left="6480" w:firstLine="6300"/>
      </w:pPr>
    </w:lvl>
    <w:lvl w:ilvl="6">
      <w:start w:val="1"/>
      <w:numFmt w:val="decimal"/>
      <w:lvlText w:val="%7."/>
      <w:lvlJc w:val="left"/>
      <w:pPr>
        <w:ind w:left="7200" w:firstLine="6840"/>
      </w:pPr>
    </w:lvl>
    <w:lvl w:ilvl="7">
      <w:start w:val="1"/>
      <w:numFmt w:val="lowerLetter"/>
      <w:lvlText w:val="%8."/>
      <w:lvlJc w:val="left"/>
      <w:pPr>
        <w:ind w:left="7920" w:firstLine="7560"/>
      </w:pPr>
    </w:lvl>
    <w:lvl w:ilvl="8">
      <w:start w:val="1"/>
      <w:numFmt w:val="lowerRoman"/>
      <w:lvlText w:val="%9."/>
      <w:lvlJc w:val="right"/>
      <w:pPr>
        <w:ind w:left="8640" w:firstLine="8460"/>
      </w:pPr>
    </w:lvl>
  </w:abstractNum>
  <w:abstractNum w:abstractNumId="44" w15:restartNumberingAfterBreak="0">
    <w:nsid w:val="3EBE4EF5"/>
    <w:multiLevelType w:val="multilevel"/>
    <w:tmpl w:val="A1887E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5" w15:restartNumberingAfterBreak="0">
    <w:nsid w:val="3FA012C6"/>
    <w:multiLevelType w:val="multilevel"/>
    <w:tmpl w:val="A43874BA"/>
    <w:lvl w:ilvl="0">
      <w:start w:val="1"/>
      <w:numFmt w:val="decimal"/>
      <w:lvlText w:val="%1."/>
      <w:lvlJc w:val="left"/>
      <w:pPr>
        <w:ind w:left="720" w:firstLine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6" w15:restartNumberingAfterBreak="0">
    <w:nsid w:val="4139662D"/>
    <w:multiLevelType w:val="multilevel"/>
    <w:tmpl w:val="A10849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7" w15:restartNumberingAfterBreak="0">
    <w:nsid w:val="413B412E"/>
    <w:multiLevelType w:val="hybridMultilevel"/>
    <w:tmpl w:val="EAB6FE72"/>
    <w:lvl w:ilvl="0" w:tplc="6C44EC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9D6623"/>
    <w:multiLevelType w:val="hybridMultilevel"/>
    <w:tmpl w:val="121E51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E585E4E"/>
    <w:multiLevelType w:val="multilevel"/>
    <w:tmpl w:val="754A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F83086F"/>
    <w:multiLevelType w:val="multilevel"/>
    <w:tmpl w:val="1A64F6A6"/>
    <w:lvl w:ilvl="0">
      <w:start w:val="1"/>
      <w:numFmt w:val="decimal"/>
      <w:lvlText w:val="%1."/>
      <w:lvlJc w:val="left"/>
      <w:pPr>
        <w:ind w:left="1080" w:firstLine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1" w15:restartNumberingAfterBreak="0">
    <w:nsid w:val="50773BB3"/>
    <w:multiLevelType w:val="multilevel"/>
    <w:tmpl w:val="2362B05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2" w15:restartNumberingAfterBreak="0">
    <w:nsid w:val="51D76696"/>
    <w:multiLevelType w:val="multilevel"/>
    <w:tmpl w:val="BA44701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3" w15:restartNumberingAfterBreak="0">
    <w:nsid w:val="57DD050E"/>
    <w:multiLevelType w:val="multilevel"/>
    <w:tmpl w:val="4110908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4" w15:restartNumberingAfterBreak="0">
    <w:nsid w:val="5A4A1C7B"/>
    <w:multiLevelType w:val="multilevel"/>
    <w:tmpl w:val="A4F498F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5" w15:restartNumberingAfterBreak="0">
    <w:nsid w:val="5A8E50F9"/>
    <w:multiLevelType w:val="multilevel"/>
    <w:tmpl w:val="72A6D5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6" w15:restartNumberingAfterBreak="0">
    <w:nsid w:val="5D961616"/>
    <w:multiLevelType w:val="multilevel"/>
    <w:tmpl w:val="0CA6BA5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7" w15:restartNumberingAfterBreak="0">
    <w:nsid w:val="5E4829F2"/>
    <w:multiLevelType w:val="multilevel"/>
    <w:tmpl w:val="A10849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8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60D04401"/>
    <w:multiLevelType w:val="multilevel"/>
    <w:tmpl w:val="35DEE4D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60" w15:restartNumberingAfterBreak="0">
    <w:nsid w:val="6152473E"/>
    <w:multiLevelType w:val="hybridMultilevel"/>
    <w:tmpl w:val="AD4022B0"/>
    <w:lvl w:ilvl="0" w:tplc="5B08B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29391A"/>
    <w:multiLevelType w:val="multilevel"/>
    <w:tmpl w:val="A618726C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2" w15:restartNumberingAfterBreak="0">
    <w:nsid w:val="66977BEC"/>
    <w:multiLevelType w:val="multilevel"/>
    <w:tmpl w:val="D0981026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63" w15:restartNumberingAfterBreak="0">
    <w:nsid w:val="6A5100FB"/>
    <w:multiLevelType w:val="multilevel"/>
    <w:tmpl w:val="81BC81A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4" w15:restartNumberingAfterBreak="0">
    <w:nsid w:val="6A811C34"/>
    <w:multiLevelType w:val="multilevel"/>
    <w:tmpl w:val="4882329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65" w15:restartNumberingAfterBreak="0">
    <w:nsid w:val="6B142141"/>
    <w:multiLevelType w:val="multilevel"/>
    <w:tmpl w:val="E86027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6" w15:restartNumberingAfterBreak="0">
    <w:nsid w:val="6C4C6BFB"/>
    <w:multiLevelType w:val="multilevel"/>
    <w:tmpl w:val="22A8CBF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67" w15:restartNumberingAfterBreak="0">
    <w:nsid w:val="714E02E8"/>
    <w:multiLevelType w:val="multilevel"/>
    <w:tmpl w:val="A770E81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8" w15:restartNumberingAfterBreak="0">
    <w:nsid w:val="716F00A1"/>
    <w:multiLevelType w:val="multilevel"/>
    <w:tmpl w:val="754A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20206B7"/>
    <w:multiLevelType w:val="hybridMultilevel"/>
    <w:tmpl w:val="92706E6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CD3C81"/>
    <w:multiLevelType w:val="multilevel"/>
    <w:tmpl w:val="3B92B0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1" w15:restartNumberingAfterBreak="0">
    <w:nsid w:val="78872A1F"/>
    <w:multiLevelType w:val="multilevel"/>
    <w:tmpl w:val="677451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2" w15:restartNumberingAfterBreak="0">
    <w:nsid w:val="79F50930"/>
    <w:multiLevelType w:val="hybridMultilevel"/>
    <w:tmpl w:val="C4CEB20E"/>
    <w:lvl w:ilvl="0" w:tplc="FF02B33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C49421B"/>
    <w:multiLevelType w:val="multilevel"/>
    <w:tmpl w:val="6CA80B44"/>
    <w:lvl w:ilvl="0">
      <w:start w:val="3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4" w15:restartNumberingAfterBreak="0">
    <w:nsid w:val="7C923877"/>
    <w:multiLevelType w:val="multilevel"/>
    <w:tmpl w:val="B030C548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num w:numId="1">
    <w:abstractNumId w:val="1"/>
  </w:num>
  <w:num w:numId="2">
    <w:abstractNumId w:val="0"/>
  </w:num>
  <w:num w:numId="3">
    <w:abstractNumId w:val="58"/>
  </w:num>
  <w:num w:numId="4">
    <w:abstractNumId w:val="18"/>
  </w:num>
  <w:num w:numId="5">
    <w:abstractNumId w:val="16"/>
  </w:num>
  <w:num w:numId="6">
    <w:abstractNumId w:val="20"/>
  </w:num>
  <w:num w:numId="7">
    <w:abstractNumId w:val="55"/>
  </w:num>
  <w:num w:numId="8">
    <w:abstractNumId w:val="27"/>
  </w:num>
  <w:num w:numId="9">
    <w:abstractNumId w:val="54"/>
  </w:num>
  <w:num w:numId="10">
    <w:abstractNumId w:val="61"/>
  </w:num>
  <w:num w:numId="11">
    <w:abstractNumId w:val="2"/>
  </w:num>
  <w:num w:numId="12">
    <w:abstractNumId w:val="31"/>
  </w:num>
  <w:num w:numId="13">
    <w:abstractNumId w:val="14"/>
  </w:num>
  <w:num w:numId="14">
    <w:abstractNumId w:val="37"/>
  </w:num>
  <w:num w:numId="15">
    <w:abstractNumId w:val="56"/>
  </w:num>
  <w:num w:numId="16">
    <w:abstractNumId w:val="11"/>
  </w:num>
  <w:num w:numId="17">
    <w:abstractNumId w:val="36"/>
  </w:num>
  <w:num w:numId="18">
    <w:abstractNumId w:val="63"/>
  </w:num>
  <w:num w:numId="19">
    <w:abstractNumId w:val="52"/>
  </w:num>
  <w:num w:numId="20">
    <w:abstractNumId w:val="32"/>
  </w:num>
  <w:num w:numId="21">
    <w:abstractNumId w:val="21"/>
  </w:num>
  <w:num w:numId="22">
    <w:abstractNumId w:val="8"/>
  </w:num>
  <w:num w:numId="23">
    <w:abstractNumId w:val="5"/>
  </w:num>
  <w:num w:numId="24">
    <w:abstractNumId w:val="35"/>
  </w:num>
  <w:num w:numId="25">
    <w:abstractNumId w:val="10"/>
  </w:num>
  <w:num w:numId="26">
    <w:abstractNumId w:val="25"/>
  </w:num>
  <w:num w:numId="27">
    <w:abstractNumId w:val="71"/>
  </w:num>
  <w:num w:numId="28">
    <w:abstractNumId w:val="33"/>
  </w:num>
  <w:num w:numId="29">
    <w:abstractNumId w:val="41"/>
  </w:num>
  <w:num w:numId="30">
    <w:abstractNumId w:val="39"/>
  </w:num>
  <w:num w:numId="31">
    <w:abstractNumId w:val="73"/>
  </w:num>
  <w:num w:numId="32">
    <w:abstractNumId w:val="38"/>
  </w:num>
  <w:num w:numId="33">
    <w:abstractNumId w:val="7"/>
  </w:num>
  <w:num w:numId="34">
    <w:abstractNumId w:val="65"/>
  </w:num>
  <w:num w:numId="35">
    <w:abstractNumId w:val="29"/>
  </w:num>
  <w:num w:numId="36">
    <w:abstractNumId w:val="49"/>
  </w:num>
  <w:num w:numId="37">
    <w:abstractNumId w:val="69"/>
  </w:num>
  <w:num w:numId="38">
    <w:abstractNumId w:val="15"/>
  </w:num>
  <w:num w:numId="39">
    <w:abstractNumId w:val="47"/>
  </w:num>
  <w:num w:numId="40">
    <w:abstractNumId w:val="60"/>
  </w:num>
  <w:num w:numId="41">
    <w:abstractNumId w:val="42"/>
  </w:num>
  <w:num w:numId="42">
    <w:abstractNumId w:val="17"/>
  </w:num>
  <w:num w:numId="43">
    <w:abstractNumId w:val="68"/>
  </w:num>
  <w:num w:numId="44">
    <w:abstractNumId w:val="23"/>
  </w:num>
  <w:num w:numId="45">
    <w:abstractNumId w:val="43"/>
  </w:num>
  <w:num w:numId="46">
    <w:abstractNumId w:val="24"/>
  </w:num>
  <w:num w:numId="47">
    <w:abstractNumId w:val="53"/>
  </w:num>
  <w:num w:numId="48">
    <w:abstractNumId w:val="9"/>
  </w:num>
  <w:num w:numId="49">
    <w:abstractNumId w:val="44"/>
  </w:num>
  <w:num w:numId="50">
    <w:abstractNumId w:val="19"/>
  </w:num>
  <w:num w:numId="51">
    <w:abstractNumId w:val="51"/>
  </w:num>
  <w:num w:numId="52">
    <w:abstractNumId w:val="28"/>
  </w:num>
  <w:num w:numId="53">
    <w:abstractNumId w:val="40"/>
  </w:num>
  <w:num w:numId="54">
    <w:abstractNumId w:val="30"/>
  </w:num>
  <w:num w:numId="55">
    <w:abstractNumId w:val="34"/>
  </w:num>
  <w:num w:numId="56">
    <w:abstractNumId w:val="74"/>
  </w:num>
  <w:num w:numId="57">
    <w:abstractNumId w:val="6"/>
  </w:num>
  <w:num w:numId="58">
    <w:abstractNumId w:val="48"/>
  </w:num>
  <w:num w:numId="59">
    <w:abstractNumId w:val="72"/>
  </w:num>
  <w:num w:numId="60">
    <w:abstractNumId w:val="4"/>
  </w:num>
  <w:num w:numId="61">
    <w:abstractNumId w:val="45"/>
  </w:num>
  <w:num w:numId="62">
    <w:abstractNumId w:val="46"/>
  </w:num>
  <w:num w:numId="63">
    <w:abstractNumId w:val="70"/>
  </w:num>
  <w:num w:numId="64">
    <w:abstractNumId w:val="22"/>
  </w:num>
  <w:num w:numId="65">
    <w:abstractNumId w:val="57"/>
  </w:num>
  <w:num w:numId="66">
    <w:abstractNumId w:val="66"/>
  </w:num>
  <w:num w:numId="67">
    <w:abstractNumId w:val="12"/>
  </w:num>
  <w:num w:numId="68">
    <w:abstractNumId w:val="62"/>
  </w:num>
  <w:num w:numId="69">
    <w:abstractNumId w:val="67"/>
  </w:num>
  <w:num w:numId="70">
    <w:abstractNumId w:val="26"/>
  </w:num>
  <w:num w:numId="71">
    <w:abstractNumId w:val="64"/>
  </w:num>
  <w:num w:numId="72">
    <w:abstractNumId w:val="3"/>
  </w:num>
  <w:num w:numId="73">
    <w:abstractNumId w:val="59"/>
  </w:num>
  <w:num w:numId="74">
    <w:abstractNumId w:val="50"/>
  </w:num>
  <w:num w:numId="75">
    <w:abstractNumId w:val="1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01A88"/>
    <w:rsid w:val="00003CA5"/>
    <w:rsid w:val="00006821"/>
    <w:rsid w:val="00021027"/>
    <w:rsid w:val="0002634D"/>
    <w:rsid w:val="000272E1"/>
    <w:rsid w:val="00033240"/>
    <w:rsid w:val="00034C88"/>
    <w:rsid w:val="00042844"/>
    <w:rsid w:val="00043066"/>
    <w:rsid w:val="00046235"/>
    <w:rsid w:val="0004689A"/>
    <w:rsid w:val="00046E70"/>
    <w:rsid w:val="00061A29"/>
    <w:rsid w:val="00062CDA"/>
    <w:rsid w:val="000773CC"/>
    <w:rsid w:val="000779E5"/>
    <w:rsid w:val="000839C1"/>
    <w:rsid w:val="00086A31"/>
    <w:rsid w:val="000878DF"/>
    <w:rsid w:val="000906E6"/>
    <w:rsid w:val="00090E24"/>
    <w:rsid w:val="000A1723"/>
    <w:rsid w:val="000B6B18"/>
    <w:rsid w:val="000C1B60"/>
    <w:rsid w:val="000D10D2"/>
    <w:rsid w:val="000D37C5"/>
    <w:rsid w:val="000E0EA5"/>
    <w:rsid w:val="000E11E0"/>
    <w:rsid w:val="000E5CA4"/>
    <w:rsid w:val="000E5FC2"/>
    <w:rsid w:val="00102ED2"/>
    <w:rsid w:val="00103257"/>
    <w:rsid w:val="00114025"/>
    <w:rsid w:val="00124FAE"/>
    <w:rsid w:val="001254B5"/>
    <w:rsid w:val="00133BFE"/>
    <w:rsid w:val="00137FF8"/>
    <w:rsid w:val="001425F1"/>
    <w:rsid w:val="00142CE5"/>
    <w:rsid w:val="0014329D"/>
    <w:rsid w:val="0014613F"/>
    <w:rsid w:val="00150184"/>
    <w:rsid w:val="0015082B"/>
    <w:rsid w:val="001652B9"/>
    <w:rsid w:val="00167CAD"/>
    <w:rsid w:val="00171D51"/>
    <w:rsid w:val="00173B90"/>
    <w:rsid w:val="00176C86"/>
    <w:rsid w:val="00184EDC"/>
    <w:rsid w:val="0019716B"/>
    <w:rsid w:val="001A1858"/>
    <w:rsid w:val="001A2923"/>
    <w:rsid w:val="001A55A4"/>
    <w:rsid w:val="001A6284"/>
    <w:rsid w:val="001B20A4"/>
    <w:rsid w:val="001B5F6D"/>
    <w:rsid w:val="001C0255"/>
    <w:rsid w:val="001C15E3"/>
    <w:rsid w:val="001C5633"/>
    <w:rsid w:val="001D4E48"/>
    <w:rsid w:val="001E2EBA"/>
    <w:rsid w:val="001E5F09"/>
    <w:rsid w:val="001E68FF"/>
    <w:rsid w:val="001E7D1D"/>
    <w:rsid w:val="00203155"/>
    <w:rsid w:val="00214721"/>
    <w:rsid w:val="002163EE"/>
    <w:rsid w:val="0021649A"/>
    <w:rsid w:val="002167CE"/>
    <w:rsid w:val="00216CCD"/>
    <w:rsid w:val="00220DE5"/>
    <w:rsid w:val="002253D9"/>
    <w:rsid w:val="002318F2"/>
    <w:rsid w:val="00243706"/>
    <w:rsid w:val="00244D85"/>
    <w:rsid w:val="0024520D"/>
    <w:rsid w:val="00251BFB"/>
    <w:rsid w:val="00256F1B"/>
    <w:rsid w:val="00257719"/>
    <w:rsid w:val="0027313F"/>
    <w:rsid w:val="00273771"/>
    <w:rsid w:val="0027561E"/>
    <w:rsid w:val="002807E3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2F4D61"/>
    <w:rsid w:val="00306EB3"/>
    <w:rsid w:val="0032584B"/>
    <w:rsid w:val="00334C52"/>
    <w:rsid w:val="00342FA7"/>
    <w:rsid w:val="003462A0"/>
    <w:rsid w:val="00347BC3"/>
    <w:rsid w:val="00364E6A"/>
    <w:rsid w:val="003744DA"/>
    <w:rsid w:val="003806E6"/>
    <w:rsid w:val="00382433"/>
    <w:rsid w:val="00383521"/>
    <w:rsid w:val="00383BCE"/>
    <w:rsid w:val="00383CDE"/>
    <w:rsid w:val="00384CB5"/>
    <w:rsid w:val="00390A6A"/>
    <w:rsid w:val="00392639"/>
    <w:rsid w:val="003959C6"/>
    <w:rsid w:val="003A4DEF"/>
    <w:rsid w:val="003A6254"/>
    <w:rsid w:val="003A6F40"/>
    <w:rsid w:val="003B0823"/>
    <w:rsid w:val="003D3480"/>
    <w:rsid w:val="003D4018"/>
    <w:rsid w:val="003D455B"/>
    <w:rsid w:val="003D57C7"/>
    <w:rsid w:val="003D57EA"/>
    <w:rsid w:val="003D6D0E"/>
    <w:rsid w:val="003E0A9E"/>
    <w:rsid w:val="003E2FB0"/>
    <w:rsid w:val="003E61D3"/>
    <w:rsid w:val="003F721B"/>
    <w:rsid w:val="0040333D"/>
    <w:rsid w:val="00403E35"/>
    <w:rsid w:val="00403F89"/>
    <w:rsid w:val="00407D8B"/>
    <w:rsid w:val="00413523"/>
    <w:rsid w:val="0041737C"/>
    <w:rsid w:val="00417499"/>
    <w:rsid w:val="0042126E"/>
    <w:rsid w:val="00421AD9"/>
    <w:rsid w:val="00424A1F"/>
    <w:rsid w:val="00426D32"/>
    <w:rsid w:val="0042784F"/>
    <w:rsid w:val="0043211E"/>
    <w:rsid w:val="00436FC0"/>
    <w:rsid w:val="00456A4D"/>
    <w:rsid w:val="0046317A"/>
    <w:rsid w:val="00465033"/>
    <w:rsid w:val="004659F9"/>
    <w:rsid w:val="00466645"/>
    <w:rsid w:val="00467AFE"/>
    <w:rsid w:val="004836F1"/>
    <w:rsid w:val="00492D96"/>
    <w:rsid w:val="00494284"/>
    <w:rsid w:val="00497895"/>
    <w:rsid w:val="004A0561"/>
    <w:rsid w:val="004A25F8"/>
    <w:rsid w:val="004A6BE1"/>
    <w:rsid w:val="004A72B4"/>
    <w:rsid w:val="004B284B"/>
    <w:rsid w:val="004B2CE0"/>
    <w:rsid w:val="004B4C5B"/>
    <w:rsid w:val="004C0F87"/>
    <w:rsid w:val="004C2AE8"/>
    <w:rsid w:val="004C3665"/>
    <w:rsid w:val="004C75B6"/>
    <w:rsid w:val="004D2950"/>
    <w:rsid w:val="004E38D8"/>
    <w:rsid w:val="004E6110"/>
    <w:rsid w:val="004F4959"/>
    <w:rsid w:val="004F6277"/>
    <w:rsid w:val="005055F0"/>
    <w:rsid w:val="00512E58"/>
    <w:rsid w:val="005161F2"/>
    <w:rsid w:val="005241BA"/>
    <w:rsid w:val="00525FB1"/>
    <w:rsid w:val="00533061"/>
    <w:rsid w:val="00533BE4"/>
    <w:rsid w:val="00536621"/>
    <w:rsid w:val="00537847"/>
    <w:rsid w:val="00543620"/>
    <w:rsid w:val="0054558D"/>
    <w:rsid w:val="00546D20"/>
    <w:rsid w:val="00551DF4"/>
    <w:rsid w:val="00554E70"/>
    <w:rsid w:val="005551AB"/>
    <w:rsid w:val="0055672F"/>
    <w:rsid w:val="00563885"/>
    <w:rsid w:val="00564BB5"/>
    <w:rsid w:val="0058663F"/>
    <w:rsid w:val="005943DD"/>
    <w:rsid w:val="005A01D9"/>
    <w:rsid w:val="005A4C9B"/>
    <w:rsid w:val="005B0AD9"/>
    <w:rsid w:val="005B1D2D"/>
    <w:rsid w:val="005B439C"/>
    <w:rsid w:val="005B5AAD"/>
    <w:rsid w:val="005B6CB2"/>
    <w:rsid w:val="005B7905"/>
    <w:rsid w:val="005C2938"/>
    <w:rsid w:val="005D1DA0"/>
    <w:rsid w:val="005E1394"/>
    <w:rsid w:val="005E3842"/>
    <w:rsid w:val="005F3BDB"/>
    <w:rsid w:val="00602431"/>
    <w:rsid w:val="00606AD8"/>
    <w:rsid w:val="006075F2"/>
    <w:rsid w:val="00610A96"/>
    <w:rsid w:val="00611034"/>
    <w:rsid w:val="006160BD"/>
    <w:rsid w:val="00616986"/>
    <w:rsid w:val="00620275"/>
    <w:rsid w:val="00622DAB"/>
    <w:rsid w:val="00625A6A"/>
    <w:rsid w:val="00626E4E"/>
    <w:rsid w:val="00631809"/>
    <w:rsid w:val="00635A41"/>
    <w:rsid w:val="0063653F"/>
    <w:rsid w:val="00641766"/>
    <w:rsid w:val="006454A7"/>
    <w:rsid w:val="0064601E"/>
    <w:rsid w:val="0066706B"/>
    <w:rsid w:val="006704D8"/>
    <w:rsid w:val="00676FD4"/>
    <w:rsid w:val="006835E6"/>
    <w:rsid w:val="00685C96"/>
    <w:rsid w:val="00686F6F"/>
    <w:rsid w:val="00686FC6"/>
    <w:rsid w:val="00695F47"/>
    <w:rsid w:val="006A0329"/>
    <w:rsid w:val="006A4284"/>
    <w:rsid w:val="006B5733"/>
    <w:rsid w:val="006B71CF"/>
    <w:rsid w:val="006C3D82"/>
    <w:rsid w:val="006D198D"/>
    <w:rsid w:val="006E1C3E"/>
    <w:rsid w:val="006E35E8"/>
    <w:rsid w:val="006E4CE4"/>
    <w:rsid w:val="006F7DB3"/>
    <w:rsid w:val="00701DED"/>
    <w:rsid w:val="00704AE8"/>
    <w:rsid w:val="00714DD2"/>
    <w:rsid w:val="007169FA"/>
    <w:rsid w:val="0073082C"/>
    <w:rsid w:val="007433E8"/>
    <w:rsid w:val="00750631"/>
    <w:rsid w:val="00763264"/>
    <w:rsid w:val="007704D5"/>
    <w:rsid w:val="00792669"/>
    <w:rsid w:val="0079341D"/>
    <w:rsid w:val="007A1669"/>
    <w:rsid w:val="007A5402"/>
    <w:rsid w:val="007A7E7D"/>
    <w:rsid w:val="007B0279"/>
    <w:rsid w:val="007C1181"/>
    <w:rsid w:val="007C33F4"/>
    <w:rsid w:val="007C5A03"/>
    <w:rsid w:val="007D21E2"/>
    <w:rsid w:val="007D3F86"/>
    <w:rsid w:val="007D6528"/>
    <w:rsid w:val="007E0460"/>
    <w:rsid w:val="007E0D90"/>
    <w:rsid w:val="007E16E3"/>
    <w:rsid w:val="007E3187"/>
    <w:rsid w:val="00801F86"/>
    <w:rsid w:val="00805C7E"/>
    <w:rsid w:val="008271D4"/>
    <w:rsid w:val="00840F59"/>
    <w:rsid w:val="008410C4"/>
    <w:rsid w:val="00842089"/>
    <w:rsid w:val="0085124C"/>
    <w:rsid w:val="00856B00"/>
    <w:rsid w:val="00863204"/>
    <w:rsid w:val="00867AFD"/>
    <w:rsid w:val="00871EF4"/>
    <w:rsid w:val="00884923"/>
    <w:rsid w:val="00885E5A"/>
    <w:rsid w:val="00892BDB"/>
    <w:rsid w:val="00897E5A"/>
    <w:rsid w:val="008A2187"/>
    <w:rsid w:val="008A40ED"/>
    <w:rsid w:val="008A4EC7"/>
    <w:rsid w:val="008B113C"/>
    <w:rsid w:val="008B6BF2"/>
    <w:rsid w:val="008E063D"/>
    <w:rsid w:val="008E4AE3"/>
    <w:rsid w:val="008E5765"/>
    <w:rsid w:val="008F0834"/>
    <w:rsid w:val="008F186E"/>
    <w:rsid w:val="008F73C1"/>
    <w:rsid w:val="008F7DFE"/>
    <w:rsid w:val="00900EE0"/>
    <w:rsid w:val="00904390"/>
    <w:rsid w:val="0091104B"/>
    <w:rsid w:val="00915F8F"/>
    <w:rsid w:val="0092077D"/>
    <w:rsid w:val="00930E6E"/>
    <w:rsid w:val="00936629"/>
    <w:rsid w:val="0094252F"/>
    <w:rsid w:val="009439C6"/>
    <w:rsid w:val="0094501F"/>
    <w:rsid w:val="00950BCB"/>
    <w:rsid w:val="009534CE"/>
    <w:rsid w:val="0095616D"/>
    <w:rsid w:val="00956F27"/>
    <w:rsid w:val="0095723E"/>
    <w:rsid w:val="00957D59"/>
    <w:rsid w:val="00965318"/>
    <w:rsid w:val="009654E6"/>
    <w:rsid w:val="00966A3C"/>
    <w:rsid w:val="00971961"/>
    <w:rsid w:val="00973D8F"/>
    <w:rsid w:val="00990D25"/>
    <w:rsid w:val="00994FE7"/>
    <w:rsid w:val="00996AC3"/>
    <w:rsid w:val="009974BE"/>
    <w:rsid w:val="009B69FD"/>
    <w:rsid w:val="009C1AE8"/>
    <w:rsid w:val="009C2C14"/>
    <w:rsid w:val="009C3679"/>
    <w:rsid w:val="009D0CB1"/>
    <w:rsid w:val="009D32C3"/>
    <w:rsid w:val="009D3CAC"/>
    <w:rsid w:val="009E4E83"/>
    <w:rsid w:val="009F1CA8"/>
    <w:rsid w:val="009F7B1F"/>
    <w:rsid w:val="00A0193F"/>
    <w:rsid w:val="00A0451B"/>
    <w:rsid w:val="00A07AE4"/>
    <w:rsid w:val="00A2183E"/>
    <w:rsid w:val="00A21875"/>
    <w:rsid w:val="00A22346"/>
    <w:rsid w:val="00A23EEC"/>
    <w:rsid w:val="00A2415F"/>
    <w:rsid w:val="00A44A65"/>
    <w:rsid w:val="00A564CB"/>
    <w:rsid w:val="00A56573"/>
    <w:rsid w:val="00A5777E"/>
    <w:rsid w:val="00A6191D"/>
    <w:rsid w:val="00A63BE6"/>
    <w:rsid w:val="00A661AC"/>
    <w:rsid w:val="00A72809"/>
    <w:rsid w:val="00A8404E"/>
    <w:rsid w:val="00AA17EC"/>
    <w:rsid w:val="00AA4C59"/>
    <w:rsid w:val="00AA754F"/>
    <w:rsid w:val="00AB3194"/>
    <w:rsid w:val="00AC6820"/>
    <w:rsid w:val="00AC6BE4"/>
    <w:rsid w:val="00AC7A5A"/>
    <w:rsid w:val="00AE01EF"/>
    <w:rsid w:val="00AE0962"/>
    <w:rsid w:val="00AE2870"/>
    <w:rsid w:val="00AF67DA"/>
    <w:rsid w:val="00AF73DD"/>
    <w:rsid w:val="00B26F00"/>
    <w:rsid w:val="00B274B8"/>
    <w:rsid w:val="00B27FA1"/>
    <w:rsid w:val="00B35FD1"/>
    <w:rsid w:val="00B47303"/>
    <w:rsid w:val="00B53DCC"/>
    <w:rsid w:val="00B6356E"/>
    <w:rsid w:val="00B66947"/>
    <w:rsid w:val="00B67361"/>
    <w:rsid w:val="00B7714D"/>
    <w:rsid w:val="00B82DDE"/>
    <w:rsid w:val="00B90044"/>
    <w:rsid w:val="00B92EBA"/>
    <w:rsid w:val="00B93E51"/>
    <w:rsid w:val="00BA25BE"/>
    <w:rsid w:val="00BA7E9F"/>
    <w:rsid w:val="00BB2990"/>
    <w:rsid w:val="00BC0ECC"/>
    <w:rsid w:val="00BC13CA"/>
    <w:rsid w:val="00BC5249"/>
    <w:rsid w:val="00BC7413"/>
    <w:rsid w:val="00BD020C"/>
    <w:rsid w:val="00BE58BB"/>
    <w:rsid w:val="00BF59BD"/>
    <w:rsid w:val="00C06858"/>
    <w:rsid w:val="00C10962"/>
    <w:rsid w:val="00C13980"/>
    <w:rsid w:val="00C24903"/>
    <w:rsid w:val="00C27D95"/>
    <w:rsid w:val="00C607A3"/>
    <w:rsid w:val="00C6350F"/>
    <w:rsid w:val="00C65C91"/>
    <w:rsid w:val="00C801BE"/>
    <w:rsid w:val="00C814B8"/>
    <w:rsid w:val="00C847B5"/>
    <w:rsid w:val="00C868FE"/>
    <w:rsid w:val="00CA2F06"/>
    <w:rsid w:val="00CA327E"/>
    <w:rsid w:val="00CA3933"/>
    <w:rsid w:val="00CA3C9F"/>
    <w:rsid w:val="00CA7269"/>
    <w:rsid w:val="00CB1358"/>
    <w:rsid w:val="00CB6B21"/>
    <w:rsid w:val="00CC1D11"/>
    <w:rsid w:val="00CC25AC"/>
    <w:rsid w:val="00CD1C4A"/>
    <w:rsid w:val="00CD3930"/>
    <w:rsid w:val="00CD3FE7"/>
    <w:rsid w:val="00CD5245"/>
    <w:rsid w:val="00CE1D70"/>
    <w:rsid w:val="00CE25BC"/>
    <w:rsid w:val="00D02703"/>
    <w:rsid w:val="00D10C46"/>
    <w:rsid w:val="00D235D9"/>
    <w:rsid w:val="00D240C1"/>
    <w:rsid w:val="00D33529"/>
    <w:rsid w:val="00D33BB4"/>
    <w:rsid w:val="00D37BC7"/>
    <w:rsid w:val="00D46782"/>
    <w:rsid w:val="00D54BE5"/>
    <w:rsid w:val="00D55F2A"/>
    <w:rsid w:val="00D567EE"/>
    <w:rsid w:val="00D63872"/>
    <w:rsid w:val="00D65011"/>
    <w:rsid w:val="00D7124D"/>
    <w:rsid w:val="00D7319E"/>
    <w:rsid w:val="00D7472E"/>
    <w:rsid w:val="00D74DCB"/>
    <w:rsid w:val="00D75C14"/>
    <w:rsid w:val="00D82DE8"/>
    <w:rsid w:val="00D92BD7"/>
    <w:rsid w:val="00D93C02"/>
    <w:rsid w:val="00D943AD"/>
    <w:rsid w:val="00D953EB"/>
    <w:rsid w:val="00DA15AE"/>
    <w:rsid w:val="00DA560C"/>
    <w:rsid w:val="00DB21B4"/>
    <w:rsid w:val="00DB5F68"/>
    <w:rsid w:val="00DC2CC5"/>
    <w:rsid w:val="00DC36C7"/>
    <w:rsid w:val="00DE1A2C"/>
    <w:rsid w:val="00DE3128"/>
    <w:rsid w:val="00DE7DAE"/>
    <w:rsid w:val="00DF0978"/>
    <w:rsid w:val="00DF0E9E"/>
    <w:rsid w:val="00DF2677"/>
    <w:rsid w:val="00DF6A47"/>
    <w:rsid w:val="00DF6EC1"/>
    <w:rsid w:val="00E03DAE"/>
    <w:rsid w:val="00E0608E"/>
    <w:rsid w:val="00E16838"/>
    <w:rsid w:val="00E243D0"/>
    <w:rsid w:val="00E2530F"/>
    <w:rsid w:val="00E279BA"/>
    <w:rsid w:val="00E30DB7"/>
    <w:rsid w:val="00E350E1"/>
    <w:rsid w:val="00E3564C"/>
    <w:rsid w:val="00E571B4"/>
    <w:rsid w:val="00E57ED7"/>
    <w:rsid w:val="00E72C64"/>
    <w:rsid w:val="00E76A2D"/>
    <w:rsid w:val="00E816CC"/>
    <w:rsid w:val="00E91E8A"/>
    <w:rsid w:val="00EA0E67"/>
    <w:rsid w:val="00EA3511"/>
    <w:rsid w:val="00EB078B"/>
    <w:rsid w:val="00EB26B5"/>
    <w:rsid w:val="00EB5F37"/>
    <w:rsid w:val="00ED600C"/>
    <w:rsid w:val="00EE32B3"/>
    <w:rsid w:val="00EF3852"/>
    <w:rsid w:val="00F02D3A"/>
    <w:rsid w:val="00F050A3"/>
    <w:rsid w:val="00F05B46"/>
    <w:rsid w:val="00F1390F"/>
    <w:rsid w:val="00F13E29"/>
    <w:rsid w:val="00F17F8B"/>
    <w:rsid w:val="00F21014"/>
    <w:rsid w:val="00F221FD"/>
    <w:rsid w:val="00F23A90"/>
    <w:rsid w:val="00F25C85"/>
    <w:rsid w:val="00F42BE9"/>
    <w:rsid w:val="00F534D1"/>
    <w:rsid w:val="00F54F55"/>
    <w:rsid w:val="00F570F1"/>
    <w:rsid w:val="00F6047F"/>
    <w:rsid w:val="00F62ADA"/>
    <w:rsid w:val="00F64CE1"/>
    <w:rsid w:val="00F8430A"/>
    <w:rsid w:val="00F84B64"/>
    <w:rsid w:val="00FA5837"/>
    <w:rsid w:val="00FA7755"/>
    <w:rsid w:val="00FB4B5B"/>
    <w:rsid w:val="00FC0668"/>
    <w:rsid w:val="00FC06D9"/>
    <w:rsid w:val="00FC20E7"/>
    <w:rsid w:val="00FC3D7B"/>
    <w:rsid w:val="00FD1EE9"/>
    <w:rsid w:val="00FD2308"/>
    <w:rsid w:val="00FE0BA3"/>
    <w:rsid w:val="00FE44FF"/>
    <w:rsid w:val="00FE558D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213952"/>
  <w15:docId w15:val="{792C9CB0-F63D-4A48-9D86-C7C2095E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F6C12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7AF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E9F1D7-3743-4154-A755-4C4AFAD99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6</TotalTime>
  <Pages>70</Pages>
  <Words>7902</Words>
  <Characters>45044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Quality Human Resource MANAGEMENT</dc:subject>
  <dc:creator>BSS - Team</dc:creator>
  <cp:keywords>Capstone Project</cp:keywords>
  <dc:description/>
  <cp:lastModifiedBy>Khoi Nguyen</cp:lastModifiedBy>
  <cp:revision>4</cp:revision>
  <dcterms:created xsi:type="dcterms:W3CDTF">2017-05-24T16:50:00Z</dcterms:created>
  <dcterms:modified xsi:type="dcterms:W3CDTF">2017-05-24T16:55:00Z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