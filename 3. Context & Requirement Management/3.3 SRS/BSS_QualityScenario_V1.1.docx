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17A" w:rsidRPr="005F797F" w:rsidRDefault="0046317A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5F797F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5F797F" w:rsidRDefault="002163EE">
          <w:pPr>
            <w:pStyle w:val="NoSpacing"/>
            <w:rPr>
              <w:rFonts w:ascii="Times New Roman" w:hAnsi="Times New Roman" w:cs="Times New Roman"/>
              <w:sz w:val="24"/>
            </w:rPr>
          </w:pPr>
        </w:p>
        <w:p w:rsidR="002E3E8B" w:rsidRPr="005F797F" w:rsidRDefault="00A13F72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noProof/>
              <w:lang w:eastAsia="en-US"/>
            </w:rPr>
            <w:drawing>
              <wp:inline distT="0" distB="0" distL="0" distR="0">
                <wp:extent cx="5486400" cy="2872740"/>
                <wp:effectExtent l="0" t="0" r="0" b="381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5439993_1323880254300268_3134162953117619688_n.jp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2872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E3E8B" w:rsidRPr="005F797F" w:rsidRDefault="00993FA5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  <w:color w:val="FF3333"/>
                <w:sz w:val="72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FB1486">
                <w:rPr>
                  <w:rFonts w:ascii="Times New Roman" w:hAnsi="Times New Roman" w:cs="Times New Roman"/>
                  <w:color w:val="FF3333"/>
                  <w:sz w:val="72"/>
                </w:rPr>
                <w:t>Quality Attribute Scenarios</w:t>
              </w:r>
            </w:sdtContent>
          </w:sdt>
          <w:r w:rsidR="002E3E8B" w:rsidRPr="005F797F">
            <w:rPr>
              <w:rFonts w:ascii="Times New Roman" w:hAnsi="Times New Roman" w:cs="Times New Roman"/>
            </w:rPr>
            <w:t xml:space="preserve"> </w:t>
          </w:r>
        </w:p>
        <w:p w:rsidR="002E3E8B" w:rsidRPr="005F797F" w:rsidRDefault="00ED798F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5F797F">
            <w:rPr>
              <w:rFonts w:ascii="Times New Roman" w:hAnsi="Times New Roman" w:cs="Times New Roman"/>
              <w:color w:val="auto"/>
            </w:rPr>
            <w:t>Văn Lang A</w:t>
          </w:r>
          <w:r w:rsidR="00CB4AE2" w:rsidRPr="005F797F">
            <w:rPr>
              <w:rFonts w:ascii="Times New Roman" w:hAnsi="Times New Roman" w:cs="Times New Roman"/>
              <w:color w:val="auto"/>
            </w:rPr>
            <w:t>dmissions</w:t>
          </w:r>
          <w:r w:rsidR="003806E6" w:rsidRPr="005F797F">
            <w:rPr>
              <w:rFonts w:ascii="Times New Roman" w:hAnsi="Times New Roman" w:cs="Times New Roman"/>
            </w:rPr>
            <w:br w:type="page"/>
          </w:r>
        </w:p>
        <w:p w:rsidR="002163EE" w:rsidRPr="005F797F" w:rsidRDefault="00993FA5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5F797F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5" w:name="_Toc469408157"/>
      <w:bookmarkEnd w:id="0"/>
      <w:bookmarkEnd w:id="1"/>
      <w:bookmarkEnd w:id="2"/>
      <w:bookmarkEnd w:id="3"/>
      <w:bookmarkEnd w:id="4"/>
      <w:r w:rsidRPr="005F797F">
        <w:rPr>
          <w:rFonts w:ascii="Times New Roman" w:hAnsi="Times New Roman" w:cs="Times New Roman"/>
          <w:color w:val="FF3333"/>
          <w:sz w:val="32"/>
        </w:rPr>
        <w:t>Revision Table</w:t>
      </w:r>
      <w:bookmarkEnd w:id="5"/>
    </w:p>
    <w:tbl>
      <w:tblPr>
        <w:tblStyle w:val="Style1"/>
        <w:tblW w:w="9350" w:type="dxa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5F797F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65" w:type="dxa"/>
          </w:tcPr>
          <w:p w:rsidR="00554E70" w:rsidRPr="005F797F" w:rsidRDefault="00554E70" w:rsidP="005A01D9">
            <w:pPr>
              <w:jc w:val="center"/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Author</w:t>
            </w:r>
          </w:p>
        </w:tc>
        <w:tc>
          <w:tcPr>
            <w:tcW w:w="1708" w:type="dxa"/>
          </w:tcPr>
          <w:p w:rsidR="00554E70" w:rsidRPr="005F797F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Date</w:t>
            </w:r>
          </w:p>
        </w:tc>
        <w:tc>
          <w:tcPr>
            <w:tcW w:w="4052" w:type="dxa"/>
          </w:tcPr>
          <w:p w:rsidR="00554E70" w:rsidRPr="005F797F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</w:tcPr>
          <w:p w:rsidR="00554E70" w:rsidRPr="005F797F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Version</w:t>
            </w:r>
          </w:p>
        </w:tc>
      </w:tr>
      <w:tr w:rsidR="00554E70" w:rsidRPr="005F797F" w:rsidTr="00987570">
        <w:tc>
          <w:tcPr>
            <w:tcW w:w="2065" w:type="dxa"/>
          </w:tcPr>
          <w:p w:rsidR="00554E70" w:rsidRPr="005F797F" w:rsidRDefault="002E3E8B" w:rsidP="00554E70">
            <w:pPr>
              <w:rPr>
                <w:rFonts w:cs="Times New Roman"/>
              </w:rPr>
            </w:pPr>
            <w:r w:rsidRPr="005F797F">
              <w:rPr>
                <w:rFonts w:cs="Times New Roman"/>
              </w:rPr>
              <w:t>Khoi Nguyen</w:t>
            </w:r>
          </w:p>
        </w:tc>
        <w:tc>
          <w:tcPr>
            <w:tcW w:w="1708" w:type="dxa"/>
          </w:tcPr>
          <w:p w:rsidR="00554E70" w:rsidRPr="005F797F" w:rsidRDefault="009B4670" w:rsidP="00A8404E">
            <w:pPr>
              <w:rPr>
                <w:rFonts w:cs="Times New Roman"/>
              </w:rPr>
            </w:pPr>
            <w:r>
              <w:rPr>
                <w:rFonts w:cs="Times New Roman"/>
              </w:rPr>
              <w:t>13</w:t>
            </w:r>
            <w:r w:rsidR="00E2241E" w:rsidRPr="005F797F">
              <w:rPr>
                <w:rFonts w:cs="Times New Roman"/>
              </w:rPr>
              <w:t>/12</w:t>
            </w:r>
            <w:r w:rsidR="002E3E8B" w:rsidRPr="005F797F">
              <w:rPr>
                <w:rFonts w:cs="Times New Roman"/>
              </w:rPr>
              <w:t>/2016</w:t>
            </w:r>
          </w:p>
        </w:tc>
        <w:tc>
          <w:tcPr>
            <w:tcW w:w="4052" w:type="dxa"/>
          </w:tcPr>
          <w:p w:rsidR="00554E70" w:rsidRPr="005F797F" w:rsidRDefault="00CC25AC" w:rsidP="00554E70">
            <w:pPr>
              <w:rPr>
                <w:rFonts w:cs="Times New Roman"/>
              </w:rPr>
            </w:pPr>
            <w:r w:rsidRPr="005F797F">
              <w:rPr>
                <w:rFonts w:cs="Times New Roman"/>
              </w:rPr>
              <w:t>Initial</w:t>
            </w:r>
            <w:r w:rsidR="00990D25" w:rsidRPr="005F797F">
              <w:rPr>
                <w:rFonts w:cs="Times New Roman"/>
              </w:rPr>
              <w:t xml:space="preserve"> the document</w:t>
            </w:r>
          </w:p>
        </w:tc>
        <w:tc>
          <w:tcPr>
            <w:tcW w:w="1525" w:type="dxa"/>
          </w:tcPr>
          <w:p w:rsidR="00554E70" w:rsidRPr="005F797F" w:rsidRDefault="00AE2870" w:rsidP="00554E70">
            <w:pPr>
              <w:rPr>
                <w:rFonts w:cs="Times New Roman"/>
              </w:rPr>
            </w:pPr>
            <w:r w:rsidRPr="005F797F">
              <w:rPr>
                <w:rFonts w:cs="Times New Roman"/>
              </w:rPr>
              <w:t>1.0</w:t>
            </w:r>
          </w:p>
        </w:tc>
      </w:tr>
      <w:tr w:rsidR="00554E70" w:rsidRPr="005F797F" w:rsidTr="00987570">
        <w:tc>
          <w:tcPr>
            <w:tcW w:w="2065" w:type="dxa"/>
          </w:tcPr>
          <w:p w:rsidR="00554E70" w:rsidRPr="005F797F" w:rsidRDefault="001B7083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Khoi Nguyen , Hien Nguyen</w:t>
            </w:r>
          </w:p>
        </w:tc>
        <w:tc>
          <w:tcPr>
            <w:tcW w:w="1708" w:type="dxa"/>
          </w:tcPr>
          <w:p w:rsidR="00554E70" w:rsidRPr="005F797F" w:rsidRDefault="001B7083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20/12/2016</w:t>
            </w:r>
          </w:p>
        </w:tc>
        <w:tc>
          <w:tcPr>
            <w:tcW w:w="4052" w:type="dxa"/>
          </w:tcPr>
          <w:p w:rsidR="00ED798F" w:rsidRPr="005F797F" w:rsidRDefault="001B7083" w:rsidP="00ED798F">
            <w:pPr>
              <w:rPr>
                <w:rFonts w:cs="Times New Roman"/>
              </w:rPr>
            </w:pPr>
            <w:r>
              <w:rPr>
                <w:rFonts w:cs="Times New Roman"/>
              </w:rPr>
              <w:t>Update Quality</w:t>
            </w:r>
            <w:r w:rsidR="00A13F72">
              <w:rPr>
                <w:rFonts w:cs="Times New Roman"/>
              </w:rPr>
              <w:t xml:space="preserve"> Attribute</w:t>
            </w:r>
            <w:r>
              <w:rPr>
                <w:rFonts w:cs="Times New Roman"/>
              </w:rPr>
              <w:t xml:space="preserve"> Scenario</w:t>
            </w:r>
          </w:p>
        </w:tc>
        <w:tc>
          <w:tcPr>
            <w:tcW w:w="1525" w:type="dxa"/>
          </w:tcPr>
          <w:p w:rsidR="00ED798F" w:rsidRPr="005F797F" w:rsidRDefault="001B7083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1.1</w:t>
            </w:r>
          </w:p>
        </w:tc>
      </w:tr>
    </w:tbl>
    <w:p w:rsidR="00554E70" w:rsidRPr="005F797F" w:rsidRDefault="00554E70" w:rsidP="00554E70">
      <w:pPr>
        <w:rPr>
          <w:rFonts w:cs="Times New Roman"/>
        </w:rPr>
      </w:pPr>
    </w:p>
    <w:p w:rsidR="00554E70" w:rsidRPr="005F797F" w:rsidRDefault="00554E70">
      <w:pPr>
        <w:rPr>
          <w:rFonts w:cs="Times New Roman"/>
        </w:rPr>
      </w:pPr>
      <w:r w:rsidRPr="005F797F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4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F1046C" w:rsidRDefault="00C814B8">
          <w:pPr>
            <w:pStyle w:val="TOCHeading"/>
            <w:rPr>
              <w:rFonts w:ascii="Times New Roman" w:hAnsi="Times New Roman" w:cs="Times New Roman"/>
              <w:sz w:val="32"/>
            </w:rPr>
          </w:pPr>
          <w:r w:rsidRPr="00F1046C">
            <w:rPr>
              <w:rFonts w:ascii="Times New Roman" w:hAnsi="Times New Roman" w:cs="Times New Roman"/>
              <w:color w:val="FF3333"/>
              <w:sz w:val="36"/>
            </w:rPr>
            <w:t>Table of Contents</w:t>
          </w:r>
        </w:p>
        <w:p w:rsidR="007C07F1" w:rsidRPr="00545C41" w:rsidRDefault="00C814B8">
          <w:pPr>
            <w:pStyle w:val="TOC1"/>
            <w:rPr>
              <w:rFonts w:asciiTheme="minorHAnsi" w:eastAsiaTheme="minorEastAsia" w:hAnsiTheme="minorHAnsi"/>
              <w:b w:val="0"/>
              <w:color w:val="000000" w:themeColor="text1"/>
              <w:sz w:val="28"/>
              <w:szCs w:val="28"/>
              <w:lang w:eastAsia="en-US"/>
            </w:rPr>
          </w:pPr>
          <w:r w:rsidRPr="007C07F1">
            <w:rPr>
              <w:rFonts w:cs="Times New Roman"/>
              <w:sz w:val="28"/>
              <w:szCs w:val="28"/>
            </w:rPr>
            <w:fldChar w:fldCharType="begin"/>
          </w:r>
          <w:r w:rsidRPr="007C07F1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7C07F1">
            <w:rPr>
              <w:rFonts w:cs="Times New Roman"/>
              <w:sz w:val="28"/>
              <w:szCs w:val="28"/>
            </w:rPr>
            <w:fldChar w:fldCharType="separate"/>
          </w:r>
          <w:hyperlink w:anchor="_Toc469408157" w:history="1"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Revision Table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instrText xml:space="preserve"> PAGEREF _Toc469408157 \h </w:instrTex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>1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993FA5">
          <w:pPr>
            <w:pStyle w:val="TOC1"/>
            <w:rPr>
              <w:rFonts w:asciiTheme="minorHAnsi" w:eastAsiaTheme="minorEastAsia" w:hAnsiTheme="minorHAnsi"/>
              <w:b w:val="0"/>
              <w:color w:val="000000" w:themeColor="text1"/>
              <w:sz w:val="28"/>
              <w:szCs w:val="28"/>
              <w:lang w:eastAsia="en-US"/>
            </w:rPr>
          </w:pPr>
          <w:hyperlink w:anchor="_Toc469408158" w:history="1"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1.</w:t>
            </w:r>
            <w:r w:rsidR="007C07F1" w:rsidRPr="00545C41">
              <w:rPr>
                <w:rFonts w:asciiTheme="minorHAnsi" w:eastAsiaTheme="minorEastAsia" w:hAnsiTheme="minorHAnsi"/>
                <w:b w:val="0"/>
                <w:color w:val="000000" w:themeColor="text1"/>
                <w:sz w:val="28"/>
                <w:szCs w:val="28"/>
                <w:lang w:eastAsia="en-US"/>
              </w:rPr>
              <w:tab/>
            </w:r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INTRODUCTION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instrText xml:space="preserve"> PAGEREF _Toc469408158 \h </w:instrTex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>3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993FA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000000" w:themeColor="text1"/>
              <w:sz w:val="28"/>
              <w:szCs w:val="28"/>
              <w:lang w:eastAsia="en-US"/>
            </w:rPr>
          </w:pPr>
          <w:hyperlink w:anchor="_Toc469408159" w:history="1">
            <w:r w:rsidR="007C07F1" w:rsidRPr="00545C41">
              <w:rPr>
                <w:rStyle w:val="Hyperlink"/>
                <w:rFonts w:cs="Times New Roman"/>
                <w:noProof/>
                <w:color w:val="000000" w:themeColor="text1"/>
                <w:sz w:val="28"/>
                <w:szCs w:val="28"/>
              </w:rPr>
              <w:t>1.1.</w:t>
            </w:r>
            <w:r w:rsidR="007C07F1" w:rsidRPr="00545C41">
              <w:rPr>
                <w:rFonts w:asciiTheme="minorHAnsi" w:eastAsiaTheme="minorEastAsia" w:hAnsiTheme="minorHAnsi"/>
                <w:noProof/>
                <w:color w:val="000000" w:themeColor="text1"/>
                <w:sz w:val="28"/>
                <w:szCs w:val="28"/>
                <w:lang w:eastAsia="en-US"/>
              </w:rPr>
              <w:tab/>
            </w:r>
            <w:r w:rsidR="007C07F1" w:rsidRPr="00545C41">
              <w:rPr>
                <w:rStyle w:val="Hyperlink"/>
                <w:rFonts w:cs="Times New Roman"/>
                <w:noProof/>
                <w:color w:val="000000" w:themeColor="text1"/>
                <w:sz w:val="28"/>
                <w:szCs w:val="28"/>
              </w:rPr>
              <w:t>Purpose</w:t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_Toc469408159 \h </w:instrText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993FA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000000" w:themeColor="text1"/>
              <w:sz w:val="28"/>
              <w:szCs w:val="28"/>
              <w:lang w:eastAsia="en-US"/>
            </w:rPr>
          </w:pPr>
          <w:hyperlink w:anchor="_Toc469408160" w:history="1">
            <w:r w:rsidR="007C07F1" w:rsidRPr="00545C41">
              <w:rPr>
                <w:rStyle w:val="Hyperlink"/>
                <w:rFonts w:cs="Times New Roman"/>
                <w:noProof/>
                <w:color w:val="000000" w:themeColor="text1"/>
                <w:sz w:val="28"/>
                <w:szCs w:val="28"/>
              </w:rPr>
              <w:t>1.2.</w:t>
            </w:r>
            <w:r w:rsidR="007C07F1" w:rsidRPr="00545C41">
              <w:rPr>
                <w:rFonts w:asciiTheme="minorHAnsi" w:eastAsiaTheme="minorEastAsia" w:hAnsiTheme="minorHAnsi"/>
                <w:noProof/>
                <w:color w:val="000000" w:themeColor="text1"/>
                <w:sz w:val="28"/>
                <w:szCs w:val="28"/>
                <w:lang w:eastAsia="en-US"/>
              </w:rPr>
              <w:tab/>
            </w:r>
            <w:r w:rsidR="007C07F1" w:rsidRPr="00545C41">
              <w:rPr>
                <w:rStyle w:val="Hyperlink"/>
                <w:rFonts w:cs="Times New Roman"/>
                <w:noProof/>
                <w:color w:val="000000" w:themeColor="text1"/>
                <w:sz w:val="28"/>
                <w:szCs w:val="28"/>
              </w:rPr>
              <w:t>Definitions, acronyms and abbreviations</w:t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_Toc469408160 \h </w:instrText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993FA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000000" w:themeColor="text1"/>
              <w:sz w:val="28"/>
              <w:szCs w:val="28"/>
              <w:lang w:eastAsia="en-US"/>
            </w:rPr>
          </w:pPr>
          <w:hyperlink w:anchor="_Toc469408161" w:history="1">
            <w:r w:rsidR="007C07F1" w:rsidRPr="00545C41">
              <w:rPr>
                <w:rStyle w:val="Hyperlink"/>
                <w:rFonts w:cs="Times New Roman"/>
                <w:noProof/>
                <w:color w:val="000000" w:themeColor="text1"/>
                <w:sz w:val="28"/>
                <w:szCs w:val="28"/>
              </w:rPr>
              <w:t>1.3.</w:t>
            </w:r>
            <w:r w:rsidR="007C07F1" w:rsidRPr="00545C41">
              <w:rPr>
                <w:rFonts w:asciiTheme="minorHAnsi" w:eastAsiaTheme="minorEastAsia" w:hAnsiTheme="minorHAnsi"/>
                <w:noProof/>
                <w:color w:val="000000" w:themeColor="text1"/>
                <w:sz w:val="28"/>
                <w:szCs w:val="28"/>
                <w:lang w:eastAsia="en-US"/>
              </w:rPr>
              <w:tab/>
            </w:r>
            <w:r w:rsidR="007C07F1" w:rsidRPr="00545C41">
              <w:rPr>
                <w:rStyle w:val="Hyperlink"/>
                <w:rFonts w:cs="Times New Roman"/>
                <w:noProof/>
                <w:color w:val="000000" w:themeColor="text1"/>
                <w:sz w:val="28"/>
                <w:szCs w:val="28"/>
              </w:rPr>
              <w:t>Audience</w:t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_Toc469408161 \h </w:instrText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993FA5">
          <w:pPr>
            <w:pStyle w:val="TOC1"/>
            <w:rPr>
              <w:rFonts w:asciiTheme="minorHAnsi" w:eastAsiaTheme="minorEastAsia" w:hAnsiTheme="minorHAnsi"/>
              <w:b w:val="0"/>
              <w:color w:val="000000" w:themeColor="text1"/>
              <w:sz w:val="28"/>
              <w:szCs w:val="28"/>
              <w:lang w:eastAsia="en-US"/>
            </w:rPr>
          </w:pPr>
          <w:hyperlink w:anchor="_Toc469408162" w:history="1"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2.</w:t>
            </w:r>
            <w:r w:rsidR="007C07F1" w:rsidRPr="00545C41">
              <w:rPr>
                <w:rFonts w:asciiTheme="minorHAnsi" w:eastAsiaTheme="minorEastAsia" w:hAnsiTheme="minorHAnsi"/>
                <w:b w:val="0"/>
                <w:color w:val="000000" w:themeColor="text1"/>
                <w:sz w:val="28"/>
                <w:szCs w:val="28"/>
                <w:lang w:eastAsia="en-US"/>
              </w:rPr>
              <w:tab/>
            </w:r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Quality Attribute Scenarios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instrText xml:space="preserve"> PAGEREF _Toc469408162 \h </w:instrTex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>4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993FA5">
          <w:pPr>
            <w:pStyle w:val="TOC1"/>
            <w:rPr>
              <w:rFonts w:asciiTheme="minorHAnsi" w:eastAsiaTheme="minorEastAsia" w:hAnsiTheme="minorHAnsi"/>
              <w:b w:val="0"/>
              <w:color w:val="000000" w:themeColor="text1"/>
              <w:sz w:val="28"/>
              <w:szCs w:val="28"/>
              <w:lang w:eastAsia="en-US"/>
            </w:rPr>
          </w:pPr>
          <w:hyperlink w:anchor="_Toc469408163" w:history="1"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2.1.</w:t>
            </w:r>
            <w:r w:rsidR="007C07F1" w:rsidRPr="00545C41">
              <w:rPr>
                <w:rFonts w:asciiTheme="minorHAnsi" w:eastAsiaTheme="minorEastAsia" w:hAnsiTheme="minorHAnsi"/>
                <w:b w:val="0"/>
                <w:color w:val="000000" w:themeColor="text1"/>
                <w:sz w:val="28"/>
                <w:szCs w:val="28"/>
                <w:lang w:eastAsia="en-US"/>
              </w:rPr>
              <w:tab/>
            </w:r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Performance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instrText xml:space="preserve"> PAGEREF _Toc469408163 \h </w:instrTex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>4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993FA5">
          <w:pPr>
            <w:pStyle w:val="TOC1"/>
            <w:rPr>
              <w:rFonts w:asciiTheme="minorHAnsi" w:eastAsiaTheme="minorEastAsia" w:hAnsiTheme="minorHAnsi"/>
              <w:b w:val="0"/>
              <w:color w:val="000000" w:themeColor="text1"/>
              <w:sz w:val="28"/>
              <w:szCs w:val="28"/>
              <w:lang w:eastAsia="en-US"/>
            </w:rPr>
          </w:pPr>
          <w:hyperlink w:anchor="_Toc469408164" w:history="1"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2.2.</w:t>
            </w:r>
            <w:r w:rsidR="007C07F1" w:rsidRPr="00545C41">
              <w:rPr>
                <w:rFonts w:asciiTheme="minorHAnsi" w:eastAsiaTheme="minorEastAsia" w:hAnsiTheme="minorHAnsi"/>
                <w:b w:val="0"/>
                <w:color w:val="000000" w:themeColor="text1"/>
                <w:sz w:val="28"/>
                <w:szCs w:val="28"/>
                <w:lang w:eastAsia="en-US"/>
              </w:rPr>
              <w:tab/>
            </w:r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Availability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instrText xml:space="preserve"> PAGEREF _Toc469408164 \h </w:instrTex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>4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993FA5">
          <w:pPr>
            <w:pStyle w:val="TOC1"/>
            <w:rPr>
              <w:rFonts w:asciiTheme="minorHAnsi" w:eastAsiaTheme="minorEastAsia" w:hAnsiTheme="minorHAnsi"/>
              <w:b w:val="0"/>
              <w:color w:val="000000" w:themeColor="text1"/>
              <w:sz w:val="28"/>
              <w:szCs w:val="28"/>
              <w:lang w:eastAsia="en-US"/>
            </w:rPr>
          </w:pPr>
          <w:hyperlink w:anchor="_Toc469408165" w:history="1"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2.3.</w:t>
            </w:r>
            <w:r w:rsidR="007C07F1" w:rsidRPr="00545C41">
              <w:rPr>
                <w:rFonts w:asciiTheme="minorHAnsi" w:eastAsiaTheme="minorEastAsia" w:hAnsiTheme="minorHAnsi"/>
                <w:b w:val="0"/>
                <w:color w:val="000000" w:themeColor="text1"/>
                <w:sz w:val="28"/>
                <w:szCs w:val="28"/>
                <w:lang w:eastAsia="en-US"/>
              </w:rPr>
              <w:tab/>
            </w:r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Scalability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instrText xml:space="preserve"> PAGEREF _Toc469408165 \h </w:instrTex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>5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993FA5">
          <w:pPr>
            <w:pStyle w:val="TOC1"/>
            <w:rPr>
              <w:rFonts w:asciiTheme="minorHAnsi" w:eastAsiaTheme="minorEastAsia" w:hAnsiTheme="minorHAnsi"/>
              <w:b w:val="0"/>
              <w:color w:val="000000" w:themeColor="text1"/>
              <w:sz w:val="28"/>
              <w:szCs w:val="28"/>
              <w:lang w:eastAsia="en-US"/>
            </w:rPr>
          </w:pPr>
          <w:hyperlink w:anchor="_Toc469408166" w:history="1"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2.4.</w:t>
            </w:r>
            <w:r w:rsidR="007C07F1" w:rsidRPr="00545C41">
              <w:rPr>
                <w:rFonts w:asciiTheme="minorHAnsi" w:eastAsiaTheme="minorEastAsia" w:hAnsiTheme="minorHAnsi"/>
                <w:b w:val="0"/>
                <w:color w:val="000000" w:themeColor="text1"/>
                <w:sz w:val="28"/>
                <w:szCs w:val="28"/>
                <w:lang w:eastAsia="en-US"/>
              </w:rPr>
              <w:tab/>
            </w:r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Useability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instrText xml:space="preserve"> PAGEREF _Toc469408166 \h </w:instrTex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>5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993FA5">
          <w:pPr>
            <w:pStyle w:val="TOC1"/>
            <w:rPr>
              <w:rFonts w:asciiTheme="minorHAnsi" w:eastAsiaTheme="minorEastAsia" w:hAnsiTheme="minorHAnsi"/>
              <w:b w:val="0"/>
              <w:color w:val="000000" w:themeColor="text1"/>
              <w:sz w:val="28"/>
              <w:szCs w:val="28"/>
              <w:lang w:eastAsia="en-US"/>
            </w:rPr>
          </w:pPr>
          <w:hyperlink w:anchor="_Toc469408167" w:history="1"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2.5.</w:t>
            </w:r>
            <w:r w:rsidR="007C07F1" w:rsidRPr="00545C41">
              <w:rPr>
                <w:rFonts w:asciiTheme="minorHAnsi" w:eastAsiaTheme="minorEastAsia" w:hAnsiTheme="minorHAnsi"/>
                <w:b w:val="0"/>
                <w:color w:val="000000" w:themeColor="text1"/>
                <w:sz w:val="28"/>
                <w:szCs w:val="28"/>
                <w:lang w:eastAsia="en-US"/>
              </w:rPr>
              <w:tab/>
            </w:r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Portability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instrText xml:space="preserve"> PAGEREF _Toc469408167 \h </w:instrTex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>5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993FA5">
          <w:pPr>
            <w:pStyle w:val="TOC1"/>
            <w:rPr>
              <w:rFonts w:asciiTheme="minorHAnsi" w:eastAsiaTheme="minorEastAsia" w:hAnsiTheme="minorHAnsi"/>
              <w:b w:val="0"/>
              <w:color w:val="000000" w:themeColor="text1"/>
              <w:sz w:val="28"/>
              <w:szCs w:val="28"/>
              <w:lang w:eastAsia="en-US"/>
            </w:rPr>
          </w:pPr>
          <w:hyperlink w:anchor="_Toc469408168" w:history="1"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2.6.</w:t>
            </w:r>
            <w:r w:rsidR="007C07F1" w:rsidRPr="00545C41">
              <w:rPr>
                <w:rFonts w:asciiTheme="minorHAnsi" w:eastAsiaTheme="minorEastAsia" w:hAnsiTheme="minorHAnsi"/>
                <w:b w:val="0"/>
                <w:color w:val="000000" w:themeColor="text1"/>
                <w:sz w:val="28"/>
                <w:szCs w:val="28"/>
                <w:lang w:eastAsia="en-US"/>
              </w:rPr>
              <w:tab/>
            </w:r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Modifiability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instrText xml:space="preserve"> PAGEREF _Toc469408168 \h </w:instrTex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>6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993FA5">
          <w:pPr>
            <w:pStyle w:val="TOC1"/>
            <w:rPr>
              <w:rFonts w:asciiTheme="minorHAnsi" w:eastAsiaTheme="minorEastAsia" w:hAnsiTheme="minorHAnsi"/>
              <w:b w:val="0"/>
              <w:color w:val="000000" w:themeColor="text1"/>
              <w:sz w:val="28"/>
              <w:szCs w:val="28"/>
              <w:lang w:eastAsia="en-US"/>
            </w:rPr>
          </w:pPr>
          <w:hyperlink w:anchor="_Toc469408169" w:history="1"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2.7.</w:t>
            </w:r>
            <w:r w:rsidR="007C07F1" w:rsidRPr="00545C41">
              <w:rPr>
                <w:rFonts w:asciiTheme="minorHAnsi" w:eastAsiaTheme="minorEastAsia" w:hAnsiTheme="minorHAnsi"/>
                <w:b w:val="0"/>
                <w:color w:val="000000" w:themeColor="text1"/>
                <w:sz w:val="28"/>
                <w:szCs w:val="28"/>
                <w:lang w:eastAsia="en-US"/>
              </w:rPr>
              <w:tab/>
            </w:r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Security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instrText xml:space="preserve"> PAGEREF _Toc469408169 \h </w:instrTex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>6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993FA5">
          <w:pPr>
            <w:pStyle w:val="TOC1"/>
            <w:rPr>
              <w:rFonts w:asciiTheme="minorHAnsi" w:eastAsiaTheme="minorEastAsia" w:hAnsiTheme="minorHAnsi"/>
              <w:b w:val="0"/>
              <w:color w:val="000000" w:themeColor="text1"/>
              <w:sz w:val="28"/>
              <w:szCs w:val="28"/>
              <w:lang w:eastAsia="en-US"/>
            </w:rPr>
          </w:pPr>
          <w:hyperlink w:anchor="_Toc469408170" w:history="1"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APPENDIX A: REFERENCES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instrText xml:space="preserve"> PAGEREF _Toc469408170 \h </w:instrTex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>6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814B8" w:rsidRPr="005F797F" w:rsidRDefault="00C814B8">
          <w:pPr>
            <w:rPr>
              <w:rFonts w:cs="Times New Roman"/>
            </w:rPr>
          </w:pPr>
          <w:r w:rsidRPr="007C07F1">
            <w:rPr>
              <w:rFonts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DF6A47" w:rsidRPr="005F797F" w:rsidRDefault="00DF6A47">
      <w:pPr>
        <w:rPr>
          <w:rFonts w:cs="Times New Roman"/>
        </w:rPr>
      </w:pPr>
      <w:r w:rsidRPr="005F797F">
        <w:rPr>
          <w:rFonts w:cs="Times New Roman"/>
        </w:rPr>
        <w:br w:type="page"/>
      </w:r>
    </w:p>
    <w:p w:rsidR="00676FD4" w:rsidRPr="005F797F" w:rsidRDefault="00990D2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6" w:name="_Toc469408158"/>
      <w:r w:rsidRPr="005F797F">
        <w:rPr>
          <w:rFonts w:ascii="Times New Roman" w:hAnsi="Times New Roman" w:cs="Times New Roman"/>
          <w:color w:val="FF3333"/>
          <w:sz w:val="36"/>
        </w:rPr>
        <w:lastRenderedPageBreak/>
        <w:t>INTRODUCTION</w:t>
      </w:r>
      <w:bookmarkEnd w:id="6"/>
    </w:p>
    <w:p w:rsidR="00563885" w:rsidRPr="005F797F" w:rsidRDefault="001E2EBA" w:rsidP="00863204">
      <w:pPr>
        <w:pStyle w:val="Heading2"/>
        <w:numPr>
          <w:ilvl w:val="0"/>
          <w:numId w:val="4"/>
        </w:numPr>
        <w:rPr>
          <w:rFonts w:ascii="Times New Roman" w:hAnsi="Times New Roman" w:cs="Times New Roman"/>
        </w:rPr>
      </w:pPr>
      <w:bookmarkStart w:id="7" w:name="OLE_LINK7"/>
      <w:bookmarkStart w:id="8" w:name="_Toc469408159"/>
      <w:r w:rsidRPr="005F797F">
        <w:rPr>
          <w:rFonts w:ascii="Times New Roman" w:hAnsi="Times New Roman" w:cs="Times New Roman"/>
          <w:color w:val="FF3333"/>
          <w:sz w:val="32"/>
        </w:rPr>
        <w:t>P</w:t>
      </w:r>
      <w:r w:rsidR="00563885" w:rsidRPr="005F797F">
        <w:rPr>
          <w:rFonts w:ascii="Times New Roman" w:hAnsi="Times New Roman" w:cs="Times New Roman"/>
          <w:color w:val="FF3333"/>
          <w:sz w:val="32"/>
        </w:rPr>
        <w:t>urpose</w:t>
      </w:r>
      <w:bookmarkEnd w:id="7"/>
      <w:bookmarkEnd w:id="8"/>
    </w:p>
    <w:p w:rsidR="006D7EB6" w:rsidRPr="005F797F" w:rsidRDefault="00E2241E" w:rsidP="00E2241E">
      <w:pPr>
        <w:jc w:val="both"/>
        <w:rPr>
          <w:rFonts w:cs="Times New Roman"/>
          <w:color w:val="auto"/>
          <w:sz w:val="28"/>
        </w:rPr>
      </w:pPr>
      <w:r w:rsidRPr="005F797F">
        <w:rPr>
          <w:rFonts w:cs="Times New Roman"/>
          <w:color w:val="auto"/>
          <w:sz w:val="28"/>
        </w:rPr>
        <w:t xml:space="preserve">This document provides a complete description of </w:t>
      </w:r>
      <w:r w:rsidR="006D7EB6">
        <w:rPr>
          <w:rFonts w:cs="Times New Roman"/>
          <w:color w:val="auto"/>
          <w:sz w:val="28"/>
        </w:rPr>
        <w:t xml:space="preserve">quality attribute scenarios </w:t>
      </w:r>
      <w:r w:rsidRPr="005F797F">
        <w:rPr>
          <w:rFonts w:cs="Times New Roman"/>
          <w:color w:val="auto"/>
          <w:sz w:val="28"/>
        </w:rPr>
        <w:t>of the We</w:t>
      </w:r>
      <w:r w:rsidR="006D7EB6">
        <w:rPr>
          <w:rFonts w:cs="Times New Roman"/>
          <w:color w:val="auto"/>
          <w:sz w:val="28"/>
        </w:rPr>
        <w:t>b Văn Lang Admissions project.</w:t>
      </w:r>
      <w:r w:rsidRPr="005F797F">
        <w:rPr>
          <w:rFonts w:cs="Times New Roman"/>
          <w:color w:val="auto"/>
          <w:sz w:val="28"/>
        </w:rPr>
        <w:t xml:space="preserve"> </w:t>
      </w:r>
    </w:p>
    <w:p w:rsidR="00703352" w:rsidRPr="005F797F" w:rsidRDefault="00703352" w:rsidP="00FB1486">
      <w:pPr>
        <w:pStyle w:val="ListParagraph"/>
        <w:spacing w:after="0"/>
        <w:ind w:left="0" w:firstLine="360"/>
        <w:rPr>
          <w:rFonts w:cs="Times New Roman"/>
          <w:color w:val="auto"/>
          <w:sz w:val="28"/>
          <w:szCs w:val="26"/>
        </w:rPr>
      </w:pPr>
      <w:r w:rsidRPr="005F797F">
        <w:rPr>
          <w:rFonts w:cs="Times New Roman"/>
          <w:color w:val="auto"/>
          <w:sz w:val="28"/>
          <w:szCs w:val="26"/>
        </w:rPr>
        <w:t>This document provide for project team member:</w:t>
      </w:r>
    </w:p>
    <w:p w:rsidR="00703352" w:rsidRPr="005F797F" w:rsidRDefault="00703352" w:rsidP="00703352">
      <w:pPr>
        <w:pStyle w:val="ListParagraph"/>
        <w:numPr>
          <w:ilvl w:val="0"/>
          <w:numId w:val="30"/>
        </w:numPr>
        <w:spacing w:before="0" w:after="0" w:line="240" w:lineRule="auto"/>
        <w:ind w:left="360" w:right="72"/>
        <w:rPr>
          <w:rFonts w:cs="Times New Roman"/>
          <w:color w:val="auto"/>
          <w:sz w:val="28"/>
          <w:szCs w:val="26"/>
        </w:rPr>
      </w:pPr>
      <w:r w:rsidRPr="005F797F">
        <w:rPr>
          <w:rFonts w:cs="Times New Roman"/>
          <w:color w:val="auto"/>
          <w:sz w:val="28"/>
          <w:szCs w:val="26"/>
        </w:rPr>
        <w:t xml:space="preserve">Used to support project team can understand the </w:t>
      </w:r>
      <w:r w:rsidR="006D7EB6">
        <w:rPr>
          <w:rFonts w:cs="Times New Roman"/>
          <w:color w:val="auto"/>
          <w:sz w:val="28"/>
          <w:szCs w:val="26"/>
        </w:rPr>
        <w:t>quality</w:t>
      </w:r>
      <w:r w:rsidRPr="005F797F">
        <w:rPr>
          <w:rFonts w:cs="Times New Roman"/>
          <w:color w:val="auto"/>
          <w:sz w:val="28"/>
          <w:szCs w:val="26"/>
        </w:rPr>
        <w:t xml:space="preserve"> of the system.</w:t>
      </w:r>
    </w:p>
    <w:p w:rsidR="00703352" w:rsidRPr="005F797F" w:rsidRDefault="00703352" w:rsidP="00703352">
      <w:pPr>
        <w:pStyle w:val="ListParagraph"/>
        <w:numPr>
          <w:ilvl w:val="0"/>
          <w:numId w:val="30"/>
        </w:numPr>
        <w:spacing w:before="0" w:after="0" w:line="240" w:lineRule="auto"/>
        <w:ind w:left="360" w:right="72"/>
        <w:rPr>
          <w:rFonts w:cs="Times New Roman"/>
          <w:color w:val="auto"/>
          <w:sz w:val="28"/>
          <w:szCs w:val="26"/>
        </w:rPr>
      </w:pPr>
      <w:r w:rsidRPr="005F797F">
        <w:rPr>
          <w:rFonts w:cs="Times New Roman"/>
          <w:color w:val="auto"/>
          <w:sz w:val="28"/>
          <w:szCs w:val="26"/>
        </w:rPr>
        <w:t>Used to support the design-oriented analysis and design system architecture and detail design.</w:t>
      </w:r>
    </w:p>
    <w:p w:rsidR="00C53F4D" w:rsidRPr="006D7EB6" w:rsidRDefault="00703352" w:rsidP="00C53F4D">
      <w:pPr>
        <w:pStyle w:val="ListParagraph"/>
        <w:numPr>
          <w:ilvl w:val="0"/>
          <w:numId w:val="30"/>
        </w:numPr>
        <w:spacing w:before="0" w:after="0" w:line="240" w:lineRule="auto"/>
        <w:ind w:left="360" w:right="72"/>
        <w:rPr>
          <w:rFonts w:cs="Times New Roman"/>
          <w:color w:val="auto"/>
          <w:sz w:val="28"/>
          <w:szCs w:val="26"/>
        </w:rPr>
      </w:pPr>
      <w:r w:rsidRPr="005F797F">
        <w:rPr>
          <w:rFonts w:cs="Times New Roman"/>
          <w:color w:val="auto"/>
          <w:sz w:val="28"/>
          <w:szCs w:val="26"/>
        </w:rPr>
        <w:t>Used to supp</w:t>
      </w:r>
      <w:r w:rsidR="006D7EB6">
        <w:rPr>
          <w:rFonts w:cs="Times New Roman"/>
          <w:color w:val="auto"/>
          <w:sz w:val="28"/>
          <w:szCs w:val="26"/>
        </w:rPr>
        <w:t>ort software testing to create</w:t>
      </w:r>
      <w:r w:rsidRPr="005F797F">
        <w:rPr>
          <w:rFonts w:cs="Times New Roman"/>
          <w:color w:val="auto"/>
          <w:sz w:val="28"/>
          <w:szCs w:val="26"/>
        </w:rPr>
        <w:t xml:space="preserve"> acceptance test.</w:t>
      </w:r>
      <w:bookmarkStart w:id="9" w:name="_Toc379620083"/>
      <w:bookmarkStart w:id="10" w:name="_Toc390267842"/>
    </w:p>
    <w:p w:rsidR="00150184" w:rsidRPr="005F797F" w:rsidRDefault="006B5733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</w:rPr>
      </w:pPr>
      <w:bookmarkStart w:id="11" w:name="_Toc469408160"/>
      <w:r w:rsidRPr="005F797F">
        <w:rPr>
          <w:rFonts w:ascii="Times New Roman" w:hAnsi="Times New Roman" w:cs="Times New Roman"/>
          <w:color w:val="FF3333"/>
          <w:sz w:val="32"/>
        </w:rPr>
        <w:t>Definitions, acronyms and abbreviations</w:t>
      </w:r>
      <w:bookmarkEnd w:id="9"/>
      <w:bookmarkEnd w:id="10"/>
      <w:bookmarkEnd w:id="11"/>
    </w:p>
    <w:p w:rsidR="006B5733" w:rsidRPr="005F797F" w:rsidRDefault="006B5733" w:rsidP="006B5733">
      <w:pPr>
        <w:jc w:val="both"/>
        <w:rPr>
          <w:rFonts w:cs="Times New Roman"/>
        </w:rPr>
      </w:pPr>
      <w:r w:rsidRPr="005F797F">
        <w:rPr>
          <w:rFonts w:cs="Times New Roman"/>
          <w:color w:val="auto"/>
          <w:sz w:val="28"/>
        </w:rPr>
        <w:t>This following table describes key terms and important acronyms in this project:</w:t>
      </w:r>
    </w:p>
    <w:tbl>
      <w:tblPr>
        <w:tblStyle w:val="Style1"/>
        <w:tblW w:w="9185" w:type="dxa"/>
        <w:tblLook w:val="04A0" w:firstRow="1" w:lastRow="0" w:firstColumn="1" w:lastColumn="0" w:noHBand="0" w:noVBand="1"/>
      </w:tblPr>
      <w:tblGrid>
        <w:gridCol w:w="720"/>
        <w:gridCol w:w="1795"/>
        <w:gridCol w:w="6670"/>
      </w:tblGrid>
      <w:tr w:rsidR="006B5733" w:rsidRPr="005F797F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0" w:type="dxa"/>
          </w:tcPr>
          <w:p w:rsidR="006B5733" w:rsidRPr="005F797F" w:rsidRDefault="006B5733" w:rsidP="00F534D1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5F797F">
              <w:rPr>
                <w:rFonts w:cs="Times New Roman"/>
                <w:color w:val="FFFFFF" w:themeColor="background1"/>
                <w:sz w:val="28"/>
              </w:rPr>
              <w:t>No.</w:t>
            </w:r>
          </w:p>
        </w:tc>
        <w:tc>
          <w:tcPr>
            <w:tcW w:w="1795" w:type="dxa"/>
          </w:tcPr>
          <w:p w:rsidR="006B5733" w:rsidRPr="005F797F" w:rsidRDefault="006B5733" w:rsidP="00F534D1">
            <w:pPr>
              <w:rPr>
                <w:rFonts w:cs="Times New Roman"/>
                <w:color w:val="FFFFFF" w:themeColor="background1"/>
                <w:sz w:val="28"/>
              </w:rPr>
            </w:pPr>
            <w:r w:rsidRPr="005F797F">
              <w:rPr>
                <w:rFonts w:cs="Times New Roman"/>
                <w:color w:val="FFFFFF" w:themeColor="background1"/>
                <w:sz w:val="28"/>
              </w:rPr>
              <w:t>Term</w:t>
            </w:r>
          </w:p>
        </w:tc>
        <w:tc>
          <w:tcPr>
            <w:tcW w:w="6670" w:type="dxa"/>
          </w:tcPr>
          <w:p w:rsidR="006B5733" w:rsidRPr="005F797F" w:rsidRDefault="006B5733" w:rsidP="00F534D1">
            <w:pPr>
              <w:rPr>
                <w:rFonts w:cs="Times New Roman"/>
                <w:color w:val="FFFFFF" w:themeColor="background1"/>
                <w:sz w:val="28"/>
              </w:rPr>
            </w:pPr>
            <w:r w:rsidRPr="005F797F">
              <w:rPr>
                <w:rFonts w:cs="Times New Roman"/>
                <w:color w:val="FFFFFF" w:themeColor="background1"/>
                <w:sz w:val="28"/>
              </w:rPr>
              <w:t>Definition</w:t>
            </w:r>
          </w:p>
        </w:tc>
      </w:tr>
      <w:tr w:rsidR="006B5733" w:rsidRPr="005F797F" w:rsidTr="00987570">
        <w:tc>
          <w:tcPr>
            <w:tcW w:w="720" w:type="dxa"/>
          </w:tcPr>
          <w:p w:rsidR="006B5733" w:rsidRPr="005F797F" w:rsidRDefault="006B5733" w:rsidP="00F534D1">
            <w:pPr>
              <w:jc w:val="center"/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1</w:t>
            </w:r>
          </w:p>
        </w:tc>
        <w:tc>
          <w:tcPr>
            <w:tcW w:w="1795" w:type="dxa"/>
          </w:tcPr>
          <w:p w:rsidR="006B5733" w:rsidRPr="005F797F" w:rsidRDefault="006B5733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BSS</w:t>
            </w:r>
          </w:p>
        </w:tc>
        <w:tc>
          <w:tcPr>
            <w:tcW w:w="6670" w:type="dxa"/>
          </w:tcPr>
          <w:p w:rsidR="006B5733" w:rsidRPr="005F797F" w:rsidRDefault="006B5733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Base Steps Solution Team who develop this project</w:t>
            </w:r>
          </w:p>
        </w:tc>
      </w:tr>
      <w:tr w:rsidR="006B5733" w:rsidRPr="005F797F" w:rsidTr="00987570">
        <w:tc>
          <w:tcPr>
            <w:tcW w:w="720" w:type="dxa"/>
          </w:tcPr>
          <w:p w:rsidR="006B5733" w:rsidRPr="005F797F" w:rsidRDefault="006B5733" w:rsidP="00F534D1">
            <w:pPr>
              <w:jc w:val="center"/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2</w:t>
            </w:r>
          </w:p>
        </w:tc>
        <w:tc>
          <w:tcPr>
            <w:tcW w:w="1795" w:type="dxa"/>
          </w:tcPr>
          <w:p w:rsidR="006B5733" w:rsidRPr="005F797F" w:rsidRDefault="00703352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PM</w:t>
            </w:r>
          </w:p>
        </w:tc>
        <w:tc>
          <w:tcPr>
            <w:tcW w:w="6670" w:type="dxa"/>
          </w:tcPr>
          <w:p w:rsidR="006B5733" w:rsidRPr="005F797F" w:rsidRDefault="00703352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Project Manager</w:t>
            </w:r>
          </w:p>
        </w:tc>
      </w:tr>
      <w:tr w:rsidR="006B5733" w:rsidRPr="005F797F" w:rsidTr="00987570">
        <w:tc>
          <w:tcPr>
            <w:tcW w:w="720" w:type="dxa"/>
          </w:tcPr>
          <w:p w:rsidR="006B5733" w:rsidRPr="005F797F" w:rsidRDefault="0085737E" w:rsidP="00F534D1">
            <w:pPr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3</w:t>
            </w:r>
          </w:p>
        </w:tc>
        <w:tc>
          <w:tcPr>
            <w:tcW w:w="1795" w:type="dxa"/>
          </w:tcPr>
          <w:p w:rsidR="006B5733" w:rsidRPr="005F797F" w:rsidRDefault="00703352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UC</w:t>
            </w:r>
          </w:p>
        </w:tc>
        <w:tc>
          <w:tcPr>
            <w:tcW w:w="6670" w:type="dxa"/>
          </w:tcPr>
          <w:p w:rsidR="006B5733" w:rsidRPr="005F797F" w:rsidRDefault="00703352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Usecase</w:t>
            </w:r>
          </w:p>
        </w:tc>
      </w:tr>
      <w:tr w:rsidR="00703352" w:rsidRPr="005F797F" w:rsidTr="00987570">
        <w:tc>
          <w:tcPr>
            <w:tcW w:w="720" w:type="dxa"/>
          </w:tcPr>
          <w:p w:rsidR="00703352" w:rsidRPr="005F797F" w:rsidRDefault="0085737E" w:rsidP="00F534D1">
            <w:pPr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4</w:t>
            </w:r>
          </w:p>
        </w:tc>
        <w:tc>
          <w:tcPr>
            <w:tcW w:w="1795" w:type="dxa"/>
          </w:tcPr>
          <w:p w:rsidR="00703352" w:rsidRPr="005F797F" w:rsidRDefault="00703352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SRS</w:t>
            </w:r>
          </w:p>
        </w:tc>
        <w:tc>
          <w:tcPr>
            <w:tcW w:w="6670" w:type="dxa"/>
          </w:tcPr>
          <w:p w:rsidR="00703352" w:rsidRPr="005F797F" w:rsidRDefault="00703352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Software Requirement Specification</w:t>
            </w:r>
          </w:p>
        </w:tc>
      </w:tr>
      <w:tr w:rsidR="00703352" w:rsidRPr="005F797F" w:rsidTr="00987570">
        <w:tc>
          <w:tcPr>
            <w:tcW w:w="720" w:type="dxa"/>
          </w:tcPr>
          <w:p w:rsidR="00703352" w:rsidRPr="005F797F" w:rsidRDefault="0085737E" w:rsidP="00F534D1">
            <w:pPr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5</w:t>
            </w:r>
          </w:p>
        </w:tc>
        <w:tc>
          <w:tcPr>
            <w:tcW w:w="1795" w:type="dxa"/>
          </w:tcPr>
          <w:p w:rsidR="00703352" w:rsidRPr="005F797F" w:rsidRDefault="00703352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UI</w:t>
            </w:r>
          </w:p>
        </w:tc>
        <w:tc>
          <w:tcPr>
            <w:tcW w:w="6670" w:type="dxa"/>
          </w:tcPr>
          <w:p w:rsidR="00703352" w:rsidRPr="005F797F" w:rsidRDefault="00703352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User Interface</w:t>
            </w:r>
          </w:p>
        </w:tc>
      </w:tr>
    </w:tbl>
    <w:p w:rsidR="00403F89" w:rsidRPr="005F797F" w:rsidRDefault="00403F89" w:rsidP="006B5733">
      <w:pPr>
        <w:jc w:val="both"/>
        <w:rPr>
          <w:rFonts w:cs="Times New Roman"/>
        </w:rPr>
      </w:pPr>
    </w:p>
    <w:p w:rsidR="006B5733" w:rsidRPr="005F797F" w:rsidRDefault="00403F89" w:rsidP="00403F89">
      <w:pPr>
        <w:rPr>
          <w:rFonts w:cs="Times New Roman"/>
        </w:rPr>
      </w:pPr>
      <w:r w:rsidRPr="005F797F">
        <w:rPr>
          <w:rFonts w:cs="Times New Roman"/>
        </w:rPr>
        <w:br w:type="page"/>
      </w:r>
    </w:p>
    <w:p w:rsidR="006B5733" w:rsidRPr="005F797F" w:rsidRDefault="0058663F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</w:rPr>
      </w:pPr>
      <w:bookmarkStart w:id="12" w:name="_Toc469408161"/>
      <w:r w:rsidRPr="005F797F">
        <w:rPr>
          <w:rFonts w:ascii="Times New Roman" w:hAnsi="Times New Roman" w:cs="Times New Roman"/>
          <w:color w:val="FF3333"/>
          <w:sz w:val="32"/>
        </w:rPr>
        <w:lastRenderedPageBreak/>
        <w:t>Audience</w:t>
      </w:r>
      <w:bookmarkEnd w:id="12"/>
    </w:p>
    <w:p w:rsidR="00150184" w:rsidRPr="005F797F" w:rsidRDefault="00150184" w:rsidP="00150184">
      <w:pPr>
        <w:rPr>
          <w:rFonts w:cs="Times New Roman"/>
        </w:rPr>
      </w:pPr>
    </w:p>
    <w:tbl>
      <w:tblPr>
        <w:tblStyle w:val="Style1"/>
        <w:tblW w:w="8928" w:type="dxa"/>
        <w:tblLook w:val="00A0" w:firstRow="1" w:lastRow="0" w:firstColumn="1" w:lastColumn="0" w:noHBand="0" w:noVBand="0"/>
      </w:tblPr>
      <w:tblGrid>
        <w:gridCol w:w="3438"/>
        <w:gridCol w:w="5490"/>
      </w:tblGrid>
      <w:tr w:rsidR="0058663F" w:rsidRPr="005F797F" w:rsidTr="00FB1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"/>
        </w:trPr>
        <w:tc>
          <w:tcPr>
            <w:tcW w:w="3438" w:type="dxa"/>
            <w:tcBorders>
              <w:bottom w:val="single" w:sz="6" w:space="0" w:color="000000"/>
            </w:tcBorders>
            <w:hideMark/>
          </w:tcPr>
          <w:p w:rsidR="0058663F" w:rsidRPr="005F797F" w:rsidRDefault="0058663F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 w:rsidRPr="005F797F"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Intended Audience</w:t>
            </w:r>
          </w:p>
        </w:tc>
        <w:tc>
          <w:tcPr>
            <w:tcW w:w="5490" w:type="dxa"/>
            <w:tcBorders>
              <w:bottom w:val="single" w:sz="6" w:space="0" w:color="000000"/>
            </w:tcBorders>
            <w:hideMark/>
          </w:tcPr>
          <w:p w:rsidR="0058663F" w:rsidRPr="005F797F" w:rsidRDefault="00C53F4D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 w:rsidRPr="005F797F"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Reading Suggestions</w:t>
            </w:r>
          </w:p>
        </w:tc>
      </w:tr>
      <w:tr w:rsidR="00C53F4D" w:rsidRPr="005F797F" w:rsidTr="00FB1486">
        <w:trPr>
          <w:trHeight w:val="20"/>
        </w:trPr>
        <w:tc>
          <w:tcPr>
            <w:tcW w:w="3438" w:type="dxa"/>
            <w:vAlign w:val="center"/>
          </w:tcPr>
          <w:p w:rsidR="00C53F4D" w:rsidRPr="005F797F" w:rsidRDefault="00C53F4D" w:rsidP="00F1046C">
            <w:pPr>
              <w:pStyle w:val="Bullet1Nonespace"/>
              <w:rPr>
                <w:b/>
              </w:rPr>
            </w:pPr>
            <w:r w:rsidRPr="005F797F">
              <w:t>Project manager</w:t>
            </w:r>
          </w:p>
        </w:tc>
        <w:tc>
          <w:tcPr>
            <w:tcW w:w="5490" w:type="dxa"/>
            <w:vAlign w:val="center"/>
          </w:tcPr>
          <w:p w:rsidR="00C53F4D" w:rsidRPr="005F797F" w:rsidRDefault="006D7EB6" w:rsidP="00F1046C">
            <w:pPr>
              <w:pStyle w:val="Bullet1Nonespace"/>
            </w:pPr>
            <w:r>
              <w:t>Q</w:t>
            </w:r>
            <w:r w:rsidRPr="005F797F">
              <w:t>uality Attribute.</w:t>
            </w:r>
          </w:p>
        </w:tc>
      </w:tr>
      <w:tr w:rsidR="00C53F4D" w:rsidRPr="005F797F" w:rsidTr="00FB1486">
        <w:trPr>
          <w:trHeight w:val="20"/>
        </w:trPr>
        <w:tc>
          <w:tcPr>
            <w:tcW w:w="3438" w:type="dxa"/>
            <w:vAlign w:val="center"/>
          </w:tcPr>
          <w:p w:rsidR="00C53F4D" w:rsidRPr="005F797F" w:rsidRDefault="00C53F4D" w:rsidP="00F1046C">
            <w:pPr>
              <w:pStyle w:val="Bullet1Nonespace"/>
              <w:rPr>
                <w:b/>
              </w:rPr>
            </w:pPr>
            <w:r w:rsidRPr="005F797F">
              <w:t>Architect and designer</w:t>
            </w:r>
          </w:p>
        </w:tc>
        <w:tc>
          <w:tcPr>
            <w:tcW w:w="5490" w:type="dxa"/>
            <w:vAlign w:val="center"/>
          </w:tcPr>
          <w:p w:rsidR="00C53F4D" w:rsidRPr="005F797F" w:rsidRDefault="006D7EB6" w:rsidP="00F1046C">
            <w:pPr>
              <w:pStyle w:val="Bullet1Nonespace"/>
            </w:pPr>
            <w:r>
              <w:t>Q</w:t>
            </w:r>
            <w:r w:rsidR="00C53F4D" w:rsidRPr="005F797F">
              <w:t>uality attributes to architect and design the system.</w:t>
            </w:r>
          </w:p>
        </w:tc>
      </w:tr>
      <w:tr w:rsidR="00C53F4D" w:rsidRPr="005F797F" w:rsidTr="00FB1486">
        <w:trPr>
          <w:trHeight w:val="20"/>
        </w:trPr>
        <w:tc>
          <w:tcPr>
            <w:tcW w:w="3438" w:type="dxa"/>
            <w:vAlign w:val="center"/>
          </w:tcPr>
          <w:p w:rsidR="00C53F4D" w:rsidRPr="005F797F" w:rsidRDefault="00C53F4D" w:rsidP="00F1046C">
            <w:pPr>
              <w:pStyle w:val="Bullet1Nonespace"/>
              <w:rPr>
                <w:b/>
              </w:rPr>
            </w:pPr>
            <w:r w:rsidRPr="005F797F">
              <w:t>Tester</w:t>
            </w:r>
          </w:p>
        </w:tc>
        <w:tc>
          <w:tcPr>
            <w:tcW w:w="5490" w:type="dxa"/>
            <w:vAlign w:val="center"/>
          </w:tcPr>
          <w:p w:rsidR="00C53F4D" w:rsidRPr="005F797F" w:rsidRDefault="006D7EB6" w:rsidP="006D7EB6">
            <w:pPr>
              <w:pStyle w:val="Bullet1Nonespace"/>
            </w:pPr>
            <w:r>
              <w:t>Q</w:t>
            </w:r>
            <w:r w:rsidRPr="005F797F">
              <w:t xml:space="preserve">uality attributes </w:t>
            </w:r>
            <w:r w:rsidR="00C53F4D" w:rsidRPr="005F797F">
              <w:t>to develop acceptance test.</w:t>
            </w:r>
          </w:p>
        </w:tc>
      </w:tr>
      <w:tr w:rsidR="00C53F4D" w:rsidRPr="005F797F" w:rsidTr="00FB1486">
        <w:trPr>
          <w:trHeight w:val="20"/>
        </w:trPr>
        <w:tc>
          <w:tcPr>
            <w:tcW w:w="3438" w:type="dxa"/>
            <w:vAlign w:val="center"/>
          </w:tcPr>
          <w:p w:rsidR="00C53F4D" w:rsidRPr="005F797F" w:rsidRDefault="00C53F4D" w:rsidP="00F1046C">
            <w:pPr>
              <w:pStyle w:val="Bullet1Nonespace"/>
            </w:pPr>
            <w:r w:rsidRPr="005F797F">
              <w:t>Customer</w:t>
            </w:r>
          </w:p>
        </w:tc>
        <w:tc>
          <w:tcPr>
            <w:tcW w:w="5490" w:type="dxa"/>
            <w:vAlign w:val="center"/>
          </w:tcPr>
          <w:p w:rsidR="00C53F4D" w:rsidRPr="005F797F" w:rsidRDefault="006D7EB6" w:rsidP="00F1046C">
            <w:pPr>
              <w:pStyle w:val="Bullet1Nonespace"/>
            </w:pPr>
            <w:r>
              <w:t>Q</w:t>
            </w:r>
            <w:r w:rsidR="00C53F4D" w:rsidRPr="005F797F">
              <w:t>uality Attribute.</w:t>
            </w:r>
          </w:p>
        </w:tc>
      </w:tr>
    </w:tbl>
    <w:p w:rsidR="006D7EB6" w:rsidRDefault="006D7EB6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  <w:color w:val="FF3333"/>
          <w:sz w:val="36"/>
        </w:rPr>
      </w:pPr>
      <w:bookmarkStart w:id="13" w:name="_Toc469408162"/>
      <w:r>
        <w:rPr>
          <w:rFonts w:ascii="Times New Roman" w:hAnsi="Times New Roman" w:cs="Times New Roman"/>
          <w:color w:val="FF3333"/>
          <w:sz w:val="36"/>
        </w:rPr>
        <w:t>Quality Attribute Scenarios</w:t>
      </w:r>
      <w:bookmarkEnd w:id="13"/>
    </w:p>
    <w:p w:rsidR="00FB1486" w:rsidRPr="007C07F1" w:rsidRDefault="00FB1486" w:rsidP="00FB1486">
      <w:pPr>
        <w:pStyle w:val="Heading1"/>
        <w:numPr>
          <w:ilvl w:val="1"/>
          <w:numId w:val="48"/>
        </w:numPr>
        <w:spacing w:before="0"/>
        <w:rPr>
          <w:rFonts w:ascii="Times New Roman" w:hAnsi="Times New Roman" w:cs="Times New Roman"/>
          <w:color w:val="FF3333"/>
          <w:sz w:val="36"/>
        </w:rPr>
      </w:pPr>
      <w:bookmarkStart w:id="14" w:name="_Toc469408163"/>
      <w:r w:rsidRPr="006D7EB6">
        <w:rPr>
          <w:rFonts w:ascii="Times New Roman" w:hAnsi="Times New Roman" w:cs="Times New Roman"/>
          <w:color w:val="FF3333"/>
          <w:sz w:val="32"/>
        </w:rPr>
        <w:t>Performance</w:t>
      </w:r>
      <w:bookmarkEnd w:id="14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538"/>
        <w:gridCol w:w="6318"/>
      </w:tblGrid>
      <w:tr w:rsidR="00FB1486" w:rsidRPr="00CF2813" w:rsidTr="00FB1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56" w:type="dxa"/>
            <w:gridSpan w:val="2"/>
          </w:tcPr>
          <w:p w:rsidR="00FB1486" w:rsidRPr="00FB1486" w:rsidRDefault="00FB1486" w:rsidP="005D3DF4">
            <w:pPr>
              <w:rPr>
                <w:rFonts w:cs="Times New Roman"/>
                <w:szCs w:val="24"/>
              </w:rPr>
            </w:pPr>
            <w:r w:rsidRPr="00FB1486">
              <w:rPr>
                <w:rFonts w:cs="Times New Roman"/>
                <w:color w:val="FFFFFF" w:themeColor="background1"/>
                <w:sz w:val="28"/>
                <w:szCs w:val="24"/>
              </w:rPr>
              <w:t>ID : SQA-</w:t>
            </w:r>
            <w:r w:rsidR="008835BA">
              <w:rPr>
                <w:rFonts w:cs="Times New Roman"/>
                <w:color w:val="FFFFFF" w:themeColor="background1"/>
                <w:sz w:val="28"/>
                <w:szCs w:val="24"/>
              </w:rPr>
              <w:t>P</w:t>
            </w:r>
            <w:r w:rsidR="005D3DF4">
              <w:rPr>
                <w:rFonts w:cs="Times New Roman"/>
                <w:color w:val="FFFFFF" w:themeColor="background1"/>
                <w:sz w:val="28"/>
                <w:szCs w:val="24"/>
              </w:rPr>
              <w:t xml:space="preserve">01 : </w:t>
            </w:r>
            <w:r w:rsidR="005D3DF4" w:rsidRPr="005D3DF4">
              <w:rPr>
                <w:color w:val="FFFFFF" w:themeColor="background1"/>
                <w:sz w:val="28"/>
              </w:rPr>
              <w:t>When users use the system to view the necessary information, the system will respond quickly, display results in</w:t>
            </w:r>
            <w:r w:rsidR="005D3DF4">
              <w:rPr>
                <w:color w:val="FFFFFF" w:themeColor="background1"/>
                <w:sz w:val="28"/>
              </w:rPr>
              <w:t xml:space="preserve"> 2 seconds</w:t>
            </w:r>
          </w:p>
        </w:tc>
      </w:tr>
      <w:tr w:rsidR="00FB1486" w:rsidRPr="00CF2813" w:rsidTr="00FB1486">
        <w:tc>
          <w:tcPr>
            <w:tcW w:w="2538" w:type="dxa"/>
          </w:tcPr>
          <w:p w:rsidR="00FB1486" w:rsidRPr="00FB1486" w:rsidRDefault="00FB1486" w:rsidP="00986E8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Source Of Stimulus </w:t>
            </w:r>
          </w:p>
        </w:tc>
        <w:tc>
          <w:tcPr>
            <w:tcW w:w="6318" w:type="dxa"/>
          </w:tcPr>
          <w:p w:rsidR="00FB1486" w:rsidRPr="00FB1486" w:rsidRDefault="00350B9E" w:rsidP="00986E8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 xml:space="preserve">Users </w:t>
            </w:r>
          </w:p>
        </w:tc>
      </w:tr>
      <w:tr w:rsidR="00FB1486" w:rsidRPr="00CF2813" w:rsidTr="00FB1486">
        <w:tc>
          <w:tcPr>
            <w:tcW w:w="2538" w:type="dxa"/>
          </w:tcPr>
          <w:p w:rsidR="00FB1486" w:rsidRPr="00FB1486" w:rsidRDefault="00FB1486" w:rsidP="00986E8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Stimulus </w:t>
            </w:r>
          </w:p>
        </w:tc>
        <w:tc>
          <w:tcPr>
            <w:tcW w:w="6318" w:type="dxa"/>
          </w:tcPr>
          <w:p w:rsidR="00FB1486" w:rsidRPr="00FB1486" w:rsidRDefault="00FB1486" w:rsidP="00986E8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Attempt to display data , access system service</w:t>
            </w:r>
          </w:p>
        </w:tc>
      </w:tr>
      <w:tr w:rsidR="00FB1486" w:rsidRPr="00CF2813" w:rsidTr="00FB1486">
        <w:tc>
          <w:tcPr>
            <w:tcW w:w="2538" w:type="dxa"/>
          </w:tcPr>
          <w:p w:rsidR="00FB1486" w:rsidRPr="00FB1486" w:rsidRDefault="00FB1486" w:rsidP="00986E8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Enviroment </w:t>
            </w:r>
          </w:p>
        </w:tc>
        <w:tc>
          <w:tcPr>
            <w:tcW w:w="6318" w:type="dxa"/>
          </w:tcPr>
          <w:p w:rsidR="00FB1486" w:rsidRPr="00FB1486" w:rsidRDefault="00FB1486" w:rsidP="00986E8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Normal operations</w:t>
            </w:r>
          </w:p>
        </w:tc>
      </w:tr>
      <w:tr w:rsidR="00FB1486" w:rsidRPr="00CF2813" w:rsidTr="00FB1486">
        <w:tc>
          <w:tcPr>
            <w:tcW w:w="2538" w:type="dxa"/>
          </w:tcPr>
          <w:p w:rsidR="00FB1486" w:rsidRPr="00FB1486" w:rsidRDefault="00FB1486" w:rsidP="00986E8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Artifact </w:t>
            </w:r>
          </w:p>
        </w:tc>
        <w:tc>
          <w:tcPr>
            <w:tcW w:w="6318" w:type="dxa"/>
          </w:tcPr>
          <w:p w:rsidR="00FB1486" w:rsidRPr="00FB1486" w:rsidRDefault="008835BA" w:rsidP="008835BA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System</w:t>
            </w:r>
          </w:p>
        </w:tc>
      </w:tr>
      <w:tr w:rsidR="00FB1486" w:rsidRPr="00CF2813" w:rsidTr="00FB1486">
        <w:tc>
          <w:tcPr>
            <w:tcW w:w="2538" w:type="dxa"/>
          </w:tcPr>
          <w:p w:rsidR="00FB1486" w:rsidRPr="00FB1486" w:rsidRDefault="00FB1486" w:rsidP="00986E8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</w:t>
            </w:r>
          </w:p>
        </w:tc>
        <w:tc>
          <w:tcPr>
            <w:tcW w:w="6318" w:type="dxa"/>
          </w:tcPr>
          <w:p w:rsidR="00FB1486" w:rsidRPr="00FB1486" w:rsidRDefault="004F6EE3" w:rsidP="004F6EE3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 xml:space="preserve">User </w:t>
            </w:r>
            <w:r w:rsidR="00FB1486" w:rsidRPr="00FB1486">
              <w:rPr>
                <w:rFonts w:cs="Times New Roman"/>
                <w:sz w:val="28"/>
                <w:szCs w:val="24"/>
              </w:rPr>
              <w:t xml:space="preserve">access to </w:t>
            </w:r>
            <w:r>
              <w:rPr>
                <w:rFonts w:cs="Times New Roman"/>
                <w:sz w:val="28"/>
                <w:szCs w:val="24"/>
              </w:rPr>
              <w:t>system</w:t>
            </w:r>
          </w:p>
        </w:tc>
      </w:tr>
      <w:tr w:rsidR="00FB1486" w:rsidRPr="00CF2813" w:rsidTr="00FB1486">
        <w:tc>
          <w:tcPr>
            <w:tcW w:w="2538" w:type="dxa"/>
          </w:tcPr>
          <w:p w:rsidR="00FB1486" w:rsidRPr="00FB1486" w:rsidRDefault="00FB1486" w:rsidP="00986E8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 Measure</w:t>
            </w:r>
          </w:p>
        </w:tc>
        <w:tc>
          <w:tcPr>
            <w:tcW w:w="6318" w:type="dxa"/>
          </w:tcPr>
          <w:p w:rsidR="00FB1486" w:rsidRPr="00FB1486" w:rsidRDefault="00FB1486" w:rsidP="00986E8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When</w:t>
            </w:r>
            <w:r w:rsidR="008835BA">
              <w:rPr>
                <w:rFonts w:cs="Times New Roman"/>
                <w:sz w:val="28"/>
                <w:szCs w:val="24"/>
              </w:rPr>
              <w:t xml:space="preserve"> ≤ 500</w:t>
            </w:r>
            <w:r w:rsidRPr="00FB1486">
              <w:rPr>
                <w:rFonts w:cs="Times New Roman"/>
                <w:sz w:val="28"/>
                <w:szCs w:val="24"/>
              </w:rPr>
              <w:t xml:space="preserve"> users </w:t>
            </w:r>
            <w:r w:rsidR="00027E92">
              <w:rPr>
                <w:rFonts w:cs="Times New Roman"/>
                <w:sz w:val="28"/>
                <w:szCs w:val="24"/>
              </w:rPr>
              <w:t>access</w:t>
            </w:r>
            <w:r w:rsidRPr="00FB1486">
              <w:rPr>
                <w:rFonts w:cs="Times New Roman"/>
                <w:sz w:val="28"/>
                <w:szCs w:val="24"/>
              </w:rPr>
              <w:t xml:space="preserve">, system will show </w:t>
            </w:r>
            <w:r w:rsidR="00027E92">
              <w:rPr>
                <w:rFonts w:cs="Times New Roman"/>
                <w:sz w:val="28"/>
                <w:szCs w:val="24"/>
              </w:rPr>
              <w:t>imformation in 2</w:t>
            </w:r>
            <w:r w:rsidRPr="00FB1486">
              <w:rPr>
                <w:rFonts w:cs="Times New Roman"/>
                <w:sz w:val="28"/>
                <w:szCs w:val="24"/>
              </w:rPr>
              <w:t xml:space="preserve"> seconds.</w:t>
            </w:r>
          </w:p>
        </w:tc>
      </w:tr>
    </w:tbl>
    <w:p w:rsidR="00FB1486" w:rsidRDefault="00FB1486" w:rsidP="00FB1486"/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538"/>
        <w:gridCol w:w="6318"/>
      </w:tblGrid>
      <w:tr w:rsidR="008835BA" w:rsidRPr="00CF2813" w:rsidTr="00975F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56" w:type="dxa"/>
            <w:gridSpan w:val="2"/>
          </w:tcPr>
          <w:p w:rsidR="008835BA" w:rsidRPr="00FB1486" w:rsidRDefault="008835BA" w:rsidP="005D3DF4">
            <w:pPr>
              <w:tabs>
                <w:tab w:val="left" w:pos="2295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color w:val="FFFFFF" w:themeColor="background1"/>
                <w:sz w:val="28"/>
                <w:szCs w:val="24"/>
              </w:rPr>
              <w:t>ID : SQA-P02</w:t>
            </w:r>
            <w:r w:rsidR="005D3DF4">
              <w:rPr>
                <w:rFonts w:cs="Times New Roman"/>
                <w:color w:val="FFFFFF" w:themeColor="background1"/>
                <w:sz w:val="28"/>
                <w:szCs w:val="24"/>
              </w:rPr>
              <w:t xml:space="preserve"> : </w:t>
            </w:r>
            <w:r w:rsidR="005D3DF4" w:rsidRPr="005D3DF4">
              <w:rPr>
                <w:color w:val="FFFFFF" w:themeColor="background1"/>
                <w:sz w:val="28"/>
                <w:szCs w:val="28"/>
              </w:rPr>
              <w:t>Education staffs can import point into system a</w:t>
            </w:r>
            <w:r w:rsidR="005D3DF4" w:rsidRPr="005D3DF4">
              <w:rPr>
                <w:rFonts w:cs="Times New Roman"/>
                <w:color w:val="FFFFFF" w:themeColor="background1"/>
                <w:sz w:val="28"/>
                <w:szCs w:val="28"/>
              </w:rPr>
              <w:t>verage 1000 points will import about 4 seconds</w:t>
            </w:r>
          </w:p>
        </w:tc>
      </w:tr>
      <w:tr w:rsidR="008835BA" w:rsidRPr="00CF2813" w:rsidTr="00975FC5">
        <w:tc>
          <w:tcPr>
            <w:tcW w:w="2538" w:type="dxa"/>
          </w:tcPr>
          <w:p w:rsidR="008835BA" w:rsidRPr="00FB1486" w:rsidRDefault="008835BA" w:rsidP="00975FC5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Source Of Stimulus </w:t>
            </w:r>
          </w:p>
        </w:tc>
        <w:tc>
          <w:tcPr>
            <w:tcW w:w="6318" w:type="dxa"/>
          </w:tcPr>
          <w:p w:rsidR="008835BA" w:rsidRPr="00FB1486" w:rsidRDefault="008835BA" w:rsidP="00975FC5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Education staffs</w:t>
            </w:r>
          </w:p>
        </w:tc>
      </w:tr>
      <w:tr w:rsidR="008835BA" w:rsidRPr="00CF2813" w:rsidTr="00975FC5">
        <w:tc>
          <w:tcPr>
            <w:tcW w:w="2538" w:type="dxa"/>
          </w:tcPr>
          <w:p w:rsidR="008835BA" w:rsidRPr="00FB1486" w:rsidRDefault="008835BA" w:rsidP="00975FC5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Stimulus </w:t>
            </w:r>
          </w:p>
        </w:tc>
        <w:tc>
          <w:tcPr>
            <w:tcW w:w="6318" w:type="dxa"/>
          </w:tcPr>
          <w:p w:rsidR="008835BA" w:rsidRPr="00FB1486" w:rsidRDefault="008835BA" w:rsidP="00975FC5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Import point into system</w:t>
            </w:r>
          </w:p>
        </w:tc>
      </w:tr>
      <w:tr w:rsidR="008835BA" w:rsidRPr="00CF2813" w:rsidTr="00975FC5">
        <w:tc>
          <w:tcPr>
            <w:tcW w:w="2538" w:type="dxa"/>
          </w:tcPr>
          <w:p w:rsidR="008835BA" w:rsidRPr="00FB1486" w:rsidRDefault="008835BA" w:rsidP="00975FC5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Enviroment </w:t>
            </w:r>
          </w:p>
        </w:tc>
        <w:tc>
          <w:tcPr>
            <w:tcW w:w="6318" w:type="dxa"/>
          </w:tcPr>
          <w:p w:rsidR="008835BA" w:rsidRPr="00FB1486" w:rsidRDefault="008835BA" w:rsidP="00975FC5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Normal operations</w:t>
            </w:r>
          </w:p>
        </w:tc>
      </w:tr>
      <w:tr w:rsidR="008835BA" w:rsidRPr="00CF2813" w:rsidTr="00975FC5">
        <w:tc>
          <w:tcPr>
            <w:tcW w:w="2538" w:type="dxa"/>
          </w:tcPr>
          <w:p w:rsidR="008835BA" w:rsidRPr="00FB1486" w:rsidRDefault="008835BA" w:rsidP="00975FC5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Artifact </w:t>
            </w:r>
          </w:p>
        </w:tc>
        <w:tc>
          <w:tcPr>
            <w:tcW w:w="6318" w:type="dxa"/>
          </w:tcPr>
          <w:p w:rsidR="008835BA" w:rsidRPr="00FB1486" w:rsidRDefault="008835BA" w:rsidP="00975FC5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System</w:t>
            </w:r>
          </w:p>
        </w:tc>
      </w:tr>
      <w:tr w:rsidR="008835BA" w:rsidRPr="00CF2813" w:rsidTr="00975FC5">
        <w:tc>
          <w:tcPr>
            <w:tcW w:w="2538" w:type="dxa"/>
          </w:tcPr>
          <w:p w:rsidR="008835BA" w:rsidRPr="00FB1486" w:rsidRDefault="008835BA" w:rsidP="00975FC5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</w:t>
            </w:r>
          </w:p>
        </w:tc>
        <w:tc>
          <w:tcPr>
            <w:tcW w:w="6318" w:type="dxa"/>
          </w:tcPr>
          <w:p w:rsidR="008835BA" w:rsidRPr="00FB1486" w:rsidRDefault="008835BA" w:rsidP="00975FC5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 xml:space="preserve">Education staffs import point into system </w:t>
            </w:r>
          </w:p>
        </w:tc>
      </w:tr>
      <w:tr w:rsidR="008835BA" w:rsidRPr="00CF2813" w:rsidTr="00975FC5">
        <w:tc>
          <w:tcPr>
            <w:tcW w:w="2538" w:type="dxa"/>
          </w:tcPr>
          <w:p w:rsidR="008835BA" w:rsidRPr="00FB1486" w:rsidRDefault="008835BA" w:rsidP="00975FC5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 Measure</w:t>
            </w:r>
          </w:p>
        </w:tc>
        <w:tc>
          <w:tcPr>
            <w:tcW w:w="6318" w:type="dxa"/>
          </w:tcPr>
          <w:p w:rsidR="008835BA" w:rsidRPr="00FB1486" w:rsidRDefault="008835BA" w:rsidP="00975FC5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Average 1000 points will import about 4 seconds</w:t>
            </w:r>
          </w:p>
        </w:tc>
      </w:tr>
    </w:tbl>
    <w:p w:rsidR="008835BA" w:rsidRPr="00FB1486" w:rsidRDefault="008835BA" w:rsidP="00FB1486"/>
    <w:p w:rsidR="00FB1486" w:rsidRPr="007C07F1" w:rsidRDefault="00FB1486" w:rsidP="00FB1486">
      <w:pPr>
        <w:pStyle w:val="Heading1"/>
        <w:numPr>
          <w:ilvl w:val="1"/>
          <w:numId w:val="48"/>
        </w:numPr>
        <w:spacing w:before="0"/>
        <w:rPr>
          <w:rFonts w:ascii="Times New Roman" w:hAnsi="Times New Roman" w:cs="Times New Roman"/>
          <w:color w:val="FF3333"/>
          <w:sz w:val="36"/>
        </w:rPr>
      </w:pPr>
      <w:bookmarkStart w:id="15" w:name="_Toc469408164"/>
      <w:r w:rsidRPr="006D7EB6">
        <w:rPr>
          <w:rFonts w:ascii="Times New Roman" w:hAnsi="Times New Roman" w:cs="Times New Roman"/>
          <w:color w:val="FF3333"/>
          <w:sz w:val="32"/>
        </w:rPr>
        <w:lastRenderedPageBreak/>
        <w:t>Availability</w:t>
      </w:r>
      <w:bookmarkEnd w:id="15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538"/>
        <w:gridCol w:w="6318"/>
      </w:tblGrid>
      <w:tr w:rsidR="00FB1486" w:rsidRPr="00CF2813" w:rsidTr="00BA1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56" w:type="dxa"/>
            <w:gridSpan w:val="2"/>
          </w:tcPr>
          <w:p w:rsidR="00FB1486" w:rsidRPr="00FB1486" w:rsidRDefault="00FB1486" w:rsidP="00BA17A6">
            <w:pPr>
              <w:rPr>
                <w:rFonts w:cs="Times New Roman"/>
                <w:szCs w:val="24"/>
              </w:rPr>
            </w:pPr>
            <w:r w:rsidRPr="00FB1486">
              <w:rPr>
                <w:rFonts w:cs="Times New Roman"/>
                <w:color w:val="FFFFFF" w:themeColor="background1"/>
                <w:sz w:val="28"/>
                <w:szCs w:val="24"/>
              </w:rPr>
              <w:t>ID : SQA-</w:t>
            </w:r>
            <w:r w:rsidR="008835BA">
              <w:rPr>
                <w:rFonts w:cs="Times New Roman"/>
                <w:color w:val="FFFFFF" w:themeColor="background1"/>
                <w:sz w:val="28"/>
                <w:szCs w:val="24"/>
              </w:rPr>
              <w:t>A</w:t>
            </w:r>
            <w:r w:rsidRPr="00FB1486">
              <w:rPr>
                <w:rFonts w:cs="Times New Roman"/>
                <w:color w:val="FFFFFF" w:themeColor="background1"/>
                <w:sz w:val="28"/>
                <w:szCs w:val="24"/>
              </w:rPr>
              <w:t>01</w:t>
            </w:r>
            <w:r w:rsidR="005D3DF4">
              <w:rPr>
                <w:rFonts w:cs="Times New Roman"/>
                <w:color w:val="FFFFFF" w:themeColor="background1"/>
                <w:sz w:val="28"/>
                <w:szCs w:val="24"/>
              </w:rPr>
              <w:t xml:space="preserve"> : </w:t>
            </w:r>
            <w:r w:rsidR="005D3DF4" w:rsidRPr="005D3DF4">
              <w:rPr>
                <w:color w:val="FFFFFF" w:themeColor="background1"/>
                <w:sz w:val="28"/>
              </w:rPr>
              <w:t>When Web server unresponsive, can re-operation quickly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Source Of Stimulus </w:t>
            </w:r>
          </w:p>
        </w:tc>
        <w:tc>
          <w:tcPr>
            <w:tcW w:w="6318" w:type="dxa"/>
          </w:tcPr>
          <w:p w:rsidR="00FB1486" w:rsidRPr="00FB1486" w:rsidRDefault="00F90997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Web Server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Stimulus </w:t>
            </w:r>
          </w:p>
        </w:tc>
        <w:tc>
          <w:tcPr>
            <w:tcW w:w="6318" w:type="dxa"/>
          </w:tcPr>
          <w:p w:rsidR="00FB1486" w:rsidRPr="00FB1486" w:rsidRDefault="00F90997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Web Server</w:t>
            </w:r>
            <w:r w:rsidR="008835BA">
              <w:rPr>
                <w:rFonts w:cs="Times New Roman"/>
                <w:sz w:val="28"/>
                <w:szCs w:val="24"/>
              </w:rPr>
              <w:t xml:space="preserve"> unresponsive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Enviroment </w:t>
            </w:r>
          </w:p>
        </w:tc>
        <w:tc>
          <w:tcPr>
            <w:tcW w:w="631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Normal operations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Artifact </w:t>
            </w:r>
          </w:p>
        </w:tc>
        <w:tc>
          <w:tcPr>
            <w:tcW w:w="6318" w:type="dxa"/>
          </w:tcPr>
          <w:p w:rsidR="00FB1486" w:rsidRPr="00FB1486" w:rsidRDefault="00F90997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System</w:t>
            </w:r>
            <w:r w:rsidR="001C5EF8">
              <w:rPr>
                <w:rFonts w:cs="Times New Roman"/>
                <w:sz w:val="28"/>
                <w:szCs w:val="24"/>
              </w:rPr>
              <w:t>’s</w:t>
            </w:r>
            <w:r>
              <w:rPr>
                <w:rFonts w:cs="Times New Roman"/>
                <w:sz w:val="28"/>
                <w:szCs w:val="24"/>
              </w:rPr>
              <w:t xml:space="preserve"> processor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</w:t>
            </w:r>
          </w:p>
        </w:tc>
        <w:tc>
          <w:tcPr>
            <w:tcW w:w="6318" w:type="dxa"/>
          </w:tcPr>
          <w:p w:rsidR="00FB1486" w:rsidRPr="001C5EF8" w:rsidRDefault="00F90997" w:rsidP="00BA17A6">
            <w:pPr>
              <w:rPr>
                <w:rFonts w:cs="Times New Roman"/>
                <w:color w:val="FF0000"/>
                <w:sz w:val="28"/>
                <w:szCs w:val="24"/>
              </w:rPr>
            </w:pPr>
            <w:r w:rsidRPr="001C5EF8">
              <w:rPr>
                <w:rFonts w:cs="Times New Roman"/>
                <w:color w:val="FF0000"/>
                <w:sz w:val="28"/>
                <w:szCs w:val="24"/>
              </w:rPr>
              <w:t>System display server failure notification , save data to Local database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 Measure</w:t>
            </w:r>
          </w:p>
        </w:tc>
        <w:tc>
          <w:tcPr>
            <w:tcW w:w="6318" w:type="dxa"/>
          </w:tcPr>
          <w:p w:rsidR="00FB1486" w:rsidRPr="001C5EF8" w:rsidRDefault="00F90997" w:rsidP="00BA17A6">
            <w:pPr>
              <w:rPr>
                <w:rFonts w:cs="Times New Roman"/>
                <w:color w:val="FF0000"/>
                <w:sz w:val="28"/>
                <w:szCs w:val="24"/>
              </w:rPr>
            </w:pPr>
            <w:r w:rsidRPr="001C5EF8">
              <w:rPr>
                <w:rFonts w:cs="Times New Roman"/>
                <w:color w:val="FF0000"/>
                <w:sz w:val="28"/>
                <w:szCs w:val="24"/>
              </w:rPr>
              <w:t>The server recovered quickly , information from local will update to server about 10 seconds</w:t>
            </w:r>
          </w:p>
        </w:tc>
      </w:tr>
    </w:tbl>
    <w:p w:rsidR="00FB1486" w:rsidRDefault="00FB1486" w:rsidP="00FB1486"/>
    <w:p w:rsidR="001C5EF8" w:rsidRPr="00FB1486" w:rsidRDefault="001C5EF8" w:rsidP="00FB1486"/>
    <w:p w:rsidR="00FB1486" w:rsidRPr="007C07F1" w:rsidRDefault="00FB1486" w:rsidP="00FB1486">
      <w:pPr>
        <w:pStyle w:val="Heading1"/>
        <w:numPr>
          <w:ilvl w:val="1"/>
          <w:numId w:val="48"/>
        </w:numPr>
        <w:spacing w:before="0"/>
        <w:rPr>
          <w:rFonts w:ascii="Times New Roman" w:hAnsi="Times New Roman" w:cs="Times New Roman"/>
          <w:color w:val="FF3333"/>
          <w:sz w:val="36"/>
        </w:rPr>
      </w:pPr>
      <w:bookmarkStart w:id="16" w:name="_Toc469408165"/>
      <w:r w:rsidRPr="006D7EB6">
        <w:rPr>
          <w:rFonts w:ascii="Times New Roman" w:hAnsi="Times New Roman" w:cs="Times New Roman"/>
          <w:color w:val="FF3333"/>
          <w:sz w:val="32"/>
        </w:rPr>
        <w:t>Scalability</w:t>
      </w:r>
      <w:bookmarkEnd w:id="16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538"/>
        <w:gridCol w:w="6318"/>
      </w:tblGrid>
      <w:tr w:rsidR="00FB1486" w:rsidRPr="00CF2813" w:rsidTr="00BA1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56" w:type="dxa"/>
            <w:gridSpan w:val="2"/>
          </w:tcPr>
          <w:p w:rsidR="00FB1486" w:rsidRPr="00FB1486" w:rsidRDefault="00FB1486" w:rsidP="00BA17A6">
            <w:pPr>
              <w:rPr>
                <w:rFonts w:cs="Times New Roman"/>
                <w:szCs w:val="24"/>
              </w:rPr>
            </w:pPr>
            <w:r w:rsidRPr="00FB1486">
              <w:rPr>
                <w:rFonts w:cs="Times New Roman"/>
                <w:color w:val="FFFFFF" w:themeColor="background1"/>
                <w:sz w:val="28"/>
                <w:szCs w:val="24"/>
              </w:rPr>
              <w:t>ID : SQA-</w:t>
            </w:r>
            <w:r w:rsidR="00317532">
              <w:rPr>
                <w:rFonts w:cs="Times New Roman"/>
                <w:color w:val="FFFFFF" w:themeColor="background1"/>
                <w:sz w:val="28"/>
                <w:szCs w:val="24"/>
              </w:rPr>
              <w:t>C</w:t>
            </w:r>
            <w:r w:rsidRPr="00FB1486">
              <w:rPr>
                <w:rFonts w:cs="Times New Roman"/>
                <w:color w:val="FFFFFF" w:themeColor="background1"/>
                <w:sz w:val="28"/>
                <w:szCs w:val="24"/>
              </w:rPr>
              <w:t>01</w:t>
            </w:r>
            <w:r w:rsidR="005D3DF4">
              <w:rPr>
                <w:rFonts w:cs="Times New Roman"/>
                <w:color w:val="FFFFFF" w:themeColor="background1"/>
                <w:sz w:val="28"/>
                <w:szCs w:val="24"/>
              </w:rPr>
              <w:t xml:space="preserve"> : </w:t>
            </w:r>
            <w:r w:rsidR="005D3DF4" w:rsidRPr="005D3DF4">
              <w:rPr>
                <w:color w:val="FFFFFF" w:themeColor="background1"/>
                <w:sz w:val="28"/>
              </w:rPr>
              <w:t>System can expand limit number of users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Source Of Stimulus </w:t>
            </w:r>
          </w:p>
        </w:tc>
        <w:tc>
          <w:tcPr>
            <w:tcW w:w="6318" w:type="dxa"/>
          </w:tcPr>
          <w:p w:rsidR="00FB1486" w:rsidRPr="00FB1486" w:rsidRDefault="00C4584C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Developer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Stimulus </w:t>
            </w:r>
          </w:p>
        </w:tc>
        <w:tc>
          <w:tcPr>
            <w:tcW w:w="6318" w:type="dxa"/>
          </w:tcPr>
          <w:p w:rsidR="00FB1486" w:rsidRPr="00FB1486" w:rsidRDefault="00317532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Admin w</w:t>
            </w:r>
            <w:r w:rsidR="00C4584C">
              <w:rPr>
                <w:rFonts w:cs="Times New Roman"/>
                <w:sz w:val="28"/>
                <w:szCs w:val="24"/>
              </w:rPr>
              <w:t>ish to expand limit number of users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Enviroment </w:t>
            </w:r>
          </w:p>
        </w:tc>
        <w:tc>
          <w:tcPr>
            <w:tcW w:w="6318" w:type="dxa"/>
          </w:tcPr>
          <w:p w:rsidR="00FB1486" w:rsidRPr="00FB1486" w:rsidRDefault="00C4584C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Build time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Artifact </w:t>
            </w:r>
          </w:p>
        </w:tc>
        <w:tc>
          <w:tcPr>
            <w:tcW w:w="6318" w:type="dxa"/>
          </w:tcPr>
          <w:p w:rsidR="00FB1486" w:rsidRPr="00FB1486" w:rsidRDefault="00317532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 xml:space="preserve">Source </w:t>
            </w:r>
            <w:r w:rsidR="00C4584C">
              <w:rPr>
                <w:rFonts w:cs="Times New Roman"/>
                <w:sz w:val="28"/>
                <w:szCs w:val="24"/>
              </w:rPr>
              <w:t>Code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</w:t>
            </w:r>
          </w:p>
        </w:tc>
        <w:tc>
          <w:tcPr>
            <w:tcW w:w="6318" w:type="dxa"/>
          </w:tcPr>
          <w:p w:rsidR="00FB1486" w:rsidRPr="00FB1486" w:rsidRDefault="00C4584C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Expand limit number of users successful and unit tested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 Measure</w:t>
            </w:r>
          </w:p>
        </w:tc>
        <w:tc>
          <w:tcPr>
            <w:tcW w:w="6318" w:type="dxa"/>
          </w:tcPr>
          <w:p w:rsidR="00FB1486" w:rsidRPr="00FB1486" w:rsidRDefault="00C4584C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Limit number of user is from 3000 users into 5000 users</w:t>
            </w:r>
          </w:p>
        </w:tc>
      </w:tr>
    </w:tbl>
    <w:p w:rsidR="00FB1486" w:rsidRPr="00FB1486" w:rsidRDefault="00FB1486" w:rsidP="00FB1486"/>
    <w:p w:rsidR="00FB1486" w:rsidRPr="007C07F1" w:rsidRDefault="00FB1486" w:rsidP="00FB1486">
      <w:pPr>
        <w:pStyle w:val="Heading1"/>
        <w:numPr>
          <w:ilvl w:val="1"/>
          <w:numId w:val="48"/>
        </w:numPr>
        <w:spacing w:before="0"/>
        <w:rPr>
          <w:rFonts w:ascii="Times New Roman" w:hAnsi="Times New Roman" w:cs="Times New Roman"/>
          <w:color w:val="FF3333"/>
          <w:sz w:val="36"/>
        </w:rPr>
      </w:pPr>
      <w:bookmarkStart w:id="17" w:name="_Toc469408166"/>
      <w:r w:rsidRPr="006D7EB6">
        <w:rPr>
          <w:rFonts w:ascii="Times New Roman" w:hAnsi="Times New Roman" w:cs="Times New Roman"/>
          <w:color w:val="FF3333"/>
          <w:sz w:val="32"/>
        </w:rPr>
        <w:t>Useability</w:t>
      </w:r>
      <w:bookmarkEnd w:id="17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538"/>
        <w:gridCol w:w="6318"/>
      </w:tblGrid>
      <w:tr w:rsidR="00FB1486" w:rsidRPr="00CF2813" w:rsidTr="00BA1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56" w:type="dxa"/>
            <w:gridSpan w:val="2"/>
          </w:tcPr>
          <w:p w:rsidR="00FB1486" w:rsidRPr="00FB1486" w:rsidRDefault="00FB1486" w:rsidP="005D3DF4">
            <w:pPr>
              <w:tabs>
                <w:tab w:val="left" w:pos="2805"/>
              </w:tabs>
              <w:rPr>
                <w:rFonts w:cs="Times New Roman"/>
                <w:szCs w:val="24"/>
              </w:rPr>
            </w:pPr>
            <w:r w:rsidRPr="00FB1486">
              <w:rPr>
                <w:rFonts w:cs="Times New Roman"/>
                <w:color w:val="FFFFFF" w:themeColor="background1"/>
                <w:sz w:val="28"/>
                <w:szCs w:val="24"/>
              </w:rPr>
              <w:t>ID : SQA-</w:t>
            </w:r>
            <w:r w:rsidR="008229B9">
              <w:rPr>
                <w:rFonts w:cs="Times New Roman"/>
                <w:color w:val="FFFFFF" w:themeColor="background1"/>
                <w:sz w:val="28"/>
                <w:szCs w:val="24"/>
              </w:rPr>
              <w:t>U</w:t>
            </w:r>
            <w:r w:rsidRPr="00FB1486">
              <w:rPr>
                <w:rFonts w:cs="Times New Roman"/>
                <w:color w:val="FFFFFF" w:themeColor="background1"/>
                <w:sz w:val="28"/>
                <w:szCs w:val="24"/>
              </w:rPr>
              <w:t>01</w:t>
            </w:r>
            <w:r w:rsidR="005D3DF4">
              <w:rPr>
                <w:rFonts w:cs="Times New Roman"/>
                <w:color w:val="FFFFFF" w:themeColor="background1"/>
                <w:sz w:val="28"/>
                <w:szCs w:val="24"/>
              </w:rPr>
              <w:t xml:space="preserve"> : </w:t>
            </w:r>
            <w:r w:rsidR="005D3DF4" w:rsidRPr="005D3DF4">
              <w:rPr>
                <w:color w:val="FFFFFF" w:themeColor="background1"/>
                <w:sz w:val="28"/>
              </w:rPr>
              <w:t>System has friendly interface and easy to use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Source Of Stimulus </w:t>
            </w:r>
          </w:p>
        </w:tc>
        <w:tc>
          <w:tcPr>
            <w:tcW w:w="6318" w:type="dxa"/>
          </w:tcPr>
          <w:p w:rsidR="00FB1486" w:rsidRPr="00FB1486" w:rsidRDefault="00F30945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Users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Stimulus </w:t>
            </w:r>
          </w:p>
        </w:tc>
        <w:tc>
          <w:tcPr>
            <w:tcW w:w="6318" w:type="dxa"/>
          </w:tcPr>
          <w:p w:rsidR="00FB1486" w:rsidRPr="00FB1486" w:rsidRDefault="00656740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Use the system efficiently , Learn to use the system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Enviroment </w:t>
            </w:r>
          </w:p>
        </w:tc>
        <w:tc>
          <w:tcPr>
            <w:tcW w:w="6318" w:type="dxa"/>
          </w:tcPr>
          <w:p w:rsidR="00FB1486" w:rsidRPr="00FB1486" w:rsidRDefault="00F006A2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System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Artifact </w:t>
            </w:r>
          </w:p>
        </w:tc>
        <w:tc>
          <w:tcPr>
            <w:tcW w:w="6318" w:type="dxa"/>
          </w:tcPr>
          <w:p w:rsidR="00FB1486" w:rsidRPr="00FB1486" w:rsidRDefault="00656740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Runtime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</w:t>
            </w:r>
          </w:p>
        </w:tc>
        <w:tc>
          <w:tcPr>
            <w:tcW w:w="6318" w:type="dxa"/>
          </w:tcPr>
          <w:p w:rsidR="00FB1486" w:rsidRPr="00FB1486" w:rsidRDefault="00656740" w:rsidP="00317532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 xml:space="preserve">User uses system </w:t>
            </w:r>
            <w:r w:rsidR="00317532">
              <w:rPr>
                <w:rFonts w:cs="Times New Roman"/>
                <w:sz w:val="28"/>
                <w:szCs w:val="24"/>
              </w:rPr>
              <w:t>effectively</w:t>
            </w:r>
            <w:r w:rsidR="008229B9">
              <w:rPr>
                <w:rFonts w:cs="Times New Roman"/>
                <w:sz w:val="28"/>
                <w:szCs w:val="24"/>
              </w:rPr>
              <w:t xml:space="preserve"> , interface is familiar to user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 Measure</w:t>
            </w:r>
          </w:p>
        </w:tc>
        <w:tc>
          <w:tcPr>
            <w:tcW w:w="6318" w:type="dxa"/>
          </w:tcPr>
          <w:p w:rsidR="00FB1486" w:rsidRPr="00FB1486" w:rsidRDefault="00656740" w:rsidP="008229B9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U</w:t>
            </w:r>
            <w:r w:rsidR="00FB1486" w:rsidRPr="00FB1486">
              <w:rPr>
                <w:rFonts w:cs="Times New Roman"/>
                <w:sz w:val="28"/>
                <w:szCs w:val="24"/>
              </w:rPr>
              <w:t>sers</w:t>
            </w:r>
            <w:r w:rsidR="008229B9">
              <w:rPr>
                <w:rFonts w:cs="Times New Roman"/>
                <w:sz w:val="28"/>
                <w:szCs w:val="24"/>
              </w:rPr>
              <w:t xml:space="preserve"> can</w:t>
            </w:r>
            <w:r w:rsidR="00FB1486" w:rsidRPr="00FB1486">
              <w:rPr>
                <w:rFonts w:cs="Times New Roman"/>
                <w:sz w:val="28"/>
                <w:szCs w:val="24"/>
              </w:rPr>
              <w:t xml:space="preserve"> </w:t>
            </w:r>
            <w:r>
              <w:rPr>
                <w:rFonts w:cs="Times New Roman"/>
                <w:sz w:val="28"/>
                <w:szCs w:val="24"/>
              </w:rPr>
              <w:t xml:space="preserve">use </w:t>
            </w:r>
            <w:r w:rsidR="00FB1486" w:rsidRPr="00FB1486">
              <w:rPr>
                <w:rFonts w:cs="Times New Roman"/>
                <w:sz w:val="28"/>
                <w:szCs w:val="24"/>
              </w:rPr>
              <w:t>system</w:t>
            </w:r>
            <w:r>
              <w:rPr>
                <w:rFonts w:cs="Times New Roman"/>
                <w:sz w:val="28"/>
                <w:szCs w:val="24"/>
              </w:rPr>
              <w:t xml:space="preserve"> within 2 minute of experimentation</w:t>
            </w:r>
          </w:p>
        </w:tc>
      </w:tr>
    </w:tbl>
    <w:p w:rsidR="00FB1486" w:rsidRPr="00FB1486" w:rsidRDefault="00FB1486" w:rsidP="00FB1486"/>
    <w:p w:rsidR="00FB1486" w:rsidRPr="007C07F1" w:rsidRDefault="00FB1486" w:rsidP="00FB1486">
      <w:pPr>
        <w:pStyle w:val="Heading1"/>
        <w:numPr>
          <w:ilvl w:val="1"/>
          <w:numId w:val="48"/>
        </w:numPr>
        <w:spacing w:before="0"/>
        <w:rPr>
          <w:rFonts w:ascii="Times New Roman" w:hAnsi="Times New Roman" w:cs="Times New Roman"/>
          <w:color w:val="FF3333"/>
          <w:sz w:val="36"/>
        </w:rPr>
      </w:pPr>
      <w:bookmarkStart w:id="18" w:name="_Toc469408167"/>
      <w:r w:rsidRPr="006D7EB6">
        <w:rPr>
          <w:rFonts w:ascii="Times New Roman" w:hAnsi="Times New Roman" w:cs="Times New Roman"/>
          <w:color w:val="FF3333"/>
          <w:sz w:val="32"/>
        </w:rPr>
        <w:t>Portability</w:t>
      </w:r>
      <w:bookmarkEnd w:id="18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538"/>
        <w:gridCol w:w="6318"/>
      </w:tblGrid>
      <w:tr w:rsidR="00FB1486" w:rsidRPr="00CF2813" w:rsidTr="00BA1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56" w:type="dxa"/>
            <w:gridSpan w:val="2"/>
          </w:tcPr>
          <w:p w:rsidR="00FB1486" w:rsidRPr="00FB1486" w:rsidRDefault="00FB1486" w:rsidP="005D3DF4">
            <w:pPr>
              <w:tabs>
                <w:tab w:val="left" w:pos="2880"/>
              </w:tabs>
              <w:rPr>
                <w:rFonts w:cs="Times New Roman"/>
                <w:szCs w:val="24"/>
              </w:rPr>
            </w:pPr>
            <w:r w:rsidRPr="00FB1486">
              <w:rPr>
                <w:rFonts w:cs="Times New Roman"/>
                <w:color w:val="FFFFFF" w:themeColor="background1"/>
                <w:sz w:val="28"/>
                <w:szCs w:val="24"/>
              </w:rPr>
              <w:t>ID : SQA-</w:t>
            </w:r>
            <w:r w:rsidR="00AE5795">
              <w:rPr>
                <w:rFonts w:cs="Times New Roman"/>
                <w:color w:val="FFFFFF" w:themeColor="background1"/>
                <w:sz w:val="28"/>
                <w:szCs w:val="24"/>
              </w:rPr>
              <w:t>R</w:t>
            </w:r>
            <w:r w:rsidRPr="00FB1486">
              <w:rPr>
                <w:rFonts w:cs="Times New Roman"/>
                <w:color w:val="FFFFFF" w:themeColor="background1"/>
                <w:sz w:val="28"/>
                <w:szCs w:val="24"/>
              </w:rPr>
              <w:t>01</w:t>
            </w:r>
            <w:r w:rsidR="005D3DF4">
              <w:rPr>
                <w:rFonts w:cs="Times New Roman"/>
                <w:color w:val="FFFFFF" w:themeColor="background1"/>
                <w:sz w:val="28"/>
                <w:szCs w:val="24"/>
              </w:rPr>
              <w:t xml:space="preserve"> : </w:t>
            </w:r>
            <w:r w:rsidR="005D3DF4" w:rsidRPr="005D3DF4">
              <w:rPr>
                <w:color w:val="FFFFFF" w:themeColor="background1"/>
                <w:sz w:val="28"/>
              </w:rPr>
              <w:t>Users can use the system on mobile platform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Source Of Stimulus </w:t>
            </w:r>
          </w:p>
        </w:tc>
        <w:tc>
          <w:tcPr>
            <w:tcW w:w="6318" w:type="dxa"/>
          </w:tcPr>
          <w:p w:rsidR="00FB1486" w:rsidRPr="00FB1486" w:rsidRDefault="00C4584C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Users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Stimulus </w:t>
            </w:r>
          </w:p>
        </w:tc>
        <w:tc>
          <w:tcPr>
            <w:tcW w:w="6318" w:type="dxa"/>
          </w:tcPr>
          <w:p w:rsidR="00FB1486" w:rsidRPr="00FB1486" w:rsidRDefault="007C07F1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Use system in tablet , smartphone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Enviroment </w:t>
            </w:r>
          </w:p>
        </w:tc>
        <w:tc>
          <w:tcPr>
            <w:tcW w:w="6318" w:type="dxa"/>
          </w:tcPr>
          <w:p w:rsidR="00FB1486" w:rsidRPr="00FB1486" w:rsidRDefault="003D67A1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S</w:t>
            </w:r>
            <w:r w:rsidR="007C07F1">
              <w:rPr>
                <w:rFonts w:cs="Times New Roman"/>
                <w:sz w:val="28"/>
                <w:szCs w:val="24"/>
              </w:rPr>
              <w:t>ystem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Artifact </w:t>
            </w:r>
          </w:p>
        </w:tc>
        <w:tc>
          <w:tcPr>
            <w:tcW w:w="6318" w:type="dxa"/>
          </w:tcPr>
          <w:p w:rsidR="00FB1486" w:rsidRPr="00FB1486" w:rsidRDefault="007C07F1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System services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</w:t>
            </w:r>
          </w:p>
        </w:tc>
        <w:tc>
          <w:tcPr>
            <w:tcW w:w="6318" w:type="dxa"/>
          </w:tcPr>
          <w:p w:rsidR="00FB1486" w:rsidRPr="00FB1486" w:rsidRDefault="007C07F1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Use system in tablet , smartphone successful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 Measure</w:t>
            </w:r>
          </w:p>
        </w:tc>
        <w:tc>
          <w:tcPr>
            <w:tcW w:w="6318" w:type="dxa"/>
          </w:tcPr>
          <w:p w:rsidR="00FB1486" w:rsidRPr="00FB1486" w:rsidRDefault="007C07F1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R</w:t>
            </w:r>
            <w:r w:rsidRPr="007C07F1">
              <w:rPr>
                <w:rFonts w:cs="Times New Roman"/>
                <w:sz w:val="28"/>
                <w:szCs w:val="24"/>
              </w:rPr>
              <w:t>esponse time equivalent to the system on the PC</w:t>
            </w:r>
          </w:p>
        </w:tc>
      </w:tr>
    </w:tbl>
    <w:p w:rsidR="007C07F1" w:rsidRDefault="007C07F1" w:rsidP="00FB1486"/>
    <w:p w:rsidR="00FB1486" w:rsidRPr="00FB1486" w:rsidRDefault="007C07F1" w:rsidP="00FB1486">
      <w:r>
        <w:br w:type="page"/>
      </w:r>
    </w:p>
    <w:p w:rsidR="00FB1486" w:rsidRPr="007C07F1" w:rsidRDefault="00FB1486" w:rsidP="00FB1486">
      <w:pPr>
        <w:pStyle w:val="Heading1"/>
        <w:numPr>
          <w:ilvl w:val="1"/>
          <w:numId w:val="48"/>
        </w:numPr>
        <w:spacing w:before="0"/>
        <w:rPr>
          <w:rFonts w:ascii="Times New Roman" w:hAnsi="Times New Roman" w:cs="Times New Roman"/>
          <w:color w:val="FF3333"/>
          <w:sz w:val="36"/>
        </w:rPr>
      </w:pPr>
      <w:bookmarkStart w:id="19" w:name="_Toc469408168"/>
      <w:r w:rsidRPr="006D7EB6">
        <w:rPr>
          <w:rFonts w:ascii="Times New Roman" w:hAnsi="Times New Roman" w:cs="Times New Roman"/>
          <w:color w:val="FF3333"/>
          <w:sz w:val="32"/>
        </w:rPr>
        <w:lastRenderedPageBreak/>
        <w:t>Modifiability</w:t>
      </w:r>
      <w:bookmarkEnd w:id="19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538"/>
        <w:gridCol w:w="6318"/>
      </w:tblGrid>
      <w:tr w:rsidR="00FB1486" w:rsidRPr="00CF2813" w:rsidTr="00BA1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56" w:type="dxa"/>
            <w:gridSpan w:val="2"/>
          </w:tcPr>
          <w:p w:rsidR="00FB1486" w:rsidRPr="00FB1486" w:rsidRDefault="00FB1486" w:rsidP="00BA17A6">
            <w:pPr>
              <w:rPr>
                <w:rFonts w:cs="Times New Roman"/>
                <w:szCs w:val="24"/>
              </w:rPr>
            </w:pPr>
            <w:r w:rsidRPr="00FB1486">
              <w:rPr>
                <w:rFonts w:cs="Times New Roman"/>
                <w:color w:val="FFFFFF" w:themeColor="background1"/>
                <w:sz w:val="28"/>
                <w:szCs w:val="24"/>
              </w:rPr>
              <w:t>ID : SQA-</w:t>
            </w:r>
            <w:r w:rsidR="001B7083">
              <w:rPr>
                <w:rFonts w:cs="Times New Roman"/>
                <w:color w:val="FFFFFF" w:themeColor="background1"/>
                <w:sz w:val="28"/>
                <w:szCs w:val="24"/>
              </w:rPr>
              <w:t>M</w:t>
            </w:r>
            <w:r w:rsidRPr="00FB1486">
              <w:rPr>
                <w:rFonts w:cs="Times New Roman"/>
                <w:color w:val="FFFFFF" w:themeColor="background1"/>
                <w:sz w:val="28"/>
                <w:szCs w:val="24"/>
              </w:rPr>
              <w:t>01</w:t>
            </w:r>
            <w:r w:rsidR="005D3DF4">
              <w:rPr>
                <w:rFonts w:cs="Times New Roman"/>
                <w:color w:val="FFFFFF" w:themeColor="background1"/>
                <w:sz w:val="28"/>
                <w:szCs w:val="24"/>
              </w:rPr>
              <w:t xml:space="preserve"> : </w:t>
            </w:r>
            <w:r w:rsidR="005D3DF4" w:rsidRPr="005D3DF4">
              <w:rPr>
                <w:rFonts w:cs="Times New Roman"/>
                <w:color w:val="FFFFFF" w:themeColor="background1"/>
                <w:sz w:val="28"/>
                <w:szCs w:val="24"/>
              </w:rPr>
              <w:t>The system can add/delete/modify other functions later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Source Of Stimulus </w:t>
            </w:r>
          </w:p>
        </w:tc>
        <w:tc>
          <w:tcPr>
            <w:tcW w:w="6318" w:type="dxa"/>
          </w:tcPr>
          <w:p w:rsidR="00FB1486" w:rsidRPr="00FB1486" w:rsidRDefault="00F006A2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Developer , system administrator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Stimulus </w:t>
            </w:r>
          </w:p>
        </w:tc>
        <w:tc>
          <w:tcPr>
            <w:tcW w:w="6318" w:type="dxa"/>
          </w:tcPr>
          <w:p w:rsidR="00FB1486" w:rsidRPr="00FB1486" w:rsidRDefault="00F006A2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Add/Delete/Modify functionality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Enviroment </w:t>
            </w:r>
          </w:p>
        </w:tc>
        <w:tc>
          <w:tcPr>
            <w:tcW w:w="6318" w:type="dxa"/>
          </w:tcPr>
          <w:p w:rsidR="00FB1486" w:rsidRPr="00FB1486" w:rsidRDefault="00F006A2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Build time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Artifact </w:t>
            </w:r>
          </w:p>
        </w:tc>
        <w:tc>
          <w:tcPr>
            <w:tcW w:w="6318" w:type="dxa"/>
          </w:tcPr>
          <w:p w:rsidR="00FB1486" w:rsidRPr="00FB1486" w:rsidRDefault="001B7083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 xml:space="preserve">Source </w:t>
            </w:r>
            <w:r w:rsidR="00F006A2">
              <w:rPr>
                <w:rFonts w:cs="Times New Roman"/>
                <w:sz w:val="28"/>
                <w:szCs w:val="24"/>
              </w:rPr>
              <w:t>Code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</w:t>
            </w:r>
          </w:p>
        </w:tc>
        <w:tc>
          <w:tcPr>
            <w:tcW w:w="6318" w:type="dxa"/>
          </w:tcPr>
          <w:p w:rsidR="00FB1486" w:rsidRPr="00FB1486" w:rsidRDefault="00F006A2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Add/Delete/Modify functionality successful and unit tested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 Measure</w:t>
            </w:r>
          </w:p>
        </w:tc>
        <w:tc>
          <w:tcPr>
            <w:tcW w:w="6318" w:type="dxa"/>
          </w:tcPr>
          <w:p w:rsidR="00FB1486" w:rsidRPr="00F006A2" w:rsidRDefault="00F006A2" w:rsidP="00BA17A6">
            <w:pPr>
              <w:rPr>
                <w:rFonts w:cs="Times New Roman"/>
                <w:sz w:val="28"/>
                <w:szCs w:val="28"/>
              </w:rPr>
            </w:pPr>
            <w:r w:rsidRPr="00F006A2">
              <w:rPr>
                <w:sz w:val="28"/>
                <w:szCs w:val="28"/>
              </w:rPr>
              <w:t>Cost in number, size, complexity of affected artifacts</w:t>
            </w:r>
          </w:p>
        </w:tc>
      </w:tr>
    </w:tbl>
    <w:p w:rsidR="00FB1486" w:rsidRPr="00FB1486" w:rsidRDefault="00FB1486" w:rsidP="00FB1486"/>
    <w:p w:rsidR="00FB1486" w:rsidRPr="007C07F1" w:rsidRDefault="00FB1486" w:rsidP="00FB1486">
      <w:pPr>
        <w:pStyle w:val="Heading1"/>
        <w:numPr>
          <w:ilvl w:val="1"/>
          <w:numId w:val="48"/>
        </w:numPr>
        <w:spacing w:before="0"/>
        <w:rPr>
          <w:rFonts w:ascii="Times New Roman" w:hAnsi="Times New Roman" w:cs="Times New Roman"/>
          <w:color w:val="FF3333"/>
          <w:sz w:val="36"/>
        </w:rPr>
      </w:pPr>
      <w:bookmarkStart w:id="20" w:name="_Toc469408169"/>
      <w:r w:rsidRPr="006D7EB6">
        <w:rPr>
          <w:rFonts w:ascii="Times New Roman" w:hAnsi="Times New Roman" w:cs="Times New Roman"/>
          <w:color w:val="FF3333"/>
          <w:sz w:val="32"/>
        </w:rPr>
        <w:t>Security</w:t>
      </w:r>
      <w:bookmarkEnd w:id="20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538"/>
        <w:gridCol w:w="6318"/>
      </w:tblGrid>
      <w:tr w:rsidR="00FB1486" w:rsidRPr="00CF2813" w:rsidTr="00BA1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56" w:type="dxa"/>
            <w:gridSpan w:val="2"/>
          </w:tcPr>
          <w:p w:rsidR="00FB1486" w:rsidRPr="00FB1486" w:rsidRDefault="00FB1486" w:rsidP="00BA17A6">
            <w:pPr>
              <w:rPr>
                <w:rFonts w:cs="Times New Roman"/>
                <w:szCs w:val="24"/>
              </w:rPr>
            </w:pPr>
            <w:r w:rsidRPr="00FB1486">
              <w:rPr>
                <w:rFonts w:cs="Times New Roman"/>
                <w:color w:val="FFFFFF" w:themeColor="background1"/>
                <w:sz w:val="28"/>
                <w:szCs w:val="24"/>
              </w:rPr>
              <w:t>ID : SQA-</w:t>
            </w:r>
            <w:r w:rsidR="001B7083">
              <w:rPr>
                <w:rFonts w:cs="Times New Roman"/>
                <w:color w:val="FFFFFF" w:themeColor="background1"/>
                <w:sz w:val="28"/>
                <w:szCs w:val="24"/>
              </w:rPr>
              <w:t>S</w:t>
            </w:r>
            <w:r w:rsidRPr="00FB1486">
              <w:rPr>
                <w:rFonts w:cs="Times New Roman"/>
                <w:color w:val="FFFFFF" w:themeColor="background1"/>
                <w:sz w:val="28"/>
                <w:szCs w:val="24"/>
              </w:rPr>
              <w:t>01</w:t>
            </w:r>
            <w:r w:rsidR="005D3DF4">
              <w:rPr>
                <w:rFonts w:cs="Times New Roman"/>
                <w:color w:val="FFFFFF" w:themeColor="background1"/>
                <w:sz w:val="28"/>
                <w:szCs w:val="24"/>
              </w:rPr>
              <w:t xml:space="preserve"> : </w:t>
            </w:r>
            <w:r w:rsidR="005D3DF4" w:rsidRPr="005D3DF4">
              <w:rPr>
                <w:rFonts w:cs="Times New Roman"/>
                <w:color w:val="FFFFFF" w:themeColor="background1"/>
                <w:sz w:val="28"/>
                <w:szCs w:val="24"/>
              </w:rPr>
              <w:t>System can authorize user’s informations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Source Of Stimulus </w:t>
            </w:r>
          </w:p>
        </w:tc>
        <w:tc>
          <w:tcPr>
            <w:tcW w:w="6318" w:type="dxa"/>
          </w:tcPr>
          <w:p w:rsidR="00FB1486" w:rsidRPr="00FB1486" w:rsidRDefault="00986E86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System admin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Stimulus </w:t>
            </w:r>
          </w:p>
        </w:tc>
        <w:tc>
          <w:tcPr>
            <w:tcW w:w="6318" w:type="dxa"/>
          </w:tcPr>
          <w:p w:rsidR="00FB1486" w:rsidRPr="00FB1486" w:rsidRDefault="00986E86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A</w:t>
            </w:r>
            <w:r w:rsidRPr="00986E86">
              <w:rPr>
                <w:rFonts w:cs="Times New Roman"/>
                <w:sz w:val="28"/>
                <w:szCs w:val="24"/>
              </w:rPr>
              <w:t>ccount authorization</w:t>
            </w:r>
            <w:r>
              <w:rPr>
                <w:rFonts w:cs="Times New Roman"/>
                <w:sz w:val="28"/>
                <w:szCs w:val="24"/>
              </w:rPr>
              <w:t xml:space="preserve"> to access system services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Enviroment </w:t>
            </w:r>
          </w:p>
        </w:tc>
        <w:tc>
          <w:tcPr>
            <w:tcW w:w="6318" w:type="dxa"/>
          </w:tcPr>
          <w:p w:rsidR="00FB1486" w:rsidRPr="00FB1486" w:rsidRDefault="00986E86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System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Artifact </w:t>
            </w:r>
          </w:p>
        </w:tc>
        <w:tc>
          <w:tcPr>
            <w:tcW w:w="6318" w:type="dxa"/>
          </w:tcPr>
          <w:p w:rsidR="00FB1486" w:rsidRPr="00FB1486" w:rsidRDefault="00986E86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Resource of the system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</w:t>
            </w:r>
          </w:p>
        </w:tc>
        <w:tc>
          <w:tcPr>
            <w:tcW w:w="6318" w:type="dxa"/>
          </w:tcPr>
          <w:p w:rsidR="00FB1486" w:rsidRPr="00986E86" w:rsidRDefault="00986E86" w:rsidP="00BA17A6">
            <w:pPr>
              <w:rPr>
                <w:rFonts w:cs="Times New Roman"/>
                <w:sz w:val="28"/>
                <w:szCs w:val="24"/>
              </w:rPr>
            </w:pPr>
            <w:r w:rsidRPr="00986E86">
              <w:rPr>
                <w:rFonts w:cs="Times New Roman"/>
                <w:sz w:val="28"/>
                <w:szCs w:val="24"/>
              </w:rPr>
              <w:t>Authenticates user , allow access to data and/or services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 Measure</w:t>
            </w:r>
          </w:p>
        </w:tc>
        <w:tc>
          <w:tcPr>
            <w:tcW w:w="6318" w:type="dxa"/>
          </w:tcPr>
          <w:p w:rsidR="00FB1486" w:rsidRPr="00986E86" w:rsidRDefault="00986E86" w:rsidP="00986E86">
            <w:pPr>
              <w:rPr>
                <w:rFonts w:cs="Times New Roman"/>
                <w:sz w:val="28"/>
                <w:szCs w:val="24"/>
              </w:rPr>
            </w:pPr>
            <w:r w:rsidRPr="00986E86">
              <w:rPr>
                <w:rFonts w:cs="Times New Roman"/>
                <w:sz w:val="28"/>
                <w:szCs w:val="24"/>
              </w:rPr>
              <w:t>When users login, system</w:t>
            </w:r>
            <w:r w:rsidR="001B7083">
              <w:rPr>
                <w:rFonts w:cs="Times New Roman"/>
                <w:sz w:val="28"/>
                <w:szCs w:val="24"/>
              </w:rPr>
              <w:t xml:space="preserve"> will show UI for each role in 2</w:t>
            </w:r>
            <w:r w:rsidRPr="00986E86">
              <w:rPr>
                <w:rFonts w:cs="Times New Roman"/>
                <w:sz w:val="28"/>
                <w:szCs w:val="24"/>
              </w:rPr>
              <w:t xml:space="preserve"> seconds.</w:t>
            </w:r>
          </w:p>
        </w:tc>
      </w:tr>
    </w:tbl>
    <w:p w:rsidR="00FB1486" w:rsidRPr="00FB1486" w:rsidRDefault="00FB1486" w:rsidP="00FB1486">
      <w:bookmarkStart w:id="21" w:name="_GoBack"/>
      <w:bookmarkEnd w:id="21"/>
    </w:p>
    <w:p w:rsidR="00D55F2A" w:rsidRDefault="005943DD" w:rsidP="00965318">
      <w:pPr>
        <w:pStyle w:val="Heading1"/>
        <w:rPr>
          <w:rFonts w:ascii="Times New Roman" w:hAnsi="Times New Roman" w:cs="Times New Roman"/>
          <w:color w:val="FF3333"/>
          <w:sz w:val="36"/>
        </w:rPr>
      </w:pPr>
      <w:bookmarkStart w:id="22" w:name="_Toc469408170"/>
      <w:r w:rsidRPr="005F797F">
        <w:rPr>
          <w:rFonts w:ascii="Times New Roman" w:hAnsi="Times New Roman" w:cs="Times New Roman"/>
          <w:color w:val="FF3333"/>
          <w:sz w:val="36"/>
        </w:rPr>
        <w:t xml:space="preserve">APPENDIX </w:t>
      </w:r>
      <w:r w:rsidR="005B439C" w:rsidRPr="005F797F">
        <w:rPr>
          <w:rFonts w:ascii="Times New Roman" w:hAnsi="Times New Roman" w:cs="Times New Roman"/>
          <w:color w:val="FF3333"/>
          <w:sz w:val="36"/>
        </w:rPr>
        <w:t>A</w:t>
      </w:r>
      <w:r w:rsidRPr="005F797F">
        <w:rPr>
          <w:rFonts w:ascii="Times New Roman" w:hAnsi="Times New Roman" w:cs="Times New Roman"/>
          <w:color w:val="FF3333"/>
          <w:sz w:val="36"/>
        </w:rPr>
        <w:t>: REFERENCES</w:t>
      </w:r>
      <w:bookmarkEnd w:id="22"/>
    </w:p>
    <w:p w:rsidR="007C07F1" w:rsidRPr="007C07F1" w:rsidRDefault="00993FA5" w:rsidP="007C07F1">
      <w:hyperlink r:id="rId12" w:history="1">
        <w:r w:rsidR="007C07F1" w:rsidRPr="007C07F1">
          <w:rPr>
            <w:rStyle w:val="Hyperlink"/>
          </w:rPr>
          <w:t>http://sa.inceptum.eu/sites/sa.inceptum.eu/files/Content/Quality%20Attribute%20Generic%20Scenarios-2.pdf</w:t>
        </w:r>
      </w:hyperlink>
    </w:p>
    <w:p w:rsidR="005943DD" w:rsidRPr="005F797F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5F797F" w:rsidRDefault="005943DD" w:rsidP="005943DD">
      <w:pPr>
        <w:rPr>
          <w:rFonts w:cs="Times New Roman"/>
        </w:rPr>
      </w:pPr>
    </w:p>
    <w:p w:rsidR="00606AD8" w:rsidRPr="005F797F" w:rsidRDefault="00606AD8" w:rsidP="005943DD">
      <w:pPr>
        <w:rPr>
          <w:rFonts w:cs="Times New Roman"/>
        </w:rPr>
      </w:pPr>
    </w:p>
    <w:p w:rsidR="00543620" w:rsidRPr="005F797F" w:rsidRDefault="00543620" w:rsidP="005943DD">
      <w:pPr>
        <w:rPr>
          <w:rFonts w:cs="Times New Roman"/>
        </w:rPr>
      </w:pPr>
    </w:p>
    <w:sectPr w:rsidR="00543620" w:rsidRPr="005F797F" w:rsidSect="003D2130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3FA5" w:rsidRDefault="00993FA5">
      <w:pPr>
        <w:spacing w:before="0" w:after="0" w:line="240" w:lineRule="auto"/>
      </w:pPr>
      <w:r>
        <w:separator/>
      </w:r>
    </w:p>
  </w:endnote>
  <w:endnote w:type="continuationSeparator" w:id="0">
    <w:p w:rsidR="00993FA5" w:rsidRDefault="00993FA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355651" w:rsidRDefault="0035565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3DF4" w:rsidRPr="005D3DF4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355651" w:rsidRPr="00F25C85" w:rsidRDefault="00355651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651" w:rsidRDefault="00355651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68728C6D" wp14:editId="0D822DE8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55651" w:rsidRPr="00D567EE" w:rsidRDefault="00993FA5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55651" w:rsidRPr="00A13F72">
                                <w:rPr>
                                  <w:rFonts w:asciiTheme="majorHAnsi" w:hAnsiTheme="majorHAnsi"/>
                                  <w:color w:val="000000" w:themeColor="text1"/>
                                </w:rPr>
                                <w:t>BSS - Team</w:t>
                              </w:r>
                            </w:sdtContent>
                          </w:sdt>
                          <w:r w:rsidR="00355651" w:rsidRPr="00A13F72">
                            <w:rPr>
                              <w:rFonts w:asciiTheme="majorHAnsi" w:hAnsiTheme="majorHAnsi"/>
                              <w:color w:val="000000" w:themeColor="text1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355651" w:rsidRPr="00A13F72">
                                <w:rPr>
                                  <w:rFonts w:asciiTheme="majorHAnsi" w:hAnsiTheme="majorHAnsi"/>
                                  <w:color w:val="000000" w:themeColor="text1"/>
                                </w:rPr>
                                <w:t>Capstone Project</w:t>
                              </w:r>
                            </w:sdtContent>
                          </w:sdt>
                          <w:r w:rsidR="00355651" w:rsidRPr="00A13F72">
                            <w:rPr>
                              <w:rFonts w:asciiTheme="majorHAnsi" w:hAnsiTheme="majorHAnsi"/>
                              <w:color w:val="000000" w:themeColor="text1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2-20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A13F72" w:rsidRPr="00A13F72">
                                <w:rPr>
                                  <w:rFonts w:asciiTheme="majorHAnsi" w:hAnsiTheme="majorHAnsi"/>
                                  <w:color w:val="000000" w:themeColor="text1"/>
                                </w:rPr>
                                <w:t>December 20</w:t>
                              </w:r>
                              <w:r w:rsidR="00355651" w:rsidRPr="00A13F72">
                                <w:rPr>
                                  <w:rFonts w:asciiTheme="majorHAnsi" w:hAnsiTheme="majorHAnsi"/>
                                  <w:color w:val="000000" w:themeColor="text1"/>
                                </w:rPr>
                                <w:t>, 2016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355651" w:rsidRPr="00D567EE" w:rsidRDefault="00993FA5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  <w:color w:val="000000" w:themeColor="text1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355651" w:rsidRPr="00A13F72">
                          <w:rPr>
                            <w:rFonts w:asciiTheme="majorHAnsi" w:hAnsiTheme="majorHAnsi"/>
                            <w:color w:val="000000" w:themeColor="text1"/>
                          </w:rPr>
                          <w:t>BSS - Team</w:t>
                        </w:r>
                      </w:sdtContent>
                    </w:sdt>
                    <w:r w:rsidR="00355651" w:rsidRPr="00A13F72">
                      <w:rPr>
                        <w:rFonts w:asciiTheme="majorHAnsi" w:hAnsiTheme="majorHAnsi"/>
                        <w:color w:val="000000" w:themeColor="text1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  <w:color w:val="000000" w:themeColor="text1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355651" w:rsidRPr="00A13F72">
                          <w:rPr>
                            <w:rFonts w:asciiTheme="majorHAnsi" w:hAnsiTheme="majorHAnsi"/>
                            <w:color w:val="000000" w:themeColor="text1"/>
                          </w:rPr>
                          <w:t>Capstone Project</w:t>
                        </w:r>
                      </w:sdtContent>
                    </w:sdt>
                    <w:r w:rsidR="00355651" w:rsidRPr="00A13F72">
                      <w:rPr>
                        <w:rFonts w:asciiTheme="majorHAnsi" w:hAnsiTheme="majorHAnsi"/>
                        <w:color w:val="000000" w:themeColor="text1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  <w:color w:val="000000" w:themeColor="text1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2-20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A13F72" w:rsidRPr="00A13F72">
                          <w:rPr>
                            <w:rFonts w:asciiTheme="majorHAnsi" w:hAnsiTheme="majorHAnsi"/>
                            <w:color w:val="000000" w:themeColor="text1"/>
                          </w:rPr>
                          <w:t>December 20</w:t>
                        </w:r>
                        <w:r w:rsidR="00355651" w:rsidRPr="00A13F72">
                          <w:rPr>
                            <w:rFonts w:asciiTheme="majorHAnsi" w:hAnsiTheme="majorHAnsi"/>
                            <w:color w:val="000000" w:themeColor="text1"/>
                          </w:rPr>
                          <w:t>, 2016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3FA5" w:rsidRDefault="00993FA5">
      <w:pPr>
        <w:spacing w:before="0" w:after="0" w:line="240" w:lineRule="auto"/>
      </w:pPr>
      <w:r>
        <w:separator/>
      </w:r>
    </w:p>
  </w:footnote>
  <w:footnote w:type="continuationSeparator" w:id="0">
    <w:p w:rsidR="00993FA5" w:rsidRDefault="00993FA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651" w:rsidRPr="00987570" w:rsidRDefault="00993FA5">
    <w:pPr>
      <w:pStyle w:val="Header"/>
      <w:rPr>
        <w:color w:val="FF3333"/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FB1486">
          <w:rPr>
            <w:rFonts w:asciiTheme="majorHAnsi" w:eastAsiaTheme="majorEastAsia" w:hAnsiTheme="majorHAnsi" w:cstheme="majorBidi"/>
            <w:color w:val="FF3333"/>
            <w:szCs w:val="24"/>
          </w:rPr>
          <w:t>Quality Attribute Scenarios</w:t>
        </w:r>
      </w:sdtContent>
    </w:sdt>
    <w:r w:rsidR="00355651" w:rsidRPr="00987570">
      <w:rPr>
        <w:rFonts w:asciiTheme="majorHAnsi" w:eastAsiaTheme="majorEastAsia" w:hAnsiTheme="majorHAnsi" w:cstheme="majorBidi"/>
        <w:color w:val="FF3333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12-20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A13F72">
          <w:rPr>
            <w:rFonts w:asciiTheme="majorHAnsi" w:eastAsiaTheme="majorEastAsia" w:hAnsiTheme="majorHAnsi" w:cstheme="majorBidi"/>
            <w:color w:val="FF3333"/>
            <w:szCs w:val="24"/>
          </w:rPr>
          <w:t>December 20, 2016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651" w:rsidRDefault="00355651" w:rsidP="00554E70">
    <w:pPr>
      <w:pStyle w:val="Header"/>
      <w:jc w:val="center"/>
    </w:pPr>
    <w:r>
      <w:rPr>
        <w:noProof/>
        <w:lang w:eastAsia="en-US"/>
      </w:rPr>
      <w:drawing>
        <wp:inline distT="0" distB="0" distL="0" distR="0" wp14:anchorId="1ABE9CB1" wp14:editId="1D8DEAB9">
          <wp:extent cx="1507250" cy="381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VL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02942118"/>
    <w:multiLevelType w:val="hybridMultilevel"/>
    <w:tmpl w:val="9634B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9E6164"/>
    <w:multiLevelType w:val="hybridMultilevel"/>
    <w:tmpl w:val="D5F804DA"/>
    <w:lvl w:ilvl="0" w:tplc="60A03F4C">
      <w:start w:val="1"/>
      <w:numFmt w:val="decimal"/>
      <w:lvlText w:val="3.%1."/>
      <w:lvlJc w:val="left"/>
      <w:pPr>
        <w:ind w:left="1080" w:hanging="360"/>
      </w:pPr>
      <w:rPr>
        <w:rFonts w:hint="default"/>
        <w:color w:val="FF3333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4945532"/>
    <w:multiLevelType w:val="hybridMultilevel"/>
    <w:tmpl w:val="4586B4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8BA76B5"/>
    <w:multiLevelType w:val="hybridMultilevel"/>
    <w:tmpl w:val="2EDADD48"/>
    <w:lvl w:ilvl="0" w:tplc="A8DEC590">
      <w:start w:val="1"/>
      <w:numFmt w:val="decimal"/>
      <w:lvlText w:val="3.2.2.%1."/>
      <w:lvlJc w:val="left"/>
      <w:pPr>
        <w:ind w:left="2520" w:hanging="360"/>
      </w:pPr>
      <w:rPr>
        <w:rFonts w:hint="default"/>
        <w:color w:val="FF3333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41A5DB8"/>
    <w:multiLevelType w:val="hybridMultilevel"/>
    <w:tmpl w:val="52145422"/>
    <w:lvl w:ilvl="0" w:tplc="8B34E7E0">
      <w:start w:val="1"/>
      <w:numFmt w:val="bullet"/>
      <w:lvlText w:val="-"/>
      <w:lvlJc w:val="left"/>
      <w:pPr>
        <w:ind w:left="1080" w:hanging="360"/>
      </w:pPr>
      <w:rPr>
        <w:rFonts w:ascii="Calibri Light" w:eastAsiaTheme="majorEastAsia" w:hAnsi="Calibri Light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BB73D4"/>
    <w:multiLevelType w:val="hybridMultilevel"/>
    <w:tmpl w:val="C62AC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2E55E5"/>
    <w:multiLevelType w:val="hybridMultilevel"/>
    <w:tmpl w:val="43521F82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017FDF"/>
    <w:multiLevelType w:val="hybridMultilevel"/>
    <w:tmpl w:val="AE9C40A4"/>
    <w:lvl w:ilvl="0" w:tplc="4912902E">
      <w:start w:val="1"/>
      <w:numFmt w:val="decimal"/>
      <w:lvlText w:val="1.%1."/>
      <w:lvlJc w:val="left"/>
      <w:pPr>
        <w:ind w:left="1080" w:hanging="360"/>
      </w:pPr>
      <w:rPr>
        <w:rFonts w:hint="default"/>
        <w:color w:val="FF3333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98712ED"/>
    <w:multiLevelType w:val="multilevel"/>
    <w:tmpl w:val="1E6C54D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color w:val="FF3333"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1DB141D5"/>
    <w:multiLevelType w:val="hybridMultilevel"/>
    <w:tmpl w:val="99F614AE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776CAE"/>
    <w:multiLevelType w:val="hybridMultilevel"/>
    <w:tmpl w:val="D1AA1540"/>
    <w:lvl w:ilvl="0" w:tplc="05249964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6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>
    <w:nsid w:val="2A0B1608"/>
    <w:multiLevelType w:val="hybridMultilevel"/>
    <w:tmpl w:val="BBEC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20E7EDB"/>
    <w:multiLevelType w:val="hybridMultilevel"/>
    <w:tmpl w:val="F00A5CE2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8217980"/>
    <w:multiLevelType w:val="hybridMultilevel"/>
    <w:tmpl w:val="0F56CA76"/>
    <w:lvl w:ilvl="0" w:tplc="05249964">
      <w:start w:val="8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2491ECD"/>
    <w:multiLevelType w:val="hybridMultilevel"/>
    <w:tmpl w:val="7FCE6BF6"/>
    <w:lvl w:ilvl="0" w:tplc="42067010">
      <w:start w:val="3"/>
      <w:numFmt w:val="decimal"/>
      <w:lvlText w:val="3.%1."/>
      <w:lvlJc w:val="left"/>
      <w:pPr>
        <w:ind w:left="1080" w:hanging="360"/>
      </w:pPr>
      <w:rPr>
        <w:rFonts w:hint="default"/>
        <w:color w:val="FF333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C5A4B93"/>
    <w:multiLevelType w:val="hybridMultilevel"/>
    <w:tmpl w:val="0B90F238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D4473FA"/>
    <w:multiLevelType w:val="hybridMultilevel"/>
    <w:tmpl w:val="5210BF28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9822BDF"/>
    <w:multiLevelType w:val="hybridMultilevel"/>
    <w:tmpl w:val="7646EC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9C0662D"/>
    <w:multiLevelType w:val="hybridMultilevel"/>
    <w:tmpl w:val="1FDCAF68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E8F5CFA"/>
    <w:multiLevelType w:val="multilevel"/>
    <w:tmpl w:val="C0587F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3333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6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655BED"/>
    <w:multiLevelType w:val="hybridMultilevel"/>
    <w:tmpl w:val="9B5217D2"/>
    <w:lvl w:ilvl="0" w:tplc="05249964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15C56C6"/>
    <w:multiLevelType w:val="hybridMultilevel"/>
    <w:tmpl w:val="58EA65E6"/>
    <w:lvl w:ilvl="0" w:tplc="05249964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1">
    <w:nsid w:val="6B777B04"/>
    <w:multiLevelType w:val="multilevel"/>
    <w:tmpl w:val="435A59C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  <w:color w:val="FF3333"/>
        <w:sz w:val="32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2">
    <w:nsid w:val="714F2A05"/>
    <w:multiLevelType w:val="hybridMultilevel"/>
    <w:tmpl w:val="9A8EA62C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2807754"/>
    <w:multiLevelType w:val="hybridMultilevel"/>
    <w:tmpl w:val="ADAC4702"/>
    <w:lvl w:ilvl="0" w:tplc="ACFCF02C">
      <w:start w:val="1"/>
      <w:numFmt w:val="decimal"/>
      <w:lvlText w:val="3.2.%1."/>
      <w:lvlJc w:val="left"/>
      <w:pPr>
        <w:ind w:left="1710" w:hanging="360"/>
      </w:pPr>
      <w:rPr>
        <w:rFonts w:hint="default"/>
        <w:color w:val="FF3333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4">
    <w:nsid w:val="74547E33"/>
    <w:multiLevelType w:val="hybridMultilevel"/>
    <w:tmpl w:val="DBBA1A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8CC0C2C"/>
    <w:multiLevelType w:val="hybridMultilevel"/>
    <w:tmpl w:val="6D8612BC"/>
    <w:lvl w:ilvl="0" w:tplc="3E8E2C90">
      <w:start w:val="1"/>
      <w:numFmt w:val="decimal"/>
      <w:lvlText w:val="3.4.%1."/>
      <w:lvlJc w:val="left"/>
      <w:pPr>
        <w:ind w:left="1800" w:hanging="360"/>
      </w:pPr>
      <w:rPr>
        <w:rFonts w:hint="default"/>
        <w:color w:val="FF3333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>
    <w:nsid w:val="7B913C13"/>
    <w:multiLevelType w:val="hybridMultilevel"/>
    <w:tmpl w:val="B4D6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F717459"/>
    <w:multiLevelType w:val="multilevel"/>
    <w:tmpl w:val="37C2767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color w:val="FF3333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5"/>
  </w:num>
  <w:num w:numId="4">
    <w:abstractNumId w:val="11"/>
  </w:num>
  <w:num w:numId="5">
    <w:abstractNumId w:val="27"/>
  </w:num>
  <w:num w:numId="6">
    <w:abstractNumId w:val="23"/>
  </w:num>
  <w:num w:numId="7">
    <w:abstractNumId w:val="3"/>
  </w:num>
  <w:num w:numId="8">
    <w:abstractNumId w:val="43"/>
  </w:num>
  <w:num w:numId="9">
    <w:abstractNumId w:val="9"/>
  </w:num>
  <w:num w:numId="10">
    <w:abstractNumId w:val="20"/>
  </w:num>
  <w:num w:numId="11">
    <w:abstractNumId w:val="19"/>
  </w:num>
  <w:num w:numId="12">
    <w:abstractNumId w:val="5"/>
  </w:num>
  <w:num w:numId="13">
    <w:abstractNumId w:val="21"/>
  </w:num>
  <w:num w:numId="14">
    <w:abstractNumId w:val="31"/>
  </w:num>
  <w:num w:numId="15">
    <w:abstractNumId w:val="37"/>
  </w:num>
  <w:num w:numId="16">
    <w:abstractNumId w:val="45"/>
  </w:num>
  <w:num w:numId="17">
    <w:abstractNumId w:val="18"/>
  </w:num>
  <w:num w:numId="18">
    <w:abstractNumId w:val="28"/>
  </w:num>
  <w:num w:numId="19">
    <w:abstractNumId w:val="41"/>
  </w:num>
  <w:num w:numId="20">
    <w:abstractNumId w:val="12"/>
  </w:num>
  <w:num w:numId="21">
    <w:abstractNumId w:val="24"/>
  </w:num>
  <w:num w:numId="22">
    <w:abstractNumId w:val="34"/>
  </w:num>
  <w:num w:numId="23">
    <w:abstractNumId w:val="6"/>
  </w:num>
  <w:num w:numId="24">
    <w:abstractNumId w:val="25"/>
  </w:num>
  <w:num w:numId="25">
    <w:abstractNumId w:val="36"/>
  </w:num>
  <w:num w:numId="26">
    <w:abstractNumId w:val="40"/>
  </w:num>
  <w:num w:numId="27">
    <w:abstractNumId w:val="16"/>
  </w:num>
  <w:num w:numId="28">
    <w:abstractNumId w:val="15"/>
  </w:num>
  <w:num w:numId="29">
    <w:abstractNumId w:val="44"/>
  </w:num>
  <w:num w:numId="30">
    <w:abstractNumId w:val="7"/>
  </w:num>
  <w:num w:numId="31">
    <w:abstractNumId w:val="32"/>
  </w:num>
  <w:num w:numId="32">
    <w:abstractNumId w:val="14"/>
  </w:num>
  <w:num w:numId="33">
    <w:abstractNumId w:val="39"/>
  </w:num>
  <w:num w:numId="34">
    <w:abstractNumId w:val="38"/>
  </w:num>
  <w:num w:numId="35">
    <w:abstractNumId w:val="26"/>
  </w:num>
  <w:num w:numId="36">
    <w:abstractNumId w:val="4"/>
  </w:num>
  <w:num w:numId="37">
    <w:abstractNumId w:val="42"/>
  </w:num>
  <w:num w:numId="38">
    <w:abstractNumId w:val="17"/>
  </w:num>
  <w:num w:numId="39">
    <w:abstractNumId w:val="46"/>
  </w:num>
  <w:num w:numId="40">
    <w:abstractNumId w:val="2"/>
  </w:num>
  <w:num w:numId="41">
    <w:abstractNumId w:val="13"/>
  </w:num>
  <w:num w:numId="42">
    <w:abstractNumId w:val="22"/>
  </w:num>
  <w:num w:numId="43">
    <w:abstractNumId w:val="29"/>
  </w:num>
  <w:num w:numId="44">
    <w:abstractNumId w:val="8"/>
  </w:num>
  <w:num w:numId="45">
    <w:abstractNumId w:val="30"/>
  </w:num>
  <w:num w:numId="46">
    <w:abstractNumId w:val="10"/>
  </w:num>
  <w:num w:numId="47">
    <w:abstractNumId w:val="33"/>
  </w:num>
  <w:num w:numId="48">
    <w:abstractNumId w:val="4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27E92"/>
    <w:rsid w:val="00046235"/>
    <w:rsid w:val="00046E70"/>
    <w:rsid w:val="0006014A"/>
    <w:rsid w:val="000779E5"/>
    <w:rsid w:val="000839C1"/>
    <w:rsid w:val="00090E24"/>
    <w:rsid w:val="000D10CB"/>
    <w:rsid w:val="000D10D2"/>
    <w:rsid w:val="000D7A4A"/>
    <w:rsid w:val="000E11E0"/>
    <w:rsid w:val="000E5CA4"/>
    <w:rsid w:val="000E5FC2"/>
    <w:rsid w:val="000F38A2"/>
    <w:rsid w:val="00124FAE"/>
    <w:rsid w:val="001254B5"/>
    <w:rsid w:val="00135DC1"/>
    <w:rsid w:val="00137FF8"/>
    <w:rsid w:val="001421F2"/>
    <w:rsid w:val="001425F1"/>
    <w:rsid w:val="0014314D"/>
    <w:rsid w:val="0014613F"/>
    <w:rsid w:val="00150184"/>
    <w:rsid w:val="00167CAD"/>
    <w:rsid w:val="001832A8"/>
    <w:rsid w:val="00184EDC"/>
    <w:rsid w:val="001A0A3E"/>
    <w:rsid w:val="001A1858"/>
    <w:rsid w:val="001B7083"/>
    <w:rsid w:val="001C0255"/>
    <w:rsid w:val="001C15E3"/>
    <w:rsid w:val="001C1967"/>
    <w:rsid w:val="001C5EF8"/>
    <w:rsid w:val="001E2EBA"/>
    <w:rsid w:val="001E5F09"/>
    <w:rsid w:val="001E7D1D"/>
    <w:rsid w:val="00214721"/>
    <w:rsid w:val="002163EE"/>
    <w:rsid w:val="002167CE"/>
    <w:rsid w:val="00216CCD"/>
    <w:rsid w:val="00220DE5"/>
    <w:rsid w:val="002225FA"/>
    <w:rsid w:val="002318F2"/>
    <w:rsid w:val="00256F1B"/>
    <w:rsid w:val="00257719"/>
    <w:rsid w:val="0027313F"/>
    <w:rsid w:val="0027561E"/>
    <w:rsid w:val="00286543"/>
    <w:rsid w:val="002A3DF8"/>
    <w:rsid w:val="002A493E"/>
    <w:rsid w:val="002B2F38"/>
    <w:rsid w:val="002B786F"/>
    <w:rsid w:val="002C13B7"/>
    <w:rsid w:val="002C2758"/>
    <w:rsid w:val="002D3ED5"/>
    <w:rsid w:val="002E1ED1"/>
    <w:rsid w:val="002E29FF"/>
    <w:rsid w:val="002E3E8B"/>
    <w:rsid w:val="002E561A"/>
    <w:rsid w:val="002E7F32"/>
    <w:rsid w:val="00306EB3"/>
    <w:rsid w:val="00317532"/>
    <w:rsid w:val="00320445"/>
    <w:rsid w:val="0032584B"/>
    <w:rsid w:val="00331505"/>
    <w:rsid w:val="00342FA7"/>
    <w:rsid w:val="003462A0"/>
    <w:rsid w:val="00347BC3"/>
    <w:rsid w:val="00350B9E"/>
    <w:rsid w:val="00355651"/>
    <w:rsid w:val="00364E6A"/>
    <w:rsid w:val="00373E49"/>
    <w:rsid w:val="003744DA"/>
    <w:rsid w:val="003806E6"/>
    <w:rsid w:val="00383521"/>
    <w:rsid w:val="00383DA4"/>
    <w:rsid w:val="00384CB5"/>
    <w:rsid w:val="00392639"/>
    <w:rsid w:val="003A1857"/>
    <w:rsid w:val="003A4DEF"/>
    <w:rsid w:val="003A6F40"/>
    <w:rsid w:val="003D2130"/>
    <w:rsid w:val="003D4018"/>
    <w:rsid w:val="003D57EA"/>
    <w:rsid w:val="003D67A1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414ED"/>
    <w:rsid w:val="0046317A"/>
    <w:rsid w:val="00465033"/>
    <w:rsid w:val="00466645"/>
    <w:rsid w:val="004836F1"/>
    <w:rsid w:val="004A0561"/>
    <w:rsid w:val="004A1885"/>
    <w:rsid w:val="004A6BE1"/>
    <w:rsid w:val="004A72B4"/>
    <w:rsid w:val="004B2CE0"/>
    <w:rsid w:val="004C2AE8"/>
    <w:rsid w:val="004C3665"/>
    <w:rsid w:val="004C75B6"/>
    <w:rsid w:val="004D3212"/>
    <w:rsid w:val="004E38D8"/>
    <w:rsid w:val="004E6110"/>
    <w:rsid w:val="004F4959"/>
    <w:rsid w:val="004F6EE3"/>
    <w:rsid w:val="005055F0"/>
    <w:rsid w:val="00533BE4"/>
    <w:rsid w:val="00536621"/>
    <w:rsid w:val="00543620"/>
    <w:rsid w:val="0054558D"/>
    <w:rsid w:val="00545C41"/>
    <w:rsid w:val="00546D20"/>
    <w:rsid w:val="00554E70"/>
    <w:rsid w:val="0055672F"/>
    <w:rsid w:val="00563885"/>
    <w:rsid w:val="0058663F"/>
    <w:rsid w:val="005943DD"/>
    <w:rsid w:val="005A01D9"/>
    <w:rsid w:val="005A6E5F"/>
    <w:rsid w:val="005B0AD9"/>
    <w:rsid w:val="005B1D2D"/>
    <w:rsid w:val="005B439C"/>
    <w:rsid w:val="005B6CB2"/>
    <w:rsid w:val="005D1DA0"/>
    <w:rsid w:val="005D3DF4"/>
    <w:rsid w:val="005F797F"/>
    <w:rsid w:val="00600074"/>
    <w:rsid w:val="00606AD8"/>
    <w:rsid w:val="006160BD"/>
    <w:rsid w:val="00620275"/>
    <w:rsid w:val="00626E4E"/>
    <w:rsid w:val="0063653F"/>
    <w:rsid w:val="00641766"/>
    <w:rsid w:val="006454A7"/>
    <w:rsid w:val="00656740"/>
    <w:rsid w:val="00657EEE"/>
    <w:rsid w:val="00663DCC"/>
    <w:rsid w:val="0066706B"/>
    <w:rsid w:val="006704D8"/>
    <w:rsid w:val="00676FD4"/>
    <w:rsid w:val="0067769C"/>
    <w:rsid w:val="00685C96"/>
    <w:rsid w:val="00686F6F"/>
    <w:rsid w:val="006A4284"/>
    <w:rsid w:val="006B5733"/>
    <w:rsid w:val="006B71CF"/>
    <w:rsid w:val="006C2F89"/>
    <w:rsid w:val="006D198D"/>
    <w:rsid w:val="006D2BC2"/>
    <w:rsid w:val="006D7EB6"/>
    <w:rsid w:val="006E1C3E"/>
    <w:rsid w:val="006F7DB3"/>
    <w:rsid w:val="00703352"/>
    <w:rsid w:val="00714DD2"/>
    <w:rsid w:val="0073082C"/>
    <w:rsid w:val="00750631"/>
    <w:rsid w:val="00773DF6"/>
    <w:rsid w:val="00775671"/>
    <w:rsid w:val="00784C74"/>
    <w:rsid w:val="007A1669"/>
    <w:rsid w:val="007A52AD"/>
    <w:rsid w:val="007A5402"/>
    <w:rsid w:val="007B04CB"/>
    <w:rsid w:val="007C07F1"/>
    <w:rsid w:val="007C1181"/>
    <w:rsid w:val="007D3F86"/>
    <w:rsid w:val="007D6528"/>
    <w:rsid w:val="007E0D90"/>
    <w:rsid w:val="007E29F6"/>
    <w:rsid w:val="00801F86"/>
    <w:rsid w:val="00807567"/>
    <w:rsid w:val="0081226B"/>
    <w:rsid w:val="00815EFD"/>
    <w:rsid w:val="008229B9"/>
    <w:rsid w:val="00834076"/>
    <w:rsid w:val="00842089"/>
    <w:rsid w:val="00856B00"/>
    <w:rsid w:val="0085737E"/>
    <w:rsid w:val="00863204"/>
    <w:rsid w:val="00864E9D"/>
    <w:rsid w:val="00867AFD"/>
    <w:rsid w:val="00871EF4"/>
    <w:rsid w:val="008800BB"/>
    <w:rsid w:val="008835BA"/>
    <w:rsid w:val="00884923"/>
    <w:rsid w:val="00885E5A"/>
    <w:rsid w:val="00892BDB"/>
    <w:rsid w:val="008A2187"/>
    <w:rsid w:val="008A40ED"/>
    <w:rsid w:val="008A4EC7"/>
    <w:rsid w:val="008B6BF2"/>
    <w:rsid w:val="008D1153"/>
    <w:rsid w:val="008D4384"/>
    <w:rsid w:val="00900EE0"/>
    <w:rsid w:val="00904390"/>
    <w:rsid w:val="0091104B"/>
    <w:rsid w:val="00915F8F"/>
    <w:rsid w:val="00936629"/>
    <w:rsid w:val="0093721A"/>
    <w:rsid w:val="009439C6"/>
    <w:rsid w:val="009534CE"/>
    <w:rsid w:val="00963399"/>
    <w:rsid w:val="00965318"/>
    <w:rsid w:val="009654E6"/>
    <w:rsid w:val="00966A3C"/>
    <w:rsid w:val="00973D8F"/>
    <w:rsid w:val="009749EF"/>
    <w:rsid w:val="0098374E"/>
    <w:rsid w:val="00986E86"/>
    <w:rsid w:val="00987570"/>
    <w:rsid w:val="00990D25"/>
    <w:rsid w:val="00993FA5"/>
    <w:rsid w:val="00994FE7"/>
    <w:rsid w:val="009974BE"/>
    <w:rsid w:val="009B385C"/>
    <w:rsid w:val="009B4670"/>
    <w:rsid w:val="009B69FD"/>
    <w:rsid w:val="009C2C14"/>
    <w:rsid w:val="009C665A"/>
    <w:rsid w:val="009D2870"/>
    <w:rsid w:val="009D32C3"/>
    <w:rsid w:val="009E4E83"/>
    <w:rsid w:val="00A0193F"/>
    <w:rsid w:val="00A0451B"/>
    <w:rsid w:val="00A07AE4"/>
    <w:rsid w:val="00A13F72"/>
    <w:rsid w:val="00A2183E"/>
    <w:rsid w:val="00A22346"/>
    <w:rsid w:val="00A23EEC"/>
    <w:rsid w:val="00A2415F"/>
    <w:rsid w:val="00A6191D"/>
    <w:rsid w:val="00A63BE6"/>
    <w:rsid w:val="00A661AC"/>
    <w:rsid w:val="00A74A05"/>
    <w:rsid w:val="00A77486"/>
    <w:rsid w:val="00A8404E"/>
    <w:rsid w:val="00AA4C59"/>
    <w:rsid w:val="00AA754F"/>
    <w:rsid w:val="00AC6820"/>
    <w:rsid w:val="00AD3719"/>
    <w:rsid w:val="00AE2870"/>
    <w:rsid w:val="00AE5795"/>
    <w:rsid w:val="00AF67DA"/>
    <w:rsid w:val="00B26AE3"/>
    <w:rsid w:val="00B26F00"/>
    <w:rsid w:val="00B27FA1"/>
    <w:rsid w:val="00B34E13"/>
    <w:rsid w:val="00B35FD1"/>
    <w:rsid w:val="00B44233"/>
    <w:rsid w:val="00B53DCC"/>
    <w:rsid w:val="00B6356E"/>
    <w:rsid w:val="00B7714D"/>
    <w:rsid w:val="00B82DDE"/>
    <w:rsid w:val="00B90044"/>
    <w:rsid w:val="00B92EBA"/>
    <w:rsid w:val="00B93E51"/>
    <w:rsid w:val="00BE04CA"/>
    <w:rsid w:val="00C024F3"/>
    <w:rsid w:val="00C06858"/>
    <w:rsid w:val="00C14AC4"/>
    <w:rsid w:val="00C37986"/>
    <w:rsid w:val="00C4584C"/>
    <w:rsid w:val="00C53F4D"/>
    <w:rsid w:val="00C607A3"/>
    <w:rsid w:val="00C62D3D"/>
    <w:rsid w:val="00C6350F"/>
    <w:rsid w:val="00C801BE"/>
    <w:rsid w:val="00C814B8"/>
    <w:rsid w:val="00C868FE"/>
    <w:rsid w:val="00CA3933"/>
    <w:rsid w:val="00CB4AE2"/>
    <w:rsid w:val="00CC1D11"/>
    <w:rsid w:val="00CC25AC"/>
    <w:rsid w:val="00CC5C94"/>
    <w:rsid w:val="00CD1C4A"/>
    <w:rsid w:val="00CD3FE7"/>
    <w:rsid w:val="00CD5245"/>
    <w:rsid w:val="00CE1D70"/>
    <w:rsid w:val="00CE2132"/>
    <w:rsid w:val="00CE25BC"/>
    <w:rsid w:val="00D10C46"/>
    <w:rsid w:val="00D33529"/>
    <w:rsid w:val="00D3760F"/>
    <w:rsid w:val="00D37BC7"/>
    <w:rsid w:val="00D54BE5"/>
    <w:rsid w:val="00D55F2A"/>
    <w:rsid w:val="00D567EE"/>
    <w:rsid w:val="00D63872"/>
    <w:rsid w:val="00D7472E"/>
    <w:rsid w:val="00D757E9"/>
    <w:rsid w:val="00D7729A"/>
    <w:rsid w:val="00D92BD7"/>
    <w:rsid w:val="00D943AD"/>
    <w:rsid w:val="00D953EB"/>
    <w:rsid w:val="00DA15AE"/>
    <w:rsid w:val="00DB39DC"/>
    <w:rsid w:val="00DC2CC5"/>
    <w:rsid w:val="00DD301A"/>
    <w:rsid w:val="00DE1A2C"/>
    <w:rsid w:val="00DE3128"/>
    <w:rsid w:val="00DF0978"/>
    <w:rsid w:val="00DF2677"/>
    <w:rsid w:val="00DF6A47"/>
    <w:rsid w:val="00E03F76"/>
    <w:rsid w:val="00E21F49"/>
    <w:rsid w:val="00E2241E"/>
    <w:rsid w:val="00E2530F"/>
    <w:rsid w:val="00E279BA"/>
    <w:rsid w:val="00E571B4"/>
    <w:rsid w:val="00E72C64"/>
    <w:rsid w:val="00E76A2D"/>
    <w:rsid w:val="00E816CC"/>
    <w:rsid w:val="00E82BFA"/>
    <w:rsid w:val="00E97BC4"/>
    <w:rsid w:val="00EA3511"/>
    <w:rsid w:val="00EB42DE"/>
    <w:rsid w:val="00EB5F37"/>
    <w:rsid w:val="00EC389B"/>
    <w:rsid w:val="00ED798F"/>
    <w:rsid w:val="00EE32B3"/>
    <w:rsid w:val="00EE35A1"/>
    <w:rsid w:val="00F006A2"/>
    <w:rsid w:val="00F1046C"/>
    <w:rsid w:val="00F112A1"/>
    <w:rsid w:val="00F1390F"/>
    <w:rsid w:val="00F13E29"/>
    <w:rsid w:val="00F221FD"/>
    <w:rsid w:val="00F25C85"/>
    <w:rsid w:val="00F30945"/>
    <w:rsid w:val="00F33E51"/>
    <w:rsid w:val="00F42BE9"/>
    <w:rsid w:val="00F534D1"/>
    <w:rsid w:val="00F54F55"/>
    <w:rsid w:val="00F6047F"/>
    <w:rsid w:val="00F8430A"/>
    <w:rsid w:val="00F90997"/>
    <w:rsid w:val="00FA5837"/>
    <w:rsid w:val="00FB1486"/>
    <w:rsid w:val="00FB4B5B"/>
    <w:rsid w:val="00FC0668"/>
    <w:rsid w:val="00FC06D9"/>
    <w:rsid w:val="00FC3DB1"/>
    <w:rsid w:val="00FC3F34"/>
    <w:rsid w:val="00FD114D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table" w:customStyle="1" w:styleId="Style1">
    <w:name w:val="Style1"/>
    <w:basedOn w:val="TableProfessional"/>
    <w:uiPriority w:val="99"/>
    <w:rsid w:val="00987570"/>
    <w:pPr>
      <w:spacing w:before="0" w:after="0" w:line="240" w:lineRule="auto"/>
    </w:p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FF3333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98757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703352"/>
    <w:rPr>
      <w:rFonts w:ascii="Times New Roman" w:hAnsi="Times New Roman"/>
      <w:sz w:val="24"/>
    </w:rPr>
  </w:style>
  <w:style w:type="paragraph" w:customStyle="1" w:styleId="Bullet1Nonespace">
    <w:name w:val="Bullet1_Nonespace"/>
    <w:basedOn w:val="Normal"/>
    <w:autoRedefine/>
    <w:qFormat/>
    <w:rsid w:val="00F1046C"/>
    <w:pPr>
      <w:spacing w:before="0" w:after="0" w:line="240" w:lineRule="auto"/>
    </w:pPr>
    <w:rPr>
      <w:rFonts w:eastAsia="Times New Roman" w:cs="Times New Roman"/>
      <w:bCs/>
      <w:color w:val="auto"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table" w:customStyle="1" w:styleId="Style1">
    <w:name w:val="Style1"/>
    <w:basedOn w:val="TableProfessional"/>
    <w:uiPriority w:val="99"/>
    <w:rsid w:val="00987570"/>
    <w:pPr>
      <w:spacing w:before="0" w:after="0" w:line="240" w:lineRule="auto"/>
    </w:p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FF3333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98757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703352"/>
    <w:rPr>
      <w:rFonts w:ascii="Times New Roman" w:hAnsi="Times New Roman"/>
      <w:sz w:val="24"/>
    </w:rPr>
  </w:style>
  <w:style w:type="paragraph" w:customStyle="1" w:styleId="Bullet1Nonespace">
    <w:name w:val="Bullet1_Nonespace"/>
    <w:basedOn w:val="Normal"/>
    <w:autoRedefine/>
    <w:qFormat/>
    <w:rsid w:val="00F1046C"/>
    <w:pPr>
      <w:spacing w:before="0" w:after="0" w:line="240" w:lineRule="auto"/>
    </w:pPr>
    <w:rPr>
      <w:rFonts w:eastAsia="Times New Roman" w:cs="Times New Roman"/>
      <w:bCs/>
      <w:color w:val="auto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sa.inceptum.eu/sites/sa.inceptum.eu/files/Content/Quality%20Attribute%20Generic%20Scenarios-2.pdf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2016-12-20T00:00:00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57628F-B2E5-49DC-945A-F05B78058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96</TotalTime>
  <Pages>8</Pages>
  <Words>840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Quality Attribute Scenarios</vt:lpstr>
    </vt:vector>
  </TitlesOfParts>
  <Company/>
  <LinksUpToDate>false</LinksUpToDate>
  <CharactersWithSpaces>5619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Attribute Scenarios</dc:title>
  <dc:subject>Quality Human Resource MANAGEMENT</dc:subject>
  <dc:creator>BSS - Team</dc:creator>
  <cp:keywords>Capstone Project</cp:keywords>
  <cp:lastModifiedBy>Khoi Nguyen</cp:lastModifiedBy>
  <cp:revision>10</cp:revision>
  <dcterms:created xsi:type="dcterms:W3CDTF">2016-12-20T02:41:00Z</dcterms:created>
  <dcterms:modified xsi:type="dcterms:W3CDTF">2016-12-20T07:58:00Z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