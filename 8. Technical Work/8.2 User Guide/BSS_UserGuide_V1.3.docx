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317A" w:rsidRPr="005F44F5" w:rsidRDefault="0046317A" w:rsidP="00340BE5">
      <w:pPr>
        <w:pStyle w:val="Heading3"/>
        <w:rPr>
          <w:rFonts w:ascii="Times New Roman" w:hAnsi="Times New Roman" w:cs="Times New Roman"/>
        </w:rPr>
      </w:pPr>
      <w:bookmarkStart w:id="0" w:name="_Hlk482400616"/>
      <w:bookmarkStart w:id="1" w:name="_Toc321147149"/>
      <w:bookmarkStart w:id="2" w:name="_Toc318188227"/>
      <w:bookmarkStart w:id="3" w:name="_Toc318188327"/>
      <w:bookmarkStart w:id="4" w:name="_Toc318189312"/>
      <w:bookmarkStart w:id="5" w:name="_Toc321147011"/>
      <w:bookmarkEnd w:id="0"/>
    </w:p>
    <w:sdt>
      <w:sdtPr>
        <w:rPr>
          <w:rFonts w:ascii="Times New Roman" w:hAnsi="Times New Roman" w:cs="Times New Roman"/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124FAE" w:rsidRPr="005F44F5" w:rsidRDefault="00124FAE">
          <w:pPr>
            <w:pStyle w:val="NoSpacing"/>
            <w:rPr>
              <w:rFonts w:ascii="Times New Roman" w:hAnsi="Times New Roman" w:cs="Times New Roman"/>
              <w:color w:val="595959" w:themeColor="text1" w:themeTint="A6"/>
              <w:sz w:val="24"/>
            </w:rPr>
          </w:pPr>
        </w:p>
        <w:p w:rsidR="002163EE" w:rsidRPr="005F44F5" w:rsidRDefault="002163EE">
          <w:pPr>
            <w:pStyle w:val="NoSpacing"/>
            <w:rPr>
              <w:rFonts w:ascii="Times New Roman" w:hAnsi="Times New Roman" w:cs="Times New Roman"/>
              <w:sz w:val="24"/>
            </w:rPr>
          </w:pPr>
        </w:p>
        <w:p w:rsidR="002E3E8B" w:rsidRPr="005F44F5" w:rsidRDefault="006A53FC" w:rsidP="006A53FC">
          <w:pPr>
            <w:pStyle w:val="Title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noProof/>
              <w:lang w:eastAsia="en-US"/>
            </w:rPr>
            <w:drawing>
              <wp:inline distT="0" distB="0" distL="0" distR="0">
                <wp:extent cx="4859079" cy="3235917"/>
                <wp:effectExtent l="0" t="0" r="0" b="0"/>
                <wp:docPr id="54" name="Pictur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18685505_1840293696288273_251572422_n.png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61910" cy="32378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940DC" w:rsidRPr="005F44F5" w:rsidRDefault="00A940DC" w:rsidP="00A940DC">
          <w:pPr>
            <w:rPr>
              <w:rFonts w:cs="Times New Roman"/>
            </w:rPr>
          </w:pPr>
        </w:p>
        <w:p w:rsidR="002E3E8B" w:rsidRPr="005F44F5" w:rsidRDefault="006557F9" w:rsidP="002E3E8B">
          <w:pPr>
            <w:pStyle w:val="Title"/>
            <w:rPr>
              <w:rFonts w:ascii="Times New Roman" w:hAnsi="Times New Roman" w:cs="Times New Roman"/>
            </w:rPr>
          </w:pPr>
          <w:sdt>
            <w:sdtPr>
              <w:rPr>
                <w:rFonts w:ascii="Times New Roman" w:hAnsi="Times New Roman" w:cs="Times New Roman"/>
                <w:color w:val="FF3333"/>
                <w:sz w:val="72"/>
              </w:rPr>
              <w:alias w:val="Title"/>
              <w:tag w:val=""/>
              <w:id w:val="-97059377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576F37" w:rsidRPr="005F44F5">
                <w:rPr>
                  <w:rFonts w:ascii="Times New Roman" w:hAnsi="Times New Roman" w:cs="Times New Roman"/>
                  <w:color w:val="FF3333"/>
                  <w:sz w:val="72"/>
                </w:rPr>
                <w:t>User Guide</w:t>
              </w:r>
            </w:sdtContent>
          </w:sdt>
          <w:r w:rsidR="002E3E8B" w:rsidRPr="005F44F5">
            <w:rPr>
              <w:rFonts w:ascii="Times New Roman" w:hAnsi="Times New Roman" w:cs="Times New Roman"/>
            </w:rPr>
            <w:t xml:space="preserve"> </w:t>
          </w:r>
        </w:p>
        <w:p w:rsidR="002E3E8B" w:rsidRPr="005F44F5" w:rsidRDefault="00ED798F" w:rsidP="002E3E8B">
          <w:pPr>
            <w:pStyle w:val="Title"/>
            <w:rPr>
              <w:rFonts w:ascii="Times New Roman" w:eastAsiaTheme="minorHAnsi" w:hAnsi="Times New Roman" w:cs="Times New Roman"/>
              <w:color w:val="595959" w:themeColor="text1" w:themeTint="A6"/>
              <w:kern w:val="0"/>
              <w:sz w:val="24"/>
            </w:rPr>
          </w:pPr>
          <w:r w:rsidRPr="005F44F5">
            <w:rPr>
              <w:rFonts w:ascii="Times New Roman" w:hAnsi="Times New Roman" w:cs="Times New Roman"/>
              <w:color w:val="auto"/>
            </w:rPr>
            <w:t>Văn Lang A</w:t>
          </w:r>
          <w:r w:rsidR="00CB4AE2" w:rsidRPr="005F44F5">
            <w:rPr>
              <w:rFonts w:ascii="Times New Roman" w:hAnsi="Times New Roman" w:cs="Times New Roman"/>
              <w:color w:val="auto"/>
            </w:rPr>
            <w:t>dmissions</w:t>
          </w:r>
          <w:r w:rsidR="003806E6" w:rsidRPr="005F44F5">
            <w:rPr>
              <w:rFonts w:ascii="Times New Roman" w:hAnsi="Times New Roman" w:cs="Times New Roman"/>
            </w:rPr>
            <w:br w:type="page"/>
          </w:r>
        </w:p>
        <w:p w:rsidR="002163EE" w:rsidRPr="005F44F5" w:rsidRDefault="006557F9" w:rsidP="00D567EE">
          <w:pPr>
            <w:pStyle w:val="Normal2"/>
            <w:rPr>
              <w:rFonts w:cs="Times New Roman"/>
            </w:rPr>
          </w:pPr>
        </w:p>
      </w:sdtContent>
    </w:sdt>
    <w:p w:rsidR="002163EE" w:rsidRPr="005F44F5" w:rsidRDefault="00554E70" w:rsidP="00554E70">
      <w:pPr>
        <w:pStyle w:val="Heading1"/>
        <w:jc w:val="center"/>
        <w:rPr>
          <w:rFonts w:ascii="Times New Roman" w:hAnsi="Times New Roman" w:cs="Times New Roman"/>
          <w:color w:val="FF3333"/>
          <w:sz w:val="32"/>
        </w:rPr>
      </w:pPr>
      <w:bookmarkStart w:id="6" w:name="_Toc482409495"/>
      <w:bookmarkEnd w:id="1"/>
      <w:bookmarkEnd w:id="2"/>
      <w:bookmarkEnd w:id="3"/>
      <w:bookmarkEnd w:id="4"/>
      <w:bookmarkEnd w:id="5"/>
      <w:r w:rsidRPr="005F44F5">
        <w:rPr>
          <w:rFonts w:ascii="Times New Roman" w:hAnsi="Times New Roman" w:cs="Times New Roman"/>
          <w:color w:val="FF3333"/>
          <w:sz w:val="32"/>
        </w:rPr>
        <w:t>Revision Table</w:t>
      </w:r>
      <w:bookmarkEnd w:id="6"/>
    </w:p>
    <w:tbl>
      <w:tblPr>
        <w:tblStyle w:val="Style1"/>
        <w:tblW w:w="9350" w:type="dxa"/>
        <w:tblLook w:val="04A0" w:firstRow="1" w:lastRow="0" w:firstColumn="1" w:lastColumn="0" w:noHBand="0" w:noVBand="1"/>
      </w:tblPr>
      <w:tblGrid>
        <w:gridCol w:w="2065"/>
        <w:gridCol w:w="1708"/>
        <w:gridCol w:w="4052"/>
        <w:gridCol w:w="1525"/>
      </w:tblGrid>
      <w:tr w:rsidR="00554E70" w:rsidRPr="005F44F5" w:rsidTr="009875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65" w:type="dxa"/>
          </w:tcPr>
          <w:p w:rsidR="00554E70" w:rsidRPr="005F44F5" w:rsidRDefault="00554E70" w:rsidP="005A01D9">
            <w:pPr>
              <w:jc w:val="center"/>
              <w:rPr>
                <w:rFonts w:cs="Times New Roman"/>
                <w:color w:val="FFFFFF" w:themeColor="background1"/>
              </w:rPr>
            </w:pPr>
            <w:r w:rsidRPr="005F44F5">
              <w:rPr>
                <w:rFonts w:cs="Times New Roman"/>
                <w:color w:val="FFFFFF" w:themeColor="background1"/>
              </w:rPr>
              <w:t>Author</w:t>
            </w:r>
          </w:p>
        </w:tc>
        <w:tc>
          <w:tcPr>
            <w:tcW w:w="1708" w:type="dxa"/>
          </w:tcPr>
          <w:p w:rsidR="00554E70" w:rsidRPr="005F44F5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5F44F5">
              <w:rPr>
                <w:rFonts w:cs="Times New Roman"/>
                <w:color w:val="FFFFFF" w:themeColor="background1"/>
              </w:rPr>
              <w:t>Date</w:t>
            </w:r>
          </w:p>
        </w:tc>
        <w:tc>
          <w:tcPr>
            <w:tcW w:w="4052" w:type="dxa"/>
          </w:tcPr>
          <w:p w:rsidR="00554E70" w:rsidRPr="005F44F5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5F44F5">
              <w:rPr>
                <w:rFonts w:cs="Times New Roman"/>
                <w:color w:val="FFFFFF" w:themeColor="background1"/>
              </w:rPr>
              <w:t>Reason for changes</w:t>
            </w:r>
          </w:p>
        </w:tc>
        <w:tc>
          <w:tcPr>
            <w:tcW w:w="1525" w:type="dxa"/>
          </w:tcPr>
          <w:p w:rsidR="00554E70" w:rsidRPr="005F44F5" w:rsidRDefault="00554E70" w:rsidP="005A01D9">
            <w:pPr>
              <w:rPr>
                <w:rFonts w:cs="Times New Roman"/>
                <w:color w:val="FFFFFF" w:themeColor="background1"/>
              </w:rPr>
            </w:pPr>
            <w:r w:rsidRPr="005F44F5">
              <w:rPr>
                <w:rFonts w:cs="Times New Roman"/>
                <w:color w:val="FFFFFF" w:themeColor="background1"/>
              </w:rPr>
              <w:t>Version</w:t>
            </w:r>
          </w:p>
        </w:tc>
      </w:tr>
      <w:tr w:rsidR="00554E70" w:rsidRPr="005F44F5" w:rsidTr="00987570">
        <w:tc>
          <w:tcPr>
            <w:tcW w:w="2065" w:type="dxa"/>
          </w:tcPr>
          <w:p w:rsidR="00554E70" w:rsidRPr="005F44F5" w:rsidRDefault="002E3E8B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554E70" w:rsidRPr="005F44F5" w:rsidRDefault="00576F37" w:rsidP="00A8404E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11/05</w:t>
            </w:r>
            <w:r w:rsidR="000A50F5" w:rsidRPr="005F44F5">
              <w:rPr>
                <w:rFonts w:cs="Times New Roman"/>
              </w:rPr>
              <w:t>/2017</w:t>
            </w:r>
          </w:p>
        </w:tc>
        <w:tc>
          <w:tcPr>
            <w:tcW w:w="4052" w:type="dxa"/>
          </w:tcPr>
          <w:p w:rsidR="00554E70" w:rsidRPr="005F44F5" w:rsidRDefault="00CC25AC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Initial</w:t>
            </w:r>
            <w:r w:rsidR="00990D25" w:rsidRPr="005F44F5">
              <w:rPr>
                <w:rFonts w:cs="Times New Roman"/>
              </w:rPr>
              <w:t xml:space="preserve"> the document</w:t>
            </w:r>
          </w:p>
        </w:tc>
        <w:tc>
          <w:tcPr>
            <w:tcW w:w="1525" w:type="dxa"/>
          </w:tcPr>
          <w:p w:rsidR="00554E70" w:rsidRPr="005F44F5" w:rsidRDefault="00AE2870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1.0</w:t>
            </w:r>
          </w:p>
        </w:tc>
      </w:tr>
      <w:tr w:rsidR="00554E70" w:rsidRPr="005F44F5" w:rsidTr="00987570">
        <w:tc>
          <w:tcPr>
            <w:tcW w:w="2065" w:type="dxa"/>
          </w:tcPr>
          <w:p w:rsidR="00554E70" w:rsidRPr="005F44F5" w:rsidRDefault="00366ACB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Minh Doan</w:t>
            </w:r>
          </w:p>
          <w:p w:rsidR="00355DFE" w:rsidRPr="005F44F5" w:rsidRDefault="00355DFE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554E70" w:rsidRPr="005F44F5" w:rsidRDefault="000A50F5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12/05/2017</w:t>
            </w:r>
          </w:p>
        </w:tc>
        <w:tc>
          <w:tcPr>
            <w:tcW w:w="4052" w:type="dxa"/>
          </w:tcPr>
          <w:p w:rsidR="00D12576" w:rsidRPr="005F44F5" w:rsidRDefault="00366ACB" w:rsidP="00ED798F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Manage Account &amp; Manage Category</w:t>
            </w:r>
          </w:p>
          <w:p w:rsidR="00355DFE" w:rsidRPr="005F44F5" w:rsidRDefault="00355DFE" w:rsidP="00ED798F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Website</w:t>
            </w:r>
            <w:r w:rsidR="0076354E" w:rsidRPr="005F44F5">
              <w:rPr>
                <w:rFonts w:cs="Times New Roman"/>
              </w:rPr>
              <w:t xml:space="preserve"> , Manage News</w:t>
            </w:r>
            <w:r w:rsidR="005F736E" w:rsidRPr="005F44F5">
              <w:rPr>
                <w:rFonts w:cs="Times New Roman"/>
              </w:rPr>
              <w:t xml:space="preserve"> &amp; Manage FAQ</w:t>
            </w:r>
          </w:p>
        </w:tc>
        <w:tc>
          <w:tcPr>
            <w:tcW w:w="1525" w:type="dxa"/>
          </w:tcPr>
          <w:p w:rsidR="00ED798F" w:rsidRPr="005F44F5" w:rsidRDefault="00366ACB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1.1</w:t>
            </w:r>
          </w:p>
        </w:tc>
      </w:tr>
      <w:tr w:rsidR="000A50F5" w:rsidRPr="005F44F5" w:rsidTr="00987570">
        <w:tc>
          <w:tcPr>
            <w:tcW w:w="2065" w:type="dxa"/>
          </w:tcPr>
          <w:p w:rsidR="000A50F5" w:rsidRPr="005F44F5" w:rsidRDefault="000A50F5" w:rsidP="000A50F5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Minh Doan</w:t>
            </w:r>
          </w:p>
          <w:p w:rsidR="000A50F5" w:rsidRPr="005F44F5" w:rsidRDefault="000A50F5" w:rsidP="000A50F5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0A50F5" w:rsidRPr="005F44F5" w:rsidRDefault="000A50F5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13/05/2017</w:t>
            </w:r>
          </w:p>
        </w:tc>
        <w:tc>
          <w:tcPr>
            <w:tcW w:w="4052" w:type="dxa"/>
          </w:tcPr>
          <w:p w:rsidR="000A50F5" w:rsidRPr="005F44F5" w:rsidRDefault="006C4848" w:rsidP="00ED798F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Manage Banner</w:t>
            </w:r>
          </w:p>
          <w:p w:rsidR="005F736E" w:rsidRPr="005F44F5" w:rsidRDefault="005F736E" w:rsidP="00ED798F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Summary</w:t>
            </w:r>
          </w:p>
        </w:tc>
        <w:tc>
          <w:tcPr>
            <w:tcW w:w="1525" w:type="dxa"/>
          </w:tcPr>
          <w:p w:rsidR="000A50F5" w:rsidRPr="005F44F5" w:rsidRDefault="006C4848" w:rsidP="00554E70">
            <w:pPr>
              <w:rPr>
                <w:rFonts w:cs="Times New Roman"/>
              </w:rPr>
            </w:pPr>
            <w:r w:rsidRPr="005F44F5">
              <w:rPr>
                <w:rFonts w:cs="Times New Roman"/>
              </w:rPr>
              <w:t>1.2</w:t>
            </w:r>
          </w:p>
        </w:tc>
      </w:tr>
      <w:tr w:rsidR="006A53FC" w:rsidRPr="005F44F5" w:rsidTr="00987570">
        <w:tc>
          <w:tcPr>
            <w:tcW w:w="2065" w:type="dxa"/>
          </w:tcPr>
          <w:p w:rsidR="006A53FC" w:rsidRPr="005F44F5" w:rsidRDefault="006A53FC" w:rsidP="000A50F5">
            <w:pPr>
              <w:rPr>
                <w:rFonts w:cs="Times New Roman"/>
              </w:rPr>
            </w:pPr>
            <w:r>
              <w:rPr>
                <w:rFonts w:cs="Times New Roman"/>
              </w:rPr>
              <w:t>Khoi Nguyen</w:t>
            </w:r>
          </w:p>
        </w:tc>
        <w:tc>
          <w:tcPr>
            <w:tcW w:w="1708" w:type="dxa"/>
          </w:tcPr>
          <w:p w:rsidR="006A53FC" w:rsidRPr="005F44F5" w:rsidRDefault="006A53FC" w:rsidP="00554E70">
            <w:pPr>
              <w:rPr>
                <w:rFonts w:cs="Times New Roman"/>
              </w:rPr>
            </w:pPr>
            <w:r>
              <w:rPr>
                <w:rFonts w:cs="Times New Roman"/>
              </w:rPr>
              <w:t>24/5/2017</w:t>
            </w:r>
          </w:p>
        </w:tc>
        <w:tc>
          <w:tcPr>
            <w:tcW w:w="4052" w:type="dxa"/>
          </w:tcPr>
          <w:p w:rsidR="006A53FC" w:rsidRPr="005F44F5" w:rsidRDefault="006A53FC" w:rsidP="00ED798F">
            <w:pPr>
              <w:rPr>
                <w:rFonts w:cs="Times New Roman"/>
              </w:rPr>
            </w:pPr>
            <w:r>
              <w:rPr>
                <w:rFonts w:cs="Times New Roman"/>
              </w:rPr>
              <w:t>Fix logo</w:t>
            </w:r>
          </w:p>
        </w:tc>
        <w:tc>
          <w:tcPr>
            <w:tcW w:w="1525" w:type="dxa"/>
          </w:tcPr>
          <w:p w:rsidR="006A53FC" w:rsidRPr="005F44F5" w:rsidRDefault="006A53FC" w:rsidP="00554E70">
            <w:pPr>
              <w:rPr>
                <w:rFonts w:cs="Times New Roman"/>
              </w:rPr>
            </w:pPr>
            <w:r>
              <w:rPr>
                <w:rFonts w:cs="Times New Roman"/>
              </w:rPr>
              <w:t>1.3</w:t>
            </w:r>
            <w:bookmarkStart w:id="7" w:name="_GoBack"/>
            <w:bookmarkEnd w:id="7"/>
          </w:p>
        </w:tc>
      </w:tr>
    </w:tbl>
    <w:p w:rsidR="00554E70" w:rsidRPr="005F44F5" w:rsidRDefault="00554E70" w:rsidP="00554E70">
      <w:pPr>
        <w:rPr>
          <w:rFonts w:cs="Times New Roman"/>
        </w:rPr>
      </w:pPr>
    </w:p>
    <w:p w:rsidR="00554E70" w:rsidRPr="005F44F5" w:rsidRDefault="00554E70" w:rsidP="008C31D5">
      <w:pPr>
        <w:rPr>
          <w:rFonts w:cs="Times New Roman"/>
        </w:rPr>
      </w:pPr>
      <w:r w:rsidRPr="005F44F5">
        <w:rPr>
          <w:rFonts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aps w:val="0"/>
          <w:color w:val="595959" w:themeColor="text1" w:themeTint="A6"/>
          <w:sz w:val="24"/>
        </w:rPr>
        <w:id w:val="16893327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14B8" w:rsidRPr="005F44F5" w:rsidRDefault="00C814B8">
          <w:pPr>
            <w:pStyle w:val="TOCHeading"/>
            <w:rPr>
              <w:rFonts w:ascii="Times New Roman" w:hAnsi="Times New Roman" w:cs="Times New Roman"/>
              <w:sz w:val="32"/>
            </w:rPr>
          </w:pPr>
          <w:r w:rsidRPr="005F44F5">
            <w:rPr>
              <w:rFonts w:ascii="Times New Roman" w:hAnsi="Times New Roman" w:cs="Times New Roman"/>
              <w:color w:val="FF3333"/>
              <w:sz w:val="36"/>
            </w:rPr>
            <w:t>Table of Contents</w:t>
          </w:r>
        </w:p>
        <w:p w:rsidR="009C5C58" w:rsidRPr="005F44F5" w:rsidRDefault="00C814B8">
          <w:pPr>
            <w:pStyle w:val="TOC1"/>
            <w:rPr>
              <w:rFonts w:eastAsiaTheme="minorEastAsia" w:cs="Times New Roman"/>
              <w:b w:val="0"/>
              <w:color w:val="auto"/>
              <w:sz w:val="22"/>
              <w:szCs w:val="22"/>
              <w:lang w:eastAsia="en-US"/>
            </w:rPr>
          </w:pPr>
          <w:r w:rsidRPr="005F44F5">
            <w:rPr>
              <w:rFonts w:cs="Times New Roman"/>
              <w:sz w:val="28"/>
            </w:rPr>
            <w:fldChar w:fldCharType="begin"/>
          </w:r>
          <w:r w:rsidRPr="005F44F5">
            <w:rPr>
              <w:rFonts w:cs="Times New Roman"/>
              <w:sz w:val="28"/>
            </w:rPr>
            <w:instrText xml:space="preserve"> TOC \o "1-3" \h \z \u </w:instrText>
          </w:r>
          <w:r w:rsidRPr="005F44F5">
            <w:rPr>
              <w:rFonts w:cs="Times New Roman"/>
              <w:sz w:val="28"/>
            </w:rPr>
            <w:fldChar w:fldCharType="separate"/>
          </w:r>
          <w:hyperlink w:anchor="_Toc482409495" w:history="1">
            <w:r w:rsidR="009C5C58" w:rsidRPr="005F44F5">
              <w:rPr>
                <w:rStyle w:val="Hyperlink"/>
                <w:rFonts w:cs="Times New Roman"/>
              </w:rPr>
              <w:t>Revision Table</w:t>
            </w:r>
            <w:r w:rsidR="009C5C58" w:rsidRPr="005F44F5">
              <w:rPr>
                <w:rFonts w:cs="Times New Roman"/>
                <w:webHidden/>
              </w:rPr>
              <w:tab/>
            </w:r>
            <w:r w:rsidR="009C5C58" w:rsidRPr="005F44F5">
              <w:rPr>
                <w:rFonts w:cs="Times New Roman"/>
                <w:webHidden/>
              </w:rPr>
              <w:fldChar w:fldCharType="begin"/>
            </w:r>
            <w:r w:rsidR="009C5C58" w:rsidRPr="005F44F5">
              <w:rPr>
                <w:rFonts w:cs="Times New Roman"/>
                <w:webHidden/>
              </w:rPr>
              <w:instrText xml:space="preserve"> PAGEREF _Toc482409495 \h </w:instrText>
            </w:r>
            <w:r w:rsidR="009C5C58" w:rsidRPr="005F44F5">
              <w:rPr>
                <w:rFonts w:cs="Times New Roman"/>
                <w:webHidden/>
              </w:rPr>
            </w:r>
            <w:r w:rsidR="009C5C58" w:rsidRPr="005F44F5">
              <w:rPr>
                <w:rFonts w:cs="Times New Roman"/>
                <w:webHidden/>
              </w:rPr>
              <w:fldChar w:fldCharType="separate"/>
            </w:r>
            <w:r w:rsidR="009C5C58" w:rsidRPr="005F44F5">
              <w:rPr>
                <w:rFonts w:cs="Times New Roman"/>
                <w:webHidden/>
              </w:rPr>
              <w:t>1</w:t>
            </w:r>
            <w:r w:rsidR="009C5C58" w:rsidRPr="005F44F5">
              <w:rPr>
                <w:rFonts w:cs="Times New Roman"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1"/>
            <w:rPr>
              <w:rFonts w:eastAsiaTheme="minorEastAsia" w:cs="Times New Roman"/>
              <w:b w:val="0"/>
              <w:color w:val="auto"/>
              <w:sz w:val="22"/>
              <w:szCs w:val="22"/>
              <w:lang w:eastAsia="en-US"/>
            </w:rPr>
          </w:pPr>
          <w:hyperlink w:anchor="_Toc482409496" w:history="1">
            <w:r w:rsidR="009C5C58" w:rsidRPr="005F44F5">
              <w:rPr>
                <w:rStyle w:val="Hyperlink"/>
                <w:rFonts w:cs="Times New Roman"/>
              </w:rPr>
              <w:t>1.</w:t>
            </w:r>
            <w:r w:rsidR="009C5C58" w:rsidRPr="005F44F5">
              <w:rPr>
                <w:rFonts w:eastAsiaTheme="minorEastAsia" w:cs="Times New Roman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</w:rPr>
              <w:t>Website</w:t>
            </w:r>
            <w:r w:rsidR="009C5C58" w:rsidRPr="005F44F5">
              <w:rPr>
                <w:rFonts w:cs="Times New Roman"/>
                <w:webHidden/>
              </w:rPr>
              <w:tab/>
            </w:r>
            <w:r w:rsidR="009C5C58" w:rsidRPr="005F44F5">
              <w:rPr>
                <w:rFonts w:cs="Times New Roman"/>
                <w:webHidden/>
              </w:rPr>
              <w:fldChar w:fldCharType="begin"/>
            </w:r>
            <w:r w:rsidR="009C5C58" w:rsidRPr="005F44F5">
              <w:rPr>
                <w:rFonts w:cs="Times New Roman"/>
                <w:webHidden/>
              </w:rPr>
              <w:instrText xml:space="preserve"> PAGEREF _Toc482409496 \h </w:instrText>
            </w:r>
            <w:r w:rsidR="009C5C58" w:rsidRPr="005F44F5">
              <w:rPr>
                <w:rFonts w:cs="Times New Roman"/>
                <w:webHidden/>
              </w:rPr>
            </w:r>
            <w:r w:rsidR="009C5C58" w:rsidRPr="005F44F5">
              <w:rPr>
                <w:rFonts w:cs="Times New Roman"/>
                <w:webHidden/>
              </w:rPr>
              <w:fldChar w:fldCharType="separate"/>
            </w:r>
            <w:r w:rsidR="009C5C58" w:rsidRPr="005F44F5">
              <w:rPr>
                <w:rFonts w:cs="Times New Roman"/>
                <w:webHidden/>
              </w:rPr>
              <w:t>5</w:t>
            </w:r>
            <w:r w:rsidR="009C5C58" w:rsidRPr="005F44F5">
              <w:rPr>
                <w:rFonts w:cs="Times New Roman"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1"/>
            <w:rPr>
              <w:rFonts w:eastAsiaTheme="minorEastAsia" w:cs="Times New Roman"/>
              <w:b w:val="0"/>
              <w:color w:val="auto"/>
              <w:sz w:val="22"/>
              <w:szCs w:val="22"/>
              <w:lang w:eastAsia="en-US"/>
            </w:rPr>
          </w:pPr>
          <w:hyperlink w:anchor="_Toc482409497" w:history="1">
            <w:r w:rsidR="009C5C58" w:rsidRPr="005F44F5">
              <w:rPr>
                <w:rStyle w:val="Hyperlink"/>
                <w:rFonts w:cs="Times New Roman"/>
              </w:rPr>
              <w:t>2.</w:t>
            </w:r>
            <w:r w:rsidR="009C5C58" w:rsidRPr="005F44F5">
              <w:rPr>
                <w:rFonts w:eastAsiaTheme="minorEastAsia" w:cs="Times New Roman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</w:rPr>
              <w:t>CMS Page</w:t>
            </w:r>
            <w:r w:rsidR="009C5C58" w:rsidRPr="005F44F5">
              <w:rPr>
                <w:rFonts w:cs="Times New Roman"/>
                <w:webHidden/>
              </w:rPr>
              <w:tab/>
            </w:r>
            <w:r w:rsidR="009C5C58" w:rsidRPr="005F44F5">
              <w:rPr>
                <w:rFonts w:cs="Times New Roman"/>
                <w:webHidden/>
              </w:rPr>
              <w:fldChar w:fldCharType="begin"/>
            </w:r>
            <w:r w:rsidR="009C5C58" w:rsidRPr="005F44F5">
              <w:rPr>
                <w:rFonts w:cs="Times New Roman"/>
                <w:webHidden/>
              </w:rPr>
              <w:instrText xml:space="preserve"> PAGEREF _Toc482409497 \h </w:instrText>
            </w:r>
            <w:r w:rsidR="009C5C58" w:rsidRPr="005F44F5">
              <w:rPr>
                <w:rFonts w:cs="Times New Roman"/>
                <w:webHidden/>
              </w:rPr>
            </w:r>
            <w:r w:rsidR="009C5C58" w:rsidRPr="005F44F5">
              <w:rPr>
                <w:rFonts w:cs="Times New Roman"/>
                <w:webHidden/>
              </w:rPr>
              <w:fldChar w:fldCharType="separate"/>
            </w:r>
            <w:r w:rsidR="009C5C58" w:rsidRPr="005F44F5">
              <w:rPr>
                <w:rFonts w:cs="Times New Roman"/>
                <w:webHidden/>
              </w:rPr>
              <w:t>13</w:t>
            </w:r>
            <w:r w:rsidR="009C5C58" w:rsidRPr="005F44F5">
              <w:rPr>
                <w:rFonts w:cs="Times New Roman"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2"/>
            <w:tabs>
              <w:tab w:val="left" w:pos="88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409498" w:history="1">
            <w:r w:rsidR="009C5C58" w:rsidRPr="005F44F5">
              <w:rPr>
                <w:rStyle w:val="Hyperlink"/>
                <w:rFonts w:cs="Times New Roman"/>
                <w:noProof/>
              </w:rPr>
              <w:t>2.1</w:t>
            </w:r>
            <w:r w:rsidR="009C5C58" w:rsidRPr="005F44F5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Manage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_Toc482409498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13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499" w:history="1">
            <w:r w:rsidR="009C5C58" w:rsidRPr="005F44F5">
              <w:rPr>
                <w:rStyle w:val="Hyperlink"/>
                <w:rFonts w:cs="Times New Roman"/>
                <w:noProof/>
              </w:rPr>
              <w:t>2.1.1 Login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_Toc482409499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13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0" w:history="1">
            <w:r w:rsidR="009C5C58" w:rsidRPr="005F44F5">
              <w:rPr>
                <w:rStyle w:val="Hyperlink"/>
                <w:rFonts w:cs="Times New Roman"/>
                <w:noProof/>
              </w:rPr>
              <w:t>2.1.2 Logout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_Toc482409500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15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2" w:history="1">
            <w:r w:rsidR="009C5C58" w:rsidRPr="005F44F5">
              <w:rPr>
                <w:rStyle w:val="Hyperlink"/>
                <w:rFonts w:cs="Times New Roman"/>
                <w:noProof/>
              </w:rPr>
              <w:t>2.1.3 Create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_Toc482409502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16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3" w:history="1">
            <w:r w:rsidR="009C5C58" w:rsidRPr="005F44F5">
              <w:rPr>
                <w:rStyle w:val="Hyperlink"/>
                <w:rFonts w:cs="Times New Roman"/>
                <w:noProof/>
              </w:rPr>
              <w:t>2.1.4 View List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_Toc482409503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19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4" w:history="1">
            <w:r w:rsidR="009C5C58" w:rsidRPr="005F44F5">
              <w:rPr>
                <w:rStyle w:val="Hyperlink"/>
                <w:rFonts w:cs="Times New Roman"/>
                <w:noProof/>
              </w:rPr>
              <w:t>2.1.5 Edit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_Toc482409504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20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5" w:history="1">
            <w:r w:rsidR="009C5C58" w:rsidRPr="005F44F5">
              <w:rPr>
                <w:rStyle w:val="Hyperlink"/>
                <w:rFonts w:cs="Times New Roman"/>
                <w:noProof/>
              </w:rPr>
              <w:t>2.1.6 Search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_Toc482409505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22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6" w:history="1">
            <w:r w:rsidR="009C5C58" w:rsidRPr="005F44F5">
              <w:rPr>
                <w:rStyle w:val="Hyperlink"/>
                <w:rFonts w:cs="Times New Roman"/>
                <w:noProof/>
              </w:rPr>
              <w:t>2.1.7 View Detail of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_Toc482409506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7" w:history="1">
            <w:r w:rsidR="009C5C58" w:rsidRPr="005F44F5">
              <w:rPr>
                <w:rStyle w:val="Hyperlink"/>
                <w:rFonts w:cs="Times New Roman"/>
                <w:noProof/>
              </w:rPr>
              <w:t>2.1.8 Authorize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_Toc482409507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24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8" w:history="1">
            <w:r w:rsidR="009C5C58" w:rsidRPr="005F44F5">
              <w:rPr>
                <w:rStyle w:val="Hyperlink"/>
                <w:rFonts w:cs="Times New Roman"/>
                <w:noProof/>
              </w:rPr>
              <w:t>2.1.9 Deactivate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_Toc482409508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09" w:history="1">
            <w:r w:rsidR="009C5C58" w:rsidRPr="005F44F5">
              <w:rPr>
                <w:rStyle w:val="Hyperlink"/>
                <w:rFonts w:cs="Times New Roman"/>
                <w:noProof/>
              </w:rPr>
              <w:t>2.1.10 Activate Account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_Toc482409509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27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0" w:history="1">
            <w:r w:rsidR="009C5C58" w:rsidRPr="005F44F5">
              <w:rPr>
                <w:rStyle w:val="Hyperlink"/>
                <w:rFonts w:cs="Times New Roman"/>
                <w:noProof/>
              </w:rPr>
              <w:t>2.1.11 Forget Password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_Toc482409510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28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2"/>
            <w:tabs>
              <w:tab w:val="left" w:pos="88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409511" w:history="1">
            <w:r w:rsidR="009C5C58" w:rsidRPr="005F44F5">
              <w:rPr>
                <w:rStyle w:val="Hyperlink"/>
                <w:rFonts w:cs="Times New Roman"/>
                <w:noProof/>
              </w:rPr>
              <w:t>2.2</w:t>
            </w:r>
            <w:r w:rsidR="009C5C58" w:rsidRPr="005F44F5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Manage News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_Toc482409511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30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2" w:history="1">
            <w:r w:rsidR="009C5C58" w:rsidRPr="005F44F5">
              <w:rPr>
                <w:rStyle w:val="Hyperlink"/>
                <w:rFonts w:cs="Times New Roman"/>
                <w:noProof/>
              </w:rPr>
              <w:t>2.2.1 View News in CMS page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_Toc482409512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30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3" w:history="1">
            <w:r w:rsidR="009C5C58" w:rsidRPr="005F44F5">
              <w:rPr>
                <w:rStyle w:val="Hyperlink"/>
                <w:rFonts w:cs="Times New Roman"/>
                <w:noProof/>
              </w:rPr>
              <w:t>2.2.2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View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_Toc482409513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31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4" w:history="1">
            <w:r w:rsidR="009C5C58" w:rsidRPr="005F44F5">
              <w:rPr>
                <w:rStyle w:val="Hyperlink"/>
                <w:rFonts w:cs="Times New Roman"/>
                <w:noProof/>
              </w:rPr>
              <w:t>2.2.3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Create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_Toc482409514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31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5" w:history="1">
            <w:r w:rsidR="009C5C58" w:rsidRPr="005F44F5">
              <w:rPr>
                <w:rStyle w:val="Hyperlink"/>
                <w:rFonts w:cs="Times New Roman"/>
                <w:noProof/>
              </w:rPr>
              <w:t>2.2.4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Edit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_Toc482409515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6" w:history="1">
            <w:r w:rsidR="009C5C58" w:rsidRPr="005F44F5">
              <w:rPr>
                <w:rStyle w:val="Hyperlink"/>
                <w:rFonts w:cs="Times New Roman"/>
                <w:noProof/>
              </w:rPr>
              <w:t>2.2.5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Delete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_Toc482409516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34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7" w:history="1">
            <w:r w:rsidR="009C5C58" w:rsidRPr="005F44F5">
              <w:rPr>
                <w:rStyle w:val="Hyperlink"/>
                <w:rFonts w:cs="Times New Roman"/>
                <w:noProof/>
              </w:rPr>
              <w:t>2.2.6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Transfer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_Toc482409517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8" w:history="1">
            <w:r w:rsidR="009C5C58" w:rsidRPr="005F44F5">
              <w:rPr>
                <w:rStyle w:val="Hyperlink"/>
                <w:rFonts w:cs="Times New Roman"/>
                <w:noProof/>
              </w:rPr>
              <w:t>2.2.7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Approve Draft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_Toc482409518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37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19" w:history="1">
            <w:r w:rsidR="009C5C58" w:rsidRPr="005F44F5">
              <w:rPr>
                <w:rStyle w:val="Hyperlink"/>
                <w:rFonts w:cs="Times New Roman"/>
                <w:noProof/>
              </w:rPr>
              <w:t>2.2.8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Post News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_Toc482409519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38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0" w:history="1">
            <w:r w:rsidR="009C5C58" w:rsidRPr="005F44F5">
              <w:rPr>
                <w:rStyle w:val="Hyperlink"/>
                <w:rFonts w:cs="Times New Roman"/>
                <w:noProof/>
              </w:rPr>
              <w:t>2.2.9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Deactive News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_Toc482409520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39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1" w:history="1">
            <w:r w:rsidR="009C5C58" w:rsidRPr="005F44F5">
              <w:rPr>
                <w:rStyle w:val="Hyperlink"/>
                <w:rFonts w:cs="Times New Roman"/>
                <w:noProof/>
              </w:rPr>
              <w:t>2.2.10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Push News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_Toc482409521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41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2" w:history="1">
            <w:r w:rsidR="009C5C58" w:rsidRPr="005F44F5">
              <w:rPr>
                <w:rStyle w:val="Hyperlink"/>
                <w:rFonts w:cs="Times New Roman"/>
                <w:noProof/>
              </w:rPr>
              <w:t>2.2.11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Unpush News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_Toc482409522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42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2"/>
            <w:tabs>
              <w:tab w:val="left" w:pos="88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409523" w:history="1">
            <w:r w:rsidR="009C5C58" w:rsidRPr="005F44F5">
              <w:rPr>
                <w:rStyle w:val="Hyperlink"/>
                <w:rFonts w:cs="Times New Roman"/>
                <w:noProof/>
              </w:rPr>
              <w:t>2.3</w:t>
            </w:r>
            <w:r w:rsidR="009C5C58" w:rsidRPr="005F44F5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Manage Category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_Toc482409523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4" w:history="1">
            <w:r w:rsidR="009C5C58" w:rsidRPr="005F44F5">
              <w:rPr>
                <w:rStyle w:val="Hyperlink"/>
                <w:rFonts w:cs="Times New Roman"/>
                <w:noProof/>
              </w:rPr>
              <w:t>2.3.1 View List of Categories in CMS page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_Toc482409524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5" w:history="1">
            <w:r w:rsidR="009C5C58" w:rsidRPr="005F44F5">
              <w:rPr>
                <w:rStyle w:val="Hyperlink"/>
                <w:rFonts w:cs="Times New Roman"/>
                <w:noProof/>
              </w:rPr>
              <w:t>2.3.2 Create Category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_Toc482409525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45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6" w:history="1">
            <w:r w:rsidR="009C5C58" w:rsidRPr="005F44F5">
              <w:rPr>
                <w:rStyle w:val="Hyperlink"/>
                <w:rFonts w:cs="Times New Roman"/>
                <w:noProof/>
              </w:rPr>
              <w:t>2.3.3 Create Categories Level 2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_Toc482409526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47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7" w:history="1">
            <w:r w:rsidR="009C5C58" w:rsidRPr="005F44F5">
              <w:rPr>
                <w:rStyle w:val="Hyperlink"/>
                <w:rFonts w:cs="Times New Roman"/>
                <w:noProof/>
              </w:rPr>
              <w:t>2.3.4 Edit Category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_Toc482409527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49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8" w:history="1">
            <w:r w:rsidR="009C5C58" w:rsidRPr="005F44F5">
              <w:rPr>
                <w:rStyle w:val="Hyperlink"/>
                <w:rFonts w:cs="Times New Roman"/>
                <w:noProof/>
              </w:rPr>
              <w:t>2.3.5 Delete Category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_Toc482409528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51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29" w:history="1">
            <w:r w:rsidR="009C5C58" w:rsidRPr="005F44F5">
              <w:rPr>
                <w:rStyle w:val="Hyperlink"/>
                <w:rFonts w:cs="Times New Roman"/>
                <w:noProof/>
              </w:rPr>
              <w:t>2.4.1 View FAQ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_Toc482409529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0" w:history="1">
            <w:r w:rsidR="009C5C58" w:rsidRPr="005F44F5">
              <w:rPr>
                <w:rStyle w:val="Hyperlink"/>
                <w:rFonts w:cs="Times New Roman"/>
                <w:noProof/>
              </w:rPr>
              <w:t>2.4.2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Answer Question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_Toc482409530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1" w:history="1">
            <w:r w:rsidR="009C5C58" w:rsidRPr="005F44F5">
              <w:rPr>
                <w:rStyle w:val="Hyperlink"/>
                <w:rFonts w:cs="Times New Roman"/>
                <w:noProof/>
              </w:rPr>
              <w:t>2.4.3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Approve Question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_Toc482409531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55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2"/>
            <w:tabs>
              <w:tab w:val="left" w:pos="880"/>
              <w:tab w:val="right" w:leader="dot" w:pos="8630"/>
            </w:tabs>
            <w:rPr>
              <w:rFonts w:eastAsiaTheme="minorEastAsia" w:cs="Times New Roman"/>
              <w:noProof/>
              <w:color w:val="auto"/>
              <w:sz w:val="22"/>
              <w:szCs w:val="22"/>
              <w:lang w:eastAsia="en-US"/>
            </w:rPr>
          </w:pPr>
          <w:hyperlink w:anchor="_Toc482409532" w:history="1">
            <w:r w:rsidR="009C5C58" w:rsidRPr="005F44F5">
              <w:rPr>
                <w:rStyle w:val="Hyperlink"/>
                <w:rFonts w:cs="Times New Roman"/>
                <w:noProof/>
              </w:rPr>
              <w:t>2.5</w:t>
            </w:r>
            <w:r w:rsidR="009C5C58" w:rsidRPr="005F44F5">
              <w:rPr>
                <w:rFonts w:eastAsiaTheme="minorEastAsia" w:cs="Times New Roman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Manage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_Toc482409532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3" w:history="1">
            <w:r w:rsidR="009C5C58" w:rsidRPr="005F44F5">
              <w:rPr>
                <w:rStyle w:val="Hyperlink"/>
                <w:rFonts w:cs="Times New Roman"/>
                <w:noProof/>
              </w:rPr>
              <w:t>2.5.1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View Banner in CMS page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_Toc482409533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4" w:history="1">
            <w:r w:rsidR="009C5C58" w:rsidRPr="005F44F5">
              <w:rPr>
                <w:rStyle w:val="Hyperlink"/>
                <w:rFonts w:cs="Times New Roman"/>
                <w:noProof/>
              </w:rPr>
              <w:t>2.5.2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Create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_Toc482409534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57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5" w:history="1">
            <w:r w:rsidR="009C5C58" w:rsidRPr="005F44F5">
              <w:rPr>
                <w:rStyle w:val="Hyperlink"/>
                <w:rFonts w:cs="Times New Roman"/>
                <w:noProof/>
              </w:rPr>
              <w:t>2.5.3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Edit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_Toc482409535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60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6" w:history="1">
            <w:r w:rsidR="009C5C58" w:rsidRPr="005F44F5">
              <w:rPr>
                <w:rStyle w:val="Hyperlink"/>
                <w:rFonts w:cs="Times New Roman"/>
                <w:noProof/>
              </w:rPr>
              <w:t>2.5.4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Delete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_Toc482409536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63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7" w:history="1">
            <w:r w:rsidR="009C5C58" w:rsidRPr="005F44F5">
              <w:rPr>
                <w:rStyle w:val="Hyperlink"/>
                <w:rFonts w:cs="Times New Roman"/>
                <w:noProof/>
              </w:rPr>
              <w:t>2.5.5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Show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_Toc482409537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64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8" w:history="1">
            <w:r w:rsidR="009C5C58" w:rsidRPr="005F44F5">
              <w:rPr>
                <w:rStyle w:val="Hyperlink"/>
                <w:rFonts w:cs="Times New Roman"/>
                <w:noProof/>
              </w:rPr>
              <w:t>2.5.6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Hide Banner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_Toc482409538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65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C5C58" w:rsidRPr="005F44F5" w:rsidRDefault="006557F9">
          <w:pPr>
            <w:pStyle w:val="TOC3"/>
            <w:tabs>
              <w:tab w:val="left" w:pos="1320"/>
              <w:tab w:val="right" w:leader="dot" w:pos="8630"/>
            </w:tabs>
            <w:rPr>
              <w:rFonts w:eastAsiaTheme="minorEastAsia" w:cs="Times New Roman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2409539" w:history="1">
            <w:r w:rsidR="009C5C58" w:rsidRPr="005F44F5">
              <w:rPr>
                <w:rStyle w:val="Hyperlink"/>
                <w:rFonts w:cs="Times New Roman"/>
                <w:noProof/>
              </w:rPr>
              <w:t>2.5.7</w:t>
            </w:r>
            <w:r w:rsidR="009C5C58" w:rsidRPr="005F44F5">
              <w:rPr>
                <w:rFonts w:eastAsiaTheme="minorEastAsia" w:cs="Times New Roman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="009C5C58" w:rsidRPr="005F44F5">
              <w:rPr>
                <w:rStyle w:val="Hyperlink"/>
                <w:rFonts w:cs="Times New Roman"/>
                <w:noProof/>
              </w:rPr>
              <w:t>Arrange Images</w:t>
            </w:r>
            <w:r w:rsidR="009C5C58" w:rsidRPr="005F44F5">
              <w:rPr>
                <w:rFonts w:cs="Times New Roman"/>
                <w:noProof/>
                <w:webHidden/>
              </w:rPr>
              <w:tab/>
            </w:r>
            <w:r w:rsidR="009C5C58" w:rsidRPr="005F44F5">
              <w:rPr>
                <w:rFonts w:cs="Times New Roman"/>
                <w:noProof/>
                <w:webHidden/>
              </w:rPr>
              <w:fldChar w:fldCharType="begin"/>
            </w:r>
            <w:r w:rsidR="009C5C58" w:rsidRPr="005F44F5">
              <w:rPr>
                <w:rFonts w:cs="Times New Roman"/>
                <w:noProof/>
                <w:webHidden/>
              </w:rPr>
              <w:instrText xml:space="preserve"> PAGEREF _Toc482409539 \h </w:instrText>
            </w:r>
            <w:r w:rsidR="009C5C58" w:rsidRPr="005F44F5">
              <w:rPr>
                <w:rFonts w:cs="Times New Roman"/>
                <w:noProof/>
                <w:webHidden/>
              </w:rPr>
            </w:r>
            <w:r w:rsidR="009C5C58" w:rsidRPr="005F44F5">
              <w:rPr>
                <w:rFonts w:cs="Times New Roman"/>
                <w:noProof/>
                <w:webHidden/>
              </w:rPr>
              <w:fldChar w:fldCharType="separate"/>
            </w:r>
            <w:r w:rsidR="009C5C58" w:rsidRPr="005F44F5">
              <w:rPr>
                <w:rFonts w:cs="Times New Roman"/>
                <w:noProof/>
                <w:webHidden/>
              </w:rPr>
              <w:t>66</w:t>
            </w:r>
            <w:r w:rsidR="009C5C58" w:rsidRPr="005F44F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C814B8" w:rsidRPr="005F44F5" w:rsidRDefault="00C814B8">
          <w:pPr>
            <w:rPr>
              <w:rFonts w:cs="Times New Roman"/>
            </w:rPr>
          </w:pPr>
          <w:r w:rsidRPr="005F44F5">
            <w:rPr>
              <w:rFonts w:cs="Times New Roman"/>
              <w:b/>
              <w:bCs/>
              <w:noProof/>
              <w:sz w:val="28"/>
            </w:rPr>
            <w:fldChar w:fldCharType="end"/>
          </w:r>
        </w:p>
      </w:sdtContent>
    </w:sdt>
    <w:p w:rsidR="00DF6A47" w:rsidRPr="005F44F5" w:rsidRDefault="00DF6A47">
      <w:pPr>
        <w:rPr>
          <w:rFonts w:cs="Times New Roman"/>
        </w:rPr>
      </w:pPr>
      <w:r w:rsidRPr="005F44F5">
        <w:rPr>
          <w:rFonts w:cs="Times New Roman"/>
        </w:rPr>
        <w:br w:type="page"/>
      </w:r>
    </w:p>
    <w:p w:rsidR="00676FD4" w:rsidRPr="005F44F5" w:rsidRDefault="009B2E85" w:rsidP="00863204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  <w:sz w:val="36"/>
        </w:rPr>
      </w:pPr>
      <w:bookmarkStart w:id="8" w:name="_Toc482409496"/>
      <w:r w:rsidRPr="005F44F5">
        <w:rPr>
          <w:rFonts w:ascii="Times New Roman" w:hAnsi="Times New Roman" w:cs="Times New Roman"/>
          <w:color w:val="FF3333"/>
          <w:sz w:val="36"/>
        </w:rPr>
        <w:lastRenderedPageBreak/>
        <w:t>Website</w:t>
      </w:r>
      <w:bookmarkEnd w:id="8"/>
    </w:p>
    <w:p w:rsidR="00505087" w:rsidRPr="005F44F5" w:rsidRDefault="00505087" w:rsidP="00505087">
      <w:pPr>
        <w:rPr>
          <w:rFonts w:cs="Times New Roman"/>
        </w:rPr>
      </w:pPr>
    </w:p>
    <w:p w:rsidR="00505087" w:rsidRPr="005F44F5" w:rsidRDefault="00505087" w:rsidP="00505087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61341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W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D0" w:rsidRPr="005F44F5" w:rsidRDefault="00505087" w:rsidP="00505087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D01137" w:rsidRPr="005F44F5">
        <w:rPr>
          <w:rFonts w:cs="Times New Roman"/>
        </w:rPr>
        <w:t>Homepage of VanLang Admission</w:t>
      </w:r>
    </w:p>
    <w:p w:rsidR="00505087" w:rsidRPr="005F44F5" w:rsidRDefault="00505087" w:rsidP="00505087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6191250" cy="34956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WS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5F44F5" w:rsidRDefault="00505087" w:rsidP="00505087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2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D01137" w:rsidRPr="005F44F5">
        <w:rPr>
          <w:rFonts w:cs="Times New Roman"/>
        </w:rPr>
        <w:t>News &amp; function FAQ , View Point</w:t>
      </w:r>
    </w:p>
    <w:p w:rsidR="00B91DF1" w:rsidRPr="005F44F5" w:rsidRDefault="00B91DF1" w:rsidP="00B91DF1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6210300" cy="1619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uoitran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5F44F5" w:rsidRDefault="00B91DF1" w:rsidP="00B91DF1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3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D01137" w:rsidRPr="005F44F5">
        <w:rPr>
          <w:rFonts w:cs="Times New Roman"/>
        </w:rPr>
        <w:t>Information of Van Lang University</w:t>
      </w:r>
    </w:p>
    <w:p w:rsidR="00505087" w:rsidRPr="005F44F5" w:rsidRDefault="00505087" w:rsidP="00505087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6210300" cy="1428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t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5F44F5" w:rsidRDefault="00505087" w:rsidP="00505087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4</w:t>
      </w:r>
      <w:r w:rsidRPr="005F44F5">
        <w:rPr>
          <w:rFonts w:cs="Times New Roman"/>
        </w:rPr>
        <w:fldChar w:fldCharType="end"/>
      </w:r>
      <w:r w:rsidR="00D01137" w:rsidRPr="005F44F5">
        <w:rPr>
          <w:rFonts w:cs="Times New Roman"/>
        </w:rPr>
        <w:t>: Logo, School code &amp; Categories</w:t>
      </w:r>
    </w:p>
    <w:p w:rsidR="004E343A" w:rsidRPr="005F44F5" w:rsidRDefault="004E343A" w:rsidP="004E343A">
      <w:pPr>
        <w:keepNext/>
        <w:jc w:val="center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1505160" cy="10288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te C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087" w:rsidRPr="005F44F5" w:rsidRDefault="00505087" w:rsidP="00505087">
      <w:pPr>
        <w:keepNext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5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 : </w:t>
      </w:r>
      <w:r w:rsidR="00D01137" w:rsidRPr="005F44F5">
        <w:rPr>
          <w:rFonts w:cs="Times New Roman"/>
        </w:rPr>
        <w:t xml:space="preserve">When pointing of each </w:t>
      </w:r>
      <w:r w:rsidR="005F44F5" w:rsidRPr="005F44F5">
        <w:rPr>
          <w:rFonts w:cs="Times New Roman"/>
        </w:rPr>
        <w:t>category , many sub-categories will bi display for user to select</w:t>
      </w:r>
    </w:p>
    <w:p w:rsidR="004E343A" w:rsidRPr="005F44F5" w:rsidRDefault="004E343A" w:rsidP="004E343A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6029325" cy="3629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nh muc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3A" w:rsidRPr="005F44F5" w:rsidRDefault="004E343A" w:rsidP="004E343A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6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 w:rsidRPr="005F44F5">
        <w:rPr>
          <w:rFonts w:cs="Times New Roman"/>
        </w:rPr>
        <w:t>List news of each category</w:t>
      </w:r>
    </w:p>
    <w:p w:rsidR="005F44F5" w:rsidRPr="005F44F5" w:rsidRDefault="005F44F5" w:rsidP="005F44F5">
      <w:pPr>
        <w:pStyle w:val="ListParagraph"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</w:rPr>
        <w:t>The latest news will be pushed to the top of the list</w:t>
      </w:r>
    </w:p>
    <w:p w:rsidR="005F44F5" w:rsidRPr="005F44F5" w:rsidRDefault="005F44F5" w:rsidP="005F44F5">
      <w:pPr>
        <w:pStyle w:val="ListParagraph"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</w:rPr>
        <w:t>On the right of the news list there are also sub-categories</w:t>
      </w:r>
    </w:p>
    <w:p w:rsidR="004E343A" w:rsidRPr="005F44F5" w:rsidRDefault="004E343A" w:rsidP="005F44F5">
      <w:pPr>
        <w:pStyle w:val="ListParagraph"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5648325" cy="3367405"/>
            <wp:effectExtent l="0" t="0" r="952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nhmucphu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5F44F5" w:rsidRDefault="004E343A" w:rsidP="00B91DF1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7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 w:rsidRPr="005F44F5">
        <w:rPr>
          <w:rFonts w:cs="Times New Roman"/>
        </w:rPr>
        <w:t>List sub-categories of “Ngành nghề” category</w:t>
      </w:r>
    </w:p>
    <w:p w:rsidR="00B91DF1" w:rsidRPr="005F44F5" w:rsidRDefault="00B91DF1" w:rsidP="00B91DF1">
      <w:pPr>
        <w:keepNext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5743575" cy="3863340"/>
            <wp:effectExtent l="0" t="0" r="952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ntuc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5F44F5" w:rsidRDefault="00B91DF1" w:rsidP="00B91DF1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8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 w:rsidRPr="005F44F5">
        <w:rPr>
          <w:rFonts w:cs="Times New Roman"/>
        </w:rPr>
        <w:t>Detail of news</w:t>
      </w:r>
    </w:p>
    <w:p w:rsidR="00B91DF1" w:rsidRPr="005F44F5" w:rsidRDefault="005F44F5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</w:rPr>
        <w:lastRenderedPageBreak/>
        <w:t>When user click on news , system will display detail of this news</w:t>
      </w:r>
    </w:p>
    <w:p w:rsidR="00B91DF1" w:rsidRPr="005F44F5" w:rsidRDefault="005F44F5" w:rsidP="00AF3AF8">
      <w:pPr>
        <w:pStyle w:val="ListParagraph"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</w:rPr>
        <w:t>Button “Share” in the right allows users to share this news to other people through social networks such as Facebook , Twitter , Google + …</w:t>
      </w:r>
    </w:p>
    <w:p w:rsidR="0020215E" w:rsidRPr="005F44F5" w:rsidRDefault="0020215E" w:rsidP="0020215E">
      <w:pPr>
        <w:keepNext/>
        <w:ind w:left="360"/>
        <w:jc w:val="center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743054" cy="2438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har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5F44F5" w:rsidRDefault="0020215E" w:rsidP="0020215E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9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 w:rsidRPr="005F44F5">
        <w:rPr>
          <w:rFonts w:cs="Times New Roman"/>
        </w:rPr>
        <w:t>The social network for users to choose to share</w:t>
      </w:r>
    </w:p>
    <w:p w:rsidR="00B91DF1" w:rsidRPr="005F44F5" w:rsidRDefault="005F44F5" w:rsidP="00AF3AF8">
      <w:pPr>
        <w:pStyle w:val="ListParagraph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 xml:space="preserve">Below the news , there are some other related news </w:t>
      </w:r>
    </w:p>
    <w:p w:rsidR="00B91DF1" w:rsidRPr="005F44F5" w:rsidRDefault="00B91DF1" w:rsidP="00B91DF1">
      <w:pPr>
        <w:keepNext/>
        <w:ind w:left="360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5553075" cy="19716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nlienqua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F1" w:rsidRPr="005F44F5" w:rsidRDefault="00B91DF1" w:rsidP="00B91DF1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10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 w:rsidRPr="005F44F5">
        <w:rPr>
          <w:rFonts w:cs="Times New Roman"/>
        </w:rPr>
        <w:t>List of related news</w:t>
      </w:r>
    </w:p>
    <w:p w:rsidR="00B91DF1" w:rsidRPr="005F44F5" w:rsidRDefault="00B91DF1" w:rsidP="00B91DF1">
      <w:pPr>
        <w:keepNext/>
        <w:jc w:val="center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2114845" cy="31436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3A" w:rsidRPr="005F44F5" w:rsidRDefault="00B91DF1" w:rsidP="00B91DF1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11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5F44F5">
        <w:rPr>
          <w:rFonts w:cs="Times New Roman"/>
        </w:rPr>
        <w:t>Two function</w:t>
      </w:r>
      <w:r w:rsidRPr="005F44F5">
        <w:rPr>
          <w:rFonts w:cs="Times New Roman"/>
        </w:rPr>
        <w:t xml:space="preserve"> : </w:t>
      </w:r>
      <w:r w:rsidR="005F44F5">
        <w:rPr>
          <w:rFonts w:cs="Times New Roman"/>
        </w:rPr>
        <w:t>FAQ &amp;</w:t>
      </w:r>
      <w:r w:rsidRPr="005F44F5">
        <w:rPr>
          <w:rFonts w:cs="Times New Roman"/>
        </w:rPr>
        <w:t xml:space="preserve"> </w:t>
      </w:r>
      <w:r w:rsidR="005F44F5">
        <w:rPr>
          <w:rFonts w:cs="Times New Roman"/>
        </w:rPr>
        <w:t>View Point</w:t>
      </w:r>
    </w:p>
    <w:p w:rsidR="005F44F5" w:rsidRDefault="005F44F5" w:rsidP="00FD14A8">
      <w:pPr>
        <w:pStyle w:val="ListParagraph"/>
        <w:keepNext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</w:rPr>
        <w:t>When clicking on the View Point button</w:t>
      </w:r>
      <w:r w:rsidR="00FD14A8">
        <w:rPr>
          <w:rFonts w:cs="Times New Roman"/>
        </w:rPr>
        <w:t xml:space="preserve"> , System will display </w:t>
      </w:r>
      <w:r w:rsidR="00FD14A8" w:rsidRPr="00FD14A8">
        <w:rPr>
          <w:rFonts w:cs="Times New Roman"/>
        </w:rPr>
        <w:t>Point Lookup Interface</w:t>
      </w:r>
    </w:p>
    <w:p w:rsidR="0020215E" w:rsidRPr="005F44F5" w:rsidRDefault="0020215E" w:rsidP="005F44F5">
      <w:pPr>
        <w:pStyle w:val="ListParagraph"/>
        <w:keepNext/>
        <w:numPr>
          <w:ilvl w:val="0"/>
          <w:numId w:val="4"/>
        </w:num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>
            <wp:extent cx="5695950" cy="2371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5F44F5" w:rsidRDefault="0020215E" w:rsidP="0020215E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12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FD14A8" w:rsidRPr="00FD14A8">
        <w:rPr>
          <w:rFonts w:cs="Times New Roman"/>
        </w:rPr>
        <w:t>Point Lookup Interface</w:t>
      </w:r>
    </w:p>
    <w:p w:rsidR="00FD14A8" w:rsidRDefault="00FD14A8" w:rsidP="00FD14A8">
      <w:pPr>
        <w:pStyle w:val="ListParagraph"/>
        <w:numPr>
          <w:ilvl w:val="0"/>
          <w:numId w:val="4"/>
        </w:numPr>
        <w:rPr>
          <w:rFonts w:cs="Times New Roman"/>
        </w:rPr>
      </w:pPr>
      <w:r w:rsidRPr="00FD14A8">
        <w:rPr>
          <w:rFonts w:cs="Times New Roman"/>
        </w:rPr>
        <w:t>Students enter their</w:t>
      </w:r>
      <w:r>
        <w:rPr>
          <w:rFonts w:cs="Times New Roman"/>
        </w:rPr>
        <w:t xml:space="preserve"> Exam</w:t>
      </w:r>
      <w:r w:rsidRPr="00FD14A8">
        <w:rPr>
          <w:rFonts w:cs="Times New Roman"/>
        </w:rPr>
        <w:t xml:space="preserve"> ID or ID number</w:t>
      </w:r>
      <w:r>
        <w:rPr>
          <w:rFonts w:cs="Times New Roman"/>
        </w:rPr>
        <w:t xml:space="preserve"> , click button “Search” &amp; their information wil display </w:t>
      </w:r>
    </w:p>
    <w:p w:rsidR="0020215E" w:rsidRPr="005F44F5" w:rsidRDefault="00FD14A8" w:rsidP="00FD14A8">
      <w:pPr>
        <w:pStyle w:val="ListParagraph"/>
        <w:numPr>
          <w:ilvl w:val="0"/>
          <w:numId w:val="4"/>
        </w:numPr>
        <w:rPr>
          <w:rFonts w:cs="Times New Roman"/>
        </w:rPr>
      </w:pPr>
      <w:r w:rsidRPr="00FD14A8">
        <w:rPr>
          <w:rFonts w:cs="Times New Roman"/>
        </w:rPr>
        <w:t xml:space="preserve">About the function FAQ. When students - students want to see relevant questions that the school has already answered then click on the </w:t>
      </w:r>
      <w:r>
        <w:rPr>
          <w:rFonts w:cs="Times New Roman"/>
        </w:rPr>
        <w:t xml:space="preserve">FAQ </w:t>
      </w:r>
      <w:r w:rsidRPr="00FD14A8">
        <w:rPr>
          <w:rFonts w:cs="Times New Roman"/>
        </w:rPr>
        <w:t>button</w:t>
      </w:r>
    </w:p>
    <w:p w:rsidR="00DB068D" w:rsidRPr="005F44F5" w:rsidRDefault="00421BF7" w:rsidP="00DB068D">
      <w:pPr>
        <w:keepNext/>
        <w:ind w:left="360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5486400" cy="308483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FAQQ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E" w:rsidRPr="005F44F5" w:rsidRDefault="00DB068D" w:rsidP="00DB068D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13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FD14A8">
        <w:rPr>
          <w:rFonts w:cs="Times New Roman"/>
        </w:rPr>
        <w:t xml:space="preserve">List of </w:t>
      </w:r>
      <w:r w:rsidR="00FD14A8" w:rsidRPr="00FD14A8">
        <w:rPr>
          <w:rFonts w:cs="Times New Roman"/>
        </w:rPr>
        <w:t>Frequently Asked Questions</w:t>
      </w:r>
      <w:r w:rsidRPr="005F44F5">
        <w:rPr>
          <w:rFonts w:cs="Times New Roman"/>
        </w:rPr>
        <w:t xml:space="preserve"> </w:t>
      </w:r>
    </w:p>
    <w:p w:rsidR="00170ECB" w:rsidRPr="00FD14A8" w:rsidRDefault="00FD14A8" w:rsidP="00FD14A8">
      <w:pPr>
        <w:pStyle w:val="ListParagraph"/>
        <w:keepNext/>
        <w:numPr>
          <w:ilvl w:val="0"/>
          <w:numId w:val="4"/>
        </w:numPr>
        <w:rPr>
          <w:rFonts w:cs="Times New Roman"/>
        </w:rPr>
      </w:pPr>
      <w:r w:rsidRPr="00FD14A8">
        <w:rPr>
          <w:rFonts w:cs="Times New Roman"/>
        </w:rPr>
        <w:t xml:space="preserve">Click on the question </w:t>
      </w:r>
      <w:r>
        <w:rPr>
          <w:rFonts w:cs="Times New Roman"/>
        </w:rPr>
        <w:t>to see the answer</w:t>
      </w:r>
      <w:r w:rsidR="00421BF7" w:rsidRPr="005F44F5">
        <w:rPr>
          <w:noProof/>
          <w:lang w:eastAsia="en-US"/>
        </w:rPr>
        <w:drawing>
          <wp:inline distT="0" distB="0" distL="0" distR="0">
            <wp:extent cx="5486400" cy="3084830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FAQWE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B" w:rsidRPr="005F44F5" w:rsidRDefault="00170ECB" w:rsidP="00170ECB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Pr="005F44F5">
        <w:rPr>
          <w:rFonts w:cs="Times New Roman"/>
          <w:noProof/>
        </w:rPr>
        <w:t>14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FD14A8" w:rsidRPr="00FD14A8">
        <w:rPr>
          <w:rFonts w:cs="Times New Roman"/>
        </w:rPr>
        <w:t>The answer below the question when the user clicked</w:t>
      </w:r>
    </w:p>
    <w:p w:rsidR="00DB068D" w:rsidRPr="005F44F5" w:rsidRDefault="00FD14A8" w:rsidP="00DB068D">
      <w:pPr>
        <w:keepNext/>
        <w:ind w:left="360"/>
        <w:jc w:val="center"/>
        <w:rPr>
          <w:rFonts w:cs="Times New Roman"/>
        </w:rPr>
      </w:pPr>
      <w:r w:rsidRPr="00FD14A8">
        <w:rPr>
          <w:rFonts w:cs="Times New Roman"/>
        </w:rPr>
        <w:lastRenderedPageBreak/>
        <w:t>- When you want to ask questions to the school, just click "Ask Question" on the right</w:t>
      </w:r>
      <w:r w:rsidR="00DB068D" w:rsidRPr="005F44F5">
        <w:rPr>
          <w:rFonts w:cs="Times New Roman"/>
          <w:noProof/>
          <w:lang w:eastAsia="en-US"/>
        </w:rPr>
        <w:drawing>
          <wp:inline distT="0" distB="0" distL="0" distR="0">
            <wp:extent cx="4096322" cy="43440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uhoi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8D" w:rsidRPr="005F44F5" w:rsidRDefault="00DB068D" w:rsidP="00DB068D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15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FD14A8">
        <w:rPr>
          <w:rFonts w:cs="Times New Roman"/>
        </w:rPr>
        <w:t>Ask question interface</w:t>
      </w:r>
    </w:p>
    <w:p w:rsidR="007726A4" w:rsidRPr="005F44F5" w:rsidRDefault="00FD14A8" w:rsidP="00AF3AF8">
      <w:pPr>
        <w:pStyle w:val="ListParagraph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Input Full Name</w:t>
      </w:r>
    </w:p>
    <w:p w:rsidR="00423CFF" w:rsidRPr="005F44F5" w:rsidRDefault="00FD14A8" w:rsidP="00AF3AF8">
      <w:pPr>
        <w:pStyle w:val="ListParagraph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Input Email ( Correct format - @... )</w:t>
      </w:r>
    </w:p>
    <w:p w:rsidR="00FD14A8" w:rsidRPr="00FD14A8" w:rsidRDefault="00FD14A8" w:rsidP="00FD14A8">
      <w:pPr>
        <w:pStyle w:val="ListParagraph"/>
        <w:numPr>
          <w:ilvl w:val="0"/>
          <w:numId w:val="4"/>
        </w:numPr>
        <w:rPr>
          <w:rFonts w:cs="Times New Roman"/>
        </w:rPr>
      </w:pPr>
      <w:r>
        <w:rPr>
          <w:rFonts w:cs="Times New Roman"/>
        </w:rPr>
        <w:t>Input Question</w:t>
      </w:r>
    </w:p>
    <w:p w:rsidR="00423CFF" w:rsidRPr="005F44F5" w:rsidRDefault="00423CFF" w:rsidP="00423CFF">
      <w:pPr>
        <w:keepNext/>
        <w:ind w:left="360"/>
        <w:jc w:val="center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>
            <wp:extent cx="4105848" cy="4353533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uhoi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Default="00423CFF" w:rsidP="00423CFF">
      <w:pPr>
        <w:pStyle w:val="Caption"/>
        <w:jc w:val="center"/>
        <w:rPr>
          <w:rFonts w:cs="Times New Roman"/>
        </w:rPr>
      </w:pPr>
      <w:r w:rsidRPr="005F44F5">
        <w:rPr>
          <w:rFonts w:cs="Times New Roman"/>
        </w:rPr>
        <w:t xml:space="preserve">Picture </w:t>
      </w:r>
      <w:r w:rsidRPr="005F44F5">
        <w:rPr>
          <w:rFonts w:cs="Times New Roman"/>
        </w:rPr>
        <w:fldChar w:fldCharType="begin"/>
      </w:r>
      <w:r w:rsidRPr="005F44F5">
        <w:rPr>
          <w:rFonts w:cs="Times New Roman"/>
        </w:rPr>
        <w:instrText xml:space="preserve"> SEQ Picture \* ARABIC </w:instrText>
      </w:r>
      <w:r w:rsidRPr="005F44F5">
        <w:rPr>
          <w:rFonts w:cs="Times New Roman"/>
        </w:rPr>
        <w:fldChar w:fldCharType="separate"/>
      </w:r>
      <w:r w:rsidR="00170ECB" w:rsidRPr="005F44F5">
        <w:rPr>
          <w:rFonts w:cs="Times New Roman"/>
          <w:noProof/>
        </w:rPr>
        <w:t>16</w:t>
      </w:r>
      <w:r w:rsidRPr="005F44F5">
        <w:rPr>
          <w:rFonts w:cs="Times New Roman"/>
        </w:rPr>
        <w:fldChar w:fldCharType="end"/>
      </w:r>
      <w:r w:rsidRPr="005F44F5">
        <w:rPr>
          <w:rFonts w:cs="Times New Roman"/>
        </w:rPr>
        <w:t xml:space="preserve">: </w:t>
      </w:r>
      <w:r w:rsidR="00FD14A8">
        <w:rPr>
          <w:rFonts w:cs="Times New Roman"/>
        </w:rPr>
        <w:t>Ask question</w:t>
      </w:r>
    </w:p>
    <w:p w:rsidR="00FD14A8" w:rsidRPr="00FD14A8" w:rsidRDefault="00FD14A8" w:rsidP="00FD14A8">
      <w:pPr>
        <w:pStyle w:val="ListParagraph"/>
        <w:numPr>
          <w:ilvl w:val="0"/>
          <w:numId w:val="4"/>
        </w:numPr>
      </w:pPr>
      <w:r>
        <w:t>Click Send is done.</w:t>
      </w:r>
    </w:p>
    <w:p w:rsidR="00423CFF" w:rsidRPr="005F44F5" w:rsidRDefault="00423CFF" w:rsidP="00423CFF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  <w:sz w:val="36"/>
        </w:rPr>
      </w:pPr>
      <w:bookmarkStart w:id="9" w:name="_Toc482409497"/>
      <w:r w:rsidRPr="005F44F5">
        <w:rPr>
          <w:rFonts w:ascii="Times New Roman" w:hAnsi="Times New Roman" w:cs="Times New Roman"/>
          <w:color w:val="FF3333"/>
          <w:sz w:val="36"/>
        </w:rPr>
        <w:t>CMS Page</w:t>
      </w:r>
      <w:bookmarkEnd w:id="9"/>
    </w:p>
    <w:p w:rsidR="00423CFF" w:rsidRPr="005F44F5" w:rsidRDefault="00423CFF" w:rsidP="00AF3AF8">
      <w:pPr>
        <w:pStyle w:val="ListParagraph"/>
        <w:numPr>
          <w:ilvl w:val="1"/>
          <w:numId w:val="5"/>
        </w:numPr>
        <w:outlineLvl w:val="1"/>
        <w:rPr>
          <w:rFonts w:cs="Times New Roman"/>
          <w:color w:val="FF3333"/>
          <w:sz w:val="32"/>
        </w:rPr>
      </w:pPr>
      <w:bookmarkStart w:id="10" w:name="_Toc482409498"/>
      <w:r w:rsidRPr="005F44F5">
        <w:rPr>
          <w:rFonts w:cs="Times New Roman"/>
          <w:color w:val="FF3333"/>
          <w:sz w:val="32"/>
        </w:rPr>
        <w:t>Manage Account</w:t>
      </w:r>
      <w:bookmarkEnd w:id="10"/>
    </w:p>
    <w:p w:rsidR="00423CFF" w:rsidRPr="005F44F5" w:rsidRDefault="00423CFF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1" w:name="_Toc482409499"/>
      <w:r w:rsidRPr="005F44F5">
        <w:rPr>
          <w:rFonts w:ascii="Times New Roman" w:hAnsi="Times New Roman" w:cs="Times New Roman"/>
          <w:color w:val="FF3333"/>
        </w:rPr>
        <w:t>2.1.1 Login</w:t>
      </w:r>
      <w:bookmarkEnd w:id="11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CMS page.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 wp14:anchorId="4F9F6C85" wp14:editId="321303A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2: Input Email and Password and click “LOGIN” button.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E7F251C" wp14:editId="0EBF730C">
            <wp:extent cx="5943600" cy="2933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3: System show CMS page.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lastRenderedPageBreak/>
        <w:drawing>
          <wp:inline distT="0" distB="0" distL="0" distR="0" wp14:anchorId="61AD5EF6" wp14:editId="5320E7C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366ACB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2" w:name="_Toc482409500"/>
      <w:r w:rsidRPr="005F44F5">
        <w:rPr>
          <w:rFonts w:ascii="Times New Roman" w:hAnsi="Times New Roman" w:cs="Times New Roman"/>
          <w:color w:val="FF3333"/>
        </w:rPr>
        <w:t xml:space="preserve">2.1.2 </w:t>
      </w:r>
      <w:r w:rsidR="00423CFF" w:rsidRPr="005F44F5">
        <w:rPr>
          <w:rFonts w:ascii="Times New Roman" w:hAnsi="Times New Roman" w:cs="Times New Roman"/>
          <w:color w:val="FF3333"/>
        </w:rPr>
        <w:t>Logout</w:t>
      </w:r>
      <w:bookmarkEnd w:id="12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 xml:space="preserve">Step 1: Click button </w:t>
      </w:r>
      <w:r w:rsidRPr="005F44F5">
        <w:rPr>
          <w:rFonts w:cs="Times New Roman"/>
          <w:noProof/>
          <w:lang w:eastAsia="en-US"/>
        </w:rPr>
        <w:drawing>
          <wp:inline distT="0" distB="0" distL="0" distR="0" wp14:anchorId="306859B1" wp14:editId="2E45AF12">
            <wp:extent cx="352425" cy="298795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29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4F5">
        <w:rPr>
          <w:rFonts w:cs="Times New Roman"/>
        </w:rPr>
        <w:t xml:space="preserve"> and click “LOGOUT”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25A223A" wp14:editId="16DFD90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LOGIN page</w:t>
      </w:r>
    </w:p>
    <w:p w:rsidR="00423CFF" w:rsidRPr="005F44F5" w:rsidRDefault="00423CFF" w:rsidP="00E863B3">
      <w:pPr>
        <w:pStyle w:val="Heading2"/>
        <w:spacing w:before="200" w:line="276" w:lineRule="auto"/>
        <w:rPr>
          <w:rFonts w:ascii="Times New Roman" w:hAnsi="Times New Roman" w:cs="Times New Roman"/>
        </w:rPr>
      </w:pPr>
      <w:bookmarkStart w:id="13" w:name="_Toc482398154"/>
      <w:bookmarkStart w:id="14" w:name="_Toc482398187"/>
      <w:bookmarkStart w:id="15" w:name="_Toc482409277"/>
      <w:bookmarkStart w:id="16" w:name="_Toc482409501"/>
      <w:r w:rsidRPr="005F44F5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49484E2" wp14:editId="70BA883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  <w:bookmarkEnd w:id="15"/>
      <w:bookmarkEnd w:id="16"/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7" w:name="_Toc482409502"/>
      <w:r w:rsidRPr="005F44F5">
        <w:rPr>
          <w:rFonts w:ascii="Times New Roman" w:hAnsi="Times New Roman" w:cs="Times New Roman"/>
          <w:color w:val="FF3333"/>
        </w:rPr>
        <w:t xml:space="preserve">2.1.3 </w:t>
      </w:r>
      <w:r w:rsidR="00423CFF" w:rsidRPr="005F44F5">
        <w:rPr>
          <w:rFonts w:ascii="Times New Roman" w:hAnsi="Times New Roman" w:cs="Times New Roman"/>
          <w:color w:val="FF3333"/>
        </w:rPr>
        <w:t>Create Account</w:t>
      </w:r>
      <w:bookmarkEnd w:id="17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Login to CMS page by System Admin account</w:t>
      </w:r>
    </w:p>
    <w:p w:rsidR="00E863B3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F07EBE9" wp14:editId="2DF22C5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</w:rPr>
        <w:lastRenderedPageBreak/>
        <w:t>Step 2: Click Manage Account and click Create Account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E9B4E75" wp14:editId="671DC45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3: System shows “Create Account” page.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C01C4F2" wp14:editId="6AED707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423CFF">
      <w:pPr>
        <w:pStyle w:val="ListParagraph"/>
        <w:rPr>
          <w:rFonts w:cs="Times New Roman"/>
        </w:rPr>
      </w:pP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4: Input full information of account and click “CREATE ACCOUNT”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200B5D6" wp14:editId="604CB18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5: System notifies success message and system send the message with password to email.</w:t>
      </w:r>
    </w:p>
    <w:p w:rsidR="00423CFF" w:rsidRPr="005F44F5" w:rsidRDefault="00423CFF" w:rsidP="00143250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9435943" wp14:editId="27C45B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8" w:name="_Toc482409503"/>
      <w:r w:rsidRPr="005F44F5">
        <w:rPr>
          <w:rFonts w:ascii="Times New Roman" w:hAnsi="Times New Roman" w:cs="Times New Roman"/>
          <w:color w:val="FF3333"/>
        </w:rPr>
        <w:lastRenderedPageBreak/>
        <w:t xml:space="preserve">2.1.4 </w:t>
      </w:r>
      <w:r w:rsidR="00423CFF" w:rsidRPr="005F44F5">
        <w:rPr>
          <w:rFonts w:ascii="Times New Roman" w:hAnsi="Times New Roman" w:cs="Times New Roman"/>
          <w:color w:val="FF3333"/>
        </w:rPr>
        <w:t>View List Account</w:t>
      </w:r>
      <w:bookmarkEnd w:id="18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Login CMS page by System Admin account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2FCAFF8" wp14:editId="22F78D9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Account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2: Click Manage Account and click View List Account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DFED0AA" wp14:editId="0397CD3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3: System show List of accounts</w:t>
      </w:r>
    </w:p>
    <w:p w:rsidR="00423CFF" w:rsidRPr="005F44F5" w:rsidRDefault="00423CFF" w:rsidP="00143250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1A7BCEB" wp14:editId="4B0787B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19" w:name="_Toc482409504"/>
      <w:r w:rsidRPr="005F44F5">
        <w:rPr>
          <w:rFonts w:ascii="Times New Roman" w:hAnsi="Times New Roman" w:cs="Times New Roman"/>
          <w:color w:val="FF3333"/>
        </w:rPr>
        <w:t xml:space="preserve">2.1.5 </w:t>
      </w:r>
      <w:r w:rsidR="00423CFF" w:rsidRPr="005F44F5">
        <w:rPr>
          <w:rFonts w:ascii="Times New Roman" w:hAnsi="Times New Roman" w:cs="Times New Roman"/>
          <w:color w:val="FF3333"/>
        </w:rPr>
        <w:t>Edit Account</w:t>
      </w:r>
      <w:bookmarkEnd w:id="19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View List Account page, choose the account and click edit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AED891C" wp14:editId="05B1E206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“Edit Account” page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438B48F" wp14:editId="5E73842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3: Edit information of account except the Email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0A19A79" wp14:editId="22AFC05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50" w:rsidRPr="005F44F5" w:rsidRDefault="00143250" w:rsidP="00E863B3">
      <w:pPr>
        <w:rPr>
          <w:rFonts w:cs="Times New Roman"/>
        </w:rPr>
      </w:pP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4: System show success message</w:t>
      </w:r>
    </w:p>
    <w:p w:rsidR="00423CFF" w:rsidRPr="005F44F5" w:rsidRDefault="00423CFF" w:rsidP="00143250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B71AB48" wp14:editId="62C4CA6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Account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0" w:name="_Toc482409505"/>
      <w:r w:rsidRPr="005F44F5">
        <w:rPr>
          <w:rFonts w:ascii="Times New Roman" w:hAnsi="Times New Roman" w:cs="Times New Roman"/>
          <w:color w:val="FF3333"/>
        </w:rPr>
        <w:t xml:space="preserve">2.1.6 </w:t>
      </w:r>
      <w:r w:rsidR="00423CFF" w:rsidRPr="005F44F5">
        <w:rPr>
          <w:rFonts w:ascii="Times New Roman" w:hAnsi="Times New Roman" w:cs="Times New Roman"/>
          <w:color w:val="FF3333"/>
        </w:rPr>
        <w:t>Search Account</w:t>
      </w:r>
      <w:bookmarkEnd w:id="20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View List Account page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2961582" wp14:editId="42C3DD4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Account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Input name of account which you want to search and system show the account with the key search</w:t>
      </w:r>
    </w:p>
    <w:p w:rsidR="00423CFF" w:rsidRPr="005F44F5" w:rsidRDefault="00423CFF" w:rsidP="00143250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F0C46A7" wp14:editId="44FF636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Account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1" w:name="_Toc482409506"/>
      <w:r w:rsidRPr="005F44F5">
        <w:rPr>
          <w:rFonts w:ascii="Times New Roman" w:hAnsi="Times New Roman" w:cs="Times New Roman"/>
          <w:color w:val="FF3333"/>
        </w:rPr>
        <w:t xml:space="preserve">2.1.7 </w:t>
      </w:r>
      <w:r w:rsidR="00423CFF" w:rsidRPr="005F44F5">
        <w:rPr>
          <w:rFonts w:ascii="Times New Roman" w:hAnsi="Times New Roman" w:cs="Times New Roman"/>
          <w:color w:val="FF3333"/>
        </w:rPr>
        <w:t>View Detail of Account</w:t>
      </w:r>
      <w:bookmarkEnd w:id="21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 xml:space="preserve">Step 1: Click </w:t>
      </w:r>
      <w:r w:rsidRPr="005F44F5">
        <w:rPr>
          <w:rFonts w:cs="Times New Roman"/>
          <w:noProof/>
          <w:lang w:eastAsia="en-US"/>
        </w:rPr>
        <w:drawing>
          <wp:inline distT="0" distB="0" distL="0" distR="0" wp14:anchorId="14959EF8" wp14:editId="4B00522E">
            <wp:extent cx="370742" cy="3143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9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4F5">
        <w:rPr>
          <w:rFonts w:cs="Times New Roman"/>
        </w:rPr>
        <w:t xml:space="preserve"> button in the CMS page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65D907E" wp14:editId="2E7D0D30">
            <wp:extent cx="5943600" cy="32262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59" cy="32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detail of account</w:t>
      </w:r>
    </w:p>
    <w:p w:rsidR="00423CFF" w:rsidRPr="005F44F5" w:rsidRDefault="00423CFF" w:rsidP="00143250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E6FB4FF" wp14:editId="6E7F43D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2" w:name="_Toc482409507"/>
      <w:r w:rsidRPr="005F44F5">
        <w:rPr>
          <w:rFonts w:ascii="Times New Roman" w:hAnsi="Times New Roman" w:cs="Times New Roman"/>
          <w:color w:val="FF3333"/>
        </w:rPr>
        <w:t xml:space="preserve">2.1.8 </w:t>
      </w:r>
      <w:r w:rsidR="00423CFF" w:rsidRPr="005F44F5">
        <w:rPr>
          <w:rFonts w:ascii="Times New Roman" w:hAnsi="Times New Roman" w:cs="Times New Roman"/>
          <w:color w:val="FF3333"/>
        </w:rPr>
        <w:t>Authorize</w:t>
      </w:r>
      <w:bookmarkEnd w:id="22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View List Account, choose and click Authorize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235AB1ED" wp14:editId="69689FB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Authorize form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DC35E41" wp14:editId="7B03E7B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3: Choose role for account and click “SAVE”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5FDD13F2" wp14:editId="3F531B3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5F44F5" w:rsidRDefault="00E863B3" w:rsidP="00E863B3">
      <w:pPr>
        <w:rPr>
          <w:rFonts w:cs="Times New Roman"/>
        </w:rPr>
      </w:pP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4: System shows success message</w:t>
      </w:r>
    </w:p>
    <w:p w:rsidR="00E863B3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2488AFC" wp14:editId="6408DC9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e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3" w:name="_Toc482409508"/>
      <w:r w:rsidRPr="005F44F5">
        <w:rPr>
          <w:rFonts w:ascii="Times New Roman" w:hAnsi="Times New Roman" w:cs="Times New Roman"/>
          <w:color w:val="FF3333"/>
        </w:rPr>
        <w:t xml:space="preserve">2.1.9 </w:t>
      </w:r>
      <w:r w:rsidR="00423CFF" w:rsidRPr="005F44F5">
        <w:rPr>
          <w:rFonts w:ascii="Times New Roman" w:hAnsi="Times New Roman" w:cs="Times New Roman"/>
          <w:color w:val="FF3333"/>
        </w:rPr>
        <w:t>Deactivate Account</w:t>
      </w:r>
      <w:bookmarkEnd w:id="23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View List Account page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3041846" wp14:editId="0F2419D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ListAc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Choose account and uncheck the “Deactive” button, System show the success message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6FFE980" wp14:editId="52ADCDA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ctiveAccount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5F44F5" w:rsidRDefault="002125B3" w:rsidP="00143250">
      <w:pPr>
        <w:pStyle w:val="Heading3"/>
        <w:rPr>
          <w:rFonts w:ascii="Times New Roman" w:hAnsi="Times New Roman" w:cs="Times New Roman"/>
          <w:color w:val="FF3333"/>
        </w:rPr>
      </w:pPr>
      <w:r w:rsidRPr="005F44F5">
        <w:rPr>
          <w:rFonts w:ascii="Times New Roman" w:hAnsi="Times New Roman" w:cs="Times New Roman"/>
          <w:color w:val="FF3333"/>
        </w:rPr>
        <w:t xml:space="preserve"> </w:t>
      </w:r>
      <w:bookmarkStart w:id="24" w:name="_Toc482409509"/>
      <w:r w:rsidR="00143250" w:rsidRPr="005F44F5">
        <w:rPr>
          <w:rFonts w:ascii="Times New Roman" w:hAnsi="Times New Roman" w:cs="Times New Roman"/>
          <w:color w:val="FF3333"/>
        </w:rPr>
        <w:t xml:space="preserve">2.1.10 </w:t>
      </w:r>
      <w:r w:rsidR="00423CFF" w:rsidRPr="005F44F5">
        <w:rPr>
          <w:rFonts w:ascii="Times New Roman" w:hAnsi="Times New Roman" w:cs="Times New Roman"/>
          <w:color w:val="FF3333"/>
        </w:rPr>
        <w:t>Activate Account</w:t>
      </w:r>
      <w:bookmarkEnd w:id="24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View List Account page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0B69CAF" wp14:editId="28A5E7C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eAccoun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Choose account and check the “Deactive” button, System show success message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FBA719F" wp14:editId="2EA5CBE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eAccount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5F44F5" w:rsidRDefault="00143250" w:rsidP="00143250">
      <w:pPr>
        <w:pStyle w:val="Heading3"/>
        <w:rPr>
          <w:rFonts w:ascii="Times New Roman" w:hAnsi="Times New Roman" w:cs="Times New Roman"/>
          <w:color w:val="FF3333"/>
        </w:rPr>
      </w:pPr>
      <w:bookmarkStart w:id="25" w:name="_Toc482409510"/>
      <w:r w:rsidRPr="005F44F5">
        <w:rPr>
          <w:rFonts w:ascii="Times New Roman" w:hAnsi="Times New Roman" w:cs="Times New Roman"/>
          <w:color w:val="FF3333"/>
        </w:rPr>
        <w:t xml:space="preserve">2.1.11 </w:t>
      </w:r>
      <w:r w:rsidR="00423CFF" w:rsidRPr="005F44F5">
        <w:rPr>
          <w:rFonts w:ascii="Times New Roman" w:hAnsi="Times New Roman" w:cs="Times New Roman"/>
          <w:color w:val="FF3333"/>
        </w:rPr>
        <w:t>Forget Password</w:t>
      </w:r>
      <w:bookmarkEnd w:id="25"/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1: Access to CMS page and click “Forget Password”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298C79E5" wp14:editId="0D2D0E4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“Forget Password” form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489633B" wp14:editId="75B0931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B3" w:rsidRPr="005F44F5" w:rsidRDefault="00E863B3" w:rsidP="00E863B3">
      <w:pPr>
        <w:rPr>
          <w:rFonts w:cs="Times New Roman"/>
        </w:rPr>
      </w:pP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t>Step 3: Input Email and click “SAVE” button</w:t>
      </w:r>
    </w:p>
    <w:p w:rsidR="00423CFF" w:rsidRPr="005F44F5" w:rsidRDefault="00423CFF" w:rsidP="00E863B3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206DBB4" wp14:editId="2C274AD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E863B3">
      <w:pPr>
        <w:rPr>
          <w:rFonts w:cs="Times New Roman"/>
        </w:rPr>
      </w:pPr>
      <w:r w:rsidRPr="005F44F5">
        <w:rPr>
          <w:rFonts w:cs="Times New Roman"/>
        </w:rPr>
        <w:lastRenderedPageBreak/>
        <w:t>Step 4: System show success message and send new Password to Email.</w:t>
      </w:r>
    </w:p>
    <w:p w:rsidR="00423CFF" w:rsidRPr="005F44F5" w:rsidRDefault="00423CFF" w:rsidP="00F933D6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A6F6B74" wp14:editId="1F7A2E5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Pass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50" w:rsidRPr="005F44F5" w:rsidRDefault="00366ACB" w:rsidP="00AF3AF8">
      <w:pPr>
        <w:pStyle w:val="ListParagraph"/>
        <w:numPr>
          <w:ilvl w:val="1"/>
          <w:numId w:val="5"/>
        </w:numPr>
        <w:outlineLvl w:val="1"/>
        <w:rPr>
          <w:rFonts w:cs="Times New Roman"/>
          <w:color w:val="FF3333"/>
          <w:sz w:val="32"/>
        </w:rPr>
      </w:pPr>
      <w:bookmarkStart w:id="26" w:name="_Toc482409511"/>
      <w:r w:rsidRPr="005F44F5">
        <w:rPr>
          <w:rFonts w:cs="Times New Roman"/>
          <w:color w:val="FF3333"/>
          <w:sz w:val="32"/>
        </w:rPr>
        <w:t>Manage News</w:t>
      </w:r>
      <w:bookmarkEnd w:id="26"/>
    </w:p>
    <w:p w:rsidR="00366ACB" w:rsidRPr="005F44F5" w:rsidRDefault="00C15BCB" w:rsidP="00F933D6">
      <w:pPr>
        <w:pStyle w:val="Heading3"/>
        <w:rPr>
          <w:rFonts w:ascii="Times New Roman" w:hAnsi="Times New Roman" w:cs="Times New Roman"/>
          <w:color w:val="FF3333"/>
          <w:sz w:val="32"/>
        </w:rPr>
      </w:pPr>
      <w:bookmarkStart w:id="27" w:name="_Toc482409512"/>
      <w:r w:rsidRPr="005F44F5">
        <w:rPr>
          <w:rFonts w:ascii="Times New Roman" w:hAnsi="Times New Roman" w:cs="Times New Roman"/>
          <w:color w:val="FF3333"/>
        </w:rPr>
        <w:t>2.2</w:t>
      </w:r>
      <w:r w:rsidR="00F933D6" w:rsidRPr="005F44F5">
        <w:rPr>
          <w:rFonts w:ascii="Times New Roman" w:hAnsi="Times New Roman" w:cs="Times New Roman"/>
          <w:color w:val="FF3333"/>
        </w:rPr>
        <w:t xml:space="preserve">.1 </w:t>
      </w:r>
      <w:r w:rsidR="00366ACB" w:rsidRPr="005F44F5">
        <w:rPr>
          <w:rFonts w:ascii="Times New Roman" w:hAnsi="Times New Roman" w:cs="Times New Roman"/>
          <w:color w:val="FF3333"/>
        </w:rPr>
        <w:t>View News</w:t>
      </w:r>
      <w:r w:rsidR="00E80F9E" w:rsidRPr="005F44F5">
        <w:rPr>
          <w:rFonts w:ascii="Times New Roman" w:hAnsi="Times New Roman" w:cs="Times New Roman"/>
          <w:color w:val="FF3333"/>
        </w:rPr>
        <w:t xml:space="preserve"> in CMS page</w:t>
      </w:r>
      <w:bookmarkEnd w:id="27"/>
    </w:p>
    <w:p w:rsidR="00E80F9E" w:rsidRPr="005F44F5" w:rsidRDefault="00E863B3" w:rsidP="00E80F9E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Login to CMS page</w:t>
      </w:r>
    </w:p>
    <w:p w:rsidR="00366ACB" w:rsidRPr="005F44F5" w:rsidRDefault="00086E5B" w:rsidP="00366AC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572125" cy="31813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5F44F5" w:rsidRDefault="002125B3" w:rsidP="00366AC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2 : Click Manage News &amp; click View News</w:t>
      </w:r>
    </w:p>
    <w:p w:rsidR="002125B3" w:rsidRPr="005F44F5" w:rsidRDefault="008C5E31" w:rsidP="00366AC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5B3" w:rsidRPr="005F44F5">
        <w:rPr>
          <w:rFonts w:cs="Times New Roman"/>
          <w:color w:val="auto"/>
        </w:rPr>
        <w:t xml:space="preserve"> </w:t>
      </w:r>
    </w:p>
    <w:p w:rsidR="00366ACB" w:rsidRPr="005F44F5" w:rsidRDefault="002125B3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28" w:name="_Toc482409513"/>
      <w:r w:rsidRPr="005F44F5">
        <w:rPr>
          <w:rFonts w:cs="Times New Roman"/>
          <w:color w:val="FF3333"/>
        </w:rPr>
        <w:t>View Draft</w:t>
      </w:r>
      <w:bookmarkEnd w:id="28"/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 : Click Manage News &amp; click View Draft</w:t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600700" cy="30848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 w:rsidP="002125B3">
      <w:pPr>
        <w:rPr>
          <w:rFonts w:cs="Times New Roman"/>
          <w:color w:val="auto"/>
        </w:rPr>
      </w:pPr>
    </w:p>
    <w:p w:rsidR="00F933D6" w:rsidRPr="005F44F5" w:rsidRDefault="00F933D6" w:rsidP="002125B3">
      <w:pPr>
        <w:rPr>
          <w:rFonts w:cs="Times New Roman"/>
          <w:color w:val="auto"/>
        </w:rPr>
      </w:pPr>
    </w:p>
    <w:p w:rsidR="00F933D6" w:rsidRPr="005F44F5" w:rsidRDefault="00F933D6" w:rsidP="002125B3">
      <w:pPr>
        <w:rPr>
          <w:rFonts w:cs="Times New Roman"/>
          <w:color w:val="auto"/>
        </w:rPr>
      </w:pPr>
    </w:p>
    <w:p w:rsidR="002125B3" w:rsidRPr="005F44F5" w:rsidRDefault="002125B3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29" w:name="_Toc482409514"/>
      <w:r w:rsidRPr="005F44F5">
        <w:rPr>
          <w:rFonts w:cs="Times New Roman"/>
          <w:color w:val="FF3333"/>
        </w:rPr>
        <w:t>Create Draft</w:t>
      </w:r>
      <w:bookmarkEnd w:id="29"/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1: Click Manage News &amp; click Create Draft</w:t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600700" cy="31527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reageDr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Input Title , Short Description , Content , select categories &amp; input Avatar</w:t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600700" cy="31813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reateDr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2125B3" w:rsidRPr="005F44F5" w:rsidRDefault="002125B3" w:rsidP="002125B3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3: Click button “Create Draft”</w:t>
      </w:r>
    </w:p>
    <w:p w:rsidR="002125B3" w:rsidRPr="005F44F5" w:rsidRDefault="000E629D" w:rsidP="002125B3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Untitled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9D" w:rsidRPr="005F44F5" w:rsidRDefault="000E629D" w:rsidP="002125B3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“Create Success”</w:t>
      </w:r>
    </w:p>
    <w:p w:rsidR="002125B3" w:rsidRPr="005F44F5" w:rsidRDefault="000E629D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0" w:name="_Toc482409515"/>
      <w:r w:rsidRPr="005F44F5">
        <w:rPr>
          <w:rFonts w:cs="Times New Roman"/>
          <w:color w:val="FF3333"/>
        </w:rPr>
        <w:t>Edit Draft</w:t>
      </w:r>
      <w:bookmarkEnd w:id="30"/>
    </w:p>
    <w:p w:rsidR="000E629D" w:rsidRPr="005F44F5" w:rsidRDefault="000E629D" w:rsidP="000E629D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Click View Draft , choose draft &amp; click button “Edit”</w:t>
      </w:r>
    </w:p>
    <w:p w:rsidR="000E629D" w:rsidRPr="005F44F5" w:rsidRDefault="000E629D" w:rsidP="000E629D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ditDr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0E629D" w:rsidRPr="005F44F5" w:rsidRDefault="000E629D" w:rsidP="000E629D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2: Edit information of draft (</w:t>
      </w:r>
      <w:r w:rsidR="00FB749E" w:rsidRPr="005F44F5">
        <w:rPr>
          <w:rFonts w:cs="Times New Roman"/>
          <w:color w:val="auto"/>
        </w:rPr>
        <w:t xml:space="preserve"> </w:t>
      </w:r>
      <w:r w:rsidRPr="005F44F5">
        <w:rPr>
          <w:rFonts w:cs="Times New Roman"/>
          <w:color w:val="auto"/>
        </w:rPr>
        <w:t xml:space="preserve"> Example )</w:t>
      </w:r>
    </w:p>
    <w:p w:rsidR="000E629D" w:rsidRPr="005F44F5" w:rsidRDefault="000E629D" w:rsidP="000E629D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EditDr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9E" w:rsidRPr="005F44F5" w:rsidRDefault="00FB749E" w:rsidP="000E629D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3: Click button “Edit Draft”</w:t>
      </w:r>
    </w:p>
    <w:p w:rsidR="00FB749E" w:rsidRPr="005F44F5" w:rsidRDefault="00FB749E" w:rsidP="000E629D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Untitled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9E" w:rsidRPr="005F44F5" w:rsidRDefault="00FB749E" w:rsidP="000E629D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“Edit Success”</w:t>
      </w:r>
    </w:p>
    <w:p w:rsidR="002125B3" w:rsidRPr="005F44F5" w:rsidRDefault="00FB749E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1" w:name="_Toc482409516"/>
      <w:r w:rsidRPr="005F44F5">
        <w:rPr>
          <w:rFonts w:cs="Times New Roman"/>
          <w:color w:val="FF3333"/>
        </w:rPr>
        <w:t>Delete Draft</w:t>
      </w:r>
      <w:bookmarkEnd w:id="31"/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B749E" w:rsidRPr="005F44F5" w:rsidRDefault="00FB749E" w:rsidP="00FB749E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 xml:space="preserve">Step 1: </w:t>
      </w:r>
      <w:r w:rsidR="00F70D17" w:rsidRPr="005F44F5">
        <w:rPr>
          <w:rFonts w:cs="Times New Roman"/>
          <w:color w:val="auto"/>
        </w:rPr>
        <w:t>Click Click View Draft , choose draft &amp; click button “Delete”</w:t>
      </w:r>
    </w:p>
    <w:p w:rsidR="00F70D17" w:rsidRPr="005F44F5" w:rsidRDefault="00F70D17" w:rsidP="00FB749E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DeleteDr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FB749E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System show Notify – Click “YES”</w:t>
      </w:r>
    </w:p>
    <w:p w:rsidR="00F70D17" w:rsidRPr="005F44F5" w:rsidRDefault="00F70D17" w:rsidP="00FB749E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DeleteDr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70D17" w:rsidRPr="005F44F5" w:rsidRDefault="00F70D17" w:rsidP="00FB749E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System show message “Delete Success”</w:t>
      </w:r>
    </w:p>
    <w:p w:rsidR="00F70D17" w:rsidRPr="005F44F5" w:rsidRDefault="00F70D17" w:rsidP="00FB749E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Delete2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2" w:name="_Toc482409517"/>
      <w:r w:rsidRPr="005F44F5">
        <w:rPr>
          <w:rFonts w:cs="Times New Roman"/>
          <w:color w:val="FF3333"/>
        </w:rPr>
        <w:t>Transfer Draft</w:t>
      </w:r>
      <w:bookmarkEnd w:id="32"/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Click View Draft , choose draft &amp; click button “Transfer”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ranDr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2: Choose person to transfer (</w:t>
      </w:r>
      <w:r w:rsidR="00E00D6D" w:rsidRPr="005F44F5">
        <w:rPr>
          <w:rFonts w:cs="Times New Roman"/>
          <w:color w:val="auto"/>
        </w:rPr>
        <w:t>Applies only to</w:t>
      </w:r>
      <w:r w:rsidRPr="005F44F5">
        <w:rPr>
          <w:rFonts w:cs="Times New Roman"/>
          <w:color w:val="auto"/>
        </w:rPr>
        <w:t xml:space="preserve"> Content Admin)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ransdr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3: Click button “Save”</w:t>
      </w:r>
      <w:r w:rsidR="00E00D6D" w:rsidRPr="005F44F5">
        <w:rPr>
          <w:rFonts w:cs="Times New Roman"/>
          <w:color w:val="auto"/>
        </w:rPr>
        <w:t xml:space="preserve"> (Applies only to Content Admin)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rans2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“Transfer Success”</w:t>
      </w:r>
    </w:p>
    <w:p w:rsidR="002125B3" w:rsidRPr="005F44F5" w:rsidRDefault="00F70D17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3" w:name="_Toc482409518"/>
      <w:r w:rsidRPr="005F44F5">
        <w:rPr>
          <w:rFonts w:cs="Times New Roman"/>
          <w:color w:val="FF3333"/>
        </w:rPr>
        <w:t>Approve Draft</w:t>
      </w:r>
      <w:bookmarkEnd w:id="33"/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1: Click View Draft , choose draft &amp; click button “Approve”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pprov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“Approve Success”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ppr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 w:rsidP="00F70D17">
      <w:pPr>
        <w:rPr>
          <w:rFonts w:cs="Times New Roman"/>
          <w:color w:val="auto"/>
        </w:rPr>
      </w:pPr>
    </w:p>
    <w:p w:rsidR="002125B3" w:rsidRPr="005F44F5" w:rsidRDefault="00F70D17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4" w:name="_Toc482409519"/>
      <w:r w:rsidRPr="005F44F5">
        <w:rPr>
          <w:rFonts w:cs="Times New Roman"/>
          <w:color w:val="FF3333"/>
        </w:rPr>
        <w:t>Post News</w:t>
      </w:r>
      <w:bookmarkEnd w:id="34"/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1: Click View News</w:t>
      </w:r>
    </w:p>
    <w:p w:rsidR="00F70D17" w:rsidRPr="005F44F5" w:rsidRDefault="00AD778A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Choose news &amp; check “Post/Deactive”</w:t>
      </w:r>
    </w:p>
    <w:p w:rsidR="00F70D17" w:rsidRPr="005F44F5" w:rsidRDefault="00AD778A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24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ost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D17" w:rsidRPr="005F44F5">
        <w:rPr>
          <w:rFonts w:cs="Times New Roman"/>
          <w:color w:val="auto"/>
        </w:rPr>
        <w:t xml:space="preserve"> </w:t>
      </w:r>
    </w:p>
    <w:p w:rsidR="00F70D17" w:rsidRPr="005F44F5" w:rsidRDefault="00F70D17" w:rsidP="00F70D17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“Post Success”</w:t>
      </w:r>
    </w:p>
    <w:p w:rsidR="00F70D17" w:rsidRPr="005F44F5" w:rsidRDefault="00AD778A" w:rsidP="00F70D17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05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ost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5F44F5" w:rsidRDefault="0032192B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5" w:name="_Toc482409520"/>
      <w:r w:rsidRPr="005F44F5">
        <w:rPr>
          <w:rFonts w:cs="Times New Roman"/>
          <w:color w:val="FF3333"/>
        </w:rPr>
        <w:t>Deactive News</w:t>
      </w:r>
      <w:bookmarkEnd w:id="35"/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1: Click View News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596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deactiv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Choose news &amp; check “Post/Deactive”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856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deactive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92B" w:rsidRPr="005F44F5">
        <w:rPr>
          <w:rFonts w:cs="Times New Roman"/>
          <w:color w:val="auto"/>
        </w:rPr>
        <w:t xml:space="preserve"> </w:t>
      </w:r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“Deactive Success”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5328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Deac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5F44F5" w:rsidRDefault="0032192B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6" w:name="_Toc482409521"/>
      <w:r w:rsidRPr="005F44F5">
        <w:rPr>
          <w:rFonts w:cs="Times New Roman"/>
          <w:color w:val="FF3333"/>
        </w:rPr>
        <w:lastRenderedPageBreak/>
        <w:t>Push News</w:t>
      </w:r>
      <w:bookmarkEnd w:id="36"/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Click View News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Choose news poshed &amp; check “Push/Unpush”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24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ush1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2B" w:rsidRPr="005F44F5" w:rsidRDefault="0032192B" w:rsidP="0032192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3: System show message “Push Success”</w:t>
      </w:r>
    </w:p>
    <w:p w:rsidR="0032192B" w:rsidRPr="005F44F5" w:rsidRDefault="00AD778A" w:rsidP="0032192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ush1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B3" w:rsidRPr="005F44F5" w:rsidRDefault="00170ECB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37" w:name="_Toc482409522"/>
      <w:r w:rsidRPr="005F44F5">
        <w:rPr>
          <w:rFonts w:cs="Times New Roman"/>
          <w:color w:val="FF3333"/>
        </w:rPr>
        <w:lastRenderedPageBreak/>
        <w:t>Unpush News</w:t>
      </w:r>
      <w:bookmarkEnd w:id="37"/>
    </w:p>
    <w:p w:rsidR="00170ECB" w:rsidRPr="005F44F5" w:rsidRDefault="00170ECB" w:rsidP="00170EC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Click View News</w:t>
      </w:r>
    </w:p>
    <w:p w:rsidR="00170ECB" w:rsidRPr="005F44F5" w:rsidRDefault="00AD778A" w:rsidP="00170EC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45665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iew News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CB" w:rsidRPr="005F44F5" w:rsidRDefault="00170ECB" w:rsidP="00170EC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Choose news poshed &amp; check “Push/Unpush”</w:t>
      </w:r>
    </w:p>
    <w:p w:rsidR="00170ECB" w:rsidRPr="005F44F5" w:rsidRDefault="00AD778A" w:rsidP="00170ECB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8884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npush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170ECB" w:rsidRPr="005F44F5" w:rsidRDefault="00170ECB" w:rsidP="00170ECB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3: System show message “Unpush Success”</w:t>
      </w:r>
    </w:p>
    <w:p w:rsidR="002125B3" w:rsidRPr="005F44F5" w:rsidRDefault="00AD778A" w:rsidP="00492391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216471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Unpush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CB" w:rsidRPr="005F44F5" w:rsidRDefault="00366ACB" w:rsidP="00AF3AF8">
      <w:pPr>
        <w:pStyle w:val="ListParagraph"/>
        <w:numPr>
          <w:ilvl w:val="1"/>
          <w:numId w:val="6"/>
        </w:numPr>
        <w:outlineLvl w:val="1"/>
        <w:rPr>
          <w:rFonts w:cs="Times New Roman"/>
          <w:color w:val="FF3333"/>
          <w:sz w:val="32"/>
        </w:rPr>
      </w:pPr>
      <w:bookmarkStart w:id="38" w:name="_Toc482409523"/>
      <w:r w:rsidRPr="005F44F5">
        <w:rPr>
          <w:rFonts w:cs="Times New Roman"/>
          <w:color w:val="FF3333"/>
          <w:sz w:val="32"/>
        </w:rPr>
        <w:t>Manage Category</w:t>
      </w:r>
      <w:bookmarkEnd w:id="38"/>
    </w:p>
    <w:p w:rsidR="00E80F9E" w:rsidRPr="005F44F5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39" w:name="_Toc482409524"/>
      <w:r w:rsidRPr="005F44F5">
        <w:rPr>
          <w:rFonts w:ascii="Times New Roman" w:hAnsi="Times New Roman" w:cs="Times New Roman"/>
          <w:color w:val="FF3333"/>
        </w:rPr>
        <w:t>2.3</w:t>
      </w:r>
      <w:r w:rsidR="00F933D6" w:rsidRPr="005F44F5">
        <w:rPr>
          <w:rFonts w:ascii="Times New Roman" w:hAnsi="Times New Roman" w:cs="Times New Roman"/>
          <w:color w:val="FF3333"/>
        </w:rPr>
        <w:t xml:space="preserve">.1 </w:t>
      </w:r>
      <w:r w:rsidR="00E80F9E" w:rsidRPr="005F44F5">
        <w:rPr>
          <w:rFonts w:ascii="Times New Roman" w:hAnsi="Times New Roman" w:cs="Times New Roman"/>
          <w:color w:val="FF3333"/>
        </w:rPr>
        <w:t>View List of Categories in CMS page</w:t>
      </w:r>
      <w:bookmarkEnd w:id="39"/>
    </w:p>
    <w:p w:rsidR="00E80F9E" w:rsidRPr="005F44F5" w:rsidRDefault="00E80F9E" w:rsidP="00F933D6">
      <w:pPr>
        <w:rPr>
          <w:rFonts w:cs="Times New Roman"/>
        </w:rPr>
      </w:pPr>
      <w:r w:rsidRPr="005F44F5">
        <w:rPr>
          <w:rFonts w:cs="Times New Roman"/>
        </w:rPr>
        <w:t>Step 1: Login to CMS page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8ADC593" wp14:editId="5D815D7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</w:rPr>
      </w:pPr>
      <w:r w:rsidRPr="005F44F5">
        <w:rPr>
          <w:rFonts w:cs="Times New Roman"/>
        </w:rPr>
        <w:br w:type="page"/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2: Click Manage Categories and click View Categories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6EC4A05" wp14:editId="71E071D6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3: System shows View Categories page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A7C1EA5" wp14:editId="16B07C2E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pStyle w:val="ListParagraph"/>
        <w:ind w:left="1080"/>
        <w:rPr>
          <w:rFonts w:cs="Times New Roman"/>
          <w:color w:val="FF3333"/>
        </w:rPr>
      </w:pPr>
    </w:p>
    <w:p w:rsidR="00E80F9E" w:rsidRPr="005F44F5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0" w:name="_Toc482409525"/>
      <w:r w:rsidRPr="005F44F5">
        <w:rPr>
          <w:rFonts w:ascii="Times New Roman" w:hAnsi="Times New Roman" w:cs="Times New Roman"/>
          <w:color w:val="FF3333"/>
        </w:rPr>
        <w:lastRenderedPageBreak/>
        <w:t>2.3</w:t>
      </w:r>
      <w:r w:rsidR="00F933D6" w:rsidRPr="005F44F5">
        <w:rPr>
          <w:rFonts w:ascii="Times New Roman" w:hAnsi="Times New Roman" w:cs="Times New Roman"/>
          <w:color w:val="FF3333"/>
        </w:rPr>
        <w:t xml:space="preserve">.2 </w:t>
      </w:r>
      <w:r w:rsidR="00E80F9E" w:rsidRPr="005F44F5">
        <w:rPr>
          <w:rFonts w:ascii="Times New Roman" w:hAnsi="Times New Roman" w:cs="Times New Roman"/>
          <w:color w:val="FF3333"/>
        </w:rPr>
        <w:t>Create Category</w:t>
      </w:r>
      <w:bookmarkEnd w:id="40"/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</w:t>
      </w:r>
    </w:p>
    <w:p w:rsidR="00E80F9E" w:rsidRPr="005F44F5" w:rsidRDefault="00E80F9E" w:rsidP="00F933D6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B98BB31" wp14:editId="7D520F67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2: Click Manage Categories and click Create Categories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5025E2FF" wp14:editId="58821EC9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3: System show “Create Categories” page</w:t>
      </w:r>
    </w:p>
    <w:p w:rsidR="00E80F9E" w:rsidRPr="005F44F5" w:rsidRDefault="00E80F9E" w:rsidP="00F933D6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2E3F02C" wp14:editId="4D8171B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 w:rsidP="00F933D6">
      <w:pPr>
        <w:spacing w:before="0" w:line="276" w:lineRule="auto"/>
        <w:rPr>
          <w:rFonts w:cs="Times New Roman"/>
        </w:rPr>
      </w:pP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4: Input name of category and click “CREATE” button.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9F48059" wp14:editId="33ECD4BD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5: System show success message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FAA1A9F" wp14:editId="5BCC15E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1" w:name="_Toc482409526"/>
      <w:r w:rsidRPr="005F44F5">
        <w:rPr>
          <w:rFonts w:ascii="Times New Roman" w:hAnsi="Times New Roman" w:cs="Times New Roman"/>
          <w:color w:val="FF3333"/>
        </w:rPr>
        <w:t>2.3</w:t>
      </w:r>
      <w:r w:rsidR="00F933D6" w:rsidRPr="005F44F5">
        <w:rPr>
          <w:rFonts w:ascii="Times New Roman" w:hAnsi="Times New Roman" w:cs="Times New Roman"/>
          <w:color w:val="FF3333"/>
        </w:rPr>
        <w:t xml:space="preserve">.3 </w:t>
      </w:r>
      <w:r w:rsidR="00E80F9E" w:rsidRPr="005F44F5">
        <w:rPr>
          <w:rFonts w:ascii="Times New Roman" w:hAnsi="Times New Roman" w:cs="Times New Roman"/>
          <w:color w:val="FF3333"/>
        </w:rPr>
        <w:t>Create Categories Level 2</w:t>
      </w:r>
      <w:bookmarkEnd w:id="41"/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1: Access to View Categories page, choose category and click “”CREATE” button.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F72594D" wp14:editId="20D8B2E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Create Category Level 2</w:t>
      </w:r>
    </w:p>
    <w:p w:rsidR="00E80F9E" w:rsidRPr="005F44F5" w:rsidRDefault="00E80F9E" w:rsidP="00F933D6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453BF74" wp14:editId="0BE48AD4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 w:rsidP="00F933D6">
      <w:pPr>
        <w:spacing w:before="0" w:line="276" w:lineRule="auto"/>
        <w:rPr>
          <w:rFonts w:cs="Times New Roman"/>
        </w:rPr>
      </w:pP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3: Input name of category and click “CREATE” button.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59AE97A5" wp14:editId="19FC6A5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4: System shows success message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38927F6" wp14:editId="3FCEC85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2" w:name="_Toc482409527"/>
      <w:r w:rsidRPr="005F44F5">
        <w:rPr>
          <w:rFonts w:ascii="Times New Roman" w:hAnsi="Times New Roman" w:cs="Times New Roman"/>
          <w:color w:val="FF3333"/>
        </w:rPr>
        <w:t>2.3</w:t>
      </w:r>
      <w:r w:rsidR="00F933D6" w:rsidRPr="005F44F5">
        <w:rPr>
          <w:rFonts w:ascii="Times New Roman" w:hAnsi="Times New Roman" w:cs="Times New Roman"/>
          <w:color w:val="FF3333"/>
        </w:rPr>
        <w:t xml:space="preserve">.4 </w:t>
      </w:r>
      <w:r w:rsidR="00E80F9E" w:rsidRPr="005F44F5">
        <w:rPr>
          <w:rFonts w:ascii="Times New Roman" w:hAnsi="Times New Roman" w:cs="Times New Roman"/>
          <w:color w:val="FF3333"/>
        </w:rPr>
        <w:t>Edit Category</w:t>
      </w:r>
      <w:bookmarkEnd w:id="42"/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1: Access to View Categories page, choose the category and click “EDIT” button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AE9298A" wp14:editId="5DEB9535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“Edit Categories” page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1C7F8AF" wp14:editId="5F9C10AA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3: Edit name of category and click “EDIT” button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138215A" wp14:editId="61643A22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 xml:space="preserve">Step 4: System show success message 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5D170C48" wp14:editId="583F1AF8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C15BCB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3" w:name="_Toc482409528"/>
      <w:r w:rsidRPr="005F44F5">
        <w:rPr>
          <w:rFonts w:ascii="Times New Roman" w:hAnsi="Times New Roman" w:cs="Times New Roman"/>
          <w:color w:val="FF3333"/>
        </w:rPr>
        <w:t>2.3</w:t>
      </w:r>
      <w:r w:rsidR="00F933D6" w:rsidRPr="005F44F5">
        <w:rPr>
          <w:rFonts w:ascii="Times New Roman" w:hAnsi="Times New Roman" w:cs="Times New Roman"/>
          <w:color w:val="FF3333"/>
        </w:rPr>
        <w:t xml:space="preserve">.5 </w:t>
      </w:r>
      <w:r w:rsidR="00E80F9E" w:rsidRPr="005F44F5">
        <w:rPr>
          <w:rFonts w:ascii="Times New Roman" w:hAnsi="Times New Roman" w:cs="Times New Roman"/>
          <w:color w:val="FF3333"/>
        </w:rPr>
        <w:t>Delete Category</w:t>
      </w:r>
      <w:bookmarkEnd w:id="43"/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1: Access to View Categories page, choose category and click “DELETE” button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7FA7CC1" wp14:editId="2F90B7B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message</w:t>
      </w:r>
    </w:p>
    <w:p w:rsidR="00E80F9E" w:rsidRPr="005F44F5" w:rsidRDefault="00E80F9E" w:rsidP="00F933D6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5DE53C93" wp14:editId="3E51C3B8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 w:rsidP="00F933D6">
      <w:pPr>
        <w:spacing w:before="0" w:line="276" w:lineRule="auto"/>
        <w:rPr>
          <w:rFonts w:cs="Times New Roman"/>
        </w:rPr>
      </w:pPr>
    </w:p>
    <w:p w:rsidR="00E80F9E" w:rsidRPr="005F44F5" w:rsidRDefault="00E80F9E" w:rsidP="00E80F9E">
      <w:pPr>
        <w:rPr>
          <w:rFonts w:cs="Times New Roman"/>
        </w:rPr>
      </w:pPr>
      <w:r w:rsidRPr="005F44F5">
        <w:rPr>
          <w:rFonts w:cs="Times New Roman"/>
        </w:rPr>
        <w:t>Step 3: Click “YES!” button, System show success message</w:t>
      </w:r>
    </w:p>
    <w:p w:rsidR="00E80F9E" w:rsidRPr="005F44F5" w:rsidRDefault="00E80F9E" w:rsidP="00E80F9E">
      <w:pPr>
        <w:spacing w:before="0" w:line="276" w:lineRule="auto"/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1CE4E65" wp14:editId="42A26FC1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CB" w:rsidRPr="005F44F5" w:rsidRDefault="00366ACB" w:rsidP="00AF3AF8">
      <w:pPr>
        <w:pStyle w:val="ListParagraph"/>
        <w:numPr>
          <w:ilvl w:val="1"/>
          <w:numId w:val="6"/>
        </w:numPr>
        <w:rPr>
          <w:rFonts w:cs="Times New Roman"/>
          <w:color w:val="FF3333"/>
          <w:sz w:val="32"/>
        </w:rPr>
      </w:pPr>
      <w:r w:rsidRPr="005F44F5">
        <w:rPr>
          <w:rFonts w:cs="Times New Roman"/>
          <w:color w:val="FF3333"/>
          <w:sz w:val="32"/>
        </w:rPr>
        <w:lastRenderedPageBreak/>
        <w:t>Manage FAQ</w:t>
      </w:r>
    </w:p>
    <w:p w:rsidR="001C1FBC" w:rsidRPr="005F44F5" w:rsidRDefault="00E56B34" w:rsidP="00F933D6">
      <w:pPr>
        <w:pStyle w:val="Heading3"/>
        <w:rPr>
          <w:rFonts w:ascii="Times New Roman" w:hAnsi="Times New Roman" w:cs="Times New Roman"/>
          <w:color w:val="FF3333"/>
        </w:rPr>
      </w:pPr>
      <w:bookmarkStart w:id="44" w:name="_Toc482409529"/>
      <w:r w:rsidRPr="005F44F5">
        <w:rPr>
          <w:rFonts w:ascii="Times New Roman" w:hAnsi="Times New Roman" w:cs="Times New Roman"/>
          <w:color w:val="FF3333"/>
        </w:rPr>
        <w:t>2.4</w:t>
      </w:r>
      <w:r w:rsidR="00F933D6" w:rsidRPr="005F44F5">
        <w:rPr>
          <w:rFonts w:ascii="Times New Roman" w:hAnsi="Times New Roman" w:cs="Times New Roman"/>
          <w:color w:val="FF3333"/>
        </w:rPr>
        <w:t xml:space="preserve">.1 </w:t>
      </w:r>
      <w:r w:rsidR="001C1FBC" w:rsidRPr="005F44F5">
        <w:rPr>
          <w:rFonts w:ascii="Times New Roman" w:hAnsi="Times New Roman" w:cs="Times New Roman"/>
          <w:color w:val="FF3333"/>
        </w:rPr>
        <w:t>View FAQ</w:t>
      </w:r>
      <w:bookmarkEnd w:id="44"/>
    </w:p>
    <w:p w:rsidR="001C1FBC" w:rsidRPr="005F44F5" w:rsidRDefault="001C1FBC" w:rsidP="001C1FB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Click “Manage FAQ”</w:t>
      </w:r>
      <w:r w:rsidR="00A15042" w:rsidRPr="005F44F5">
        <w:rPr>
          <w:rFonts w:cs="Times New Roman"/>
          <w:color w:val="auto"/>
        </w:rPr>
        <w:t xml:space="preserve"> &amp; click button “No Answer” to see list of unanswered questions</w:t>
      </w:r>
    </w:p>
    <w:p w:rsidR="00A15042" w:rsidRPr="005F44F5" w:rsidRDefault="00A15042" w:rsidP="001C1FB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AQNOANSWER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42" w:rsidRPr="005F44F5" w:rsidRDefault="00A15042" w:rsidP="001C1FB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Click “Manage FAQ” &amp; click button “Answered” to see list of answered questions</w:t>
      </w:r>
    </w:p>
    <w:p w:rsidR="00A15042" w:rsidRPr="005F44F5" w:rsidRDefault="00A15042" w:rsidP="001C1FB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PPROfaq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BC" w:rsidRPr="005F44F5" w:rsidRDefault="001C1FBC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45" w:name="_Toc482409530"/>
      <w:r w:rsidRPr="005F44F5">
        <w:rPr>
          <w:rFonts w:cs="Times New Roman"/>
          <w:color w:val="FF3333"/>
        </w:rPr>
        <w:t>Answer Question</w:t>
      </w:r>
      <w:bookmarkEnd w:id="45"/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1 : Click “Manage FAQ” &amp; click button “No Answer” to see list of unanswered questions</w:t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 wp14:anchorId="1D334FF6" wp14:editId="548F57FF">
            <wp:extent cx="5486400" cy="308483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AQNOANSWER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2: Choose question &amp; click button “Answer Question”</w:t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FAQanswe0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br w:type="page"/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3: Enter the answer &amp; click button “Send”</w:t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FAQANswer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“Send Success”</w:t>
      </w:r>
    </w:p>
    <w:p w:rsidR="00E80F9E" w:rsidRPr="005F44F5" w:rsidRDefault="001C1FBC" w:rsidP="00AF3AF8">
      <w:pPr>
        <w:pStyle w:val="ListParagraph"/>
        <w:numPr>
          <w:ilvl w:val="2"/>
          <w:numId w:val="6"/>
        </w:numPr>
        <w:outlineLvl w:val="2"/>
        <w:rPr>
          <w:rFonts w:cs="Times New Roman"/>
          <w:color w:val="FF3333"/>
        </w:rPr>
      </w:pPr>
      <w:bookmarkStart w:id="46" w:name="_Toc482409531"/>
      <w:r w:rsidRPr="005F44F5">
        <w:rPr>
          <w:rFonts w:cs="Times New Roman"/>
          <w:color w:val="FF3333"/>
        </w:rPr>
        <w:t>Approve Question</w:t>
      </w:r>
      <w:bookmarkEnd w:id="46"/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Step 1: Click “Manage FAQ” &amp; click button “Answered” to see list of answered questions</w:t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 wp14:anchorId="22C32192" wp14:editId="32EBA5D2">
            <wp:extent cx="5486400" cy="3084830"/>
            <wp:effectExtent l="0" t="0" r="0" b="12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PPROfaq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lastRenderedPageBreak/>
        <w:t>Step 2: Choose question &amp; click button “Approve question”</w:t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noProof/>
          <w:color w:val="auto"/>
          <w:lang w:eastAsia="en-US"/>
        </w:rPr>
        <w:drawing>
          <wp:inline distT="0" distB="0" distL="0" distR="0">
            <wp:extent cx="5486400" cy="3084830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APPROve faq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FC" w:rsidRPr="005F44F5" w:rsidRDefault="00FF2CFC" w:rsidP="00FF2CFC">
      <w:pPr>
        <w:rPr>
          <w:rFonts w:cs="Times New Roman"/>
          <w:color w:val="auto"/>
        </w:rPr>
      </w:pPr>
      <w:r w:rsidRPr="005F44F5">
        <w:rPr>
          <w:rFonts w:cs="Times New Roman"/>
          <w:color w:val="auto"/>
        </w:rPr>
        <w:t>System show message “Approve Success”</w:t>
      </w:r>
    </w:p>
    <w:p w:rsidR="00366ACB" w:rsidRPr="005F44F5" w:rsidRDefault="00366ACB" w:rsidP="00AF3AF8">
      <w:pPr>
        <w:pStyle w:val="ListParagraph"/>
        <w:numPr>
          <w:ilvl w:val="1"/>
          <w:numId w:val="6"/>
        </w:numPr>
        <w:outlineLvl w:val="1"/>
        <w:rPr>
          <w:rFonts w:cs="Times New Roman"/>
          <w:color w:val="FF3333"/>
          <w:sz w:val="32"/>
        </w:rPr>
      </w:pPr>
      <w:bookmarkStart w:id="47" w:name="_Toc482409532"/>
      <w:r w:rsidRPr="005F44F5">
        <w:rPr>
          <w:rFonts w:cs="Times New Roman"/>
          <w:color w:val="FF3333"/>
          <w:sz w:val="32"/>
        </w:rPr>
        <w:t>Manage Banner</w:t>
      </w:r>
      <w:bookmarkEnd w:id="47"/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48" w:name="_Toc482409533"/>
      <w:r w:rsidRPr="005F44F5">
        <w:rPr>
          <w:rFonts w:cs="Times New Roman"/>
          <w:color w:val="FF3333"/>
        </w:rPr>
        <w:t>View Banner in CMS page</w:t>
      </w:r>
      <w:bookmarkEnd w:id="48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1: login to CMS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7095399" wp14:editId="5BD8E102">
            <wp:extent cx="5943600" cy="3174520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4386" cy="31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2: Click Manage Banner and click View Banner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2A3CEE0F" wp14:editId="7E85713D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3: System show List Banner page</w:t>
      </w:r>
    </w:p>
    <w:p w:rsidR="00D62EAE" w:rsidRPr="005F44F5" w:rsidRDefault="00D62EAE" w:rsidP="00D62EAE">
      <w:pPr>
        <w:rPr>
          <w:rFonts w:cs="Times New Roman"/>
          <w:color w:val="FF3333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0562F6A" wp14:editId="6565D1E4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4F5">
        <w:rPr>
          <w:rFonts w:cs="Times New Roman"/>
        </w:rPr>
        <w:br/>
      </w: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49" w:name="_Toc482409534"/>
      <w:r w:rsidRPr="005F44F5">
        <w:rPr>
          <w:rFonts w:cs="Times New Roman"/>
          <w:color w:val="FF3333"/>
        </w:rPr>
        <w:t>Create Banner</w:t>
      </w:r>
      <w:bookmarkEnd w:id="49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1: Login CMS page by Content Admin account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DC19E4E" wp14:editId="17E2FBA4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2: Click Manage Banner and click Create Banner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9DC8C3B" wp14:editId="1CFCA27B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3: System show Create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22F203A7" wp14:editId="3982F5A2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4: Input information of banner, choose position for banner and click “CREATE” button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0162B21" wp14:editId="1D8184AE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5: System show success message</w:t>
      </w:r>
    </w:p>
    <w:p w:rsidR="00D62EAE" w:rsidRPr="005F44F5" w:rsidRDefault="00D62EAE" w:rsidP="00F933D6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0CCBCC13" wp14:editId="0160A59C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0" w:name="_Toc482409535"/>
      <w:r w:rsidRPr="005F44F5">
        <w:rPr>
          <w:rFonts w:cs="Times New Roman"/>
          <w:color w:val="FF3333"/>
        </w:rPr>
        <w:t>Edit Banner</w:t>
      </w:r>
      <w:bookmarkEnd w:id="50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 and access to View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525087A" wp14:editId="48C2DA6E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2: System show List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6428AF2" wp14:editId="71D94FB6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3: Choose banner and click “Edit”. System show “Edit Banner”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8D3E53D" wp14:editId="340E3332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D6" w:rsidRPr="005F44F5" w:rsidRDefault="00F933D6">
      <w:pPr>
        <w:rPr>
          <w:rFonts w:cs="Times New Roman"/>
        </w:rPr>
      </w:pPr>
      <w:r w:rsidRPr="005F44F5">
        <w:rPr>
          <w:rFonts w:cs="Times New Roman"/>
        </w:rPr>
        <w:br w:type="page"/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lastRenderedPageBreak/>
        <w:t>Step 4: Edit information of banner and click “EDIT BANNER” button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FCEDD6F" wp14:editId="5E119DC0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5: System show success message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4DDB1F4" wp14:editId="2800CA5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FF" w:rsidRPr="005F44F5" w:rsidRDefault="00423CFF" w:rsidP="00D62EAE">
      <w:pPr>
        <w:rPr>
          <w:rFonts w:cs="Times New Roman"/>
          <w:color w:val="FF3333"/>
        </w:rPr>
      </w:pP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1" w:name="_Toc482409536"/>
      <w:r w:rsidRPr="005F44F5">
        <w:rPr>
          <w:rFonts w:cs="Times New Roman"/>
          <w:color w:val="FF3333"/>
        </w:rPr>
        <w:lastRenderedPageBreak/>
        <w:t>Delete Banner</w:t>
      </w:r>
      <w:bookmarkEnd w:id="51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 and access to View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9F92A04" wp14:editId="26CDBA3D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2: Choose banner and click Delete. System show success message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3D6E8762" wp14:editId="544C908B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2" w:name="_Toc482409537"/>
      <w:r w:rsidRPr="005F44F5">
        <w:rPr>
          <w:rFonts w:cs="Times New Roman"/>
          <w:color w:val="FF3333"/>
        </w:rPr>
        <w:lastRenderedPageBreak/>
        <w:t>Show Banner</w:t>
      </w:r>
      <w:bookmarkEnd w:id="52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 and access to View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4DE9DE1" wp14:editId="4B5BA524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2: Choose banner and check into Show/Hide button.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5DB3F35" wp14:editId="171481AA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3" w:name="_Toc482409538"/>
      <w:r w:rsidRPr="005F44F5">
        <w:rPr>
          <w:rFonts w:cs="Times New Roman"/>
          <w:color w:val="FF3333"/>
        </w:rPr>
        <w:lastRenderedPageBreak/>
        <w:t>Hide Banner</w:t>
      </w:r>
      <w:bookmarkEnd w:id="53"/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 and access to View Banner page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E7E8F81" wp14:editId="78540E4B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</w:rPr>
        <w:t>Step 2: Choose banner and uncheck the Show/Hide button.</w:t>
      </w:r>
    </w:p>
    <w:p w:rsidR="00D62EAE" w:rsidRPr="005F44F5" w:rsidRDefault="00D62EAE" w:rsidP="00D62EAE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BB5498F" wp14:editId="04D3C599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EAE" w:rsidRPr="005F44F5" w:rsidRDefault="00D62EAE" w:rsidP="00AF3AF8">
      <w:pPr>
        <w:pStyle w:val="ListParagraph"/>
        <w:numPr>
          <w:ilvl w:val="2"/>
          <w:numId w:val="7"/>
        </w:numPr>
        <w:outlineLvl w:val="2"/>
        <w:rPr>
          <w:rFonts w:cs="Times New Roman"/>
          <w:color w:val="FF3333"/>
        </w:rPr>
      </w:pPr>
      <w:bookmarkStart w:id="54" w:name="_Toc482409539"/>
      <w:r w:rsidRPr="005F44F5">
        <w:rPr>
          <w:rFonts w:cs="Times New Roman"/>
          <w:color w:val="FF3333"/>
        </w:rPr>
        <w:lastRenderedPageBreak/>
        <w:t>Arrange Images</w:t>
      </w:r>
      <w:bookmarkEnd w:id="54"/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</w:rPr>
        <w:t>Step 1: Login to CMS page by Content Admin account and access to View Banner page</w:t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7F523F2E" wp14:editId="114EB350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</w:rPr>
        <w:t>Step 2: Choose position of banner which you want to arrange images</w:t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1341B13F" wp14:editId="5A3985AB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</w:rPr>
        <w:lastRenderedPageBreak/>
        <w:t>Step 3: System show banner of this position</w:t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6BC9CB68" wp14:editId="378D5044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</w:rPr>
        <w:t xml:space="preserve">Step 4: Input the number of banner into field Order </w:t>
      </w:r>
    </w:p>
    <w:p w:rsidR="000E687B" w:rsidRPr="005F44F5" w:rsidRDefault="000E687B" w:rsidP="000E687B">
      <w:pPr>
        <w:rPr>
          <w:rFonts w:cs="Times New Roman"/>
        </w:rPr>
      </w:pPr>
      <w:r w:rsidRPr="005F44F5">
        <w:rPr>
          <w:rFonts w:cs="Times New Roman"/>
          <w:noProof/>
          <w:lang w:eastAsia="en-US"/>
        </w:rPr>
        <w:drawing>
          <wp:inline distT="0" distB="0" distL="0" distR="0" wp14:anchorId="434D015E" wp14:editId="7C3A439E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87B" w:rsidRPr="005F44F5" w:rsidRDefault="000E687B" w:rsidP="000E687B">
      <w:pPr>
        <w:rPr>
          <w:rFonts w:cs="Times New Roman"/>
        </w:rPr>
      </w:pPr>
    </w:p>
    <w:p w:rsidR="000E687B" w:rsidRPr="005F44F5" w:rsidRDefault="000E687B" w:rsidP="000E687B">
      <w:pPr>
        <w:rPr>
          <w:rFonts w:cs="Times New Roman"/>
        </w:rPr>
      </w:pPr>
    </w:p>
    <w:p w:rsidR="000E687B" w:rsidRPr="005F44F5" w:rsidRDefault="000E687B" w:rsidP="000E687B">
      <w:pPr>
        <w:rPr>
          <w:rFonts w:cs="Times New Roman"/>
        </w:rPr>
      </w:pPr>
    </w:p>
    <w:p w:rsidR="00423CFF" w:rsidRPr="005F44F5" w:rsidRDefault="00423CFF" w:rsidP="000E687B">
      <w:pPr>
        <w:rPr>
          <w:rFonts w:cs="Times New Roman"/>
        </w:rPr>
      </w:pPr>
    </w:p>
    <w:sectPr w:rsidR="00423CFF" w:rsidRPr="005F44F5" w:rsidSect="003D2130">
      <w:headerReference w:type="default" r:id="rId121"/>
      <w:footerReference w:type="default" r:id="rId122"/>
      <w:headerReference w:type="first" r:id="rId123"/>
      <w:footerReference w:type="first" r:id="rId124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57F9" w:rsidRDefault="006557F9">
      <w:pPr>
        <w:spacing w:before="0" w:after="0" w:line="240" w:lineRule="auto"/>
      </w:pPr>
      <w:r>
        <w:separator/>
      </w:r>
    </w:p>
  </w:endnote>
  <w:endnote w:type="continuationSeparator" w:id="0">
    <w:p w:rsidR="006557F9" w:rsidRDefault="006557F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566105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5F44F5" w:rsidRDefault="005F44F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53FC" w:rsidRPr="006A53FC">
          <w:rPr>
            <w:b/>
            <w:bCs/>
            <w:noProof/>
          </w:rPr>
          <w:t>3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5F44F5" w:rsidRPr="00F25C85" w:rsidRDefault="005F44F5">
    <w:pPr>
      <w:pStyle w:val="Footer"/>
      <w:rPr>
        <w:rFonts w:asciiTheme="majorHAnsi" w:hAnsiTheme="majorHAns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44F5" w:rsidRDefault="005F44F5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0" wp14:anchorId="68728C6D" wp14:editId="0D822DE8">
              <wp:simplePos x="0" y="0"/>
              <wp:positionH relativeFrom="margin">
                <wp:posOffset>441960</wp:posOffset>
              </wp:positionH>
              <wp:positionV relativeFrom="margin">
                <wp:posOffset>8049260</wp:posOffset>
              </wp:positionV>
              <wp:extent cx="3943350" cy="265176"/>
              <wp:effectExtent l="0" t="0" r="7620" b="0"/>
              <wp:wrapSquare wrapText="bothSides"/>
              <wp:docPr id="20" name="Text 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43350" cy="265176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5F44F5" w:rsidRPr="00D567EE" w:rsidRDefault="006557F9" w:rsidP="002E3E8B">
                          <w:pPr>
                            <w:pStyle w:val="ContactInfo"/>
                            <w:rPr>
                              <w:rFonts w:asciiTheme="majorHAnsi" w:hAnsiTheme="majorHAnsi"/>
                            </w:rPr>
                          </w:pP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Name"/>
                              <w:tag w:val=""/>
                              <w:id w:val="9892878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5F44F5" w:rsidRPr="00987570">
                                <w:rPr>
                                  <w:rFonts w:asciiTheme="majorHAnsi" w:hAnsiTheme="majorHAnsi"/>
                                  <w:color w:val="auto"/>
                                </w:rPr>
                                <w:t>BSS - Team</w:t>
                              </w:r>
                            </w:sdtContent>
                          </w:sdt>
                          <w:r w:rsidR="005F44F5" w:rsidRPr="00987570">
                            <w:rPr>
                              <w:rFonts w:asciiTheme="majorHAnsi" w:hAnsiTheme="majorHAnsi"/>
                              <w:color w:val="auto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Course Title"/>
                              <w:tag w:val=""/>
                              <w:id w:val="1304034387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5F44F5" w:rsidRPr="00987570">
                                <w:rPr>
                                  <w:rFonts w:asciiTheme="majorHAnsi" w:hAnsiTheme="majorHAnsi"/>
                                  <w:color w:val="auto"/>
                                </w:rPr>
                                <w:t>Capstone Project</w:t>
                              </w:r>
                            </w:sdtContent>
                          </w:sdt>
                          <w:r w:rsidR="005F44F5" w:rsidRPr="00987570">
                            <w:rPr>
                              <w:rFonts w:asciiTheme="majorHAnsi" w:hAnsiTheme="majorHAnsi"/>
                              <w:color w:val="auto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color w:val="auto"/>
                              </w:rPr>
                              <w:alias w:val="Date"/>
                              <w:tag w:val=""/>
                              <w:id w:val="19569877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5-11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F44F5">
                                <w:rPr>
                                  <w:rFonts w:asciiTheme="majorHAnsi" w:hAnsiTheme="majorHAnsi"/>
                                  <w:color w:val="auto"/>
                                </w:rPr>
                                <w:t>May 11, 2017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95000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8728C6D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6" type="#_x0000_t202" style="position:absolute;left:0;text-align:left;margin-left:34.8pt;margin-top:633.8pt;width:310.5pt;height:20.9pt;z-index:251659264;visibility:visible;mso-wrap-style:square;mso-width-percent:9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" o:allowoverlap="f" filled="f" stroked="f" strokeweight=".5pt">
              <v:textbox style="mso-fit-shape-to-text:t" inset="0,,0">
                <w:txbxContent>
                  <w:p w:rsidR="005F44F5" w:rsidRPr="00D567EE" w:rsidRDefault="006557F9" w:rsidP="002E3E8B">
                    <w:pPr>
                      <w:pStyle w:val="ContactInfo"/>
                      <w:rPr>
                        <w:rFonts w:asciiTheme="majorHAnsi" w:hAnsiTheme="majorHAnsi"/>
                      </w:rPr>
                    </w:pP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Name"/>
                        <w:tag w:val=""/>
                        <w:id w:val="9892878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 w:rsidR="005F44F5" w:rsidRPr="00987570">
                          <w:rPr>
                            <w:rFonts w:asciiTheme="majorHAnsi" w:hAnsiTheme="majorHAnsi"/>
                            <w:color w:val="auto"/>
                          </w:rPr>
                          <w:t>BSS - Team</w:t>
                        </w:r>
                      </w:sdtContent>
                    </w:sdt>
                    <w:r w:rsidR="005F44F5" w:rsidRPr="00987570">
                      <w:rPr>
                        <w:rFonts w:asciiTheme="majorHAnsi" w:hAnsiTheme="majorHAnsi"/>
                        <w:color w:val="auto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Course Title"/>
                        <w:tag w:val=""/>
                        <w:id w:val="1304034387"/>
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<w:text/>
                      </w:sdtPr>
                      <w:sdtEndPr/>
                      <w:sdtContent>
                        <w:r w:rsidR="005F44F5" w:rsidRPr="00987570">
                          <w:rPr>
                            <w:rFonts w:asciiTheme="majorHAnsi" w:hAnsiTheme="majorHAnsi"/>
                            <w:color w:val="auto"/>
                          </w:rPr>
                          <w:t>Capstone Project</w:t>
                        </w:r>
                      </w:sdtContent>
                    </w:sdt>
                    <w:r w:rsidR="005F44F5" w:rsidRPr="00987570">
                      <w:rPr>
                        <w:rFonts w:asciiTheme="majorHAnsi" w:hAnsiTheme="majorHAnsi"/>
                        <w:color w:val="auto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  <w:color w:val="auto"/>
                        </w:rPr>
                        <w:alias w:val="Date"/>
                        <w:tag w:val=""/>
                        <w:id w:val="1956987791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7-05-11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5F44F5">
                          <w:rPr>
                            <w:rFonts w:asciiTheme="majorHAnsi" w:hAnsiTheme="majorHAnsi"/>
                            <w:color w:val="auto"/>
                          </w:rPr>
                          <w:t>May 11, 2017</w:t>
                        </w:r>
                      </w:sdtContent>
                    </w:sdt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57F9" w:rsidRDefault="006557F9">
      <w:pPr>
        <w:spacing w:before="0" w:after="0" w:line="240" w:lineRule="auto"/>
      </w:pPr>
      <w:r>
        <w:separator/>
      </w:r>
    </w:p>
  </w:footnote>
  <w:footnote w:type="continuationSeparator" w:id="0">
    <w:p w:rsidR="006557F9" w:rsidRDefault="006557F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44F5" w:rsidRPr="00987570" w:rsidRDefault="006557F9">
    <w:pPr>
      <w:pStyle w:val="Header"/>
      <w:rPr>
        <w:color w:val="FF3333"/>
        <w:szCs w:val="24"/>
      </w:rPr>
    </w:pPr>
    <w:sdt>
      <w:sdtPr>
        <w:rPr>
          <w:rFonts w:asciiTheme="majorHAnsi" w:eastAsiaTheme="majorEastAsia" w:hAnsiTheme="majorHAnsi" w:cstheme="majorBidi"/>
          <w:color w:val="FF3333"/>
          <w:szCs w:val="24"/>
        </w:rPr>
        <w:alias w:val="Title"/>
        <w:id w:val="78404852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5F44F5">
          <w:rPr>
            <w:rFonts w:asciiTheme="majorHAnsi" w:eastAsiaTheme="majorEastAsia" w:hAnsiTheme="majorHAnsi" w:cstheme="majorBidi"/>
            <w:color w:val="FF3333"/>
            <w:szCs w:val="24"/>
          </w:rPr>
          <w:t>User Guide</w:t>
        </w:r>
      </w:sdtContent>
    </w:sdt>
    <w:r w:rsidR="005F44F5" w:rsidRPr="00987570">
      <w:rPr>
        <w:rFonts w:asciiTheme="majorHAnsi" w:eastAsiaTheme="majorEastAsia" w:hAnsiTheme="majorHAnsi" w:cstheme="majorBidi"/>
        <w:color w:val="FF3333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FF3333"/>
          <w:szCs w:val="24"/>
        </w:rPr>
        <w:alias w:val="Date"/>
        <w:id w:val="78404859"/>
        <w:dataBinding w:prefixMappings="xmlns:ns0='http://schemas.microsoft.com/office/2006/coverPageProps'" w:xpath="/ns0:CoverPageProperties[1]/ns0:PublishDate[1]" w:storeItemID="{55AF091B-3C7A-41E3-B477-F2FDAA23CFDA}"/>
        <w:date w:fullDate="2017-05-11T00:00:00Z">
          <w:dateFormat w:val="MMMM d, yyyy"/>
          <w:lid w:val="en-US"/>
          <w:storeMappedDataAs w:val="dateTime"/>
          <w:calendar w:val="gregorian"/>
        </w:date>
      </w:sdtPr>
      <w:sdtEndPr/>
      <w:sdtContent>
        <w:r w:rsidR="005F44F5">
          <w:rPr>
            <w:rFonts w:asciiTheme="majorHAnsi" w:eastAsiaTheme="majorEastAsia" w:hAnsiTheme="majorHAnsi" w:cstheme="majorBidi"/>
            <w:color w:val="FF3333"/>
            <w:szCs w:val="24"/>
          </w:rPr>
          <w:t>May 11, 2017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44F5" w:rsidRDefault="005F44F5" w:rsidP="00554E70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B324162"/>
    <w:multiLevelType w:val="multilevel"/>
    <w:tmpl w:val="0622987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0B3180E"/>
    <w:multiLevelType w:val="hybridMultilevel"/>
    <w:tmpl w:val="690A0318"/>
    <w:lvl w:ilvl="0" w:tplc="3F20FFF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8F5CFA"/>
    <w:multiLevelType w:val="multilevel"/>
    <w:tmpl w:val="C0587F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FF3333"/>
        <w:sz w:val="3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color w:val="FF3333"/>
        <w:sz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6BA72C2D"/>
    <w:multiLevelType w:val="multilevel"/>
    <w:tmpl w:val="0D20FA4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75A469AD"/>
    <w:multiLevelType w:val="multilevel"/>
    <w:tmpl w:val="A6F0E1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6"/>
  </w:num>
  <w:num w:numId="6">
    <w:abstractNumId w:val="2"/>
  </w:num>
  <w:num w:numId="7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FAE"/>
    <w:rsid w:val="00046235"/>
    <w:rsid w:val="00046E70"/>
    <w:rsid w:val="00051414"/>
    <w:rsid w:val="0006014A"/>
    <w:rsid w:val="000764E1"/>
    <w:rsid w:val="000779E5"/>
    <w:rsid w:val="0008222C"/>
    <w:rsid w:val="000839C1"/>
    <w:rsid w:val="00086E5B"/>
    <w:rsid w:val="00090E24"/>
    <w:rsid w:val="00095137"/>
    <w:rsid w:val="000A19E2"/>
    <w:rsid w:val="000A50F5"/>
    <w:rsid w:val="000D10CB"/>
    <w:rsid w:val="000D10D2"/>
    <w:rsid w:val="000D7A4A"/>
    <w:rsid w:val="000E11E0"/>
    <w:rsid w:val="000E5CA4"/>
    <w:rsid w:val="000E5FC2"/>
    <w:rsid w:val="000E629D"/>
    <w:rsid w:val="000E687B"/>
    <w:rsid w:val="000E764D"/>
    <w:rsid w:val="000F38A2"/>
    <w:rsid w:val="00124FAE"/>
    <w:rsid w:val="001254B5"/>
    <w:rsid w:val="00135DC1"/>
    <w:rsid w:val="00137FF8"/>
    <w:rsid w:val="001421F2"/>
    <w:rsid w:val="001425F1"/>
    <w:rsid w:val="0014314D"/>
    <w:rsid w:val="00143250"/>
    <w:rsid w:val="0014613F"/>
    <w:rsid w:val="00150184"/>
    <w:rsid w:val="00167CAD"/>
    <w:rsid w:val="00170ECB"/>
    <w:rsid w:val="001832A8"/>
    <w:rsid w:val="00184EDC"/>
    <w:rsid w:val="001A0A3E"/>
    <w:rsid w:val="001A1858"/>
    <w:rsid w:val="001C0255"/>
    <w:rsid w:val="001C15E3"/>
    <w:rsid w:val="001C1967"/>
    <w:rsid w:val="001C1FBC"/>
    <w:rsid w:val="001C5DA0"/>
    <w:rsid w:val="001E25D0"/>
    <w:rsid w:val="001E2EBA"/>
    <w:rsid w:val="001E5F09"/>
    <w:rsid w:val="001E7D1D"/>
    <w:rsid w:val="001F7ED3"/>
    <w:rsid w:val="0020215E"/>
    <w:rsid w:val="002125B3"/>
    <w:rsid w:val="00214721"/>
    <w:rsid w:val="002163EE"/>
    <w:rsid w:val="002167CE"/>
    <w:rsid w:val="00216CCD"/>
    <w:rsid w:val="00220DE5"/>
    <w:rsid w:val="002225FA"/>
    <w:rsid w:val="002318F2"/>
    <w:rsid w:val="00256F1B"/>
    <w:rsid w:val="00257719"/>
    <w:rsid w:val="0027313F"/>
    <w:rsid w:val="002747AC"/>
    <w:rsid w:val="0027561E"/>
    <w:rsid w:val="00286543"/>
    <w:rsid w:val="002978BD"/>
    <w:rsid w:val="002A1C40"/>
    <w:rsid w:val="002A3DF8"/>
    <w:rsid w:val="002A493E"/>
    <w:rsid w:val="002B2F38"/>
    <w:rsid w:val="002B786F"/>
    <w:rsid w:val="002C13B7"/>
    <w:rsid w:val="002C2758"/>
    <w:rsid w:val="002E1ED1"/>
    <w:rsid w:val="002E29FF"/>
    <w:rsid w:val="002E3E8B"/>
    <w:rsid w:val="002E561A"/>
    <w:rsid w:val="002E7F32"/>
    <w:rsid w:val="00306EB3"/>
    <w:rsid w:val="0031554A"/>
    <w:rsid w:val="00320445"/>
    <w:rsid w:val="0032192B"/>
    <w:rsid w:val="0032584B"/>
    <w:rsid w:val="00331505"/>
    <w:rsid w:val="00340BE5"/>
    <w:rsid w:val="00342FA7"/>
    <w:rsid w:val="003462A0"/>
    <w:rsid w:val="00347BC3"/>
    <w:rsid w:val="00355651"/>
    <w:rsid w:val="00355DFE"/>
    <w:rsid w:val="00364E6A"/>
    <w:rsid w:val="00366ACB"/>
    <w:rsid w:val="0037183C"/>
    <w:rsid w:val="00373E49"/>
    <w:rsid w:val="003744DA"/>
    <w:rsid w:val="003806E6"/>
    <w:rsid w:val="00383521"/>
    <w:rsid w:val="00383DA4"/>
    <w:rsid w:val="00384CB5"/>
    <w:rsid w:val="00392639"/>
    <w:rsid w:val="003A1857"/>
    <w:rsid w:val="003A4DEF"/>
    <w:rsid w:val="003A6F40"/>
    <w:rsid w:val="003A7275"/>
    <w:rsid w:val="003D2130"/>
    <w:rsid w:val="003D4018"/>
    <w:rsid w:val="003D57EA"/>
    <w:rsid w:val="003E47CE"/>
    <w:rsid w:val="00403F89"/>
    <w:rsid w:val="00413523"/>
    <w:rsid w:val="0041737C"/>
    <w:rsid w:val="00417499"/>
    <w:rsid w:val="0042126E"/>
    <w:rsid w:val="00421AD9"/>
    <w:rsid w:val="00421BF7"/>
    <w:rsid w:val="00423CFF"/>
    <w:rsid w:val="00426D32"/>
    <w:rsid w:val="0042784F"/>
    <w:rsid w:val="0043211E"/>
    <w:rsid w:val="004414ED"/>
    <w:rsid w:val="004469B2"/>
    <w:rsid w:val="0046317A"/>
    <w:rsid w:val="00465033"/>
    <w:rsid w:val="00466645"/>
    <w:rsid w:val="004836F1"/>
    <w:rsid w:val="00492391"/>
    <w:rsid w:val="0049604F"/>
    <w:rsid w:val="004A0561"/>
    <w:rsid w:val="004A1885"/>
    <w:rsid w:val="004A6BE1"/>
    <w:rsid w:val="004A72B4"/>
    <w:rsid w:val="004B2CE0"/>
    <w:rsid w:val="004C2AE8"/>
    <w:rsid w:val="004C3665"/>
    <w:rsid w:val="004C75B6"/>
    <w:rsid w:val="004D3212"/>
    <w:rsid w:val="004E343A"/>
    <w:rsid w:val="004E38D8"/>
    <w:rsid w:val="004E3F6B"/>
    <w:rsid w:val="004E6110"/>
    <w:rsid w:val="004F4959"/>
    <w:rsid w:val="00505087"/>
    <w:rsid w:val="005055F0"/>
    <w:rsid w:val="00533BE4"/>
    <w:rsid w:val="00536621"/>
    <w:rsid w:val="00540B9A"/>
    <w:rsid w:val="00543620"/>
    <w:rsid w:val="0054558D"/>
    <w:rsid w:val="00546D20"/>
    <w:rsid w:val="00551EAD"/>
    <w:rsid w:val="00554E70"/>
    <w:rsid w:val="0055672F"/>
    <w:rsid w:val="00563885"/>
    <w:rsid w:val="00576F37"/>
    <w:rsid w:val="0058663F"/>
    <w:rsid w:val="005943DD"/>
    <w:rsid w:val="005A01D9"/>
    <w:rsid w:val="005A6E5F"/>
    <w:rsid w:val="005B0AD9"/>
    <w:rsid w:val="005B1D2D"/>
    <w:rsid w:val="005B439C"/>
    <w:rsid w:val="005B6CB2"/>
    <w:rsid w:val="005D1DA0"/>
    <w:rsid w:val="005E5B42"/>
    <w:rsid w:val="005F44F5"/>
    <w:rsid w:val="005F736E"/>
    <w:rsid w:val="005F797F"/>
    <w:rsid w:val="00600074"/>
    <w:rsid w:val="00606AD8"/>
    <w:rsid w:val="006160BD"/>
    <w:rsid w:val="00620275"/>
    <w:rsid w:val="00626E4E"/>
    <w:rsid w:val="006320A0"/>
    <w:rsid w:val="0063653F"/>
    <w:rsid w:val="00641766"/>
    <w:rsid w:val="006454A7"/>
    <w:rsid w:val="006557F9"/>
    <w:rsid w:val="00657EEE"/>
    <w:rsid w:val="00662B7D"/>
    <w:rsid w:val="00663DCC"/>
    <w:rsid w:val="0066706B"/>
    <w:rsid w:val="006704D8"/>
    <w:rsid w:val="00676FD4"/>
    <w:rsid w:val="0067769C"/>
    <w:rsid w:val="00685345"/>
    <w:rsid w:val="00685C96"/>
    <w:rsid w:val="00686F6F"/>
    <w:rsid w:val="006A4284"/>
    <w:rsid w:val="006A53FC"/>
    <w:rsid w:val="006B222E"/>
    <w:rsid w:val="006B5733"/>
    <w:rsid w:val="006B71CF"/>
    <w:rsid w:val="006C2F89"/>
    <w:rsid w:val="006C4848"/>
    <w:rsid w:val="006D198D"/>
    <w:rsid w:val="006D2BC2"/>
    <w:rsid w:val="006E1C3E"/>
    <w:rsid w:val="006F7DB3"/>
    <w:rsid w:val="00703352"/>
    <w:rsid w:val="00714DD2"/>
    <w:rsid w:val="0073082C"/>
    <w:rsid w:val="0074318C"/>
    <w:rsid w:val="00750631"/>
    <w:rsid w:val="0076354E"/>
    <w:rsid w:val="007726A4"/>
    <w:rsid w:val="00773DF6"/>
    <w:rsid w:val="00784C74"/>
    <w:rsid w:val="007A1669"/>
    <w:rsid w:val="007A18DF"/>
    <w:rsid w:val="007A52AD"/>
    <w:rsid w:val="007A5402"/>
    <w:rsid w:val="007B04CB"/>
    <w:rsid w:val="007C1181"/>
    <w:rsid w:val="007D3F86"/>
    <w:rsid w:val="007D611E"/>
    <w:rsid w:val="007D6528"/>
    <w:rsid w:val="007E0D90"/>
    <w:rsid w:val="007E29F6"/>
    <w:rsid w:val="00801F86"/>
    <w:rsid w:val="00807567"/>
    <w:rsid w:val="0081226B"/>
    <w:rsid w:val="00815EFD"/>
    <w:rsid w:val="00834076"/>
    <w:rsid w:val="00842089"/>
    <w:rsid w:val="00856B00"/>
    <w:rsid w:val="0085737E"/>
    <w:rsid w:val="00863204"/>
    <w:rsid w:val="00864E9D"/>
    <w:rsid w:val="00867AFD"/>
    <w:rsid w:val="00871EF4"/>
    <w:rsid w:val="008800BB"/>
    <w:rsid w:val="00884923"/>
    <w:rsid w:val="00885E5A"/>
    <w:rsid w:val="00887B95"/>
    <w:rsid w:val="00892BDB"/>
    <w:rsid w:val="008A2187"/>
    <w:rsid w:val="008A40ED"/>
    <w:rsid w:val="008A4EC7"/>
    <w:rsid w:val="008B030C"/>
    <w:rsid w:val="008B6BF2"/>
    <w:rsid w:val="008C31D5"/>
    <w:rsid w:val="008C5587"/>
    <w:rsid w:val="008C5E31"/>
    <w:rsid w:val="008D1153"/>
    <w:rsid w:val="008D4384"/>
    <w:rsid w:val="008E187C"/>
    <w:rsid w:val="00900EE0"/>
    <w:rsid w:val="00904390"/>
    <w:rsid w:val="0091104B"/>
    <w:rsid w:val="00915F8F"/>
    <w:rsid w:val="00936629"/>
    <w:rsid w:val="0093721A"/>
    <w:rsid w:val="009439C6"/>
    <w:rsid w:val="009534CE"/>
    <w:rsid w:val="00960F1B"/>
    <w:rsid w:val="00963399"/>
    <w:rsid w:val="00965318"/>
    <w:rsid w:val="009654E6"/>
    <w:rsid w:val="00966A3C"/>
    <w:rsid w:val="00973D8F"/>
    <w:rsid w:val="009749EF"/>
    <w:rsid w:val="0098374E"/>
    <w:rsid w:val="00987570"/>
    <w:rsid w:val="00990D25"/>
    <w:rsid w:val="00994FE7"/>
    <w:rsid w:val="009974BE"/>
    <w:rsid w:val="009B2E85"/>
    <w:rsid w:val="009B385C"/>
    <w:rsid w:val="009B6395"/>
    <w:rsid w:val="009B69FD"/>
    <w:rsid w:val="009C2C14"/>
    <w:rsid w:val="009C5C58"/>
    <w:rsid w:val="009C665A"/>
    <w:rsid w:val="009D2870"/>
    <w:rsid w:val="009D32C3"/>
    <w:rsid w:val="009E4E83"/>
    <w:rsid w:val="009E5507"/>
    <w:rsid w:val="00A0193F"/>
    <w:rsid w:val="00A0451B"/>
    <w:rsid w:val="00A07AE4"/>
    <w:rsid w:val="00A15042"/>
    <w:rsid w:val="00A2183E"/>
    <w:rsid w:val="00A22346"/>
    <w:rsid w:val="00A23EEC"/>
    <w:rsid w:val="00A2415F"/>
    <w:rsid w:val="00A6191D"/>
    <w:rsid w:val="00A63BE6"/>
    <w:rsid w:val="00A661AC"/>
    <w:rsid w:val="00A74A05"/>
    <w:rsid w:val="00A77486"/>
    <w:rsid w:val="00A8404E"/>
    <w:rsid w:val="00A940DC"/>
    <w:rsid w:val="00AA4C59"/>
    <w:rsid w:val="00AA754F"/>
    <w:rsid w:val="00AB2C0A"/>
    <w:rsid w:val="00AC6820"/>
    <w:rsid w:val="00AD3719"/>
    <w:rsid w:val="00AD778A"/>
    <w:rsid w:val="00AE2870"/>
    <w:rsid w:val="00AF1D8E"/>
    <w:rsid w:val="00AF3AF8"/>
    <w:rsid w:val="00AF67DA"/>
    <w:rsid w:val="00B26AE3"/>
    <w:rsid w:val="00B26F00"/>
    <w:rsid w:val="00B27FA1"/>
    <w:rsid w:val="00B34E13"/>
    <w:rsid w:val="00B35FD1"/>
    <w:rsid w:val="00B44233"/>
    <w:rsid w:val="00B52DF9"/>
    <w:rsid w:val="00B53DCC"/>
    <w:rsid w:val="00B61417"/>
    <w:rsid w:val="00B6356E"/>
    <w:rsid w:val="00B7714D"/>
    <w:rsid w:val="00B82DDE"/>
    <w:rsid w:val="00B8433D"/>
    <w:rsid w:val="00B90044"/>
    <w:rsid w:val="00B91DF1"/>
    <w:rsid w:val="00B92EBA"/>
    <w:rsid w:val="00B93E51"/>
    <w:rsid w:val="00BE04CA"/>
    <w:rsid w:val="00BF4C60"/>
    <w:rsid w:val="00BF788B"/>
    <w:rsid w:val="00C024F3"/>
    <w:rsid w:val="00C06858"/>
    <w:rsid w:val="00C15BCB"/>
    <w:rsid w:val="00C53F4D"/>
    <w:rsid w:val="00C607A3"/>
    <w:rsid w:val="00C62D3D"/>
    <w:rsid w:val="00C6350F"/>
    <w:rsid w:val="00C7333C"/>
    <w:rsid w:val="00C801BE"/>
    <w:rsid w:val="00C814B8"/>
    <w:rsid w:val="00C868FE"/>
    <w:rsid w:val="00CA3933"/>
    <w:rsid w:val="00CB4AE2"/>
    <w:rsid w:val="00CC1D11"/>
    <w:rsid w:val="00CC25AC"/>
    <w:rsid w:val="00CC7EA4"/>
    <w:rsid w:val="00CD1C4A"/>
    <w:rsid w:val="00CD3FE7"/>
    <w:rsid w:val="00CD5245"/>
    <w:rsid w:val="00CE1D70"/>
    <w:rsid w:val="00CE2132"/>
    <w:rsid w:val="00CE25BC"/>
    <w:rsid w:val="00D01137"/>
    <w:rsid w:val="00D10C46"/>
    <w:rsid w:val="00D12576"/>
    <w:rsid w:val="00D204B6"/>
    <w:rsid w:val="00D33529"/>
    <w:rsid w:val="00D3760F"/>
    <w:rsid w:val="00D37BC7"/>
    <w:rsid w:val="00D54BE5"/>
    <w:rsid w:val="00D55F2A"/>
    <w:rsid w:val="00D567EE"/>
    <w:rsid w:val="00D62EAE"/>
    <w:rsid w:val="00D63872"/>
    <w:rsid w:val="00D7472E"/>
    <w:rsid w:val="00D757E9"/>
    <w:rsid w:val="00D7729A"/>
    <w:rsid w:val="00D92023"/>
    <w:rsid w:val="00D92BD7"/>
    <w:rsid w:val="00D943AD"/>
    <w:rsid w:val="00D953EB"/>
    <w:rsid w:val="00DA15AE"/>
    <w:rsid w:val="00DB068D"/>
    <w:rsid w:val="00DC2CC5"/>
    <w:rsid w:val="00DD301A"/>
    <w:rsid w:val="00DE1A2C"/>
    <w:rsid w:val="00DE3128"/>
    <w:rsid w:val="00DF0978"/>
    <w:rsid w:val="00DF2677"/>
    <w:rsid w:val="00DF6A47"/>
    <w:rsid w:val="00E00D6D"/>
    <w:rsid w:val="00E03F76"/>
    <w:rsid w:val="00E21F49"/>
    <w:rsid w:val="00E2241E"/>
    <w:rsid w:val="00E2530F"/>
    <w:rsid w:val="00E279BA"/>
    <w:rsid w:val="00E56B34"/>
    <w:rsid w:val="00E571B4"/>
    <w:rsid w:val="00E72C64"/>
    <w:rsid w:val="00E76A2D"/>
    <w:rsid w:val="00E80F9E"/>
    <w:rsid w:val="00E816CC"/>
    <w:rsid w:val="00E82BFA"/>
    <w:rsid w:val="00E863B3"/>
    <w:rsid w:val="00E97BC4"/>
    <w:rsid w:val="00EA3511"/>
    <w:rsid w:val="00EB42DE"/>
    <w:rsid w:val="00EB5F37"/>
    <w:rsid w:val="00EC389B"/>
    <w:rsid w:val="00ED11B2"/>
    <w:rsid w:val="00ED798F"/>
    <w:rsid w:val="00EE32B3"/>
    <w:rsid w:val="00EE35A1"/>
    <w:rsid w:val="00EE50EF"/>
    <w:rsid w:val="00F00C42"/>
    <w:rsid w:val="00F1046C"/>
    <w:rsid w:val="00F112A1"/>
    <w:rsid w:val="00F1390F"/>
    <w:rsid w:val="00F13E29"/>
    <w:rsid w:val="00F221FD"/>
    <w:rsid w:val="00F25C85"/>
    <w:rsid w:val="00F2762E"/>
    <w:rsid w:val="00F42BE9"/>
    <w:rsid w:val="00F534D1"/>
    <w:rsid w:val="00F54F55"/>
    <w:rsid w:val="00F6047F"/>
    <w:rsid w:val="00F70D17"/>
    <w:rsid w:val="00F8430A"/>
    <w:rsid w:val="00F92BD3"/>
    <w:rsid w:val="00F933D6"/>
    <w:rsid w:val="00FA1D36"/>
    <w:rsid w:val="00FA5837"/>
    <w:rsid w:val="00FB4B5B"/>
    <w:rsid w:val="00FB749E"/>
    <w:rsid w:val="00FC0668"/>
    <w:rsid w:val="00FC06D9"/>
    <w:rsid w:val="00FC3DB1"/>
    <w:rsid w:val="00FC3F34"/>
    <w:rsid w:val="00FD114D"/>
    <w:rsid w:val="00FD14A8"/>
    <w:rsid w:val="00FD1EE9"/>
    <w:rsid w:val="00FE44FF"/>
    <w:rsid w:val="00FF2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4CE124"/>
  <w15:docId w15:val="{38F0046D-B76E-4086-94B7-F10EE513D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42BE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F25C85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aps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D567EE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8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rsid w:val="00D567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67E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sid w:val="00F25C85"/>
    <w:rPr>
      <w:rFonts w:asciiTheme="majorHAnsi" w:eastAsiaTheme="majorEastAsia" w:hAnsiTheme="majorHAnsi" w:cstheme="majorBidi"/>
      <w:caps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sid w:val="00D567EE"/>
    <w:rPr>
      <w:rFonts w:asciiTheme="majorHAnsi" w:eastAsiaTheme="majorEastAsia" w:hAnsiTheme="majorHAnsi" w:cstheme="majorBidi"/>
      <w:caps/>
      <w:color w:val="00A0B8" w:themeColor="accent1"/>
      <w:sz w:val="28"/>
    </w:rPr>
  </w:style>
  <w:style w:type="character" w:customStyle="1" w:styleId="Heading3Char">
    <w:name w:val="Heading 3 Char"/>
    <w:basedOn w:val="DefaultParagraphFont"/>
    <w:link w:val="Heading3"/>
    <w:uiPriority w:val="1"/>
    <w:rsid w:val="00D567EE"/>
    <w:rPr>
      <w:rFonts w:asciiTheme="majorHAnsi" w:eastAsiaTheme="majorEastAsia" w:hAnsiTheme="majorHAnsi" w:cstheme="majorBidi"/>
      <w:color w:val="00A0B8" w:themeColor="accen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567EE"/>
    <w:rPr>
      <w:rFonts w:asciiTheme="majorHAnsi" w:eastAsiaTheme="majorEastAsia" w:hAnsiTheme="majorHAnsi" w:cstheme="majorBidi"/>
      <w:i/>
      <w:iCs/>
      <w:color w:val="00A0B8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2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63885"/>
    <w:pPr>
      <w:tabs>
        <w:tab w:val="left" w:pos="660"/>
        <w:tab w:val="right" w:leader="dot" w:pos="8630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554E70"/>
    <w:pPr>
      <w:ind w:left="720"/>
      <w:contextualSpacing/>
    </w:pPr>
  </w:style>
  <w:style w:type="paragraph" w:customStyle="1" w:styleId="Normal2">
    <w:name w:val="Normal 2"/>
    <w:basedOn w:val="Normal"/>
    <w:link w:val="Normal2Char"/>
    <w:rsid w:val="00D567EE"/>
    <w:rPr>
      <w:color w:val="auto"/>
    </w:rPr>
  </w:style>
  <w:style w:type="character" w:customStyle="1" w:styleId="Normal2Char">
    <w:name w:val="Normal 2 Char"/>
    <w:basedOn w:val="DefaultParagraphFont"/>
    <w:link w:val="Normal2"/>
    <w:rsid w:val="00D567EE"/>
    <w:rPr>
      <w:rFonts w:ascii="Times New Roman" w:hAnsi="Times New Roman"/>
      <w:color w:val="auto"/>
      <w:sz w:val="24"/>
    </w:rPr>
  </w:style>
  <w:style w:type="table" w:styleId="MediumShading2-Accent2">
    <w:name w:val="Medium Shading 2 Accent 2"/>
    <w:aliases w:val="POS_Table"/>
    <w:basedOn w:val="TableNormal"/>
    <w:uiPriority w:val="64"/>
    <w:rsid w:val="00CD1C4A"/>
    <w:pPr>
      <w:spacing w:before="0" w:after="0" w:line="240" w:lineRule="auto"/>
    </w:pPr>
    <w:rPr>
      <w:color w:val="FFFFFF" w:themeColor="background1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bottom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CD1C4A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</w:style>
  <w:style w:type="table" w:styleId="LightList-Accent1">
    <w:name w:val="Light List Accent 1"/>
    <w:basedOn w:val="TableNormal"/>
    <w:uiPriority w:val="61"/>
    <w:rsid w:val="007A1669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paragraph" w:styleId="BodyText">
    <w:name w:val="Body Text"/>
    <w:basedOn w:val="Normal"/>
    <w:link w:val="BodyTextChar"/>
    <w:uiPriority w:val="99"/>
    <w:semiHidden/>
    <w:rsid w:val="007A1669"/>
    <w:pPr>
      <w:keepLines/>
      <w:suppressAutoHyphens/>
      <w:spacing w:before="0" w:after="120" w:line="240" w:lineRule="auto"/>
    </w:pPr>
    <w:rPr>
      <w:rFonts w:ascii="Calibri" w:eastAsia="Times New Roman" w:hAnsi="Calibri" w:cs="Calibri"/>
      <w:color w:val="auto"/>
      <w:sz w:val="20"/>
      <w:lang w:eastAsia="ar-SA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7A1669"/>
    <w:rPr>
      <w:rFonts w:ascii="Calibri" w:eastAsia="Times New Roman" w:hAnsi="Calibri" w:cs="Calibri"/>
      <w:color w:val="auto"/>
      <w:lang w:eastAsia="ar-SA"/>
    </w:rPr>
  </w:style>
  <w:style w:type="table" w:customStyle="1" w:styleId="FinancialTable">
    <w:name w:val="Financial Table"/>
    <w:basedOn w:val="TableNormal"/>
    <w:uiPriority w:val="99"/>
    <w:rsid w:val="00676FD4"/>
    <w:pPr>
      <w:spacing w:before="40" w:after="0" w:line="240" w:lineRule="auto"/>
      <w:ind w:left="144" w:right="144"/>
      <w:jc w:val="right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00A0B8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paragraph" w:styleId="TOC4">
    <w:name w:val="toc 4"/>
    <w:basedOn w:val="Normal"/>
    <w:next w:val="Normal"/>
    <w:autoRedefine/>
    <w:uiPriority w:val="39"/>
    <w:semiHidden/>
    <w:unhideWhenUsed/>
    <w:rsid w:val="005943DD"/>
    <w:pPr>
      <w:spacing w:after="100"/>
      <w:ind w:left="720"/>
    </w:pPr>
  </w:style>
  <w:style w:type="paragraph" w:styleId="TableofFigures">
    <w:name w:val="table of figures"/>
    <w:basedOn w:val="Normal"/>
    <w:next w:val="Normal"/>
    <w:uiPriority w:val="99"/>
    <w:unhideWhenUsed/>
    <w:rsid w:val="0073082C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3D57EA"/>
    <w:rPr>
      <w:color w:val="5F7791" w:themeColor="followedHyperlink"/>
      <w:u w:val="single"/>
    </w:rPr>
  </w:style>
  <w:style w:type="table" w:customStyle="1" w:styleId="Style1">
    <w:name w:val="Style1"/>
    <w:basedOn w:val="TableProfessional"/>
    <w:uiPriority w:val="99"/>
    <w:rsid w:val="00987570"/>
    <w:pPr>
      <w:spacing w:before="0" w:after="0" w:line="240" w:lineRule="auto"/>
    </w:pPr>
    <w:tblPr/>
    <w:tcPr>
      <w:shd w:val="clear" w:color="auto" w:fill="FFFFFF" w:themeFill="background1"/>
    </w:tcPr>
    <w:tblStylePr w:type="firstRow">
      <w:rPr>
        <w:b/>
        <w:bCs/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one" w:sz="0" w:space="0" w:color="auto"/>
          <w:tr2bl w:val="none" w:sz="0" w:space="0" w:color="auto"/>
        </w:tcBorders>
        <w:shd w:val="clear" w:color="auto" w:fill="FF3333"/>
      </w:tcPr>
    </w:tblStylePr>
    <w:tblStylePr w:type="lastRow"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Professional">
    <w:name w:val="Table Professional"/>
    <w:basedOn w:val="TableNormal"/>
    <w:uiPriority w:val="99"/>
    <w:semiHidden/>
    <w:unhideWhenUsed/>
    <w:rsid w:val="00987570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703352"/>
    <w:rPr>
      <w:rFonts w:ascii="Times New Roman" w:hAnsi="Times New Roman"/>
      <w:sz w:val="24"/>
    </w:rPr>
  </w:style>
  <w:style w:type="paragraph" w:customStyle="1" w:styleId="Bullet1Nonespace">
    <w:name w:val="Bullet1_Nonespace"/>
    <w:basedOn w:val="Normal"/>
    <w:autoRedefine/>
    <w:qFormat/>
    <w:rsid w:val="00F1046C"/>
    <w:pPr>
      <w:spacing w:before="0" w:after="0" w:line="240" w:lineRule="auto"/>
    </w:pPr>
    <w:rPr>
      <w:rFonts w:eastAsia="Times New Roman" w:cs="Times New Roman"/>
      <w:bCs/>
      <w:color w:val="auto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eader" Target="header2.xml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guy&#234;n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2017-05-11T00:00:00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D9C66B5-DD2A-4FC5-A26E-9AD6565BD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0</TotalTime>
  <Pages>1</Pages>
  <Words>1999</Words>
  <Characters>11400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</vt:lpstr>
    </vt:vector>
  </TitlesOfParts>
  <Company/>
  <LinksUpToDate>false</LinksUpToDate>
  <CharactersWithSpaces>13373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</dc:title>
  <dc:subject>Quality Human Resource MANAGEMENT</dc:subject>
  <dc:creator>BSS - Team</dc:creator>
  <cp:keywords>Capstone Project</cp:keywords>
  <cp:lastModifiedBy>Khoi Nguyen</cp:lastModifiedBy>
  <cp:revision>3</cp:revision>
  <dcterms:created xsi:type="dcterms:W3CDTF">2017-05-24T17:19:00Z</dcterms:created>
  <dcterms:modified xsi:type="dcterms:W3CDTF">2017-05-24T17:19:00Z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