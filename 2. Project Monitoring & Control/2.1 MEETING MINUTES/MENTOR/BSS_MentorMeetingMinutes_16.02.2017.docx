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8C634E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8C634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656777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FD614C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16/02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2C1572" w:rsidRPr="00502764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502764">
            <w:rPr>
              <w:rFonts w:cs="Times New Roman"/>
              <w:color w:val="auto"/>
              <w:sz w:val="32"/>
            </w:rPr>
            <w:fldChar w:fldCharType="begin"/>
          </w:r>
          <w:r w:rsidRPr="00502764">
            <w:rPr>
              <w:rFonts w:cs="Times New Roman"/>
              <w:color w:val="auto"/>
              <w:sz w:val="32"/>
            </w:rPr>
            <w:instrText xml:space="preserve"> TOC \o "1-3" \h \z \u </w:instrText>
          </w:r>
          <w:r w:rsidRPr="00502764">
            <w:rPr>
              <w:rFonts w:cs="Times New Roman"/>
              <w:color w:val="auto"/>
              <w:sz w:val="32"/>
            </w:rPr>
            <w:fldChar w:fldCharType="separate"/>
          </w:r>
          <w:hyperlink w:anchor="_Toc483656777" w:history="1">
            <w:r w:rsidR="002C1572" w:rsidRPr="00502764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2C1572" w:rsidRPr="00502764">
              <w:rPr>
                <w:webHidden/>
                <w:color w:val="auto"/>
                <w:sz w:val="28"/>
              </w:rPr>
              <w:tab/>
            </w:r>
            <w:r w:rsidR="002C1572" w:rsidRPr="00502764">
              <w:rPr>
                <w:webHidden/>
                <w:color w:val="auto"/>
                <w:sz w:val="28"/>
              </w:rPr>
              <w:fldChar w:fldCharType="begin"/>
            </w:r>
            <w:r w:rsidR="002C1572" w:rsidRPr="00502764">
              <w:rPr>
                <w:webHidden/>
                <w:color w:val="auto"/>
                <w:sz w:val="28"/>
              </w:rPr>
              <w:instrText xml:space="preserve"> PAGEREF _Toc483656777 \h </w:instrText>
            </w:r>
            <w:r w:rsidR="002C1572" w:rsidRPr="00502764">
              <w:rPr>
                <w:webHidden/>
                <w:color w:val="auto"/>
                <w:sz w:val="28"/>
              </w:rPr>
            </w:r>
            <w:r w:rsidR="002C1572" w:rsidRPr="00502764">
              <w:rPr>
                <w:webHidden/>
                <w:color w:val="auto"/>
                <w:sz w:val="28"/>
              </w:rPr>
              <w:fldChar w:fldCharType="separate"/>
            </w:r>
            <w:r w:rsidR="002C1572" w:rsidRPr="00502764">
              <w:rPr>
                <w:webHidden/>
                <w:color w:val="auto"/>
                <w:sz w:val="28"/>
              </w:rPr>
              <w:t>1</w:t>
            </w:r>
            <w:r w:rsidR="002C1572" w:rsidRPr="0050276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502764" w:rsidRDefault="008C634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78" w:history="1">
            <w:r w:rsidR="002C1572" w:rsidRPr="00502764">
              <w:rPr>
                <w:rStyle w:val="Hyperlink"/>
                <w:color w:val="auto"/>
                <w:sz w:val="28"/>
              </w:rPr>
              <w:t>I.</w:t>
            </w:r>
            <w:r w:rsidR="002C1572" w:rsidRPr="00502764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502764">
              <w:rPr>
                <w:rStyle w:val="Hyperlink"/>
                <w:color w:val="auto"/>
                <w:sz w:val="28"/>
              </w:rPr>
              <w:t>Purpose</w:t>
            </w:r>
            <w:r w:rsidR="002C1572" w:rsidRPr="00502764">
              <w:rPr>
                <w:webHidden/>
                <w:color w:val="auto"/>
                <w:sz w:val="28"/>
              </w:rPr>
              <w:tab/>
            </w:r>
            <w:r w:rsidR="002C1572" w:rsidRPr="00502764">
              <w:rPr>
                <w:webHidden/>
                <w:color w:val="auto"/>
                <w:sz w:val="28"/>
              </w:rPr>
              <w:fldChar w:fldCharType="begin"/>
            </w:r>
            <w:r w:rsidR="002C1572" w:rsidRPr="00502764">
              <w:rPr>
                <w:webHidden/>
                <w:color w:val="auto"/>
                <w:sz w:val="28"/>
              </w:rPr>
              <w:instrText xml:space="preserve"> PAGEREF _Toc483656778 \h </w:instrText>
            </w:r>
            <w:r w:rsidR="002C1572" w:rsidRPr="00502764">
              <w:rPr>
                <w:webHidden/>
                <w:color w:val="auto"/>
                <w:sz w:val="28"/>
              </w:rPr>
            </w:r>
            <w:r w:rsidR="002C1572" w:rsidRPr="00502764">
              <w:rPr>
                <w:webHidden/>
                <w:color w:val="auto"/>
                <w:sz w:val="28"/>
              </w:rPr>
              <w:fldChar w:fldCharType="separate"/>
            </w:r>
            <w:r w:rsidR="002C1572" w:rsidRPr="00502764">
              <w:rPr>
                <w:webHidden/>
                <w:color w:val="auto"/>
                <w:sz w:val="28"/>
              </w:rPr>
              <w:t>3</w:t>
            </w:r>
            <w:r w:rsidR="002C1572" w:rsidRPr="0050276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502764" w:rsidRDefault="008C634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79" w:history="1">
            <w:r w:rsidR="002C1572" w:rsidRPr="00502764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2C1572" w:rsidRPr="00502764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E7E5D" w:rsidRPr="00502764">
              <w:rPr>
                <w:rStyle w:val="Hyperlink"/>
                <w:color w:val="auto"/>
                <w:sz w:val="28"/>
              </w:rPr>
              <w:t>P</w:t>
            </w:r>
            <w:r w:rsidR="002C1572" w:rsidRPr="00502764">
              <w:rPr>
                <w:rStyle w:val="Hyperlink"/>
                <w:color w:val="auto"/>
                <w:sz w:val="28"/>
              </w:rPr>
              <w:t>articipant in meeting</w:t>
            </w:r>
            <w:r w:rsidR="002C1572" w:rsidRPr="00502764">
              <w:rPr>
                <w:webHidden/>
                <w:color w:val="auto"/>
                <w:sz w:val="28"/>
              </w:rPr>
              <w:tab/>
            </w:r>
            <w:r w:rsidR="002C1572" w:rsidRPr="00502764">
              <w:rPr>
                <w:webHidden/>
                <w:color w:val="auto"/>
                <w:sz w:val="28"/>
              </w:rPr>
              <w:fldChar w:fldCharType="begin"/>
            </w:r>
            <w:r w:rsidR="002C1572" w:rsidRPr="00502764">
              <w:rPr>
                <w:webHidden/>
                <w:color w:val="auto"/>
                <w:sz w:val="28"/>
              </w:rPr>
              <w:instrText xml:space="preserve"> PAGEREF _Toc483656779 \h </w:instrText>
            </w:r>
            <w:r w:rsidR="002C1572" w:rsidRPr="00502764">
              <w:rPr>
                <w:webHidden/>
                <w:color w:val="auto"/>
                <w:sz w:val="28"/>
              </w:rPr>
            </w:r>
            <w:r w:rsidR="002C1572" w:rsidRPr="00502764">
              <w:rPr>
                <w:webHidden/>
                <w:color w:val="auto"/>
                <w:sz w:val="28"/>
              </w:rPr>
              <w:fldChar w:fldCharType="separate"/>
            </w:r>
            <w:r w:rsidR="002C1572" w:rsidRPr="00502764">
              <w:rPr>
                <w:webHidden/>
                <w:color w:val="auto"/>
                <w:sz w:val="28"/>
              </w:rPr>
              <w:t>3</w:t>
            </w:r>
            <w:r w:rsidR="002C1572" w:rsidRPr="0050276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502764" w:rsidRDefault="008C634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80" w:history="1">
            <w:r w:rsidR="002C1572" w:rsidRPr="00502764">
              <w:rPr>
                <w:rStyle w:val="Hyperlink"/>
                <w:color w:val="auto"/>
                <w:sz w:val="28"/>
              </w:rPr>
              <w:t>III.</w:t>
            </w:r>
            <w:r w:rsidR="002C1572" w:rsidRPr="00502764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502764">
              <w:rPr>
                <w:rStyle w:val="Hyperlink"/>
                <w:color w:val="auto"/>
                <w:sz w:val="28"/>
              </w:rPr>
              <w:t>Content of meeting</w:t>
            </w:r>
            <w:r w:rsidR="002C1572" w:rsidRPr="00502764">
              <w:rPr>
                <w:webHidden/>
                <w:color w:val="auto"/>
                <w:sz w:val="28"/>
              </w:rPr>
              <w:tab/>
            </w:r>
            <w:r w:rsidR="002C1572" w:rsidRPr="00502764">
              <w:rPr>
                <w:webHidden/>
                <w:color w:val="auto"/>
                <w:sz w:val="28"/>
              </w:rPr>
              <w:fldChar w:fldCharType="begin"/>
            </w:r>
            <w:r w:rsidR="002C1572" w:rsidRPr="00502764">
              <w:rPr>
                <w:webHidden/>
                <w:color w:val="auto"/>
                <w:sz w:val="28"/>
              </w:rPr>
              <w:instrText xml:space="preserve"> PAGEREF _Toc483656780 \h </w:instrText>
            </w:r>
            <w:r w:rsidR="002C1572" w:rsidRPr="00502764">
              <w:rPr>
                <w:webHidden/>
                <w:color w:val="auto"/>
                <w:sz w:val="28"/>
              </w:rPr>
            </w:r>
            <w:r w:rsidR="002C1572" w:rsidRPr="00502764">
              <w:rPr>
                <w:webHidden/>
                <w:color w:val="auto"/>
                <w:sz w:val="28"/>
              </w:rPr>
              <w:fldChar w:fldCharType="separate"/>
            </w:r>
            <w:r w:rsidR="002C1572" w:rsidRPr="00502764">
              <w:rPr>
                <w:webHidden/>
                <w:color w:val="auto"/>
                <w:sz w:val="28"/>
              </w:rPr>
              <w:t>3</w:t>
            </w:r>
            <w:r w:rsidR="002C1572" w:rsidRPr="0050276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502764" w:rsidRDefault="008C634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81" w:history="1">
            <w:r w:rsidR="002C1572" w:rsidRPr="00502764">
              <w:rPr>
                <w:rStyle w:val="Hyperlink"/>
                <w:color w:val="auto"/>
                <w:sz w:val="28"/>
              </w:rPr>
              <w:t>IV.</w:t>
            </w:r>
            <w:r w:rsidR="002C1572" w:rsidRPr="00502764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502764">
              <w:rPr>
                <w:rStyle w:val="Hyperlink"/>
                <w:color w:val="auto"/>
                <w:sz w:val="28"/>
              </w:rPr>
              <w:t>To do task</w:t>
            </w:r>
            <w:r w:rsidR="002C1572" w:rsidRPr="00502764">
              <w:rPr>
                <w:webHidden/>
                <w:color w:val="auto"/>
                <w:sz w:val="28"/>
              </w:rPr>
              <w:tab/>
            </w:r>
            <w:r w:rsidR="002C1572" w:rsidRPr="00502764">
              <w:rPr>
                <w:webHidden/>
                <w:color w:val="auto"/>
                <w:sz w:val="28"/>
              </w:rPr>
              <w:fldChar w:fldCharType="begin"/>
            </w:r>
            <w:r w:rsidR="002C1572" w:rsidRPr="00502764">
              <w:rPr>
                <w:webHidden/>
                <w:color w:val="auto"/>
                <w:sz w:val="28"/>
              </w:rPr>
              <w:instrText xml:space="preserve"> PAGEREF _Toc483656781 \h </w:instrText>
            </w:r>
            <w:r w:rsidR="002C1572" w:rsidRPr="00502764">
              <w:rPr>
                <w:webHidden/>
                <w:color w:val="auto"/>
                <w:sz w:val="28"/>
              </w:rPr>
            </w:r>
            <w:r w:rsidR="002C1572" w:rsidRPr="00502764">
              <w:rPr>
                <w:webHidden/>
                <w:color w:val="auto"/>
                <w:sz w:val="28"/>
              </w:rPr>
              <w:fldChar w:fldCharType="separate"/>
            </w:r>
            <w:r w:rsidR="002C1572" w:rsidRPr="00502764">
              <w:rPr>
                <w:webHidden/>
                <w:color w:val="auto"/>
                <w:sz w:val="28"/>
              </w:rPr>
              <w:t>5</w:t>
            </w:r>
            <w:r w:rsidR="002C1572" w:rsidRPr="00502764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502764">
            <w:rPr>
              <w:rFonts w:cs="Times New Roman"/>
              <w:b/>
              <w:bCs/>
              <w:noProof/>
              <w:color w:val="auto"/>
              <w:sz w:val="32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50"/>
        <w:gridCol w:w="1368"/>
        <w:gridCol w:w="1219"/>
        <w:gridCol w:w="1247"/>
        <w:gridCol w:w="2199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50276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FD614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FD614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16/02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FD614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19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FD614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22</w:t>
            </w:r>
            <w:r w:rsidR="0098580C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83656778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FD614C" w:rsidRPr="00502764" w:rsidRDefault="00FD614C" w:rsidP="00502764">
      <w:pPr>
        <w:pStyle w:val="ListParagraph"/>
        <w:numPr>
          <w:ilvl w:val="0"/>
          <w:numId w:val="40"/>
        </w:numPr>
        <w:ind w:right="54"/>
        <w:rPr>
          <w:color w:val="auto"/>
          <w:sz w:val="28"/>
          <w:szCs w:val="28"/>
        </w:rPr>
      </w:pPr>
      <w:r w:rsidRPr="00FD614C">
        <w:rPr>
          <w:color w:val="auto"/>
          <w:sz w:val="28"/>
          <w:szCs w:val="28"/>
        </w:rPr>
        <w:t>Demo</w:t>
      </w:r>
      <w:r>
        <w:rPr>
          <w:color w:val="auto"/>
          <w:sz w:val="28"/>
          <w:szCs w:val="28"/>
        </w:rPr>
        <w:t xml:space="preserve"> Redis , Elastic search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83656779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502764" w:rsidRPr="00E763DB" w:rsidRDefault="00502764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</w:p>
    <w:p w:rsidR="00BA49E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8" w:name="_Toc483656780"/>
      <w:r w:rsidRPr="00E763DB">
        <w:rPr>
          <w:noProof/>
          <w:color w:val="FF3333"/>
        </w:rPr>
        <w:t>Content of meeting</w:t>
      </w:r>
      <w:bookmarkEnd w:id="8"/>
    </w:p>
    <w:p w:rsidR="00BA49E3" w:rsidRDefault="00FD614C" w:rsidP="00FD614C">
      <w:pPr>
        <w:pStyle w:val="ListParagraph"/>
        <w:numPr>
          <w:ilvl w:val="0"/>
          <w:numId w:val="34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FD614C">
        <w:rPr>
          <w:rFonts w:cs="Times New Roman"/>
          <w:color w:val="auto"/>
          <w:sz w:val="28"/>
          <w:szCs w:val="28"/>
        </w:rPr>
        <w:t xml:space="preserve">2-3 </w:t>
      </w:r>
      <w:r w:rsidR="005E0CCB">
        <w:rPr>
          <w:rFonts w:cs="Times New Roman"/>
          <w:color w:val="auto"/>
          <w:sz w:val="28"/>
          <w:szCs w:val="28"/>
        </w:rPr>
        <w:t>member</w:t>
      </w:r>
      <w:r w:rsidRPr="00FD614C">
        <w:rPr>
          <w:rFonts w:cs="Times New Roman"/>
          <w:color w:val="auto"/>
          <w:sz w:val="28"/>
          <w:szCs w:val="28"/>
        </w:rPr>
        <w:t xml:space="preserve"> review requirement </w:t>
      </w:r>
      <w:r w:rsidR="005E0CCB">
        <w:rPr>
          <w:rFonts w:cs="Times New Roman"/>
          <w:color w:val="auto"/>
          <w:sz w:val="28"/>
          <w:szCs w:val="28"/>
        </w:rPr>
        <w:t>about manage</w:t>
      </w:r>
      <w:r w:rsidRPr="00FD614C">
        <w:rPr>
          <w:rFonts w:cs="Times New Roman"/>
          <w:color w:val="auto"/>
          <w:sz w:val="28"/>
          <w:szCs w:val="28"/>
        </w:rPr>
        <w:t xml:space="preserve"> account</w:t>
      </w:r>
    </w:p>
    <w:p w:rsid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FD614C">
        <w:rPr>
          <w:color w:val="auto"/>
          <w:sz w:val="28"/>
          <w:szCs w:val="28"/>
        </w:rPr>
        <w:t>Demo</w:t>
      </w:r>
      <w:r>
        <w:rPr>
          <w:color w:val="auto"/>
          <w:sz w:val="28"/>
          <w:szCs w:val="28"/>
        </w:rPr>
        <w:t xml:space="preserve"> Redis , Elastic search</w:t>
      </w:r>
    </w:p>
    <w:p w:rsid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Password </w:t>
      </w:r>
      <w:r w:rsidR="005E0CCB">
        <w:rPr>
          <w:color w:val="auto"/>
          <w:sz w:val="28"/>
          <w:szCs w:val="28"/>
        </w:rPr>
        <w:t>send random or</w:t>
      </w:r>
      <w:r>
        <w:rPr>
          <w:color w:val="auto"/>
          <w:sz w:val="28"/>
          <w:szCs w:val="28"/>
        </w:rPr>
        <w:t xml:space="preserve"> default password ( </w:t>
      </w:r>
      <w:r w:rsidR="005E0CCB">
        <w:rPr>
          <w:color w:val="auto"/>
          <w:sz w:val="28"/>
          <w:szCs w:val="28"/>
        </w:rPr>
        <w:t>must have in</w:t>
      </w:r>
      <w:r>
        <w:rPr>
          <w:color w:val="auto"/>
          <w:sz w:val="28"/>
          <w:szCs w:val="28"/>
        </w:rPr>
        <w:t xml:space="preserve"> config</w:t>
      </w:r>
      <w:r w:rsidR="005E0CC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)</w:t>
      </w:r>
    </w:p>
    <w:p w:rsidR="00386B24" w:rsidRDefault="005E0CCB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Show</w:t>
      </w:r>
      <w:r w:rsidR="00386B24">
        <w:rPr>
          <w:color w:val="auto"/>
          <w:sz w:val="28"/>
          <w:szCs w:val="28"/>
        </w:rPr>
        <w:t xml:space="preserve"> class &amp; sequence</w:t>
      </w:r>
    </w:p>
    <w:p w:rsid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Tài &amp; Hiền : backend – Hải : Frontend</w:t>
      </w:r>
    </w:p>
    <w:p w:rsid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Review </w:t>
      </w:r>
      <w:r w:rsidR="005E0CCB">
        <w:rPr>
          <w:color w:val="auto"/>
          <w:sz w:val="28"/>
          <w:szCs w:val="28"/>
        </w:rPr>
        <w:t>for EOMP 2</w:t>
      </w:r>
    </w:p>
    <w:p w:rsidR="005E0CCB" w:rsidRDefault="005E0CCB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5E0CCB">
        <w:rPr>
          <w:color w:val="auto"/>
          <w:sz w:val="28"/>
          <w:szCs w:val="28"/>
        </w:rPr>
        <w:t>Next Tuesday morning meeting</w:t>
      </w:r>
    </w:p>
    <w:p w:rsidR="00386B24" w:rsidRPr="005E0CCB" w:rsidRDefault="00386B24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t>Demo code</w:t>
      </w:r>
      <w:r w:rsidR="005E0CCB">
        <w:rPr>
          <w:color w:val="auto"/>
          <w:sz w:val="28"/>
          <w:szCs w:val="28"/>
        </w:rPr>
        <w:t xml:space="preserve"> : </w:t>
      </w:r>
      <w:r w:rsidR="005E0CCB" w:rsidRPr="005E0CCB">
        <w:rPr>
          <w:color w:val="auto"/>
          <w:sz w:val="28"/>
          <w:szCs w:val="28"/>
        </w:rPr>
        <w:t>Add</w:t>
      </w:r>
      <w:r w:rsidR="005E0CCB">
        <w:rPr>
          <w:color w:val="auto"/>
          <w:sz w:val="28"/>
          <w:szCs w:val="28"/>
        </w:rPr>
        <w:t xml:space="preserve"> account , edit</w:t>
      </w:r>
      <w:r w:rsidRPr="005E0CCB">
        <w:rPr>
          <w:color w:val="auto"/>
          <w:sz w:val="28"/>
          <w:szCs w:val="28"/>
        </w:rPr>
        <w:t xml:space="preserve"> account</w:t>
      </w:r>
    </w:p>
    <w:p w:rsidR="00386B24" w:rsidRPr="00386B24" w:rsidRDefault="005E0CCB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Mongo chief : export</w:t>
      </w:r>
      <w:r w:rsidR="00386B24" w:rsidRPr="00386B24">
        <w:rPr>
          <w:color w:val="auto"/>
          <w:sz w:val="28"/>
          <w:szCs w:val="28"/>
        </w:rPr>
        <w:t xml:space="preserve"> file</w:t>
      </w:r>
    </w:p>
    <w:p w:rsidR="005E0CCB" w:rsidRDefault="005E0CCB" w:rsidP="005103B5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5E0CCB">
        <w:rPr>
          <w:color w:val="auto"/>
          <w:sz w:val="28"/>
          <w:szCs w:val="28"/>
        </w:rPr>
        <w:t>Problem about</w:t>
      </w:r>
      <w:r w:rsidR="00386B24" w:rsidRPr="005E0CCB">
        <w:rPr>
          <w:color w:val="auto"/>
          <w:sz w:val="28"/>
          <w:szCs w:val="28"/>
        </w:rPr>
        <w:t xml:space="preserve"> index engine :</w:t>
      </w:r>
      <w:r w:rsidRPr="005E0CCB">
        <w:rPr>
          <w:color w:val="auto"/>
          <w:sz w:val="28"/>
          <w:szCs w:val="28"/>
        </w:rPr>
        <w:t xml:space="preserve"> how to</w:t>
      </w:r>
      <w:r w:rsidR="00386B24" w:rsidRPr="005E0CCB">
        <w:rPr>
          <w:color w:val="auto"/>
          <w:sz w:val="28"/>
          <w:szCs w:val="28"/>
        </w:rPr>
        <w:t xml:space="preserve"> index? </w:t>
      </w:r>
    </w:p>
    <w:p w:rsidR="00386B24" w:rsidRPr="005E0CCB" w:rsidRDefault="005E0CCB" w:rsidP="005103B5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Search by</w:t>
      </w:r>
      <w:r w:rsidR="00386B24" w:rsidRPr="005E0CCB">
        <w:rPr>
          <w:color w:val="auto"/>
          <w:sz w:val="28"/>
          <w:szCs w:val="28"/>
        </w:rPr>
        <w:t xml:space="preserve"> redis : search </w:t>
      </w:r>
      <w:r>
        <w:rPr>
          <w:color w:val="auto"/>
          <w:sz w:val="28"/>
          <w:szCs w:val="28"/>
        </w:rPr>
        <w:t>name</w:t>
      </w:r>
      <w:r w:rsidR="00386B24" w:rsidRPr="005E0CCB">
        <w:rPr>
          <w:color w:val="auto"/>
          <w:sz w:val="28"/>
          <w:szCs w:val="28"/>
        </w:rPr>
        <w:t xml:space="preserve"> account :</w:t>
      </w:r>
      <w:r>
        <w:rPr>
          <w:color w:val="auto"/>
          <w:sz w:val="28"/>
          <w:szCs w:val="28"/>
        </w:rPr>
        <w:t xml:space="preserve"> how to</w:t>
      </w:r>
      <w:r w:rsidR="00386B24" w:rsidRPr="005E0CCB">
        <w:rPr>
          <w:color w:val="auto"/>
          <w:sz w:val="28"/>
          <w:szCs w:val="28"/>
        </w:rPr>
        <w:t xml:space="preserve"> cache?</w:t>
      </w:r>
      <w:r>
        <w:rPr>
          <w:color w:val="auto"/>
          <w:sz w:val="28"/>
          <w:szCs w:val="28"/>
        </w:rPr>
        <w:t>How it run</w:t>
      </w:r>
      <w:r w:rsidR="00386B24" w:rsidRPr="005E0CCB">
        <w:rPr>
          <w:color w:val="auto"/>
          <w:sz w:val="28"/>
          <w:szCs w:val="28"/>
        </w:rPr>
        <w:t xml:space="preserve">? </w:t>
      </w:r>
      <w:r>
        <w:rPr>
          <w:color w:val="auto"/>
          <w:sz w:val="28"/>
          <w:szCs w:val="28"/>
        </w:rPr>
        <w:t>demo</w:t>
      </w:r>
      <w:r w:rsidR="00386B24" w:rsidRPr="005E0CCB">
        <w:rPr>
          <w:color w:val="auto"/>
          <w:sz w:val="28"/>
          <w:szCs w:val="28"/>
        </w:rPr>
        <w:t xml:space="preserve"> !</w:t>
      </w:r>
    </w:p>
    <w:p w:rsidR="005E0CCB" w:rsidRDefault="005E0CCB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5E0CCB">
        <w:rPr>
          <w:color w:val="auto"/>
          <w:sz w:val="28"/>
          <w:szCs w:val="28"/>
        </w:rPr>
        <w:t>What's pending, what's in trouble</w:t>
      </w:r>
      <w:r>
        <w:rPr>
          <w:color w:val="auto"/>
          <w:sz w:val="28"/>
          <w:szCs w:val="28"/>
        </w:rPr>
        <w:t>?</w:t>
      </w:r>
    </w:p>
    <w:p w:rsidR="00386B24" w:rsidRP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lastRenderedPageBreak/>
        <w:t xml:space="preserve">Demo elastic search &amp; </w:t>
      </w:r>
      <w:r w:rsidR="009D2049">
        <w:rPr>
          <w:color w:val="auto"/>
          <w:sz w:val="28"/>
          <w:szCs w:val="28"/>
        </w:rPr>
        <w:t>redis.</w:t>
      </w:r>
    </w:p>
    <w:p w:rsidR="00386B24" w:rsidRPr="00386B24" w:rsidRDefault="005E0CCB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Meeting with</w:t>
      </w:r>
      <w:r w:rsidR="00386B24" w:rsidRPr="00386B24">
        <w:rPr>
          <w:color w:val="auto"/>
          <w:sz w:val="28"/>
          <w:szCs w:val="28"/>
        </w:rPr>
        <w:t xml:space="preserve"> customer : </w:t>
      </w:r>
      <w:r>
        <w:rPr>
          <w:color w:val="auto"/>
          <w:sz w:val="28"/>
          <w:szCs w:val="28"/>
        </w:rPr>
        <w:t>Ask about view</w:t>
      </w:r>
      <w:r w:rsidR="00386B24" w:rsidRPr="00386B24">
        <w:rPr>
          <w:color w:val="auto"/>
          <w:sz w:val="28"/>
          <w:szCs w:val="28"/>
        </w:rPr>
        <w:t xml:space="preserve"> , apache.</w:t>
      </w:r>
    </w:p>
    <w:p w:rsidR="00386B24" w:rsidRPr="009D2049" w:rsidRDefault="00386B24" w:rsidP="009D2049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t xml:space="preserve">Password : </w:t>
      </w:r>
      <w:r w:rsidR="005E0CCB">
        <w:rPr>
          <w:color w:val="auto"/>
          <w:sz w:val="28"/>
          <w:szCs w:val="28"/>
        </w:rPr>
        <w:t>Password send random or default password ( must have in config )</w:t>
      </w:r>
      <w:r w:rsidR="005E0CCB">
        <w:rPr>
          <w:color w:val="auto"/>
          <w:sz w:val="28"/>
          <w:szCs w:val="28"/>
        </w:rPr>
        <w:t xml:space="preserve"> , </w:t>
      </w:r>
      <w:r w:rsidRPr="005E0CCB">
        <w:rPr>
          <w:color w:val="auto"/>
          <w:sz w:val="28"/>
          <w:szCs w:val="28"/>
        </w:rPr>
        <w:t>send gmail.</w:t>
      </w:r>
    </w:p>
    <w:p w:rsidR="00386B24" w:rsidRP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t xml:space="preserve">Front-end : </w:t>
      </w:r>
      <w:r w:rsidR="005E0CCB">
        <w:rPr>
          <w:color w:val="auto"/>
          <w:sz w:val="28"/>
          <w:szCs w:val="28"/>
        </w:rPr>
        <w:t>make a men</w:t>
      </w:r>
      <w:bookmarkStart w:id="9" w:name="_GoBack"/>
      <w:bookmarkEnd w:id="9"/>
      <w:r w:rsidR="005E0CCB">
        <w:rPr>
          <w:color w:val="auto"/>
          <w:sz w:val="28"/>
          <w:szCs w:val="28"/>
        </w:rPr>
        <w:t>u</w:t>
      </w:r>
    </w:p>
    <w:p w:rsidR="00386B24" w:rsidRPr="00386B24" w:rsidRDefault="005E0CCB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Review master plan</w:t>
      </w:r>
    </w:p>
    <w:p w:rsidR="00386B24" w:rsidRPr="00386B24" w:rsidRDefault="005E0CCB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</w:t>
      </w:r>
      <w:r w:rsidR="00386B24" w:rsidRPr="00386B24">
        <w:rPr>
          <w:color w:val="auto"/>
          <w:sz w:val="28"/>
          <w:szCs w:val="28"/>
        </w:rPr>
        <w:t xml:space="preserve">uthorize : </w:t>
      </w:r>
      <w:r w:rsidRPr="005E0CCB">
        <w:rPr>
          <w:color w:val="auto"/>
          <w:sz w:val="28"/>
          <w:szCs w:val="28"/>
        </w:rPr>
        <w:t>temporary pending</w:t>
      </w:r>
    </w:p>
    <w:p w:rsidR="005E0CCB" w:rsidRDefault="005E0CCB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</w:t>
      </w:r>
      <w:r w:rsidRPr="005E0CCB">
        <w:rPr>
          <w:color w:val="auto"/>
          <w:sz w:val="28"/>
          <w:szCs w:val="28"/>
        </w:rPr>
        <w:t>imit login times -&gt; account lock</w:t>
      </w:r>
    </w:p>
    <w:p w:rsidR="00386B24" w:rsidRPr="00386B24" w:rsidRDefault="00386B24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t>Test case &amp; Review testcase</w:t>
      </w:r>
    </w:p>
    <w:p w:rsidR="005E0CCB" w:rsidRPr="005E0CCB" w:rsidRDefault="005E0CCB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5E0CCB">
        <w:rPr>
          <w:color w:val="auto"/>
          <w:sz w:val="28"/>
          <w:szCs w:val="28"/>
        </w:rPr>
        <w:t>nstall virtual machine installed linux &amp; node</w:t>
      </w:r>
    </w:p>
    <w:p w:rsidR="005E0CCB" w:rsidRDefault="005E0CCB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</w:t>
      </w:r>
      <w:r w:rsidRPr="005E0CCB">
        <w:rPr>
          <w:color w:val="auto"/>
          <w:sz w:val="28"/>
          <w:szCs w:val="28"/>
        </w:rPr>
        <w:t>ring wifi router up</w:t>
      </w:r>
    </w:p>
    <w:p w:rsidR="00386B24" w:rsidRPr="00386B24" w:rsidRDefault="00386B24" w:rsidP="005E0CCB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t xml:space="preserve">Review Class Diagram : </w:t>
      </w:r>
      <w:r w:rsidR="005E0CCB" w:rsidRPr="005E0CCB">
        <w:rPr>
          <w:color w:val="auto"/>
          <w:sz w:val="28"/>
          <w:szCs w:val="28"/>
        </w:rPr>
        <w:t xml:space="preserve">Also general, need to clarify </w:t>
      </w:r>
      <w:r w:rsidR="005E0CCB">
        <w:rPr>
          <w:color w:val="auto"/>
          <w:sz w:val="28"/>
          <w:szCs w:val="28"/>
        </w:rPr>
        <w:t>( Ex :</w:t>
      </w:r>
      <w:r w:rsidRPr="00386B24">
        <w:rPr>
          <w:color w:val="auto"/>
          <w:sz w:val="28"/>
          <w:szCs w:val="28"/>
        </w:rPr>
        <w:t xml:space="preserve"> gui viewnew , gui editnews ...)</w:t>
      </w:r>
    </w:p>
    <w:p w:rsidR="00386B24" w:rsidRP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t>Review Sequence : //show --&gt; //navigate</w:t>
      </w:r>
    </w:p>
    <w:p w:rsidR="00386B24" w:rsidRP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t>404 : page not found # page error</w:t>
      </w:r>
    </w:p>
    <w:p w:rsidR="00386B24" w:rsidRDefault="00386B24" w:rsidP="00386B2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86B24">
        <w:rPr>
          <w:color w:val="auto"/>
          <w:sz w:val="28"/>
          <w:szCs w:val="28"/>
        </w:rPr>
        <w:t>Meeting with customer , meeting with mentor , meeting review , trainning technical , research document , managament , ...</w:t>
      </w:r>
    </w:p>
    <w:p w:rsidR="00386B24" w:rsidRPr="00386B24" w:rsidRDefault="00386B24" w:rsidP="00386B24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83656781"/>
      <w:r w:rsidRPr="00E763DB">
        <w:rPr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E763DB" w:rsidRPr="00386B24" w:rsidRDefault="00386B24" w:rsidP="00386B24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386B24">
        <w:rPr>
          <w:color w:val="auto"/>
          <w:sz w:val="28"/>
        </w:rPr>
        <w:t>Update document</w:t>
      </w:r>
    </w:p>
    <w:p w:rsidR="00386B24" w:rsidRPr="00386B24" w:rsidRDefault="00386B24" w:rsidP="00386B24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386B24">
        <w:rPr>
          <w:color w:val="auto"/>
          <w:sz w:val="28"/>
        </w:rPr>
        <w:t>Prepare for EOMP 2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34E" w:rsidRDefault="008C634E">
      <w:pPr>
        <w:spacing w:before="0" w:after="0" w:line="240" w:lineRule="auto"/>
      </w:pPr>
      <w:r>
        <w:separator/>
      </w:r>
    </w:p>
  </w:endnote>
  <w:endnote w:type="continuationSeparator" w:id="0">
    <w:p w:rsidR="008C634E" w:rsidRDefault="008C63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049" w:rsidRPr="009D204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C634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D614C">
                                <w:rPr>
                                  <w:rFonts w:asciiTheme="majorHAnsi" w:hAnsiTheme="majorHAnsi"/>
                                </w:rPr>
                                <w:t>February 16,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8C634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D614C">
                          <w:rPr>
                            <w:rFonts w:asciiTheme="majorHAnsi" w:hAnsiTheme="majorHAnsi"/>
                          </w:rPr>
                          <w:t>February 16,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34E" w:rsidRDefault="008C634E">
      <w:pPr>
        <w:spacing w:before="0" w:after="0" w:line="240" w:lineRule="auto"/>
      </w:pPr>
      <w:r>
        <w:separator/>
      </w:r>
    </w:p>
  </w:footnote>
  <w:footnote w:type="continuationSeparator" w:id="0">
    <w:p w:rsidR="008C634E" w:rsidRDefault="008C63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8C634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1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D614C">
          <w:rPr>
            <w:rFonts w:asciiTheme="majorHAnsi" w:eastAsiaTheme="majorEastAsia" w:hAnsiTheme="majorHAnsi" w:cstheme="majorBidi"/>
            <w:color w:val="FF3333"/>
            <w:szCs w:val="24"/>
          </w:rPr>
          <w:t>February 16,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B6A71F7"/>
    <w:multiLevelType w:val="hybridMultilevel"/>
    <w:tmpl w:val="9132CB5C"/>
    <w:lvl w:ilvl="0" w:tplc="AAB42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 w:numId="40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1F2CD1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1572"/>
    <w:rsid w:val="002C2758"/>
    <w:rsid w:val="002E0A9E"/>
    <w:rsid w:val="002E1ED1"/>
    <w:rsid w:val="002E29FF"/>
    <w:rsid w:val="002E3E8B"/>
    <w:rsid w:val="002E561A"/>
    <w:rsid w:val="002E7E5D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86B24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2764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5E0CCB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634E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120E"/>
    <w:rsid w:val="009C2C14"/>
    <w:rsid w:val="009D2049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91D80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D1EE9"/>
    <w:rsid w:val="00FD614C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3E755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202D9-3C59-48FA-83F8-8D95C646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57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14</cp:revision>
  <dcterms:created xsi:type="dcterms:W3CDTF">2016-11-02T05:18:00Z</dcterms:created>
  <dcterms:modified xsi:type="dcterms:W3CDTF">2017-05-27T17:06:00Z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