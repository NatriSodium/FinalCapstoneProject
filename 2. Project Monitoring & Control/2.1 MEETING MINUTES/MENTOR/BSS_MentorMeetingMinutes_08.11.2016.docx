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7208C4" w:rsidP="007208C4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045075" cy="349811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0118" cy="350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7208C4" w:rsidRPr="007208C4" w:rsidRDefault="007208C4" w:rsidP="007208C4"/>
        <w:p w:rsidR="002E3E8B" w:rsidRPr="00E763DB" w:rsidRDefault="000C73D7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0C73D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C6AC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C6AC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02BB3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702BB3" w:rsidRDefault="003A6FB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08/11</w:t>
            </w:r>
            <w:r w:rsidR="00D05BE6" w:rsidRPr="00702BB3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702BB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702BB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C6AC7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C6AC7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C6AC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6C6AC7">
            <w:rPr>
              <w:rFonts w:cs="Times New Roman"/>
              <w:color w:val="auto"/>
              <w:sz w:val="28"/>
            </w:rPr>
            <w:fldChar w:fldCharType="begin"/>
          </w:r>
          <w:r w:rsidRPr="006C6AC7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C6AC7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1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0C73D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C6AC7">
              <w:rPr>
                <w:rStyle w:val="Hyperlink"/>
                <w:color w:val="auto"/>
                <w:sz w:val="28"/>
              </w:rPr>
              <w:t>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Purpose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0C73D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EF0B43">
              <w:rPr>
                <w:rStyle w:val="Hyperlink"/>
                <w:color w:val="auto"/>
                <w:sz w:val="28"/>
              </w:rPr>
              <w:t>P</w:t>
            </w:r>
            <w:r w:rsidR="006C6AC7" w:rsidRPr="006C6AC7">
              <w:rPr>
                <w:rStyle w:val="Hyperlink"/>
                <w:color w:val="auto"/>
                <w:sz w:val="28"/>
              </w:rPr>
              <w:t>articipant in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0C73D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C6AC7">
              <w:rPr>
                <w:rStyle w:val="Hyperlink"/>
                <w:color w:val="auto"/>
                <w:sz w:val="28"/>
              </w:rPr>
              <w:t>III.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Content of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0C73D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C6AC7">
              <w:rPr>
                <w:rStyle w:val="Hyperlink"/>
                <w:color w:val="auto"/>
                <w:sz w:val="28"/>
              </w:rPr>
              <w:t>IV.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To do task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4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6C6AC7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4C502A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70632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706A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4C502A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08/11/2016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</w:t>
            </w:r>
            <w:r w:rsidR="00706321">
              <w:rPr>
                <w:rFonts w:cs="Times New Roman"/>
                <w:noProof/>
                <w:color w:val="auto"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 w:rsidR="00706321">
              <w:rPr>
                <w:rFonts w:cs="Times New Roman"/>
                <w:noProof/>
                <w:color w:val="auto"/>
                <w:sz w:val="28"/>
                <w:szCs w:val="28"/>
              </w:rPr>
              <w:t>45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70632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702BB3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4250880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3A6FB1" w:rsidRPr="003A6FB1" w:rsidRDefault="003A6FB1" w:rsidP="003A6FB1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bookmarkStart w:id="7" w:name="_Toc474250881"/>
      <w:r w:rsidRPr="003A6FB1">
        <w:rPr>
          <w:color w:val="auto"/>
          <w:sz w:val="28"/>
          <w:szCs w:val="28"/>
        </w:rPr>
        <w:t>Review Process</w:t>
      </w:r>
    </w:p>
    <w:p w:rsidR="003A6FB1" w:rsidRPr="003A6FB1" w:rsidRDefault="003A6FB1" w:rsidP="003A6FB1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</w:rPr>
      </w:pPr>
      <w:r w:rsidRPr="003A6FB1">
        <w:rPr>
          <w:color w:val="auto"/>
          <w:sz w:val="28"/>
          <w:szCs w:val="28"/>
        </w:rPr>
        <w:t>Discuss about incremental process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 xml:space="preserve">Mentor </w:t>
      </w:r>
      <w:r w:rsidR="00706321">
        <w:rPr>
          <w:rFonts w:cs="Times New Roman"/>
          <w:noProof/>
          <w:color w:val="auto"/>
          <w:sz w:val="28"/>
          <w:szCs w:val="28"/>
        </w:rPr>
        <w:t>Lê Sĩ Phú</w:t>
      </w:r>
    </w:p>
    <w:p w:rsidR="00BA49E3" w:rsidRPr="00E763DB" w:rsidRDefault="004C502A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E763DB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  <w:bookmarkStart w:id="8" w:name="_GoBack"/>
      <w:bookmarkEnd w:id="8"/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74250882"/>
      <w:r w:rsidRPr="00E763DB">
        <w:rPr>
          <w:noProof/>
          <w:color w:val="FF3333"/>
        </w:rPr>
        <w:t>Content of meeting</w:t>
      </w:r>
      <w:bookmarkEnd w:id="9"/>
    </w:p>
    <w:p w:rsidR="003A6FB1" w:rsidRPr="003A6FB1" w:rsidRDefault="003A6FB1" w:rsidP="003A6FB1"/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- Review incremental process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 xml:space="preserve">  + Advantage :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Flexible than water fall model , wrong when compare with agile model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Scrum’s stability isn’t high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 xml:space="preserve">  + Disadvantage : may be acceptable.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 xml:space="preserve">  + Compare with Water fall model &amp; Srum model</w:t>
      </w:r>
    </w:p>
    <w:p w:rsidR="003A6FB1" w:rsidRPr="003A6FB1" w:rsidRDefault="003A6FB1" w:rsidP="003A6FB1">
      <w:pPr>
        <w:pStyle w:val="ListParagraph"/>
        <w:numPr>
          <w:ilvl w:val="0"/>
          <w:numId w:val="41"/>
        </w:num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Not all and frequently : wrong.</w:t>
      </w:r>
    </w:p>
    <w:p w:rsidR="003A6FB1" w:rsidRPr="003A6FB1" w:rsidRDefault="003A6FB1" w:rsidP="003A6FB1">
      <w:pPr>
        <w:pStyle w:val="ListParagraph"/>
        <w:numPr>
          <w:ilvl w:val="0"/>
          <w:numId w:val="41"/>
        </w:num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lastRenderedPageBreak/>
        <w:t>Project cost : wrong</w:t>
      </w:r>
    </w:p>
    <w:p w:rsidR="003A6FB1" w:rsidRPr="003A6FB1" w:rsidRDefault="003A6FB1" w:rsidP="003A6FB1">
      <w:pPr>
        <w:pStyle w:val="ListParagraph"/>
        <w:numPr>
          <w:ilvl w:val="0"/>
          <w:numId w:val="41"/>
        </w:num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Guarantee of success : Where to evaluation based on ?</w:t>
      </w:r>
    </w:p>
    <w:p w:rsidR="003A6FB1" w:rsidRPr="003A6FB1" w:rsidRDefault="003A6FB1" w:rsidP="003A6FB1">
      <w:pPr>
        <w:pStyle w:val="ListParagraph"/>
        <w:numPr>
          <w:ilvl w:val="0"/>
          <w:numId w:val="41"/>
        </w:num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Required expertise : no measure (most companies based on years of experience )</w:t>
      </w:r>
    </w:p>
    <w:p w:rsidR="003A6FB1" w:rsidRPr="003A6FB1" w:rsidRDefault="003A6FB1" w:rsidP="003A6FB1">
      <w:pPr>
        <w:pStyle w:val="ListParagraph"/>
        <w:numPr>
          <w:ilvl w:val="0"/>
          <w:numId w:val="41"/>
        </w:num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Overlapping phase : don’t understand</w:t>
      </w:r>
    </w:p>
    <w:p w:rsidR="003A6FB1" w:rsidRPr="003A6FB1" w:rsidRDefault="003A6FB1" w:rsidP="003A6FB1">
      <w:pPr>
        <w:ind w:left="360"/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>14. Risk involment : why low ?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 xml:space="preserve">  + Discuss about scope of project.</w:t>
      </w:r>
    </w:p>
    <w:p w:rsidR="003A6FB1" w:rsidRPr="003A6FB1" w:rsidRDefault="003A6FB1" w:rsidP="003A6FB1">
      <w:pPr>
        <w:rPr>
          <w:noProof/>
          <w:color w:val="auto"/>
          <w:sz w:val="28"/>
          <w:szCs w:val="28"/>
        </w:rPr>
      </w:pPr>
      <w:r w:rsidRPr="003A6FB1">
        <w:rPr>
          <w:noProof/>
          <w:color w:val="auto"/>
          <w:sz w:val="28"/>
          <w:szCs w:val="28"/>
        </w:rPr>
        <w:t xml:space="preserve">  + Discuss about process decision.</w:t>
      </w:r>
    </w:p>
    <w:p w:rsidR="006C6AC7" w:rsidRPr="00706321" w:rsidRDefault="006C6AC7" w:rsidP="00706321">
      <w:pPr>
        <w:rPr>
          <w:color w:val="auto"/>
        </w:rPr>
      </w:pP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74250883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706321" w:rsidRPr="003A6FB1" w:rsidRDefault="003A6FB1" w:rsidP="003A6FB1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  <w:sz w:val="28"/>
        </w:rPr>
        <w:t>Update Master Plan</w:t>
      </w:r>
    </w:p>
    <w:p w:rsidR="003A6FB1" w:rsidRPr="003A6FB1" w:rsidRDefault="003A6FB1" w:rsidP="003A6FB1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  <w:sz w:val="28"/>
        </w:rPr>
        <w:t>Update Processes</w:t>
      </w:r>
    </w:p>
    <w:p w:rsidR="003A6FB1" w:rsidRPr="003A6FB1" w:rsidRDefault="003A6FB1" w:rsidP="003A6FB1">
      <w:pPr>
        <w:ind w:left="360"/>
        <w:rPr>
          <w:color w:val="auto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3D7" w:rsidRDefault="000C73D7">
      <w:pPr>
        <w:spacing w:before="0" w:after="0" w:line="240" w:lineRule="auto"/>
      </w:pPr>
      <w:r>
        <w:separator/>
      </w:r>
    </w:p>
  </w:endnote>
  <w:endnote w:type="continuationSeparator" w:id="0">
    <w:p w:rsidR="000C73D7" w:rsidRDefault="000C7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02A" w:rsidRPr="004C502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0C73D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6FB1">
                                <w:rPr>
                                  <w:rFonts w:asciiTheme="majorHAnsi" w:hAnsiTheme="majorHAnsi"/>
                                </w:rPr>
                                <w:t>November 8,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0C73D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A6FB1">
                          <w:rPr>
                            <w:rFonts w:asciiTheme="majorHAnsi" w:hAnsiTheme="majorHAnsi"/>
                          </w:rPr>
                          <w:t>November 8,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3D7" w:rsidRDefault="000C73D7">
      <w:pPr>
        <w:spacing w:before="0" w:after="0" w:line="240" w:lineRule="auto"/>
      </w:pPr>
      <w:r>
        <w:separator/>
      </w:r>
    </w:p>
  </w:footnote>
  <w:footnote w:type="continuationSeparator" w:id="0">
    <w:p w:rsidR="000C73D7" w:rsidRDefault="000C73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0C73D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A6FB1">
          <w:rPr>
            <w:rFonts w:asciiTheme="majorHAnsi" w:eastAsiaTheme="majorEastAsia" w:hAnsiTheme="majorHAnsi" w:cstheme="majorBidi"/>
            <w:color w:val="FF3333"/>
            <w:szCs w:val="24"/>
          </w:rPr>
          <w:t>November 8,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0A5636"/>
    <w:multiLevelType w:val="hybridMultilevel"/>
    <w:tmpl w:val="A30C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6283"/>
    <w:multiLevelType w:val="hybridMultilevel"/>
    <w:tmpl w:val="BDE4720A"/>
    <w:lvl w:ilvl="0" w:tplc="35AC8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7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40"/>
  </w:num>
  <w:num w:numId="17">
    <w:abstractNumId w:val="15"/>
  </w:num>
  <w:num w:numId="18">
    <w:abstractNumId w:val="25"/>
  </w:num>
  <w:num w:numId="19">
    <w:abstractNumId w:val="36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9"/>
  </w:num>
  <w:num w:numId="32">
    <w:abstractNumId w:val="11"/>
  </w:num>
  <w:num w:numId="33">
    <w:abstractNumId w:val="14"/>
  </w:num>
  <w:num w:numId="34">
    <w:abstractNumId w:val="34"/>
  </w:num>
  <w:num w:numId="35">
    <w:abstractNumId w:val="38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35"/>
  </w:num>
  <w:num w:numId="41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C73D7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04C8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12EA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A6FB1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761A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502A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4C47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DB3"/>
    <w:rsid w:val="00701DED"/>
    <w:rsid w:val="00702BB3"/>
    <w:rsid w:val="00706321"/>
    <w:rsid w:val="00714DD2"/>
    <w:rsid w:val="007208C4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46BC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EF0B4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71DE5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581F-5ECF-450B-A08D-F4BA726F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79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13</cp:revision>
  <dcterms:created xsi:type="dcterms:W3CDTF">2016-11-02T05:18:00Z</dcterms:created>
  <dcterms:modified xsi:type="dcterms:W3CDTF">2017-05-27T16:39:00Z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