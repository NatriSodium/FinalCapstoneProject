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FA4CA6" w:rsidP="00FA4CA6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124223" cy="3561907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9777" cy="3565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FA4CA6" w:rsidRPr="00FA4CA6" w:rsidRDefault="00FA4CA6" w:rsidP="00FA4CA6"/>
        <w:p w:rsidR="002E3E8B" w:rsidRPr="00E763DB" w:rsidRDefault="00610E16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E763DB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E763DB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610E16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FA4CA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83656777"/>
      <w:bookmarkEnd w:id="0"/>
      <w:bookmarkEnd w:id="1"/>
      <w:bookmarkEnd w:id="2"/>
      <w:bookmarkEnd w:id="3"/>
      <w:bookmarkEnd w:id="4"/>
      <w:r w:rsidRPr="00FA4CA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FA4CA6">
        <w:tc>
          <w:tcPr>
            <w:tcW w:w="2065" w:type="dxa"/>
            <w:shd w:val="clear" w:color="auto" w:fill="FF3333"/>
          </w:tcPr>
          <w:p w:rsidR="00554E70" w:rsidRPr="00FA4CA6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FA4CA6">
        <w:tc>
          <w:tcPr>
            <w:tcW w:w="2065" w:type="dxa"/>
          </w:tcPr>
          <w:p w:rsidR="00554E70" w:rsidRPr="00FA4CA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FA4CA6" w:rsidRDefault="00143A99" w:rsidP="00A8404E">
            <w:pPr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20</w:t>
            </w:r>
            <w:r w:rsidR="00FD614C">
              <w:rPr>
                <w:rFonts w:cs="Times New Roman"/>
                <w:color w:val="auto"/>
                <w:sz w:val="28"/>
              </w:rPr>
              <w:t>/02</w:t>
            </w:r>
            <w:r w:rsidR="00D05BE6" w:rsidRPr="00FA4CA6">
              <w:rPr>
                <w:rFonts w:cs="Times New Roman"/>
                <w:color w:val="auto"/>
                <w:sz w:val="28"/>
              </w:rPr>
              <w:t>/2017</w:t>
            </w:r>
          </w:p>
        </w:tc>
        <w:tc>
          <w:tcPr>
            <w:tcW w:w="4052" w:type="dxa"/>
          </w:tcPr>
          <w:p w:rsidR="00554E70" w:rsidRPr="00FA4CA6" w:rsidRDefault="00701DED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FA4CA6" w:rsidRDefault="00AE2870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E763DB" w:rsidRDefault="00C814B8">
          <w:pPr>
            <w:pStyle w:val="TOCHeading"/>
            <w:rPr>
              <w:rFonts w:ascii="Times New Roman" w:hAnsi="Times New Roman" w:cs="Times New Roman"/>
              <w:color w:val="FF3333"/>
              <w:sz w:val="32"/>
            </w:rPr>
          </w:pPr>
          <w:r w:rsidRPr="00E763DB">
            <w:rPr>
              <w:rFonts w:ascii="Times New Roman" w:hAnsi="Times New Roman" w:cs="Times New Roman"/>
              <w:color w:val="FF3333"/>
              <w:sz w:val="32"/>
            </w:rPr>
            <w:t>Table of Contents</w:t>
          </w:r>
        </w:p>
        <w:p w:rsidR="002C1572" w:rsidRPr="00AD0B9C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r w:rsidRPr="00AD0B9C">
            <w:rPr>
              <w:rFonts w:cs="Times New Roman"/>
              <w:color w:val="auto"/>
              <w:sz w:val="32"/>
            </w:rPr>
            <w:fldChar w:fldCharType="begin"/>
          </w:r>
          <w:r w:rsidRPr="00AD0B9C">
            <w:rPr>
              <w:rFonts w:cs="Times New Roman"/>
              <w:color w:val="auto"/>
              <w:sz w:val="32"/>
            </w:rPr>
            <w:instrText xml:space="preserve"> TOC \o "1-3" \h \z \u </w:instrText>
          </w:r>
          <w:r w:rsidRPr="00AD0B9C">
            <w:rPr>
              <w:rFonts w:cs="Times New Roman"/>
              <w:color w:val="auto"/>
              <w:sz w:val="32"/>
            </w:rPr>
            <w:fldChar w:fldCharType="separate"/>
          </w:r>
          <w:hyperlink w:anchor="_Toc483656777" w:history="1">
            <w:r w:rsidR="002C1572" w:rsidRPr="00AD0B9C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2C1572" w:rsidRPr="00AD0B9C">
              <w:rPr>
                <w:webHidden/>
                <w:color w:val="auto"/>
                <w:sz w:val="28"/>
              </w:rPr>
              <w:tab/>
            </w:r>
            <w:r w:rsidR="002C1572" w:rsidRPr="00AD0B9C">
              <w:rPr>
                <w:webHidden/>
                <w:color w:val="auto"/>
                <w:sz w:val="28"/>
              </w:rPr>
              <w:fldChar w:fldCharType="begin"/>
            </w:r>
            <w:r w:rsidR="002C1572" w:rsidRPr="00AD0B9C">
              <w:rPr>
                <w:webHidden/>
                <w:color w:val="auto"/>
                <w:sz w:val="28"/>
              </w:rPr>
              <w:instrText xml:space="preserve"> PAGEREF _Toc483656777 \h </w:instrText>
            </w:r>
            <w:r w:rsidR="002C1572" w:rsidRPr="00AD0B9C">
              <w:rPr>
                <w:webHidden/>
                <w:color w:val="auto"/>
                <w:sz w:val="28"/>
              </w:rPr>
            </w:r>
            <w:r w:rsidR="002C1572" w:rsidRPr="00AD0B9C">
              <w:rPr>
                <w:webHidden/>
                <w:color w:val="auto"/>
                <w:sz w:val="28"/>
              </w:rPr>
              <w:fldChar w:fldCharType="separate"/>
            </w:r>
            <w:r w:rsidR="002C1572" w:rsidRPr="00AD0B9C">
              <w:rPr>
                <w:webHidden/>
                <w:color w:val="auto"/>
                <w:sz w:val="28"/>
              </w:rPr>
              <w:t>1</w:t>
            </w:r>
            <w:r w:rsidR="002C1572" w:rsidRPr="00AD0B9C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2C1572" w:rsidRPr="00AD0B9C" w:rsidRDefault="00610E16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56778" w:history="1">
            <w:r w:rsidR="002C1572" w:rsidRPr="00AD0B9C">
              <w:rPr>
                <w:rStyle w:val="Hyperlink"/>
                <w:color w:val="auto"/>
                <w:sz w:val="28"/>
              </w:rPr>
              <w:t>I.</w:t>
            </w:r>
            <w:r w:rsidR="002C1572" w:rsidRPr="00AD0B9C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2C1572" w:rsidRPr="00AD0B9C">
              <w:rPr>
                <w:rStyle w:val="Hyperlink"/>
                <w:color w:val="auto"/>
                <w:sz w:val="28"/>
              </w:rPr>
              <w:t>Purpose</w:t>
            </w:r>
            <w:r w:rsidR="002C1572" w:rsidRPr="00AD0B9C">
              <w:rPr>
                <w:webHidden/>
                <w:color w:val="auto"/>
                <w:sz w:val="28"/>
              </w:rPr>
              <w:tab/>
            </w:r>
            <w:r w:rsidR="002C1572" w:rsidRPr="00AD0B9C">
              <w:rPr>
                <w:webHidden/>
                <w:color w:val="auto"/>
                <w:sz w:val="28"/>
              </w:rPr>
              <w:fldChar w:fldCharType="begin"/>
            </w:r>
            <w:r w:rsidR="002C1572" w:rsidRPr="00AD0B9C">
              <w:rPr>
                <w:webHidden/>
                <w:color w:val="auto"/>
                <w:sz w:val="28"/>
              </w:rPr>
              <w:instrText xml:space="preserve"> PAGEREF _Toc483656778 \h </w:instrText>
            </w:r>
            <w:r w:rsidR="002C1572" w:rsidRPr="00AD0B9C">
              <w:rPr>
                <w:webHidden/>
                <w:color w:val="auto"/>
                <w:sz w:val="28"/>
              </w:rPr>
            </w:r>
            <w:r w:rsidR="002C1572" w:rsidRPr="00AD0B9C">
              <w:rPr>
                <w:webHidden/>
                <w:color w:val="auto"/>
                <w:sz w:val="28"/>
              </w:rPr>
              <w:fldChar w:fldCharType="separate"/>
            </w:r>
            <w:r w:rsidR="002C1572" w:rsidRPr="00AD0B9C">
              <w:rPr>
                <w:webHidden/>
                <w:color w:val="auto"/>
                <w:sz w:val="28"/>
              </w:rPr>
              <w:t>3</w:t>
            </w:r>
            <w:r w:rsidR="002C1572" w:rsidRPr="00AD0B9C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2C1572" w:rsidRPr="00AD0B9C" w:rsidRDefault="00610E16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56779" w:history="1">
            <w:r w:rsidR="002C1572" w:rsidRPr="00AD0B9C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2C1572" w:rsidRPr="00AD0B9C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AD0B9C" w:rsidRPr="00AD0B9C">
              <w:rPr>
                <w:rStyle w:val="Hyperlink"/>
                <w:color w:val="auto"/>
                <w:sz w:val="28"/>
              </w:rPr>
              <w:t>P</w:t>
            </w:r>
            <w:r w:rsidR="002C1572" w:rsidRPr="00AD0B9C">
              <w:rPr>
                <w:rStyle w:val="Hyperlink"/>
                <w:color w:val="auto"/>
                <w:sz w:val="28"/>
              </w:rPr>
              <w:t>articipant in meeting</w:t>
            </w:r>
            <w:r w:rsidR="002C1572" w:rsidRPr="00AD0B9C">
              <w:rPr>
                <w:webHidden/>
                <w:color w:val="auto"/>
                <w:sz w:val="28"/>
              </w:rPr>
              <w:tab/>
            </w:r>
            <w:r w:rsidR="002C1572" w:rsidRPr="00AD0B9C">
              <w:rPr>
                <w:webHidden/>
                <w:color w:val="auto"/>
                <w:sz w:val="28"/>
              </w:rPr>
              <w:fldChar w:fldCharType="begin"/>
            </w:r>
            <w:r w:rsidR="002C1572" w:rsidRPr="00AD0B9C">
              <w:rPr>
                <w:webHidden/>
                <w:color w:val="auto"/>
                <w:sz w:val="28"/>
              </w:rPr>
              <w:instrText xml:space="preserve"> PAGEREF _Toc483656779 \h </w:instrText>
            </w:r>
            <w:r w:rsidR="002C1572" w:rsidRPr="00AD0B9C">
              <w:rPr>
                <w:webHidden/>
                <w:color w:val="auto"/>
                <w:sz w:val="28"/>
              </w:rPr>
            </w:r>
            <w:r w:rsidR="002C1572" w:rsidRPr="00AD0B9C">
              <w:rPr>
                <w:webHidden/>
                <w:color w:val="auto"/>
                <w:sz w:val="28"/>
              </w:rPr>
              <w:fldChar w:fldCharType="separate"/>
            </w:r>
            <w:r w:rsidR="002C1572" w:rsidRPr="00AD0B9C">
              <w:rPr>
                <w:webHidden/>
                <w:color w:val="auto"/>
                <w:sz w:val="28"/>
              </w:rPr>
              <w:t>3</w:t>
            </w:r>
            <w:r w:rsidR="002C1572" w:rsidRPr="00AD0B9C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2C1572" w:rsidRPr="00AD0B9C" w:rsidRDefault="00610E16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56780" w:history="1">
            <w:r w:rsidR="002C1572" w:rsidRPr="00AD0B9C">
              <w:rPr>
                <w:rStyle w:val="Hyperlink"/>
                <w:color w:val="auto"/>
                <w:sz w:val="28"/>
              </w:rPr>
              <w:t>III.</w:t>
            </w:r>
            <w:r w:rsidR="002C1572" w:rsidRPr="00AD0B9C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2C1572" w:rsidRPr="00AD0B9C">
              <w:rPr>
                <w:rStyle w:val="Hyperlink"/>
                <w:color w:val="auto"/>
                <w:sz w:val="28"/>
              </w:rPr>
              <w:t>Content of meeting</w:t>
            </w:r>
            <w:r w:rsidR="002C1572" w:rsidRPr="00AD0B9C">
              <w:rPr>
                <w:webHidden/>
                <w:color w:val="auto"/>
                <w:sz w:val="28"/>
              </w:rPr>
              <w:tab/>
            </w:r>
            <w:r w:rsidR="002C1572" w:rsidRPr="00AD0B9C">
              <w:rPr>
                <w:webHidden/>
                <w:color w:val="auto"/>
                <w:sz w:val="28"/>
              </w:rPr>
              <w:fldChar w:fldCharType="begin"/>
            </w:r>
            <w:r w:rsidR="002C1572" w:rsidRPr="00AD0B9C">
              <w:rPr>
                <w:webHidden/>
                <w:color w:val="auto"/>
                <w:sz w:val="28"/>
              </w:rPr>
              <w:instrText xml:space="preserve"> PAGEREF _Toc483656780 \h </w:instrText>
            </w:r>
            <w:r w:rsidR="002C1572" w:rsidRPr="00AD0B9C">
              <w:rPr>
                <w:webHidden/>
                <w:color w:val="auto"/>
                <w:sz w:val="28"/>
              </w:rPr>
            </w:r>
            <w:r w:rsidR="002C1572" w:rsidRPr="00AD0B9C">
              <w:rPr>
                <w:webHidden/>
                <w:color w:val="auto"/>
                <w:sz w:val="28"/>
              </w:rPr>
              <w:fldChar w:fldCharType="separate"/>
            </w:r>
            <w:r w:rsidR="002C1572" w:rsidRPr="00AD0B9C">
              <w:rPr>
                <w:webHidden/>
                <w:color w:val="auto"/>
                <w:sz w:val="28"/>
              </w:rPr>
              <w:t>3</w:t>
            </w:r>
            <w:r w:rsidR="002C1572" w:rsidRPr="00AD0B9C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2C1572" w:rsidRPr="00AD0B9C" w:rsidRDefault="00610E16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56781" w:history="1">
            <w:r w:rsidR="002C1572" w:rsidRPr="00AD0B9C">
              <w:rPr>
                <w:rStyle w:val="Hyperlink"/>
                <w:color w:val="auto"/>
                <w:sz w:val="28"/>
              </w:rPr>
              <w:t>IV.</w:t>
            </w:r>
            <w:r w:rsidR="002C1572" w:rsidRPr="00AD0B9C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2C1572" w:rsidRPr="00AD0B9C">
              <w:rPr>
                <w:rStyle w:val="Hyperlink"/>
                <w:color w:val="auto"/>
                <w:sz w:val="28"/>
              </w:rPr>
              <w:t>To do task</w:t>
            </w:r>
            <w:r w:rsidR="002C1572" w:rsidRPr="00AD0B9C">
              <w:rPr>
                <w:webHidden/>
                <w:color w:val="auto"/>
                <w:sz w:val="28"/>
              </w:rPr>
              <w:tab/>
            </w:r>
            <w:r w:rsidR="002C1572" w:rsidRPr="00AD0B9C">
              <w:rPr>
                <w:webHidden/>
                <w:color w:val="auto"/>
                <w:sz w:val="28"/>
              </w:rPr>
              <w:fldChar w:fldCharType="begin"/>
            </w:r>
            <w:r w:rsidR="002C1572" w:rsidRPr="00AD0B9C">
              <w:rPr>
                <w:webHidden/>
                <w:color w:val="auto"/>
                <w:sz w:val="28"/>
              </w:rPr>
              <w:instrText xml:space="preserve"> PAGEREF _Toc483656781 \h </w:instrText>
            </w:r>
            <w:r w:rsidR="002C1572" w:rsidRPr="00AD0B9C">
              <w:rPr>
                <w:webHidden/>
                <w:color w:val="auto"/>
                <w:sz w:val="28"/>
              </w:rPr>
            </w:r>
            <w:r w:rsidR="002C1572" w:rsidRPr="00AD0B9C">
              <w:rPr>
                <w:webHidden/>
                <w:color w:val="auto"/>
                <w:sz w:val="28"/>
              </w:rPr>
              <w:fldChar w:fldCharType="separate"/>
            </w:r>
            <w:r w:rsidR="002C1572" w:rsidRPr="00AD0B9C">
              <w:rPr>
                <w:webHidden/>
                <w:color w:val="auto"/>
                <w:sz w:val="28"/>
              </w:rPr>
              <w:t>5</w:t>
            </w:r>
            <w:r w:rsidR="002C1572" w:rsidRPr="00AD0B9C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AD0B9C">
            <w:rPr>
              <w:rFonts w:cs="Times New Roman"/>
              <w:b/>
              <w:bCs/>
              <w:noProof/>
              <w:color w:val="auto"/>
              <w:sz w:val="32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350"/>
        <w:gridCol w:w="1368"/>
        <w:gridCol w:w="1215"/>
        <w:gridCol w:w="1247"/>
        <w:gridCol w:w="2202"/>
      </w:tblGrid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E763DB" w:rsidRDefault="00FC6FD0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E763DB" w:rsidRDefault="00FD614C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Room 701C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E763DB" w:rsidRDefault="00FC6FD0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20</w:t>
            </w:r>
            <w:r w:rsidR="00FD614C">
              <w:rPr>
                <w:rFonts w:cs="Times New Roman"/>
                <w:noProof/>
                <w:color w:val="auto"/>
                <w:sz w:val="28"/>
                <w:szCs w:val="28"/>
              </w:rPr>
              <w:t>/02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E763DB" w:rsidRDefault="00FC6FD0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10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  <w:tc>
          <w:tcPr>
            <w:tcW w:w="1249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E763DB" w:rsidRDefault="00FC6FD0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11</w:t>
            </w:r>
            <w:r w:rsidR="0098580C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  <w:r>
              <w:rPr>
                <w:rFonts w:cs="Times New Roman"/>
                <w:noProof/>
                <w:color w:val="auto"/>
                <w:sz w:val="28"/>
                <w:szCs w:val="28"/>
              </w:rPr>
              <w:t>15</w:t>
            </w:r>
          </w:p>
        </w:tc>
      </w:tr>
    </w:tbl>
    <w:p w:rsidR="00867013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6" w:name="_Toc483656778"/>
      <w:r w:rsidRPr="00E763DB">
        <w:rPr>
          <w:noProof/>
          <w:color w:val="FF3333"/>
          <w:sz w:val="36"/>
          <w:szCs w:val="36"/>
        </w:rPr>
        <w:t>Purpose</w:t>
      </w:r>
      <w:bookmarkEnd w:id="6"/>
    </w:p>
    <w:p w:rsidR="00FC6FD0" w:rsidRPr="00FC6FD0" w:rsidRDefault="00FC6FD0" w:rsidP="00FC6FD0">
      <w:pPr>
        <w:pStyle w:val="ListParagraph"/>
        <w:numPr>
          <w:ilvl w:val="0"/>
          <w:numId w:val="41"/>
        </w:numPr>
        <w:rPr>
          <w:color w:val="auto"/>
          <w:sz w:val="28"/>
        </w:rPr>
      </w:pPr>
      <w:r w:rsidRPr="00FC6FD0">
        <w:rPr>
          <w:color w:val="auto"/>
          <w:sz w:val="28"/>
        </w:rPr>
        <w:t>Prepare for EOMP 2</w:t>
      </w:r>
    </w:p>
    <w:p w:rsidR="00867013" w:rsidRPr="00E763DB" w:rsidRDefault="00BA49E3" w:rsidP="00880B65">
      <w:pPr>
        <w:pStyle w:val="Heading1"/>
        <w:numPr>
          <w:ilvl w:val="0"/>
          <w:numId w:val="37"/>
        </w:numPr>
        <w:rPr>
          <w:rFonts w:cs="Times New Roman"/>
          <w:noProof/>
          <w:color w:val="FF3333"/>
          <w:sz w:val="36"/>
          <w:szCs w:val="36"/>
          <w:lang w:val="vi-VN"/>
        </w:rPr>
      </w:pPr>
      <w:bookmarkStart w:id="7" w:name="_Toc483656779"/>
      <w:r w:rsidRPr="00E763DB">
        <w:rPr>
          <w:color w:val="FF3333"/>
          <w:sz w:val="36"/>
          <w:szCs w:val="36"/>
        </w:rPr>
        <w:t>participant in meeting</w:t>
      </w:r>
      <w:bookmarkEnd w:id="7"/>
    </w:p>
    <w:p w:rsidR="00BE0FB8" w:rsidRPr="00E763DB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E763DB" w:rsidRDefault="00AD0B9C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r w:rsidR="00BA49E3" w:rsidRPr="00E763DB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Đoàn Anh Minh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Trần Xuân Hải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</w:t>
      </w:r>
      <w:r w:rsidR="00FC6FD0">
        <w:rPr>
          <w:rFonts w:cs="Times New Roman"/>
          <w:color w:val="auto"/>
          <w:sz w:val="28"/>
          <w:szCs w:val="28"/>
        </w:rPr>
        <w:t>n Anh Khởi</w:t>
      </w:r>
    </w:p>
    <w:p w:rsidR="00BA49E3" w:rsidRPr="00E763DB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</w:rPr>
      </w:pPr>
      <w:bookmarkStart w:id="8" w:name="_Toc483656780"/>
      <w:r w:rsidRPr="00E763DB">
        <w:rPr>
          <w:noProof/>
          <w:color w:val="FF3333"/>
        </w:rPr>
        <w:t>Content of meeting</w:t>
      </w:r>
      <w:bookmarkEnd w:id="8"/>
    </w:p>
    <w:p w:rsidR="00FC6FD0" w:rsidRDefault="00FC6FD0" w:rsidP="00FC6FD0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Task assign : Devide into 3 sheet</w:t>
      </w:r>
    </w:p>
    <w:p w:rsidR="00FC6FD0" w:rsidRDefault="001A0B85" w:rsidP="00FC6FD0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Manage</w:t>
      </w:r>
      <w:r w:rsidR="00FC6FD0">
        <w:rPr>
          <w:color w:val="auto"/>
          <w:sz w:val="28"/>
          <w:szCs w:val="28"/>
        </w:rPr>
        <w:t xml:space="preserve"> efford</w:t>
      </w:r>
    </w:p>
    <w:p w:rsidR="00FC6FD0" w:rsidRDefault="001A0B85" w:rsidP="00FC6FD0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What documents must to commit </w:t>
      </w:r>
      <w:r w:rsidR="00FC6FD0">
        <w:rPr>
          <w:color w:val="auto"/>
          <w:sz w:val="28"/>
          <w:szCs w:val="28"/>
        </w:rPr>
        <w:t xml:space="preserve"> ?</w:t>
      </w:r>
    </w:p>
    <w:p w:rsidR="00FC6FD0" w:rsidRDefault="00FC6FD0" w:rsidP="00FC6FD0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Review Testcase : </w:t>
      </w:r>
    </w:p>
    <w:p w:rsidR="00FC6FD0" w:rsidRPr="00FC6FD0" w:rsidRDefault="001A0B85" w:rsidP="00FC6FD0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Update testcase</w:t>
      </w:r>
    </w:p>
    <w:p w:rsidR="001A0B85" w:rsidRDefault="00FC6FD0" w:rsidP="001A0B85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1A0B85">
        <w:rPr>
          <w:color w:val="auto"/>
          <w:sz w:val="28"/>
          <w:szCs w:val="28"/>
        </w:rPr>
        <w:t xml:space="preserve">3 role = 3 testcase = 3 view: </w:t>
      </w:r>
      <w:r w:rsidR="001A0B85" w:rsidRPr="001A0B85">
        <w:rPr>
          <w:color w:val="auto"/>
          <w:sz w:val="28"/>
          <w:szCs w:val="28"/>
        </w:rPr>
        <w:t>Only list the items they have the right to see</w:t>
      </w:r>
    </w:p>
    <w:p w:rsidR="001A0B85" w:rsidRDefault="001A0B85" w:rsidP="001A0B85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H</w:t>
      </w:r>
      <w:r w:rsidRPr="001A0B85">
        <w:rPr>
          <w:color w:val="auto"/>
          <w:sz w:val="28"/>
          <w:szCs w:val="28"/>
        </w:rPr>
        <w:t>ow to show 3 roles have 3 different views</w:t>
      </w:r>
    </w:p>
    <w:p w:rsidR="008625EA" w:rsidRDefault="008625EA" w:rsidP="008625EA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 w:rsidRPr="008625EA">
        <w:rPr>
          <w:color w:val="auto"/>
          <w:sz w:val="28"/>
          <w:szCs w:val="28"/>
        </w:rPr>
        <w:t>Discuss the flow of Push news</w:t>
      </w:r>
    </w:p>
    <w:p w:rsidR="00B94E9E" w:rsidRDefault="00B94E9E" w:rsidP="008625EA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Tools </w:t>
      </w:r>
      <w:r w:rsidR="001A0B85">
        <w:rPr>
          <w:color w:val="auto"/>
          <w:sz w:val="28"/>
          <w:szCs w:val="28"/>
        </w:rPr>
        <w:t>resize image</w:t>
      </w:r>
    </w:p>
    <w:p w:rsidR="00B94E9E" w:rsidRDefault="00B94E9E" w:rsidP="008625EA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Review Schedule , Task assign , WBS </w:t>
      </w:r>
    </w:p>
    <w:p w:rsidR="00FC6FD0" w:rsidRDefault="001A0B85" w:rsidP="00FC6FD0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</w:t>
      </w:r>
      <w:r w:rsidR="00FC6FD0" w:rsidRPr="00FC6FD0">
        <w:rPr>
          <w:color w:val="auto"/>
          <w:sz w:val="28"/>
          <w:szCs w:val="28"/>
        </w:rPr>
        <w:t>lide</w:t>
      </w:r>
      <w:r>
        <w:rPr>
          <w:color w:val="auto"/>
          <w:sz w:val="28"/>
          <w:szCs w:val="28"/>
        </w:rPr>
        <w:t xml:space="preserve"> content</w:t>
      </w:r>
      <w:bookmarkStart w:id="9" w:name="_GoBack"/>
      <w:bookmarkEnd w:id="9"/>
      <w:r w:rsidR="00FC6FD0" w:rsidRPr="00FC6FD0">
        <w:rPr>
          <w:color w:val="auto"/>
          <w:sz w:val="28"/>
          <w:szCs w:val="28"/>
        </w:rPr>
        <w:t xml:space="preserve"> : action item</w:t>
      </w:r>
    </w:p>
    <w:p w:rsidR="00386B24" w:rsidRPr="00FC6FD0" w:rsidRDefault="00386B24" w:rsidP="00FC6FD0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 w:rsidRPr="00FC6FD0">
        <w:rPr>
          <w:color w:val="auto"/>
          <w:sz w:val="28"/>
          <w:szCs w:val="28"/>
        </w:rPr>
        <w:br w:type="page"/>
      </w:r>
    </w:p>
    <w:p w:rsidR="00867013" w:rsidRPr="00E763DB" w:rsidRDefault="00E763DB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10" w:name="_Toc483656781"/>
      <w:r w:rsidRPr="00E763DB">
        <w:rPr>
          <w:noProof/>
          <w:color w:val="FF3333"/>
          <w:sz w:val="36"/>
          <w:szCs w:val="36"/>
        </w:rPr>
        <w:lastRenderedPageBreak/>
        <w:t>To do task</w:t>
      </w:r>
      <w:bookmarkEnd w:id="10"/>
    </w:p>
    <w:p w:rsidR="00E763DB" w:rsidRPr="00386B24" w:rsidRDefault="00386B24" w:rsidP="00386B24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386B24">
        <w:rPr>
          <w:color w:val="auto"/>
          <w:sz w:val="28"/>
        </w:rPr>
        <w:t>Update document</w:t>
      </w:r>
    </w:p>
    <w:p w:rsidR="00386B24" w:rsidRPr="00386B24" w:rsidRDefault="00386B24" w:rsidP="00386B24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386B24">
        <w:rPr>
          <w:color w:val="auto"/>
          <w:sz w:val="28"/>
        </w:rPr>
        <w:t>Prepare for EOMP 2</w:t>
      </w: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E16" w:rsidRDefault="00610E16">
      <w:pPr>
        <w:spacing w:before="0" w:after="0" w:line="240" w:lineRule="auto"/>
      </w:pPr>
      <w:r>
        <w:separator/>
      </w:r>
    </w:p>
  </w:endnote>
  <w:endnote w:type="continuationSeparator" w:id="0">
    <w:p w:rsidR="00610E16" w:rsidRDefault="00610E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B85" w:rsidRPr="001A0B85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610E16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43A99">
                                <w:rPr>
                                  <w:rFonts w:asciiTheme="majorHAnsi" w:hAnsiTheme="majorHAnsi"/>
                                </w:rPr>
                                <w:t>February 20,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610E16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2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43A99">
                          <w:rPr>
                            <w:rFonts w:asciiTheme="majorHAnsi" w:hAnsiTheme="majorHAnsi"/>
                          </w:rPr>
                          <w:t>February 20,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E16" w:rsidRDefault="00610E16">
      <w:pPr>
        <w:spacing w:before="0" w:after="0" w:line="240" w:lineRule="auto"/>
      </w:pPr>
      <w:r>
        <w:separator/>
      </w:r>
    </w:p>
  </w:footnote>
  <w:footnote w:type="continuationSeparator" w:id="0">
    <w:p w:rsidR="00610E16" w:rsidRDefault="00610E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FA4CA6" w:rsidRDefault="00610E16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FA4CA6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2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43A99">
          <w:rPr>
            <w:rFonts w:asciiTheme="majorHAnsi" w:eastAsiaTheme="majorEastAsia" w:hAnsiTheme="majorHAnsi" w:cstheme="majorBidi"/>
            <w:color w:val="FF3333"/>
            <w:szCs w:val="24"/>
          </w:rPr>
          <w:t>February 20,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B553224"/>
    <w:multiLevelType w:val="hybridMultilevel"/>
    <w:tmpl w:val="3DE6F3FA"/>
    <w:lvl w:ilvl="0" w:tplc="1354E0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1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7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B6A71F7"/>
    <w:multiLevelType w:val="hybridMultilevel"/>
    <w:tmpl w:val="9132CB5C"/>
    <w:lvl w:ilvl="0" w:tplc="AAB428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0"/>
  </w:num>
  <w:num w:numId="4">
    <w:abstractNumId w:val="8"/>
  </w:num>
  <w:num w:numId="5">
    <w:abstractNumId w:val="23"/>
  </w:num>
  <w:num w:numId="6">
    <w:abstractNumId w:val="20"/>
  </w:num>
  <w:num w:numId="7">
    <w:abstractNumId w:val="2"/>
  </w:num>
  <w:num w:numId="8">
    <w:abstractNumId w:val="36"/>
  </w:num>
  <w:num w:numId="9">
    <w:abstractNumId w:val="6"/>
  </w:num>
  <w:num w:numId="10">
    <w:abstractNumId w:val="17"/>
  </w:num>
  <w:num w:numId="11">
    <w:abstractNumId w:val="16"/>
  </w:num>
  <w:num w:numId="12">
    <w:abstractNumId w:val="3"/>
  </w:num>
  <w:num w:numId="13">
    <w:abstractNumId w:val="19"/>
  </w:num>
  <w:num w:numId="14">
    <w:abstractNumId w:val="26"/>
  </w:num>
  <w:num w:numId="15">
    <w:abstractNumId w:val="32"/>
  </w:num>
  <w:num w:numId="16">
    <w:abstractNumId w:val="39"/>
  </w:num>
  <w:num w:numId="17">
    <w:abstractNumId w:val="15"/>
  </w:num>
  <w:num w:numId="18">
    <w:abstractNumId w:val="25"/>
  </w:num>
  <w:num w:numId="19">
    <w:abstractNumId w:val="35"/>
  </w:num>
  <w:num w:numId="20">
    <w:abstractNumId w:val="9"/>
  </w:num>
  <w:num w:numId="21">
    <w:abstractNumId w:val="21"/>
  </w:num>
  <w:num w:numId="22">
    <w:abstractNumId w:val="28"/>
  </w:num>
  <w:num w:numId="23">
    <w:abstractNumId w:val="4"/>
  </w:num>
  <w:num w:numId="24">
    <w:abstractNumId w:val="22"/>
  </w:num>
  <w:num w:numId="25">
    <w:abstractNumId w:val="31"/>
  </w:num>
  <w:num w:numId="26">
    <w:abstractNumId w:val="33"/>
  </w:num>
  <w:num w:numId="27">
    <w:abstractNumId w:val="13"/>
  </w:num>
  <w:num w:numId="28">
    <w:abstractNumId w:val="12"/>
  </w:num>
  <w:num w:numId="29">
    <w:abstractNumId w:val="5"/>
  </w:num>
  <w:num w:numId="30">
    <w:abstractNumId w:val="7"/>
  </w:num>
  <w:num w:numId="31">
    <w:abstractNumId w:val="38"/>
  </w:num>
  <w:num w:numId="32">
    <w:abstractNumId w:val="11"/>
  </w:num>
  <w:num w:numId="33">
    <w:abstractNumId w:val="14"/>
  </w:num>
  <w:num w:numId="34">
    <w:abstractNumId w:val="34"/>
  </w:num>
  <w:num w:numId="35">
    <w:abstractNumId w:val="37"/>
  </w:num>
  <w:num w:numId="36">
    <w:abstractNumId w:val="27"/>
  </w:num>
  <w:num w:numId="37">
    <w:abstractNumId w:val="24"/>
  </w:num>
  <w:num w:numId="38">
    <w:abstractNumId w:val="18"/>
  </w:num>
  <w:num w:numId="39">
    <w:abstractNumId w:val="29"/>
  </w:num>
  <w:num w:numId="40">
    <w:abstractNumId w:val="40"/>
  </w:num>
  <w:num w:numId="41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3A99"/>
    <w:rsid w:val="0014613F"/>
    <w:rsid w:val="00150184"/>
    <w:rsid w:val="00166105"/>
    <w:rsid w:val="00167CAD"/>
    <w:rsid w:val="00176C86"/>
    <w:rsid w:val="00184EDC"/>
    <w:rsid w:val="001A0B85"/>
    <w:rsid w:val="001A1858"/>
    <w:rsid w:val="001A55A4"/>
    <w:rsid w:val="001C0255"/>
    <w:rsid w:val="001C15E3"/>
    <w:rsid w:val="001E2EBA"/>
    <w:rsid w:val="001E5F09"/>
    <w:rsid w:val="001E7D1D"/>
    <w:rsid w:val="001F2CD1"/>
    <w:rsid w:val="00214721"/>
    <w:rsid w:val="002163EE"/>
    <w:rsid w:val="002167CE"/>
    <w:rsid w:val="00216CCD"/>
    <w:rsid w:val="00220DE5"/>
    <w:rsid w:val="002318F2"/>
    <w:rsid w:val="002360A4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1572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86B24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55FC7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0E1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E74E6"/>
    <w:rsid w:val="006F7DB3"/>
    <w:rsid w:val="00701DED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25EA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064D4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8580C"/>
    <w:rsid w:val="00990D25"/>
    <w:rsid w:val="00994FE7"/>
    <w:rsid w:val="009974BE"/>
    <w:rsid w:val="009B69FD"/>
    <w:rsid w:val="009C120E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D0B9C"/>
    <w:rsid w:val="00AE2870"/>
    <w:rsid w:val="00AF67DA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94E9E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91D80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4CA6"/>
    <w:rsid w:val="00FA5837"/>
    <w:rsid w:val="00FB4B5B"/>
    <w:rsid w:val="00FC0668"/>
    <w:rsid w:val="00FC06D9"/>
    <w:rsid w:val="00FC3D7B"/>
    <w:rsid w:val="00FC6FD0"/>
    <w:rsid w:val="00FD1EE9"/>
    <w:rsid w:val="00FD614C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3DAD65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ED9986-2A49-4619-8165-B0ABA0D7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82</TotalTime>
  <Pages>5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16</cp:revision>
  <dcterms:created xsi:type="dcterms:W3CDTF">2016-11-02T05:18:00Z</dcterms:created>
  <dcterms:modified xsi:type="dcterms:W3CDTF">2017-05-27T17:20:00Z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