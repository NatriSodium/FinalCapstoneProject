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0A503D" w:rsidP="000A503D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347970" cy="370013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833" cy="3704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367992" w:rsidRPr="00367992" w:rsidRDefault="00367992" w:rsidP="00367992"/>
        <w:p w:rsidR="002E3E8B" w:rsidRPr="006F7466" w:rsidRDefault="001549A9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1549A9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A868D3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08/02</w:t>
            </w:r>
            <w:r w:rsidR="00D05BE6" w:rsidRPr="006F746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1549A9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1549A9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367992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1549A9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1549A9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2350"/>
        <w:gridCol w:w="1368"/>
        <w:gridCol w:w="1217"/>
        <w:gridCol w:w="1247"/>
        <w:gridCol w:w="2202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334A4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334A4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Campus 2 VLU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1E0F0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08/02</w:t>
            </w:r>
            <w:r w:rsidR="00BA49E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DD4A5B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8</w:t>
            </w:r>
            <w:r w:rsidR="006812A1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 w:rsidR="001E0F03">
              <w:rPr>
                <w:rFonts w:cs="Times New Roman"/>
                <w:noProof/>
                <w:color w:val="auto"/>
                <w:sz w:val="28"/>
                <w:szCs w:val="28"/>
              </w:rPr>
              <w:t>30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1E0F0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10</w:t>
            </w:r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30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6F7466" w:rsidRDefault="00334A45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Discuss about</w:t>
      </w:r>
      <w:r w:rsidR="00A868D3">
        <w:rPr>
          <w:rFonts w:cs="Times New Roman"/>
          <w:color w:val="auto"/>
          <w:sz w:val="28"/>
          <w:szCs w:val="28"/>
        </w:rPr>
        <w:t xml:space="preserve"> Physical View , Static View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6F7466" w:rsidRDefault="00A10D29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A868D3" w:rsidRPr="006F7466" w:rsidRDefault="00A868D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A008AE" w:rsidRDefault="00A868D3" w:rsidP="00A868D3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Physical View :</w:t>
      </w:r>
    </w:p>
    <w:p w:rsidR="00A868D3" w:rsidRDefault="00A10D29" w:rsidP="00A868D3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Change</w:t>
      </w:r>
      <w:r w:rsidR="00A868D3">
        <w:rPr>
          <w:color w:val="auto"/>
          <w:sz w:val="28"/>
        </w:rPr>
        <w:t xml:space="preserve"> Select Engine , Search Engine </w:t>
      </w:r>
      <w:r>
        <w:rPr>
          <w:color w:val="auto"/>
          <w:sz w:val="28"/>
        </w:rPr>
        <w:t>into</w:t>
      </w:r>
      <w:r w:rsidR="00A868D3">
        <w:rPr>
          <w:color w:val="auto"/>
          <w:sz w:val="28"/>
        </w:rPr>
        <w:t xml:space="preserve"> Cache Engine &amp; Index Engine</w:t>
      </w:r>
    </w:p>
    <w:p w:rsidR="00A868D3" w:rsidRDefault="00A868D3" w:rsidP="00A10D29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Database Server </w:t>
      </w:r>
      <w:r w:rsidR="00A10D29">
        <w:rPr>
          <w:color w:val="auto"/>
          <w:sz w:val="28"/>
        </w:rPr>
        <w:t xml:space="preserve">is clearly about </w:t>
      </w:r>
      <w:r>
        <w:rPr>
          <w:color w:val="auto"/>
          <w:sz w:val="28"/>
        </w:rPr>
        <w:t xml:space="preserve">Hardware ( </w:t>
      </w:r>
      <w:r w:rsidR="00A10D29" w:rsidRPr="00A10D29">
        <w:rPr>
          <w:color w:val="auto"/>
          <w:sz w:val="28"/>
        </w:rPr>
        <w:t>Use the standard specifications found on the network</w:t>
      </w:r>
      <w:r>
        <w:rPr>
          <w:color w:val="auto"/>
          <w:sz w:val="28"/>
        </w:rPr>
        <w:t xml:space="preserve"> ) &amp; Software ( dbms , os ? )</w:t>
      </w:r>
      <w:bookmarkStart w:id="9" w:name="_GoBack"/>
      <w:bookmarkEnd w:id="9"/>
    </w:p>
    <w:p w:rsidR="00A868D3" w:rsidRDefault="00A10D29" w:rsidP="00A868D3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Clearly with customer about</w:t>
      </w:r>
      <w:r w:rsidR="00A868D3">
        <w:rPr>
          <w:color w:val="auto"/>
          <w:sz w:val="28"/>
        </w:rPr>
        <w:t xml:space="preserve"> Internal Client</w:t>
      </w:r>
    </w:p>
    <w:p w:rsidR="00A868D3" w:rsidRDefault="00A868D3" w:rsidP="00A868D3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Webserver </w:t>
      </w:r>
      <w:r w:rsidR="00A10D29">
        <w:rPr>
          <w:color w:val="auto"/>
          <w:sz w:val="28"/>
        </w:rPr>
        <w:t>use what service</w:t>
      </w:r>
      <w:r>
        <w:rPr>
          <w:color w:val="auto"/>
          <w:sz w:val="28"/>
        </w:rPr>
        <w:t xml:space="preserve">? ( </w:t>
      </w:r>
      <w:r w:rsidR="00A10D29">
        <w:rPr>
          <w:color w:val="auto"/>
          <w:sz w:val="28"/>
        </w:rPr>
        <w:t>use</w:t>
      </w:r>
      <w:r>
        <w:rPr>
          <w:color w:val="auto"/>
          <w:sz w:val="28"/>
        </w:rPr>
        <w:t xml:space="preserve"> Apache ? PHP </w:t>
      </w:r>
      <w:r w:rsidR="00A10D29">
        <w:rPr>
          <w:color w:val="auto"/>
          <w:sz w:val="28"/>
        </w:rPr>
        <w:t>? Angular JS version</w:t>
      </w:r>
      <w:r>
        <w:rPr>
          <w:color w:val="auto"/>
          <w:sz w:val="28"/>
        </w:rPr>
        <w:t xml:space="preserve"> ? …)</w:t>
      </w:r>
    </w:p>
    <w:p w:rsidR="00A868D3" w:rsidRDefault="00DD4A5B" w:rsidP="00A868D3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Image server : </w:t>
      </w:r>
      <w:r w:rsidR="00A10D29">
        <w:rPr>
          <w:color w:val="auto"/>
          <w:sz w:val="28"/>
        </w:rPr>
        <w:t>have 3 types</w:t>
      </w:r>
    </w:p>
    <w:p w:rsidR="00DD4A5B" w:rsidRDefault="00DD4A5B" w:rsidP="00DD4A5B">
      <w:pPr>
        <w:pStyle w:val="ListParagraph"/>
        <w:numPr>
          <w:ilvl w:val="2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Share File ( </w:t>
      </w:r>
      <w:r w:rsidR="00A10D29">
        <w:rPr>
          <w:color w:val="auto"/>
          <w:sz w:val="28"/>
        </w:rPr>
        <w:t>for</w:t>
      </w:r>
      <w:r>
        <w:rPr>
          <w:color w:val="auto"/>
          <w:sz w:val="28"/>
        </w:rPr>
        <w:t xml:space="preserve"> local ) </w:t>
      </w:r>
    </w:p>
    <w:p w:rsidR="00DD4A5B" w:rsidRDefault="00DD4A5B" w:rsidP="00DD4A5B">
      <w:pPr>
        <w:pStyle w:val="ListParagraph"/>
        <w:numPr>
          <w:ilvl w:val="2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Web service ( </w:t>
      </w:r>
      <w:r w:rsidR="00A10D29">
        <w:rPr>
          <w:color w:val="auto"/>
          <w:sz w:val="28"/>
        </w:rPr>
        <w:t>for</w:t>
      </w:r>
      <w:r>
        <w:rPr>
          <w:color w:val="auto"/>
          <w:sz w:val="28"/>
        </w:rPr>
        <w:t xml:space="preserve"> internet )</w:t>
      </w:r>
    </w:p>
    <w:p w:rsidR="00DD4A5B" w:rsidRDefault="00DD4A5B" w:rsidP="00DD4A5B">
      <w:pPr>
        <w:pStyle w:val="ListParagraph"/>
        <w:numPr>
          <w:ilvl w:val="2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Ftp ( </w:t>
      </w:r>
      <w:r w:rsidR="00A10D29">
        <w:rPr>
          <w:color w:val="auto"/>
          <w:sz w:val="28"/>
        </w:rPr>
        <w:t>install</w:t>
      </w:r>
      <w:r>
        <w:rPr>
          <w:color w:val="auto"/>
          <w:sz w:val="28"/>
        </w:rPr>
        <w:t xml:space="preserve"> Filezilla ) ( </w:t>
      </w:r>
      <w:r w:rsidR="00A10D29">
        <w:rPr>
          <w:color w:val="auto"/>
          <w:sz w:val="28"/>
        </w:rPr>
        <w:t>faster than Web service</w:t>
      </w:r>
      <w:r>
        <w:rPr>
          <w:color w:val="auto"/>
          <w:sz w:val="28"/>
        </w:rPr>
        <w:t>)</w:t>
      </w:r>
    </w:p>
    <w:p w:rsidR="00DD4A5B" w:rsidRDefault="00A10D29" w:rsidP="00DD4A5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lastRenderedPageBreak/>
        <w:t>Must have</w:t>
      </w:r>
      <w:r w:rsidR="00DD4A5B">
        <w:rPr>
          <w:color w:val="auto"/>
          <w:sz w:val="28"/>
        </w:rPr>
        <w:t xml:space="preserve"> rationale </w:t>
      </w:r>
      <w:r>
        <w:rPr>
          <w:color w:val="auto"/>
          <w:sz w:val="28"/>
        </w:rPr>
        <w:t>for each</w:t>
      </w:r>
      <w:r w:rsidR="00DD4A5B">
        <w:rPr>
          <w:color w:val="auto"/>
          <w:sz w:val="28"/>
        </w:rPr>
        <w:t xml:space="preserve"> View</w:t>
      </w:r>
    </w:p>
    <w:p w:rsidR="00DD4A5B" w:rsidRDefault="00DD4A5B" w:rsidP="00DD4A5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Angular JS &amp; Ionic </w:t>
      </w:r>
      <w:r w:rsidR="00A10D29">
        <w:rPr>
          <w:color w:val="auto"/>
          <w:sz w:val="28"/>
        </w:rPr>
        <w:t>on</w:t>
      </w:r>
      <w:r>
        <w:rPr>
          <w:color w:val="auto"/>
          <w:sz w:val="28"/>
        </w:rPr>
        <w:t xml:space="preserve"> Client ?</w:t>
      </w:r>
    </w:p>
    <w:p w:rsidR="00DD4A5B" w:rsidRDefault="00A10D29" w:rsidP="00DD4A5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Find out the speciality of</w:t>
      </w:r>
      <w:r w:rsidR="00DD4A5B">
        <w:rPr>
          <w:color w:val="auto"/>
          <w:sz w:val="28"/>
        </w:rPr>
        <w:t xml:space="preserve"> Angular JS.</w:t>
      </w:r>
    </w:p>
    <w:p w:rsidR="00DD4A5B" w:rsidRDefault="00A10D29" w:rsidP="00DD4A5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Must determine the structure of</w:t>
      </w:r>
      <w:r w:rsidR="00DD4A5B">
        <w:rPr>
          <w:color w:val="auto"/>
          <w:sz w:val="28"/>
        </w:rPr>
        <w:t xml:space="preserve"> code</w:t>
      </w:r>
    </w:p>
    <w:p w:rsidR="00DD4A5B" w:rsidRPr="00DD4A5B" w:rsidRDefault="00DD4A5B" w:rsidP="00DD4A5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Static View : </w:t>
      </w:r>
      <w:r w:rsidR="00A10D29">
        <w:rPr>
          <w:color w:val="auto"/>
          <w:sz w:val="28"/>
        </w:rPr>
        <w:t>missing level description</w:t>
      </w:r>
      <w:r w:rsidRPr="00DD4A5B">
        <w:rPr>
          <w:color w:val="auto"/>
          <w:sz w:val="28"/>
        </w:rPr>
        <w:t xml:space="preserve"> Client</w:t>
      </w:r>
    </w:p>
    <w:p w:rsidR="00DD4A5B" w:rsidRPr="00DD4A5B" w:rsidRDefault="00A10D29" w:rsidP="00DD4A5B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What is difference between</w:t>
      </w:r>
      <w:r w:rsidR="00DD4A5B">
        <w:rPr>
          <w:color w:val="auto"/>
          <w:sz w:val="28"/>
        </w:rPr>
        <w:t xml:space="preserve"> Static View &amp; Dynamic View</w:t>
      </w:r>
    </w:p>
    <w:p w:rsidR="00867013" w:rsidRPr="006F7466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6C6AC7" w:rsidRPr="006F7466" w:rsidRDefault="00A10D29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>
        <w:rPr>
          <w:rFonts w:cs="Times New Roman"/>
          <w:color w:val="auto"/>
          <w:sz w:val="28"/>
        </w:rPr>
        <w:t>Continue to complete</w:t>
      </w:r>
      <w:r w:rsidR="00DD4A5B">
        <w:rPr>
          <w:rFonts w:cs="Times New Roman"/>
          <w:color w:val="auto"/>
          <w:sz w:val="28"/>
        </w:rPr>
        <w:t xml:space="preserve"> Architect.</w:t>
      </w:r>
    </w:p>
    <w:p w:rsidR="006F7466" w:rsidRDefault="00A10D29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Review</w:t>
      </w:r>
      <w:r w:rsidR="00DD4A5B">
        <w:rPr>
          <w:rFonts w:cs="Times New Roman"/>
          <w:color w:val="auto"/>
          <w:sz w:val="28"/>
        </w:rPr>
        <w:t xml:space="preserve"> Requirements</w:t>
      </w:r>
    </w:p>
    <w:p w:rsidR="00DD4A5B" w:rsidRDefault="00A10D29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 xml:space="preserve">Implement </w:t>
      </w:r>
      <w:r w:rsidR="00DD4A5B">
        <w:rPr>
          <w:rFonts w:cs="Times New Roman"/>
          <w:color w:val="auto"/>
          <w:sz w:val="28"/>
        </w:rPr>
        <w:t xml:space="preserve"> Account Management</w:t>
      </w:r>
    </w:p>
    <w:p w:rsidR="00DD4A5B" w:rsidRPr="006F7466" w:rsidRDefault="00DD4A5B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 xml:space="preserve">Update Process </w:t>
      </w:r>
      <w:r w:rsidR="00A10D29">
        <w:rPr>
          <w:rFonts w:cs="Times New Roman"/>
          <w:color w:val="auto"/>
          <w:sz w:val="28"/>
        </w:rPr>
        <w:t>&amp; commit on</w:t>
      </w:r>
      <w:r>
        <w:rPr>
          <w:rFonts w:cs="Times New Roman"/>
          <w:color w:val="auto"/>
          <w:sz w:val="28"/>
        </w:rPr>
        <w:t xml:space="preserve"> Github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9A9" w:rsidRDefault="001549A9">
      <w:pPr>
        <w:spacing w:before="0" w:after="0" w:line="240" w:lineRule="auto"/>
      </w:pPr>
      <w:r>
        <w:separator/>
      </w:r>
    </w:p>
  </w:endnote>
  <w:endnote w:type="continuationSeparator" w:id="0">
    <w:p w:rsidR="001549A9" w:rsidRDefault="001549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D29" w:rsidRPr="00A10D29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1549A9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868D3">
                                <w:rPr>
                                  <w:rFonts w:asciiTheme="majorHAnsi" w:hAnsiTheme="majorHAnsi"/>
                                </w:rPr>
                                <w:t>February 8,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1549A9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0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868D3">
                          <w:rPr>
                            <w:rFonts w:asciiTheme="majorHAnsi" w:hAnsiTheme="majorHAnsi"/>
                          </w:rPr>
                          <w:t>February 8,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9A9" w:rsidRDefault="001549A9">
      <w:pPr>
        <w:spacing w:before="0" w:after="0" w:line="240" w:lineRule="auto"/>
      </w:pPr>
      <w:r>
        <w:separator/>
      </w:r>
    </w:p>
  </w:footnote>
  <w:footnote w:type="continuationSeparator" w:id="0">
    <w:p w:rsidR="001549A9" w:rsidRDefault="001549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1549A9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0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868D3">
          <w:rPr>
            <w:rFonts w:asciiTheme="majorHAnsi" w:eastAsiaTheme="majorEastAsia" w:hAnsiTheme="majorHAnsi" w:cstheme="majorBidi"/>
            <w:color w:val="FF3333"/>
            <w:szCs w:val="24"/>
          </w:rPr>
          <w:t>February 8,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A503D"/>
    <w:rsid w:val="000C0CA1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549A9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0F0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34A45"/>
    <w:rsid w:val="00342FA7"/>
    <w:rsid w:val="003462A0"/>
    <w:rsid w:val="00347BC3"/>
    <w:rsid w:val="00364E6A"/>
    <w:rsid w:val="00367992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10D29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868D3"/>
    <w:rsid w:val="00AA4C59"/>
    <w:rsid w:val="00AA754F"/>
    <w:rsid w:val="00AC6820"/>
    <w:rsid w:val="00AC7126"/>
    <w:rsid w:val="00AE2870"/>
    <w:rsid w:val="00AF67DA"/>
    <w:rsid w:val="00B26B67"/>
    <w:rsid w:val="00B26F00"/>
    <w:rsid w:val="00B274B8"/>
    <w:rsid w:val="00B27FA1"/>
    <w:rsid w:val="00B35FD1"/>
    <w:rsid w:val="00B40A9C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D4A5B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9D38D3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406D5-88FA-4A68-9D36-02EE222CC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147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14</cp:revision>
  <dcterms:created xsi:type="dcterms:W3CDTF">2016-11-02T05:18:00Z</dcterms:created>
  <dcterms:modified xsi:type="dcterms:W3CDTF">2017-05-27T16:31:00Z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