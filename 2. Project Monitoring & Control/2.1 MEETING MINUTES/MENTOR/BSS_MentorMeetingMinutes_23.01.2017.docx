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49568C" w:rsidP="0049568C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773815" cy="31791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7165" cy="3181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57615" w:rsidRPr="00257615" w:rsidRDefault="00257615" w:rsidP="00257615"/>
        <w:p w:rsidR="002E3E8B" w:rsidRPr="006F7466" w:rsidRDefault="008167DB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8167DB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6812A1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23</w:t>
            </w:r>
            <w:r w:rsidR="00D05BE6" w:rsidRPr="006F7466">
              <w:rPr>
                <w:rFonts w:cs="Times New Roman"/>
                <w:color w:val="auto"/>
                <w:sz w:val="28"/>
              </w:rPr>
              <w:t>/01/2017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167DB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167DB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257615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167DB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8167DB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5D43EA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6812A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23</w:t>
            </w:r>
            <w:r w:rsidR="00D05BE6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/01</w:t>
            </w:r>
            <w:r w:rsidR="00BA49E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6812A1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13h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1E2E88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16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BA49E3" w:rsidRPr="006F7466" w:rsidRDefault="00A46536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>
        <w:rPr>
          <w:rFonts w:cs="Times New Roman"/>
          <w:color w:val="auto"/>
          <w:sz w:val="28"/>
          <w:szCs w:val="28"/>
        </w:rPr>
        <w:t>Discuss about functions of</w:t>
      </w:r>
      <w:r w:rsidR="00BA49E3" w:rsidRPr="006F7466">
        <w:rPr>
          <w:rFonts w:cs="Times New Roman"/>
          <w:color w:val="auto"/>
          <w:sz w:val="28"/>
          <w:szCs w:val="28"/>
        </w:rPr>
        <w:t xml:space="preserve"> Capstone Project</w:t>
      </w:r>
    </w:p>
    <w:p w:rsidR="00BA49E3" w:rsidRPr="006F7466" w:rsidRDefault="00B26B67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F7466">
        <w:rPr>
          <w:rFonts w:cs="Times New Roman"/>
          <w:color w:val="auto"/>
          <w:sz w:val="28"/>
          <w:szCs w:val="28"/>
        </w:rPr>
        <w:t xml:space="preserve">Review </w:t>
      </w:r>
      <w:r w:rsidR="000E7104" w:rsidRPr="006F7466">
        <w:rPr>
          <w:rFonts w:cs="Times New Roman"/>
          <w:color w:val="auto"/>
          <w:sz w:val="28"/>
          <w:szCs w:val="28"/>
        </w:rPr>
        <w:t xml:space="preserve"> technical</w:t>
      </w:r>
      <w:r w:rsidR="006076AB">
        <w:rPr>
          <w:rFonts w:cs="Times New Roman"/>
          <w:color w:val="auto"/>
          <w:sz w:val="28"/>
          <w:szCs w:val="28"/>
        </w:rPr>
        <w:t xml:space="preserve"> , requirement 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EB3B22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Pr="006F7466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6812A1" w:rsidRPr="00A008AE" w:rsidRDefault="0086716B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How many types of</w:t>
      </w:r>
      <w:r w:rsidR="00D66D9B">
        <w:rPr>
          <w:color w:val="auto"/>
          <w:sz w:val="28"/>
        </w:rPr>
        <w:t xml:space="preserve"> view</w:t>
      </w:r>
      <w:r w:rsidR="006812A1" w:rsidRPr="00A008AE">
        <w:rPr>
          <w:color w:val="auto"/>
          <w:sz w:val="28"/>
        </w:rPr>
        <w:t xml:space="preserve">? 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Top subpage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Hot View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List View</w:t>
      </w:r>
    </w:p>
    <w:p w:rsidR="006812A1" w:rsidRPr="00A008AE" w:rsidRDefault="006812A1" w:rsidP="006812A1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Detail View</w:t>
      </w:r>
    </w:p>
    <w:p w:rsidR="006812A1" w:rsidRPr="00A008AE" w:rsidRDefault="0086716B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 xml:space="preserve">Tool </w:t>
      </w:r>
      <w:r w:rsidR="006812A1" w:rsidRPr="00A008AE">
        <w:rPr>
          <w:color w:val="auto"/>
          <w:sz w:val="28"/>
        </w:rPr>
        <w:t>resize</w:t>
      </w:r>
      <w:r>
        <w:rPr>
          <w:color w:val="auto"/>
          <w:sz w:val="28"/>
        </w:rPr>
        <w:t xml:space="preserve"> images</w:t>
      </w:r>
    </w:p>
    <w:p w:rsidR="006812A1" w:rsidRPr="00A008AE" w:rsidRDefault="006812A1" w:rsidP="006812A1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Review Data Diagram</w:t>
      </w:r>
    </w:p>
    <w:p w:rsidR="0086716B" w:rsidRDefault="00D66D9B" w:rsidP="0086716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Account</w:t>
      </w:r>
      <w:r w:rsidR="001C4C95" w:rsidRPr="00A008AE">
        <w:rPr>
          <w:color w:val="auto"/>
          <w:sz w:val="28"/>
        </w:rPr>
        <w:t xml:space="preserve">: </w:t>
      </w:r>
      <w:r w:rsidR="0086716B" w:rsidRPr="0086716B">
        <w:rPr>
          <w:color w:val="auto"/>
          <w:sz w:val="28"/>
        </w:rPr>
        <w:t>Do not need status, where to define account type?</w:t>
      </w:r>
    </w:p>
    <w:p w:rsidR="006812A1" w:rsidRPr="00A008AE" w:rsidRDefault="001C4C95" w:rsidP="0086716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 xml:space="preserve">Priority </w:t>
      </w:r>
      <w:r w:rsidRPr="00A008AE">
        <w:rPr>
          <w:color w:val="auto"/>
          <w:sz w:val="28"/>
        </w:rPr>
        <w:sym w:font="Wingdings" w:char="F0E0"/>
      </w:r>
      <w:r w:rsidR="00D66D9B">
        <w:rPr>
          <w:color w:val="auto"/>
          <w:sz w:val="28"/>
        </w:rPr>
        <w:t xml:space="preserve"> Type</w:t>
      </w:r>
      <w:r w:rsidRPr="00A008AE">
        <w:rPr>
          <w:color w:val="auto"/>
          <w:sz w:val="28"/>
        </w:rPr>
        <w:t xml:space="preserve">, </w:t>
      </w:r>
      <w:r w:rsidR="0086716B">
        <w:rPr>
          <w:color w:val="auto"/>
          <w:sz w:val="28"/>
        </w:rPr>
        <w:t>how many types</w:t>
      </w:r>
      <w:r w:rsidR="00D66D9B">
        <w:rPr>
          <w:color w:val="auto"/>
          <w:sz w:val="28"/>
        </w:rPr>
        <w:t>? Restore pass</w:t>
      </w:r>
      <w:r w:rsidRPr="00A008AE">
        <w:rPr>
          <w:color w:val="auto"/>
          <w:sz w:val="28"/>
        </w:rPr>
        <w:t xml:space="preserve">? </w:t>
      </w:r>
      <w:r w:rsidR="0086716B">
        <w:rPr>
          <w:color w:val="auto"/>
          <w:sz w:val="28"/>
        </w:rPr>
        <w:t>missing</w:t>
      </w:r>
      <w:r w:rsidR="00D66D9B">
        <w:rPr>
          <w:color w:val="auto"/>
          <w:sz w:val="28"/>
        </w:rPr>
        <w:t xml:space="preserve"> Email, expire date</w:t>
      </w:r>
      <w:r w:rsidRPr="00A008AE">
        <w:rPr>
          <w:color w:val="auto"/>
          <w:sz w:val="28"/>
        </w:rPr>
        <w:t>?</w:t>
      </w:r>
    </w:p>
    <w:p w:rsidR="001C4C95" w:rsidRPr="00A008AE" w:rsidRDefault="001C4C95" w:rsidP="0086716B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 xml:space="preserve">Banners </w:t>
      </w:r>
      <w:r w:rsidR="0086716B">
        <w:rPr>
          <w:color w:val="auto"/>
          <w:sz w:val="28"/>
        </w:rPr>
        <w:t>d</w:t>
      </w:r>
      <w:r w:rsidR="0086716B" w:rsidRPr="0086716B">
        <w:rPr>
          <w:color w:val="auto"/>
          <w:sz w:val="28"/>
        </w:rPr>
        <w:t>epends on the categories? Are banners dependent on subpage? Banner links to news.</w:t>
      </w:r>
    </w:p>
    <w:p w:rsidR="001C4C95" w:rsidRPr="00A008AE" w:rsidRDefault="007914D5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Banners/Pop-ups have</w:t>
      </w:r>
      <w:r w:rsidR="00D66D9B">
        <w:rPr>
          <w:color w:val="auto"/>
          <w:sz w:val="28"/>
        </w:rPr>
        <w:t xml:space="preserve"> status</w:t>
      </w:r>
      <w:r w:rsidR="001C4C95" w:rsidRPr="00A008AE">
        <w:rPr>
          <w:color w:val="auto"/>
          <w:sz w:val="28"/>
        </w:rPr>
        <w:t xml:space="preserve">, </w:t>
      </w:r>
      <w:r>
        <w:rPr>
          <w:color w:val="auto"/>
          <w:sz w:val="28"/>
        </w:rPr>
        <w:t>images</w:t>
      </w:r>
      <w:r w:rsidR="001C4C95" w:rsidRPr="00A008AE">
        <w:rPr>
          <w:color w:val="auto"/>
          <w:sz w:val="28"/>
        </w:rPr>
        <w:t>, links</w:t>
      </w:r>
    </w:p>
    <w:p w:rsidR="001C4C95" w:rsidRPr="00A008AE" w:rsidRDefault="00DD4519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lastRenderedPageBreak/>
        <w:t>News: có Create date (hide</w:t>
      </w:r>
      <w:r w:rsidR="00D66D9B">
        <w:rPr>
          <w:color w:val="auto"/>
          <w:sz w:val="28"/>
        </w:rPr>
        <w:t>), Edit date (</w:t>
      </w:r>
      <w:r>
        <w:rPr>
          <w:color w:val="auto"/>
          <w:sz w:val="28"/>
        </w:rPr>
        <w:t>hide</w:t>
      </w:r>
      <w:r w:rsidR="00D66D9B">
        <w:rPr>
          <w:color w:val="auto"/>
          <w:sz w:val="28"/>
        </w:rPr>
        <w:t>), Public date (</w:t>
      </w:r>
      <w:r>
        <w:rPr>
          <w:color w:val="auto"/>
          <w:sz w:val="28"/>
        </w:rPr>
        <w:t>show</w:t>
      </w:r>
      <w:r w:rsidR="001C4C95" w:rsidRPr="00A008AE">
        <w:rPr>
          <w:color w:val="auto"/>
          <w:sz w:val="28"/>
        </w:rPr>
        <w:t>)</w:t>
      </w:r>
    </w:p>
    <w:p w:rsidR="001C4C95" w:rsidRPr="00A008AE" w:rsidRDefault="00D66D9B" w:rsidP="001C4C95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Students</w:t>
      </w:r>
      <w:r w:rsidR="00DD4519">
        <w:rPr>
          <w:color w:val="auto"/>
          <w:sz w:val="28"/>
        </w:rPr>
        <w:t>: have</w:t>
      </w:r>
      <w:r w:rsidR="001C4C95" w:rsidRPr="00A008AE">
        <w:rPr>
          <w:color w:val="auto"/>
          <w:sz w:val="28"/>
        </w:rPr>
        <w:t xml:space="preserve"> Email</w:t>
      </w:r>
    </w:p>
    <w:p w:rsidR="00A008AE" w:rsidRPr="00A008AE" w:rsidRDefault="00D66D9B" w:rsidP="00DD4519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QA: Có Email (</w:t>
      </w:r>
      <w:r w:rsidR="00DD4519" w:rsidRPr="00DD4519">
        <w:rPr>
          <w:color w:val="auto"/>
          <w:sz w:val="28"/>
        </w:rPr>
        <w:t>required</w:t>
      </w:r>
      <w:r>
        <w:rPr>
          <w:color w:val="auto"/>
          <w:sz w:val="28"/>
        </w:rPr>
        <w:t>), Question (</w:t>
      </w:r>
      <w:r w:rsidR="00DD4519" w:rsidRPr="00DD4519">
        <w:rPr>
          <w:color w:val="auto"/>
          <w:sz w:val="28"/>
        </w:rPr>
        <w:t>required</w:t>
      </w:r>
      <w:r>
        <w:rPr>
          <w:color w:val="auto"/>
          <w:sz w:val="28"/>
        </w:rPr>
        <w:t>), Status (</w:t>
      </w:r>
      <w:r w:rsidR="00DD4519" w:rsidRPr="00DD4519">
        <w:rPr>
          <w:color w:val="auto"/>
          <w:sz w:val="28"/>
        </w:rPr>
        <w:t>required</w:t>
      </w:r>
      <w:r>
        <w:rPr>
          <w:color w:val="auto"/>
          <w:sz w:val="28"/>
        </w:rPr>
        <w:t>)</w:t>
      </w:r>
      <w:r w:rsidR="00A008AE" w:rsidRPr="00A008AE">
        <w:rPr>
          <w:color w:val="auto"/>
          <w:sz w:val="28"/>
        </w:rPr>
        <w:t>, Name</w:t>
      </w:r>
      <w:r>
        <w:rPr>
          <w:color w:val="auto"/>
          <w:sz w:val="28"/>
        </w:rPr>
        <w:t xml:space="preserve"> (</w:t>
      </w:r>
      <w:r w:rsidR="00DD4519" w:rsidRPr="00DD4519">
        <w:rPr>
          <w:color w:val="auto"/>
          <w:sz w:val="28"/>
        </w:rPr>
        <w:t>optional</w:t>
      </w:r>
      <w:r>
        <w:rPr>
          <w:color w:val="auto"/>
          <w:sz w:val="28"/>
        </w:rPr>
        <w:t>),</w:t>
      </w:r>
      <w:r w:rsidRPr="00A008AE">
        <w:rPr>
          <w:color w:val="auto"/>
          <w:sz w:val="28"/>
        </w:rPr>
        <w:t xml:space="preserve"> Số</w:t>
      </w:r>
      <w:r w:rsidR="00A008AE" w:rsidRPr="00A008AE">
        <w:rPr>
          <w:color w:val="auto"/>
          <w:sz w:val="28"/>
        </w:rPr>
        <w:t xml:space="preserve"> điện thoạ</w:t>
      </w:r>
      <w:r>
        <w:rPr>
          <w:color w:val="auto"/>
          <w:sz w:val="28"/>
        </w:rPr>
        <w:t>i (</w:t>
      </w:r>
      <w:r w:rsidR="00DD4519" w:rsidRPr="00DD4519">
        <w:rPr>
          <w:color w:val="auto"/>
          <w:sz w:val="28"/>
        </w:rPr>
        <w:t>optional</w:t>
      </w:r>
      <w:r w:rsidR="00A008AE" w:rsidRPr="00A008AE">
        <w:rPr>
          <w:color w:val="auto"/>
          <w:sz w:val="28"/>
        </w:rPr>
        <w:t>)</w:t>
      </w:r>
    </w:p>
    <w:p w:rsidR="00A008AE" w:rsidRPr="00A008AE" w:rsidRDefault="00D66D9B" w:rsidP="00A008AE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Review Physical View</w:t>
      </w:r>
      <w:r w:rsidR="00A008AE" w:rsidRPr="00A008AE">
        <w:rPr>
          <w:color w:val="auto"/>
          <w:sz w:val="28"/>
        </w:rPr>
        <w:t>:</w:t>
      </w:r>
    </w:p>
    <w:p w:rsidR="00A008AE" w:rsidRPr="00A008AE" w:rsidRDefault="00D66D9B" w:rsidP="00DD4519">
      <w:pPr>
        <w:pStyle w:val="ListParagraph"/>
        <w:numPr>
          <w:ilvl w:val="1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Balancer</w:t>
      </w:r>
      <w:r w:rsidR="00A008AE" w:rsidRPr="00A008AE">
        <w:rPr>
          <w:color w:val="auto"/>
          <w:sz w:val="28"/>
        </w:rPr>
        <w:t xml:space="preserve">: </w:t>
      </w:r>
      <w:r w:rsidR="00DD4519" w:rsidRPr="00DD4519">
        <w:rPr>
          <w:color w:val="auto"/>
          <w:sz w:val="28"/>
        </w:rPr>
        <w:t>Only use when the server has the same function</w:t>
      </w:r>
    </w:p>
    <w:p w:rsidR="00A008AE" w:rsidRPr="00A008AE" w:rsidRDefault="00A008AE" w:rsidP="00A008AE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A008AE">
        <w:rPr>
          <w:color w:val="auto"/>
          <w:sz w:val="28"/>
        </w:rPr>
        <w:t>Mobile browser</w:t>
      </w:r>
    </w:p>
    <w:p w:rsidR="00867013" w:rsidRPr="006F7466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9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9"/>
    </w:p>
    <w:p w:rsidR="006F7466" w:rsidRPr="003879DA" w:rsidRDefault="003879DA" w:rsidP="003879DA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>
        <w:rPr>
          <w:rFonts w:cs="Times New Roman"/>
          <w:color w:val="auto"/>
          <w:sz w:val="28"/>
        </w:rPr>
        <w:t>Update documents</w:t>
      </w:r>
      <w:bookmarkStart w:id="10" w:name="_GoBack"/>
      <w:bookmarkEnd w:id="10"/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7DB" w:rsidRDefault="008167DB">
      <w:pPr>
        <w:spacing w:before="0" w:after="0" w:line="240" w:lineRule="auto"/>
      </w:pPr>
      <w:r>
        <w:separator/>
      </w:r>
    </w:p>
  </w:endnote>
  <w:endnote w:type="continuationSeparator" w:id="0">
    <w:p w:rsidR="008167DB" w:rsidRDefault="008167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9DA" w:rsidRPr="003879D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8167DB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812A1">
                                <w:rPr>
                                  <w:rFonts w:asciiTheme="majorHAnsi" w:hAnsiTheme="majorHAnsi"/>
                                </w:rPr>
                                <w:t>January 23,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8167D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812A1">
                          <w:rPr>
                            <w:rFonts w:asciiTheme="majorHAnsi" w:hAnsiTheme="majorHAnsi"/>
                          </w:rPr>
                          <w:t>January 23,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7DB" w:rsidRDefault="008167DB">
      <w:pPr>
        <w:spacing w:before="0" w:after="0" w:line="240" w:lineRule="auto"/>
      </w:pPr>
      <w:r>
        <w:separator/>
      </w:r>
    </w:p>
  </w:footnote>
  <w:footnote w:type="continuationSeparator" w:id="0">
    <w:p w:rsidR="008167DB" w:rsidRDefault="008167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8167DB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812A1">
          <w:rPr>
            <w:rFonts w:asciiTheme="majorHAnsi" w:eastAsiaTheme="majorEastAsia" w:hAnsiTheme="majorHAnsi" w:cstheme="majorBidi"/>
            <w:color w:val="FF3333"/>
            <w:szCs w:val="24"/>
          </w:rPr>
          <w:t>January 23,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85FA9"/>
    <w:rsid w:val="0019505A"/>
    <w:rsid w:val="001A1858"/>
    <w:rsid w:val="001A55A4"/>
    <w:rsid w:val="001C0255"/>
    <w:rsid w:val="001C15E3"/>
    <w:rsid w:val="001C4C95"/>
    <w:rsid w:val="001E2E88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615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474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879DA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568C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5D43EA"/>
    <w:rsid w:val="005E20FA"/>
    <w:rsid w:val="00606AD8"/>
    <w:rsid w:val="006076AB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914D5"/>
    <w:rsid w:val="007A1669"/>
    <w:rsid w:val="007A5402"/>
    <w:rsid w:val="007C1181"/>
    <w:rsid w:val="007D3F86"/>
    <w:rsid w:val="007D6528"/>
    <w:rsid w:val="007E0D90"/>
    <w:rsid w:val="00801F86"/>
    <w:rsid w:val="008167DB"/>
    <w:rsid w:val="00842089"/>
    <w:rsid w:val="00856B00"/>
    <w:rsid w:val="00860AEE"/>
    <w:rsid w:val="00863204"/>
    <w:rsid w:val="00867013"/>
    <w:rsid w:val="0086716B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46536"/>
    <w:rsid w:val="00A6191D"/>
    <w:rsid w:val="00A63BE6"/>
    <w:rsid w:val="00A661AC"/>
    <w:rsid w:val="00A8404E"/>
    <w:rsid w:val="00AA1C0D"/>
    <w:rsid w:val="00AA4C59"/>
    <w:rsid w:val="00AA754F"/>
    <w:rsid w:val="00AC6820"/>
    <w:rsid w:val="00AC7126"/>
    <w:rsid w:val="00AE2870"/>
    <w:rsid w:val="00AF67DA"/>
    <w:rsid w:val="00B177A4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25DC5"/>
    <w:rsid w:val="00D33529"/>
    <w:rsid w:val="00D37BC7"/>
    <w:rsid w:val="00D46782"/>
    <w:rsid w:val="00D54BE5"/>
    <w:rsid w:val="00D55F2A"/>
    <w:rsid w:val="00D567EE"/>
    <w:rsid w:val="00D63872"/>
    <w:rsid w:val="00D65011"/>
    <w:rsid w:val="00D66D9B"/>
    <w:rsid w:val="00D7472E"/>
    <w:rsid w:val="00D92BD7"/>
    <w:rsid w:val="00D943AD"/>
    <w:rsid w:val="00D953EB"/>
    <w:rsid w:val="00DA15AE"/>
    <w:rsid w:val="00DC2CC5"/>
    <w:rsid w:val="00DD4519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94105"/>
    <w:rsid w:val="00EA3511"/>
    <w:rsid w:val="00EB3B22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7F3D9A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13AA9-6BEF-4757-B1E4-3E4D649E3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168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25</cp:revision>
  <dcterms:created xsi:type="dcterms:W3CDTF">2016-11-02T05:18:00Z</dcterms:created>
  <dcterms:modified xsi:type="dcterms:W3CDTF">2017-05-27T17:26:00Z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