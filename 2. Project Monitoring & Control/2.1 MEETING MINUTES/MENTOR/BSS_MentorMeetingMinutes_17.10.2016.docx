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FA4CA6" w:rsidP="00FA4CA6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124223" cy="3561907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9777" cy="3565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FA4CA6" w:rsidRPr="00FA4CA6" w:rsidRDefault="00FA4CA6" w:rsidP="00FA4CA6"/>
        <w:p w:rsidR="002E3E8B" w:rsidRPr="00E763DB" w:rsidRDefault="009D7DAE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E763DB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E763DB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9D7DAE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FA4CA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83652726"/>
      <w:bookmarkEnd w:id="0"/>
      <w:bookmarkEnd w:id="1"/>
      <w:bookmarkEnd w:id="2"/>
      <w:bookmarkEnd w:id="3"/>
      <w:bookmarkEnd w:id="4"/>
      <w:r w:rsidRPr="00FA4CA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FA4CA6">
        <w:tc>
          <w:tcPr>
            <w:tcW w:w="2065" w:type="dxa"/>
            <w:shd w:val="clear" w:color="auto" w:fill="FF3333"/>
          </w:tcPr>
          <w:p w:rsidR="00554E70" w:rsidRPr="00FA4CA6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FA4CA6">
        <w:tc>
          <w:tcPr>
            <w:tcW w:w="2065" w:type="dxa"/>
          </w:tcPr>
          <w:p w:rsidR="00554E70" w:rsidRPr="00FA4CA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FA4CA6" w:rsidRDefault="00CF205A" w:rsidP="00A8404E">
            <w:pPr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17/10</w:t>
            </w:r>
            <w:r w:rsidR="00D05BE6" w:rsidRPr="00FA4CA6">
              <w:rPr>
                <w:rFonts w:cs="Times New Roman"/>
                <w:color w:val="auto"/>
                <w:sz w:val="28"/>
              </w:rPr>
              <w:t>/2017</w:t>
            </w:r>
          </w:p>
        </w:tc>
        <w:tc>
          <w:tcPr>
            <w:tcW w:w="4052" w:type="dxa"/>
          </w:tcPr>
          <w:p w:rsidR="00554E70" w:rsidRPr="00FA4CA6" w:rsidRDefault="00701DED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FA4CA6" w:rsidRDefault="00AE2870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sz w:val="32"/>
        </w:rPr>
      </w:sdtEndPr>
      <w:sdtContent>
        <w:p w:rsidR="00C814B8" w:rsidRPr="00E763DB" w:rsidRDefault="00C814B8">
          <w:pPr>
            <w:pStyle w:val="TOCHeading"/>
            <w:rPr>
              <w:rFonts w:ascii="Times New Roman" w:hAnsi="Times New Roman" w:cs="Times New Roman"/>
              <w:color w:val="FF3333"/>
              <w:sz w:val="32"/>
            </w:rPr>
          </w:pPr>
          <w:r w:rsidRPr="00E763DB">
            <w:rPr>
              <w:rFonts w:ascii="Times New Roman" w:hAnsi="Times New Roman" w:cs="Times New Roman"/>
              <w:color w:val="FF3333"/>
              <w:sz w:val="32"/>
            </w:rPr>
            <w:t>Table of Contents</w:t>
          </w:r>
        </w:p>
        <w:p w:rsidR="00FB26D3" w:rsidRPr="00522726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r w:rsidRPr="00522726">
            <w:rPr>
              <w:rFonts w:cs="Times New Roman"/>
              <w:color w:val="auto"/>
              <w:sz w:val="32"/>
            </w:rPr>
            <w:fldChar w:fldCharType="begin"/>
          </w:r>
          <w:r w:rsidRPr="00522726">
            <w:rPr>
              <w:rFonts w:cs="Times New Roman"/>
              <w:color w:val="auto"/>
              <w:sz w:val="32"/>
            </w:rPr>
            <w:instrText xml:space="preserve"> TOC \o "1-3" \h \z \u </w:instrText>
          </w:r>
          <w:r w:rsidRPr="00522726">
            <w:rPr>
              <w:rFonts w:cs="Times New Roman"/>
              <w:color w:val="auto"/>
              <w:sz w:val="32"/>
            </w:rPr>
            <w:fldChar w:fldCharType="separate"/>
          </w:r>
          <w:hyperlink w:anchor="_Toc483652726" w:history="1">
            <w:r w:rsidR="00FB26D3" w:rsidRPr="0052272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FB26D3" w:rsidRPr="00522726">
              <w:rPr>
                <w:webHidden/>
                <w:color w:val="auto"/>
                <w:sz w:val="28"/>
              </w:rPr>
              <w:tab/>
            </w:r>
            <w:r w:rsidR="00FB26D3" w:rsidRPr="00522726">
              <w:rPr>
                <w:webHidden/>
                <w:color w:val="auto"/>
                <w:sz w:val="28"/>
              </w:rPr>
              <w:fldChar w:fldCharType="begin"/>
            </w:r>
            <w:r w:rsidR="00FB26D3" w:rsidRPr="00522726">
              <w:rPr>
                <w:webHidden/>
                <w:color w:val="auto"/>
                <w:sz w:val="28"/>
              </w:rPr>
              <w:instrText xml:space="preserve"> PAGEREF _Toc483652726 \h </w:instrText>
            </w:r>
            <w:r w:rsidR="00FB26D3" w:rsidRPr="00522726">
              <w:rPr>
                <w:webHidden/>
                <w:color w:val="auto"/>
                <w:sz w:val="28"/>
              </w:rPr>
            </w:r>
            <w:r w:rsidR="00FB26D3" w:rsidRPr="00522726">
              <w:rPr>
                <w:webHidden/>
                <w:color w:val="auto"/>
                <w:sz w:val="28"/>
              </w:rPr>
              <w:fldChar w:fldCharType="separate"/>
            </w:r>
            <w:r w:rsidR="00FB26D3" w:rsidRPr="00522726">
              <w:rPr>
                <w:webHidden/>
                <w:color w:val="auto"/>
                <w:sz w:val="28"/>
              </w:rPr>
              <w:t>1</w:t>
            </w:r>
            <w:r w:rsidR="00FB26D3" w:rsidRPr="00522726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FB26D3" w:rsidRPr="00522726" w:rsidRDefault="009D7DAE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52727" w:history="1">
            <w:r w:rsidR="00FB26D3" w:rsidRPr="00522726">
              <w:rPr>
                <w:rStyle w:val="Hyperlink"/>
                <w:color w:val="auto"/>
                <w:sz w:val="28"/>
              </w:rPr>
              <w:t>I.</w:t>
            </w:r>
            <w:r w:rsidR="00FB26D3" w:rsidRPr="0052272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FB26D3" w:rsidRPr="00522726">
              <w:rPr>
                <w:rStyle w:val="Hyperlink"/>
                <w:color w:val="auto"/>
                <w:sz w:val="28"/>
              </w:rPr>
              <w:t>Purpose</w:t>
            </w:r>
            <w:r w:rsidR="00FB26D3" w:rsidRPr="00522726">
              <w:rPr>
                <w:webHidden/>
                <w:color w:val="auto"/>
                <w:sz w:val="28"/>
              </w:rPr>
              <w:tab/>
            </w:r>
            <w:r w:rsidR="00FB26D3" w:rsidRPr="00522726">
              <w:rPr>
                <w:webHidden/>
                <w:color w:val="auto"/>
                <w:sz w:val="28"/>
              </w:rPr>
              <w:fldChar w:fldCharType="begin"/>
            </w:r>
            <w:r w:rsidR="00FB26D3" w:rsidRPr="00522726">
              <w:rPr>
                <w:webHidden/>
                <w:color w:val="auto"/>
                <w:sz w:val="28"/>
              </w:rPr>
              <w:instrText xml:space="preserve"> PAGEREF _Toc483652727 \h </w:instrText>
            </w:r>
            <w:r w:rsidR="00FB26D3" w:rsidRPr="00522726">
              <w:rPr>
                <w:webHidden/>
                <w:color w:val="auto"/>
                <w:sz w:val="28"/>
              </w:rPr>
            </w:r>
            <w:r w:rsidR="00FB26D3" w:rsidRPr="00522726">
              <w:rPr>
                <w:webHidden/>
                <w:color w:val="auto"/>
                <w:sz w:val="28"/>
              </w:rPr>
              <w:fldChar w:fldCharType="separate"/>
            </w:r>
            <w:r w:rsidR="00FB26D3" w:rsidRPr="00522726">
              <w:rPr>
                <w:webHidden/>
                <w:color w:val="auto"/>
                <w:sz w:val="28"/>
              </w:rPr>
              <w:t>3</w:t>
            </w:r>
            <w:r w:rsidR="00FB26D3" w:rsidRPr="00522726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FB26D3" w:rsidRPr="00522726" w:rsidRDefault="009D7DAE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52728" w:history="1">
            <w:r w:rsidR="00FB26D3" w:rsidRPr="0052272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FB26D3" w:rsidRPr="0052272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31417C" w:rsidRPr="00522726">
              <w:rPr>
                <w:rStyle w:val="Hyperlink"/>
                <w:color w:val="auto"/>
                <w:sz w:val="28"/>
              </w:rPr>
              <w:t>P</w:t>
            </w:r>
            <w:r w:rsidR="00FB26D3" w:rsidRPr="00522726">
              <w:rPr>
                <w:rStyle w:val="Hyperlink"/>
                <w:color w:val="auto"/>
                <w:sz w:val="28"/>
              </w:rPr>
              <w:t>articipant in meeting</w:t>
            </w:r>
            <w:r w:rsidR="00FB26D3" w:rsidRPr="00522726">
              <w:rPr>
                <w:webHidden/>
                <w:color w:val="auto"/>
                <w:sz w:val="28"/>
              </w:rPr>
              <w:tab/>
            </w:r>
            <w:r w:rsidR="00FB26D3" w:rsidRPr="00522726">
              <w:rPr>
                <w:webHidden/>
                <w:color w:val="auto"/>
                <w:sz w:val="28"/>
              </w:rPr>
              <w:fldChar w:fldCharType="begin"/>
            </w:r>
            <w:r w:rsidR="00FB26D3" w:rsidRPr="00522726">
              <w:rPr>
                <w:webHidden/>
                <w:color w:val="auto"/>
                <w:sz w:val="28"/>
              </w:rPr>
              <w:instrText xml:space="preserve"> PAGEREF _Toc483652728 \h </w:instrText>
            </w:r>
            <w:r w:rsidR="00FB26D3" w:rsidRPr="00522726">
              <w:rPr>
                <w:webHidden/>
                <w:color w:val="auto"/>
                <w:sz w:val="28"/>
              </w:rPr>
            </w:r>
            <w:r w:rsidR="00FB26D3" w:rsidRPr="00522726">
              <w:rPr>
                <w:webHidden/>
                <w:color w:val="auto"/>
                <w:sz w:val="28"/>
              </w:rPr>
              <w:fldChar w:fldCharType="separate"/>
            </w:r>
            <w:r w:rsidR="00FB26D3" w:rsidRPr="00522726">
              <w:rPr>
                <w:webHidden/>
                <w:color w:val="auto"/>
                <w:sz w:val="28"/>
              </w:rPr>
              <w:t>3</w:t>
            </w:r>
            <w:r w:rsidR="00FB26D3" w:rsidRPr="00522726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FB26D3" w:rsidRPr="00522726" w:rsidRDefault="009D7DAE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52729" w:history="1">
            <w:r w:rsidR="00FB26D3" w:rsidRPr="00522726">
              <w:rPr>
                <w:rStyle w:val="Hyperlink"/>
                <w:color w:val="auto"/>
                <w:sz w:val="28"/>
              </w:rPr>
              <w:t>III.</w:t>
            </w:r>
            <w:r w:rsidR="00FB26D3" w:rsidRPr="0052272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FB26D3" w:rsidRPr="00522726">
              <w:rPr>
                <w:rStyle w:val="Hyperlink"/>
                <w:color w:val="auto"/>
                <w:sz w:val="28"/>
              </w:rPr>
              <w:t>Content of meeting</w:t>
            </w:r>
            <w:r w:rsidR="00FB26D3" w:rsidRPr="00522726">
              <w:rPr>
                <w:webHidden/>
                <w:color w:val="auto"/>
                <w:sz w:val="28"/>
              </w:rPr>
              <w:tab/>
            </w:r>
            <w:r w:rsidR="00FB26D3" w:rsidRPr="00522726">
              <w:rPr>
                <w:webHidden/>
                <w:color w:val="auto"/>
                <w:sz w:val="28"/>
              </w:rPr>
              <w:fldChar w:fldCharType="begin"/>
            </w:r>
            <w:r w:rsidR="00FB26D3" w:rsidRPr="00522726">
              <w:rPr>
                <w:webHidden/>
                <w:color w:val="auto"/>
                <w:sz w:val="28"/>
              </w:rPr>
              <w:instrText xml:space="preserve"> PAGEREF _Toc483652729 \h </w:instrText>
            </w:r>
            <w:r w:rsidR="00FB26D3" w:rsidRPr="00522726">
              <w:rPr>
                <w:webHidden/>
                <w:color w:val="auto"/>
                <w:sz w:val="28"/>
              </w:rPr>
            </w:r>
            <w:r w:rsidR="00FB26D3" w:rsidRPr="00522726">
              <w:rPr>
                <w:webHidden/>
                <w:color w:val="auto"/>
                <w:sz w:val="28"/>
              </w:rPr>
              <w:fldChar w:fldCharType="separate"/>
            </w:r>
            <w:r w:rsidR="00FB26D3" w:rsidRPr="00522726">
              <w:rPr>
                <w:webHidden/>
                <w:color w:val="auto"/>
                <w:sz w:val="28"/>
              </w:rPr>
              <w:t>3</w:t>
            </w:r>
            <w:r w:rsidR="00FB26D3" w:rsidRPr="00522726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FB26D3" w:rsidRPr="00522726" w:rsidRDefault="009D7DAE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52730" w:history="1">
            <w:r w:rsidR="00FB26D3" w:rsidRPr="00522726">
              <w:rPr>
                <w:rStyle w:val="Hyperlink"/>
                <w:color w:val="auto"/>
                <w:sz w:val="28"/>
              </w:rPr>
              <w:t>IV.</w:t>
            </w:r>
            <w:r w:rsidR="00FB26D3" w:rsidRPr="0052272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FB26D3" w:rsidRPr="00522726">
              <w:rPr>
                <w:rStyle w:val="Hyperlink"/>
                <w:color w:val="auto"/>
                <w:sz w:val="28"/>
              </w:rPr>
              <w:t>To do task</w:t>
            </w:r>
            <w:r w:rsidR="00FB26D3" w:rsidRPr="00522726">
              <w:rPr>
                <w:webHidden/>
                <w:color w:val="auto"/>
                <w:sz w:val="28"/>
              </w:rPr>
              <w:tab/>
            </w:r>
            <w:r w:rsidR="00FB26D3" w:rsidRPr="00522726">
              <w:rPr>
                <w:webHidden/>
                <w:color w:val="auto"/>
                <w:sz w:val="28"/>
              </w:rPr>
              <w:fldChar w:fldCharType="begin"/>
            </w:r>
            <w:r w:rsidR="00FB26D3" w:rsidRPr="00522726">
              <w:rPr>
                <w:webHidden/>
                <w:color w:val="auto"/>
                <w:sz w:val="28"/>
              </w:rPr>
              <w:instrText xml:space="preserve"> PAGEREF _Toc483652730 \h </w:instrText>
            </w:r>
            <w:r w:rsidR="00FB26D3" w:rsidRPr="00522726">
              <w:rPr>
                <w:webHidden/>
                <w:color w:val="auto"/>
                <w:sz w:val="28"/>
              </w:rPr>
            </w:r>
            <w:r w:rsidR="00FB26D3" w:rsidRPr="00522726">
              <w:rPr>
                <w:webHidden/>
                <w:color w:val="auto"/>
                <w:sz w:val="28"/>
              </w:rPr>
              <w:fldChar w:fldCharType="separate"/>
            </w:r>
            <w:r w:rsidR="00FB26D3" w:rsidRPr="00522726">
              <w:rPr>
                <w:webHidden/>
                <w:color w:val="auto"/>
                <w:sz w:val="28"/>
              </w:rPr>
              <w:t>4</w:t>
            </w:r>
            <w:r w:rsidR="00FB26D3" w:rsidRPr="00522726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522726" w:rsidRDefault="00C814B8">
          <w:pPr>
            <w:rPr>
              <w:rFonts w:cs="Times New Roman"/>
              <w:color w:val="auto"/>
              <w:sz w:val="28"/>
            </w:rPr>
          </w:pPr>
          <w:r w:rsidRPr="00522726">
            <w:rPr>
              <w:rFonts w:cs="Times New Roman"/>
              <w:b/>
              <w:bCs/>
              <w:noProof/>
              <w:color w:val="auto"/>
              <w:sz w:val="32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bookmarkStart w:id="6" w:name="_GoBack"/>
      <w:bookmarkEnd w:id="6"/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351"/>
        <w:gridCol w:w="1368"/>
        <w:gridCol w:w="1216"/>
        <w:gridCol w:w="1247"/>
        <w:gridCol w:w="2200"/>
      </w:tblGrid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E763DB" w:rsidRDefault="008C1BA5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E763DB" w:rsidRDefault="008C1BA5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Campus 1 VLU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E763DB" w:rsidRDefault="008C1BA5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17/10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E763DB" w:rsidRDefault="008C1BA5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13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  <w:tc>
          <w:tcPr>
            <w:tcW w:w="1249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E763DB" w:rsidRDefault="008C1BA5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15</w:t>
            </w:r>
            <w:r w:rsidR="0098580C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</w:tr>
    </w:tbl>
    <w:p w:rsidR="00867013" w:rsidRPr="00E763DB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7" w:name="_Toc483652727"/>
      <w:r w:rsidRPr="00E763DB">
        <w:rPr>
          <w:noProof/>
          <w:color w:val="FF3333"/>
          <w:sz w:val="36"/>
          <w:szCs w:val="36"/>
        </w:rPr>
        <w:t>Purpose</w:t>
      </w:r>
      <w:bookmarkEnd w:id="7"/>
    </w:p>
    <w:p w:rsidR="00BA49E3" w:rsidRPr="00E763DB" w:rsidRDefault="00BA49E3" w:rsidP="00BA49E3">
      <w:pPr>
        <w:ind w:right="54"/>
        <w:rPr>
          <w:color w:val="auto"/>
          <w:sz w:val="28"/>
          <w:szCs w:val="28"/>
          <w:lang w:val="vi-VN"/>
        </w:rPr>
      </w:pPr>
      <w:r w:rsidRPr="00E763DB">
        <w:rPr>
          <w:color w:val="auto"/>
          <w:sz w:val="28"/>
          <w:szCs w:val="28"/>
        </w:rPr>
        <w:t>Discuss about Capstone Project</w:t>
      </w:r>
    </w:p>
    <w:p w:rsidR="00BA49E3" w:rsidRPr="00E763DB" w:rsidRDefault="00BA49E3" w:rsidP="00BA49E3">
      <w:pPr>
        <w:ind w:right="54"/>
        <w:rPr>
          <w:color w:val="auto"/>
          <w:sz w:val="28"/>
          <w:szCs w:val="28"/>
          <w:lang w:val="vi-VN"/>
        </w:rPr>
      </w:pPr>
      <w:r w:rsidRPr="00E763DB">
        <w:rPr>
          <w:color w:val="auto"/>
          <w:sz w:val="28"/>
          <w:szCs w:val="28"/>
        </w:rPr>
        <w:t>Review requirement, schedule, technical</w:t>
      </w:r>
    </w:p>
    <w:p w:rsidR="00867013" w:rsidRPr="00E763DB" w:rsidRDefault="00BA49E3" w:rsidP="00880B65">
      <w:pPr>
        <w:pStyle w:val="Heading1"/>
        <w:numPr>
          <w:ilvl w:val="0"/>
          <w:numId w:val="37"/>
        </w:numPr>
        <w:rPr>
          <w:rFonts w:cs="Times New Roman"/>
          <w:noProof/>
          <w:color w:val="FF3333"/>
          <w:sz w:val="36"/>
          <w:szCs w:val="36"/>
          <w:lang w:val="vi-VN"/>
        </w:rPr>
      </w:pPr>
      <w:bookmarkStart w:id="8" w:name="_Toc483652728"/>
      <w:r w:rsidRPr="00E763DB">
        <w:rPr>
          <w:color w:val="FF3333"/>
          <w:sz w:val="36"/>
          <w:szCs w:val="36"/>
        </w:rPr>
        <w:t>participant in meeting</w:t>
      </w:r>
      <w:bookmarkEnd w:id="8"/>
    </w:p>
    <w:p w:rsidR="00BE0FB8" w:rsidRPr="00E763DB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noProof/>
          <w:color w:val="auto"/>
          <w:sz w:val="28"/>
          <w:szCs w:val="28"/>
        </w:rPr>
        <w:t xml:space="preserve">Mentor </w:t>
      </w:r>
      <w:r w:rsidR="00CF205A">
        <w:rPr>
          <w:rFonts w:cs="Times New Roman"/>
          <w:noProof/>
          <w:color w:val="auto"/>
          <w:sz w:val="28"/>
          <w:szCs w:val="28"/>
        </w:rPr>
        <w:t>Lê Sĩ Phú</w:t>
      </w:r>
    </w:p>
    <w:p w:rsidR="00BA49E3" w:rsidRPr="00E763DB" w:rsidRDefault="008C1BA5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r w:rsidR="00BA49E3" w:rsidRPr="00E763DB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Đoàn Anh Minh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Trần Xuân Hải</w:t>
      </w:r>
    </w:p>
    <w:p w:rsidR="00BA49E3" w:rsidRDefault="00BA49E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Xuân Thái Hiền</w:t>
      </w:r>
    </w:p>
    <w:p w:rsidR="008C1BA5" w:rsidRDefault="008C1BA5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Anh Khởi</w:t>
      </w:r>
    </w:p>
    <w:p w:rsidR="00BA49E3" w:rsidRPr="00E763DB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</w:rPr>
      </w:pPr>
      <w:bookmarkStart w:id="9" w:name="_Toc483652729"/>
      <w:r w:rsidRPr="00E763DB">
        <w:rPr>
          <w:noProof/>
          <w:color w:val="FF3333"/>
        </w:rPr>
        <w:t>Content of meeting</w:t>
      </w:r>
      <w:bookmarkEnd w:id="9"/>
    </w:p>
    <w:p w:rsidR="00CF205A" w:rsidRPr="00CF205A" w:rsidRDefault="00CF205A" w:rsidP="00CF205A">
      <w:pPr>
        <w:ind w:left="360"/>
        <w:rPr>
          <w:rStyle w:val="shorttext"/>
          <w:color w:val="auto"/>
          <w:sz w:val="28"/>
          <w:szCs w:val="28"/>
          <w:lang w:val="en"/>
        </w:rPr>
      </w:pPr>
      <w:r w:rsidRPr="00CF205A">
        <w:rPr>
          <w:color w:val="auto"/>
          <w:sz w:val="28"/>
          <w:szCs w:val="28"/>
        </w:rPr>
        <w:t xml:space="preserve">- </w:t>
      </w:r>
      <w:r w:rsidRPr="00CF205A">
        <w:rPr>
          <w:rStyle w:val="shorttext"/>
          <w:color w:val="auto"/>
          <w:sz w:val="28"/>
          <w:szCs w:val="28"/>
          <w:lang w:val="en"/>
        </w:rPr>
        <w:t>Decide time and place of training</w:t>
      </w:r>
    </w:p>
    <w:p w:rsidR="00CF205A" w:rsidRPr="00CF205A" w:rsidRDefault="00CF205A" w:rsidP="00CF205A">
      <w:pPr>
        <w:ind w:left="360"/>
        <w:rPr>
          <w:rStyle w:val="shorttext"/>
          <w:color w:val="auto"/>
          <w:sz w:val="28"/>
          <w:szCs w:val="28"/>
          <w:lang w:val="en"/>
        </w:rPr>
      </w:pPr>
      <w:r w:rsidRPr="00CF205A">
        <w:rPr>
          <w:rStyle w:val="shorttext"/>
          <w:color w:val="auto"/>
          <w:sz w:val="28"/>
          <w:szCs w:val="28"/>
          <w:lang w:val="en"/>
        </w:rPr>
        <w:t>- Discuss about Front-end , back-end of topic</w:t>
      </w:r>
    </w:p>
    <w:p w:rsidR="00CF205A" w:rsidRPr="00CF205A" w:rsidRDefault="00CF205A" w:rsidP="00CF205A">
      <w:pPr>
        <w:ind w:left="360"/>
        <w:rPr>
          <w:rStyle w:val="shorttext"/>
          <w:color w:val="auto"/>
          <w:sz w:val="28"/>
          <w:szCs w:val="28"/>
          <w:lang w:val="en"/>
        </w:rPr>
      </w:pPr>
      <w:r w:rsidRPr="00CF205A">
        <w:rPr>
          <w:rStyle w:val="shorttext"/>
          <w:color w:val="auto"/>
          <w:sz w:val="28"/>
          <w:szCs w:val="28"/>
          <w:lang w:val="en"/>
        </w:rPr>
        <w:t>- Mentor advise to deal with customer about Meteor</w:t>
      </w:r>
    </w:p>
    <w:p w:rsidR="00CF205A" w:rsidRPr="00CF205A" w:rsidRDefault="00CF205A" w:rsidP="00CF205A">
      <w:pPr>
        <w:ind w:left="360"/>
        <w:rPr>
          <w:rStyle w:val="shorttext"/>
          <w:color w:val="auto"/>
          <w:sz w:val="28"/>
          <w:szCs w:val="28"/>
          <w:lang w:val="en"/>
        </w:rPr>
      </w:pPr>
      <w:r w:rsidRPr="00CF205A">
        <w:rPr>
          <w:rStyle w:val="shorttext"/>
          <w:color w:val="auto"/>
          <w:sz w:val="28"/>
          <w:szCs w:val="28"/>
          <w:lang w:val="en"/>
        </w:rPr>
        <w:t>- Mentor introduce about Nodejs , MongoDB</w:t>
      </w:r>
    </w:p>
    <w:p w:rsidR="00CF205A" w:rsidRPr="00CF205A" w:rsidRDefault="00CF205A" w:rsidP="00CF205A">
      <w:pPr>
        <w:ind w:left="360"/>
        <w:rPr>
          <w:color w:val="auto"/>
          <w:sz w:val="28"/>
          <w:szCs w:val="28"/>
        </w:rPr>
      </w:pPr>
      <w:r w:rsidRPr="00CF205A">
        <w:rPr>
          <w:rStyle w:val="shorttext"/>
          <w:color w:val="auto"/>
          <w:sz w:val="28"/>
          <w:szCs w:val="28"/>
          <w:lang w:val="en"/>
        </w:rPr>
        <w:t>- Mentor advise to research about Database to apply MongoDB , AngularJS</w:t>
      </w:r>
    </w:p>
    <w:p w:rsidR="00867013" w:rsidRPr="00E763DB" w:rsidRDefault="0086701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</w:p>
    <w:p w:rsidR="00867013" w:rsidRPr="00E763DB" w:rsidRDefault="00E763DB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10" w:name="_Toc483652730"/>
      <w:r w:rsidRPr="00E763DB">
        <w:rPr>
          <w:noProof/>
          <w:color w:val="FF3333"/>
          <w:sz w:val="36"/>
          <w:szCs w:val="36"/>
        </w:rPr>
        <w:lastRenderedPageBreak/>
        <w:t>To do task</w:t>
      </w:r>
      <w:bookmarkEnd w:id="10"/>
    </w:p>
    <w:p w:rsidR="00E763DB" w:rsidRPr="00CF205A" w:rsidRDefault="00CF205A" w:rsidP="00CF205A">
      <w:pPr>
        <w:pStyle w:val="ListParagraph"/>
        <w:numPr>
          <w:ilvl w:val="0"/>
          <w:numId w:val="38"/>
        </w:numPr>
        <w:shd w:val="clear" w:color="auto" w:fill="FFFFFF" w:themeFill="background1"/>
      </w:pPr>
      <w:r>
        <w:rPr>
          <w:rFonts w:cs="Times New Roman"/>
          <w:color w:val="auto"/>
          <w:sz w:val="28"/>
          <w:szCs w:val="28"/>
        </w:rPr>
        <w:t>Write Project Charter</w:t>
      </w:r>
    </w:p>
    <w:p w:rsidR="00CF205A" w:rsidRPr="00CF205A" w:rsidRDefault="00CF205A" w:rsidP="00CF205A">
      <w:pPr>
        <w:pStyle w:val="ListParagraph"/>
        <w:numPr>
          <w:ilvl w:val="0"/>
          <w:numId w:val="38"/>
        </w:numPr>
        <w:shd w:val="clear" w:color="auto" w:fill="FFFFFF" w:themeFill="background1"/>
      </w:pPr>
      <w:r>
        <w:rPr>
          <w:rFonts w:cs="Times New Roman"/>
          <w:color w:val="auto"/>
          <w:sz w:val="28"/>
          <w:szCs w:val="28"/>
        </w:rPr>
        <w:t>Write Master Plan</w:t>
      </w:r>
    </w:p>
    <w:p w:rsidR="00CF205A" w:rsidRPr="00CF205A" w:rsidRDefault="00CF205A" w:rsidP="00CF205A">
      <w:pPr>
        <w:pStyle w:val="ListParagraph"/>
        <w:numPr>
          <w:ilvl w:val="0"/>
          <w:numId w:val="38"/>
        </w:numPr>
        <w:shd w:val="clear" w:color="auto" w:fill="FFFFFF" w:themeFill="background1"/>
        <w:rPr>
          <w:color w:val="auto"/>
        </w:rPr>
      </w:pPr>
      <w:r w:rsidRPr="00CF205A">
        <w:rPr>
          <w:rStyle w:val="shorttext"/>
          <w:color w:val="auto"/>
          <w:sz w:val="28"/>
          <w:szCs w:val="28"/>
          <w:lang w:val="en"/>
        </w:rPr>
        <w:t>Learn software development ( NodeJS , MongoDB , AngularJS … )</w:t>
      </w: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DAE" w:rsidRDefault="009D7DAE">
      <w:pPr>
        <w:spacing w:before="0" w:after="0" w:line="240" w:lineRule="auto"/>
      </w:pPr>
      <w:r>
        <w:separator/>
      </w:r>
    </w:p>
  </w:endnote>
  <w:endnote w:type="continuationSeparator" w:id="0">
    <w:p w:rsidR="009D7DAE" w:rsidRDefault="009D7D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726" w:rsidRPr="00522726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9D7DAE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F205A">
                                <w:rPr>
                                  <w:rFonts w:asciiTheme="majorHAnsi" w:hAnsiTheme="majorHAnsi"/>
                                </w:rPr>
                                <w:t>October 17,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9D7DAE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1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F205A">
                          <w:rPr>
                            <w:rFonts w:asciiTheme="majorHAnsi" w:hAnsiTheme="majorHAnsi"/>
                          </w:rPr>
                          <w:t>October 17,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DAE" w:rsidRDefault="009D7DAE">
      <w:pPr>
        <w:spacing w:before="0" w:after="0" w:line="240" w:lineRule="auto"/>
      </w:pPr>
      <w:r>
        <w:separator/>
      </w:r>
    </w:p>
  </w:footnote>
  <w:footnote w:type="continuationSeparator" w:id="0">
    <w:p w:rsidR="009D7DAE" w:rsidRDefault="009D7D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FA4CA6" w:rsidRDefault="009D7DAE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FA4CA6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17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CF205A">
          <w:rPr>
            <w:rFonts w:asciiTheme="majorHAnsi" w:eastAsiaTheme="majorEastAsia" w:hAnsiTheme="majorHAnsi" w:cstheme="majorBidi"/>
            <w:color w:val="FF3333"/>
            <w:szCs w:val="24"/>
          </w:rPr>
          <w:t>October 17,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6105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1F2CD1"/>
    <w:rsid w:val="00211A03"/>
    <w:rsid w:val="00214721"/>
    <w:rsid w:val="002163EE"/>
    <w:rsid w:val="002167CE"/>
    <w:rsid w:val="00216CCD"/>
    <w:rsid w:val="00220DE5"/>
    <w:rsid w:val="002318F2"/>
    <w:rsid w:val="002360A4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1417C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55FC7"/>
    <w:rsid w:val="0046317A"/>
    <w:rsid w:val="00465033"/>
    <w:rsid w:val="00466645"/>
    <w:rsid w:val="00482B91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22726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C1BA5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8580C"/>
    <w:rsid w:val="00990D25"/>
    <w:rsid w:val="00994FE7"/>
    <w:rsid w:val="009974BE"/>
    <w:rsid w:val="009B69FD"/>
    <w:rsid w:val="009C2C14"/>
    <w:rsid w:val="009D32C3"/>
    <w:rsid w:val="009D7DAE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CF205A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67A1E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4CA6"/>
    <w:rsid w:val="00FA5837"/>
    <w:rsid w:val="00FB26D3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5C3F2-6AC3-4FE7-9A3B-CCF40F876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39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15</cp:revision>
  <dcterms:created xsi:type="dcterms:W3CDTF">2016-11-02T05:18:00Z</dcterms:created>
  <dcterms:modified xsi:type="dcterms:W3CDTF">2017-05-27T17:10:00Z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