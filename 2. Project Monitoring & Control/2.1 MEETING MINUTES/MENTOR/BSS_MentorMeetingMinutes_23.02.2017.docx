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FA4CA6" w:rsidP="00FA4CA6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124223" cy="356190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9777" cy="3565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FA4CA6" w:rsidRPr="00FA4CA6" w:rsidRDefault="00FA4CA6" w:rsidP="00FA4CA6"/>
        <w:p w:rsidR="002E3E8B" w:rsidRPr="00E763DB" w:rsidRDefault="009462FE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9462FE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FA4CA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3656777"/>
      <w:bookmarkEnd w:id="0"/>
      <w:bookmarkEnd w:id="1"/>
      <w:bookmarkEnd w:id="2"/>
      <w:bookmarkEnd w:id="3"/>
      <w:bookmarkEnd w:id="4"/>
      <w:r w:rsidRPr="00FA4CA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FA4CA6">
        <w:tc>
          <w:tcPr>
            <w:tcW w:w="2065" w:type="dxa"/>
            <w:shd w:val="clear" w:color="auto" w:fill="FF3333"/>
          </w:tcPr>
          <w:p w:rsidR="00554E70" w:rsidRPr="00FA4CA6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FA4CA6">
        <w:tc>
          <w:tcPr>
            <w:tcW w:w="2065" w:type="dxa"/>
          </w:tcPr>
          <w:p w:rsidR="00554E70" w:rsidRPr="00FA4CA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FA4CA6" w:rsidRDefault="00C80415" w:rsidP="00A8404E">
            <w:pPr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23</w:t>
            </w:r>
            <w:r w:rsidR="00FD614C">
              <w:rPr>
                <w:rFonts w:cs="Times New Roman"/>
                <w:color w:val="auto"/>
                <w:sz w:val="28"/>
              </w:rPr>
              <w:t>/02</w:t>
            </w:r>
            <w:r w:rsidR="00D05BE6" w:rsidRPr="00FA4CA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FA4CA6" w:rsidRDefault="00701DED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FA4CA6" w:rsidRDefault="00AE2870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E763DB" w:rsidRDefault="00C814B8">
          <w:pPr>
            <w:pStyle w:val="TOCHeading"/>
            <w:rPr>
              <w:rFonts w:ascii="Times New Roman" w:hAnsi="Times New Roman" w:cs="Times New Roman"/>
              <w:color w:val="FF3333"/>
              <w:sz w:val="32"/>
            </w:rPr>
          </w:pPr>
          <w:r w:rsidRPr="00E763DB">
            <w:rPr>
              <w:rFonts w:ascii="Times New Roman" w:hAnsi="Times New Roman" w:cs="Times New Roman"/>
              <w:color w:val="FF3333"/>
              <w:sz w:val="32"/>
            </w:rPr>
            <w:t>Table of Contents</w:t>
          </w:r>
        </w:p>
        <w:p w:rsidR="002C1572" w:rsidRPr="00B3120F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BE0FB8">
            <w:rPr>
              <w:rFonts w:cs="Times New Roman"/>
              <w:sz w:val="28"/>
            </w:rPr>
            <w:fldChar w:fldCharType="begin"/>
          </w:r>
          <w:r w:rsidRPr="00BE0FB8">
            <w:rPr>
              <w:rFonts w:cs="Times New Roman"/>
              <w:sz w:val="28"/>
            </w:rPr>
            <w:instrText xml:space="preserve"> TOC \o "1-3" \h \z \u </w:instrText>
          </w:r>
          <w:r w:rsidRPr="00BE0FB8">
            <w:rPr>
              <w:rFonts w:cs="Times New Roman"/>
              <w:sz w:val="28"/>
            </w:rPr>
            <w:fldChar w:fldCharType="separate"/>
          </w:r>
          <w:hyperlink w:anchor="_Toc483656777" w:history="1">
            <w:r w:rsidR="002C1572" w:rsidRPr="00B3120F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2C1572" w:rsidRPr="00B3120F">
              <w:rPr>
                <w:webHidden/>
                <w:color w:val="auto"/>
                <w:sz w:val="28"/>
              </w:rPr>
              <w:tab/>
            </w:r>
            <w:r w:rsidR="002C1572" w:rsidRPr="00B3120F">
              <w:rPr>
                <w:webHidden/>
                <w:color w:val="auto"/>
                <w:sz w:val="28"/>
              </w:rPr>
              <w:fldChar w:fldCharType="begin"/>
            </w:r>
            <w:r w:rsidR="002C1572" w:rsidRPr="00B3120F">
              <w:rPr>
                <w:webHidden/>
                <w:color w:val="auto"/>
                <w:sz w:val="28"/>
              </w:rPr>
              <w:instrText xml:space="preserve"> PAGEREF _Toc483656777 \h </w:instrText>
            </w:r>
            <w:r w:rsidR="002C1572" w:rsidRPr="00B3120F">
              <w:rPr>
                <w:webHidden/>
                <w:color w:val="auto"/>
                <w:sz w:val="28"/>
              </w:rPr>
            </w:r>
            <w:r w:rsidR="002C1572" w:rsidRPr="00B3120F">
              <w:rPr>
                <w:webHidden/>
                <w:color w:val="auto"/>
                <w:sz w:val="28"/>
              </w:rPr>
              <w:fldChar w:fldCharType="separate"/>
            </w:r>
            <w:r w:rsidR="002C1572" w:rsidRPr="00B3120F">
              <w:rPr>
                <w:webHidden/>
                <w:color w:val="auto"/>
                <w:sz w:val="28"/>
              </w:rPr>
              <w:t>1</w:t>
            </w:r>
            <w:r w:rsidR="002C1572" w:rsidRPr="00B3120F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2C1572" w:rsidRPr="00B3120F" w:rsidRDefault="009462F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6778" w:history="1">
            <w:r w:rsidR="002C1572" w:rsidRPr="00B3120F">
              <w:rPr>
                <w:rStyle w:val="Hyperlink"/>
                <w:color w:val="auto"/>
                <w:sz w:val="28"/>
              </w:rPr>
              <w:t>I.</w:t>
            </w:r>
            <w:r w:rsidR="002C1572" w:rsidRPr="00B3120F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2C1572" w:rsidRPr="00B3120F">
              <w:rPr>
                <w:rStyle w:val="Hyperlink"/>
                <w:color w:val="auto"/>
                <w:sz w:val="28"/>
              </w:rPr>
              <w:t>Purpose</w:t>
            </w:r>
            <w:r w:rsidR="002C1572" w:rsidRPr="00B3120F">
              <w:rPr>
                <w:webHidden/>
                <w:color w:val="auto"/>
                <w:sz w:val="28"/>
              </w:rPr>
              <w:tab/>
            </w:r>
            <w:r w:rsidR="002C1572" w:rsidRPr="00B3120F">
              <w:rPr>
                <w:webHidden/>
                <w:color w:val="auto"/>
                <w:sz w:val="28"/>
              </w:rPr>
              <w:fldChar w:fldCharType="begin"/>
            </w:r>
            <w:r w:rsidR="002C1572" w:rsidRPr="00B3120F">
              <w:rPr>
                <w:webHidden/>
                <w:color w:val="auto"/>
                <w:sz w:val="28"/>
              </w:rPr>
              <w:instrText xml:space="preserve"> PAGEREF _Toc483656778 \h </w:instrText>
            </w:r>
            <w:r w:rsidR="002C1572" w:rsidRPr="00B3120F">
              <w:rPr>
                <w:webHidden/>
                <w:color w:val="auto"/>
                <w:sz w:val="28"/>
              </w:rPr>
            </w:r>
            <w:r w:rsidR="002C1572" w:rsidRPr="00B3120F">
              <w:rPr>
                <w:webHidden/>
                <w:color w:val="auto"/>
                <w:sz w:val="28"/>
              </w:rPr>
              <w:fldChar w:fldCharType="separate"/>
            </w:r>
            <w:r w:rsidR="002C1572" w:rsidRPr="00B3120F">
              <w:rPr>
                <w:webHidden/>
                <w:color w:val="auto"/>
                <w:sz w:val="28"/>
              </w:rPr>
              <w:t>3</w:t>
            </w:r>
            <w:r w:rsidR="002C1572" w:rsidRPr="00B3120F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2C1572" w:rsidRPr="00B3120F" w:rsidRDefault="009462F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6779" w:history="1">
            <w:r w:rsidR="002C1572" w:rsidRPr="00B3120F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2C1572" w:rsidRPr="00B3120F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B3120F">
              <w:rPr>
                <w:rStyle w:val="Hyperlink"/>
                <w:color w:val="auto"/>
                <w:sz w:val="28"/>
              </w:rPr>
              <w:t>P</w:t>
            </w:r>
            <w:r w:rsidR="002C1572" w:rsidRPr="00B3120F">
              <w:rPr>
                <w:rStyle w:val="Hyperlink"/>
                <w:color w:val="auto"/>
                <w:sz w:val="28"/>
              </w:rPr>
              <w:t>articipant in meeting</w:t>
            </w:r>
            <w:r w:rsidR="002C1572" w:rsidRPr="00B3120F">
              <w:rPr>
                <w:webHidden/>
                <w:color w:val="auto"/>
                <w:sz w:val="28"/>
              </w:rPr>
              <w:tab/>
            </w:r>
            <w:r w:rsidR="002C1572" w:rsidRPr="00B3120F">
              <w:rPr>
                <w:webHidden/>
                <w:color w:val="auto"/>
                <w:sz w:val="28"/>
              </w:rPr>
              <w:fldChar w:fldCharType="begin"/>
            </w:r>
            <w:r w:rsidR="002C1572" w:rsidRPr="00B3120F">
              <w:rPr>
                <w:webHidden/>
                <w:color w:val="auto"/>
                <w:sz w:val="28"/>
              </w:rPr>
              <w:instrText xml:space="preserve"> PAGEREF _Toc483656779 \h </w:instrText>
            </w:r>
            <w:r w:rsidR="002C1572" w:rsidRPr="00B3120F">
              <w:rPr>
                <w:webHidden/>
                <w:color w:val="auto"/>
                <w:sz w:val="28"/>
              </w:rPr>
            </w:r>
            <w:r w:rsidR="002C1572" w:rsidRPr="00B3120F">
              <w:rPr>
                <w:webHidden/>
                <w:color w:val="auto"/>
                <w:sz w:val="28"/>
              </w:rPr>
              <w:fldChar w:fldCharType="separate"/>
            </w:r>
            <w:r w:rsidR="002C1572" w:rsidRPr="00B3120F">
              <w:rPr>
                <w:webHidden/>
                <w:color w:val="auto"/>
                <w:sz w:val="28"/>
              </w:rPr>
              <w:t>3</w:t>
            </w:r>
            <w:r w:rsidR="002C1572" w:rsidRPr="00B3120F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2C1572" w:rsidRPr="00B3120F" w:rsidRDefault="009462F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6780" w:history="1">
            <w:r w:rsidR="002C1572" w:rsidRPr="00B3120F">
              <w:rPr>
                <w:rStyle w:val="Hyperlink"/>
                <w:color w:val="auto"/>
                <w:sz w:val="28"/>
              </w:rPr>
              <w:t>III.</w:t>
            </w:r>
            <w:r w:rsidR="002C1572" w:rsidRPr="00B3120F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2C1572" w:rsidRPr="00B3120F">
              <w:rPr>
                <w:rStyle w:val="Hyperlink"/>
                <w:color w:val="auto"/>
                <w:sz w:val="28"/>
              </w:rPr>
              <w:t>Content of meeting</w:t>
            </w:r>
            <w:r w:rsidR="002C1572" w:rsidRPr="00B3120F">
              <w:rPr>
                <w:webHidden/>
                <w:color w:val="auto"/>
                <w:sz w:val="28"/>
              </w:rPr>
              <w:tab/>
            </w:r>
            <w:r w:rsidR="002C1572" w:rsidRPr="00B3120F">
              <w:rPr>
                <w:webHidden/>
                <w:color w:val="auto"/>
                <w:sz w:val="28"/>
              </w:rPr>
              <w:fldChar w:fldCharType="begin"/>
            </w:r>
            <w:r w:rsidR="002C1572" w:rsidRPr="00B3120F">
              <w:rPr>
                <w:webHidden/>
                <w:color w:val="auto"/>
                <w:sz w:val="28"/>
              </w:rPr>
              <w:instrText xml:space="preserve"> PAGEREF _Toc483656780 \h </w:instrText>
            </w:r>
            <w:r w:rsidR="002C1572" w:rsidRPr="00B3120F">
              <w:rPr>
                <w:webHidden/>
                <w:color w:val="auto"/>
                <w:sz w:val="28"/>
              </w:rPr>
            </w:r>
            <w:r w:rsidR="002C1572" w:rsidRPr="00B3120F">
              <w:rPr>
                <w:webHidden/>
                <w:color w:val="auto"/>
                <w:sz w:val="28"/>
              </w:rPr>
              <w:fldChar w:fldCharType="separate"/>
            </w:r>
            <w:r w:rsidR="002C1572" w:rsidRPr="00B3120F">
              <w:rPr>
                <w:webHidden/>
                <w:color w:val="auto"/>
                <w:sz w:val="28"/>
              </w:rPr>
              <w:t>3</w:t>
            </w:r>
            <w:r w:rsidR="002C1572" w:rsidRPr="00B3120F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2C1572" w:rsidRPr="00B3120F" w:rsidRDefault="009462FE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56781" w:history="1">
            <w:r w:rsidR="002C1572" w:rsidRPr="00B3120F">
              <w:rPr>
                <w:rStyle w:val="Hyperlink"/>
                <w:color w:val="auto"/>
                <w:sz w:val="28"/>
              </w:rPr>
              <w:t>IV.</w:t>
            </w:r>
            <w:r w:rsidR="002C1572" w:rsidRPr="00B3120F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2C1572" w:rsidRPr="00B3120F">
              <w:rPr>
                <w:rStyle w:val="Hyperlink"/>
                <w:color w:val="auto"/>
                <w:sz w:val="28"/>
              </w:rPr>
              <w:t>To do task</w:t>
            </w:r>
            <w:r w:rsidR="002C1572" w:rsidRPr="00B3120F">
              <w:rPr>
                <w:webHidden/>
                <w:color w:val="auto"/>
                <w:sz w:val="28"/>
              </w:rPr>
              <w:tab/>
            </w:r>
            <w:r w:rsidR="002C1572" w:rsidRPr="00B3120F">
              <w:rPr>
                <w:webHidden/>
                <w:color w:val="auto"/>
                <w:sz w:val="28"/>
              </w:rPr>
              <w:fldChar w:fldCharType="begin"/>
            </w:r>
            <w:r w:rsidR="002C1572" w:rsidRPr="00B3120F">
              <w:rPr>
                <w:webHidden/>
                <w:color w:val="auto"/>
                <w:sz w:val="28"/>
              </w:rPr>
              <w:instrText xml:space="preserve"> PAGEREF _Toc483656781 \h </w:instrText>
            </w:r>
            <w:r w:rsidR="002C1572" w:rsidRPr="00B3120F">
              <w:rPr>
                <w:webHidden/>
                <w:color w:val="auto"/>
                <w:sz w:val="28"/>
              </w:rPr>
            </w:r>
            <w:r w:rsidR="002C1572" w:rsidRPr="00B3120F">
              <w:rPr>
                <w:webHidden/>
                <w:color w:val="auto"/>
                <w:sz w:val="28"/>
              </w:rPr>
              <w:fldChar w:fldCharType="separate"/>
            </w:r>
            <w:r w:rsidR="002C1572" w:rsidRPr="00B3120F">
              <w:rPr>
                <w:webHidden/>
                <w:color w:val="auto"/>
                <w:sz w:val="28"/>
              </w:rPr>
              <w:t>5</w:t>
            </w:r>
            <w:r w:rsidR="002C1572" w:rsidRPr="00B3120F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BE0FB8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0"/>
        <w:gridCol w:w="1368"/>
        <w:gridCol w:w="1215"/>
        <w:gridCol w:w="1247"/>
        <w:gridCol w:w="2202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FC6FD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C8041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 xml:space="preserve">Floor 9 Etown 2 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C8041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23</w:t>
            </w:r>
            <w:r w:rsidR="00FD614C">
              <w:rPr>
                <w:rFonts w:cs="Times New Roman"/>
                <w:noProof/>
                <w:color w:val="auto"/>
                <w:sz w:val="28"/>
                <w:szCs w:val="28"/>
              </w:rPr>
              <w:t>/02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C8041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19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C8041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20</w:t>
            </w:r>
            <w:r w:rsidR="0098580C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30</w:t>
            </w:r>
          </w:p>
        </w:tc>
      </w:tr>
    </w:tbl>
    <w:p w:rsidR="00867013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6" w:name="_Toc483656778"/>
      <w:r w:rsidRPr="00E763DB">
        <w:rPr>
          <w:noProof/>
          <w:color w:val="FF3333"/>
          <w:sz w:val="36"/>
          <w:szCs w:val="36"/>
        </w:rPr>
        <w:t>Purpose</w:t>
      </w:r>
      <w:bookmarkEnd w:id="6"/>
    </w:p>
    <w:p w:rsidR="00FC6FD0" w:rsidRPr="00FC6FD0" w:rsidRDefault="00FC6FD0" w:rsidP="00FC6FD0">
      <w:pPr>
        <w:pStyle w:val="ListParagraph"/>
        <w:numPr>
          <w:ilvl w:val="0"/>
          <w:numId w:val="41"/>
        </w:numPr>
        <w:rPr>
          <w:color w:val="auto"/>
          <w:sz w:val="28"/>
        </w:rPr>
      </w:pPr>
      <w:r w:rsidRPr="00FC6FD0">
        <w:rPr>
          <w:color w:val="auto"/>
          <w:sz w:val="28"/>
        </w:rPr>
        <w:t>Prepare for EOMP 2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7" w:name="_Toc483656779"/>
      <w:r w:rsidRPr="00E763DB">
        <w:rPr>
          <w:color w:val="FF3333"/>
          <w:sz w:val="36"/>
          <w:szCs w:val="36"/>
        </w:rPr>
        <w:t>participant in meeting</w:t>
      </w:r>
      <w:bookmarkEnd w:id="7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E763DB" w:rsidRDefault="009256E5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E763DB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</w:t>
      </w:r>
      <w:r w:rsidR="00FC6FD0">
        <w:rPr>
          <w:rFonts w:cs="Times New Roman"/>
          <w:color w:val="auto"/>
          <w:sz w:val="28"/>
          <w:szCs w:val="28"/>
        </w:rPr>
        <w:t>n Anh Khởi</w:t>
      </w:r>
    </w:p>
    <w:p w:rsidR="00BA49E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8" w:name="_Toc483656780"/>
      <w:r w:rsidRPr="00E763DB">
        <w:rPr>
          <w:noProof/>
          <w:color w:val="FF3333"/>
        </w:rPr>
        <w:t>Content of meeting</w:t>
      </w:r>
      <w:bookmarkEnd w:id="8"/>
    </w:p>
    <w:p w:rsidR="00B85677" w:rsidRPr="00B85677" w:rsidRDefault="00116F4D" w:rsidP="00116F4D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</w:t>
      </w:r>
      <w:r w:rsidR="00B85677" w:rsidRPr="00B85677">
        <w:rPr>
          <w:color w:val="auto"/>
          <w:sz w:val="28"/>
          <w:szCs w:val="28"/>
        </w:rPr>
        <w:t xml:space="preserve">ngular </w:t>
      </w:r>
      <w:r>
        <w:rPr>
          <w:color w:val="auto"/>
          <w:sz w:val="28"/>
          <w:szCs w:val="28"/>
        </w:rPr>
        <w:t>devide into</w:t>
      </w:r>
      <w:r w:rsidR="00B85677" w:rsidRPr="00B85677">
        <w:rPr>
          <w:color w:val="auto"/>
          <w:sz w:val="28"/>
          <w:szCs w:val="28"/>
        </w:rPr>
        <w:t xml:space="preserve"> backend-frontend </w:t>
      </w:r>
      <w:r>
        <w:rPr>
          <w:color w:val="auto"/>
          <w:sz w:val="28"/>
          <w:szCs w:val="28"/>
        </w:rPr>
        <w:t>to meet</w:t>
      </w:r>
      <w:r w:rsidR="00B85677" w:rsidRPr="00B85677">
        <w:rPr>
          <w:color w:val="auto"/>
          <w:sz w:val="28"/>
          <w:szCs w:val="28"/>
        </w:rPr>
        <w:t xml:space="preserve"> security : </w:t>
      </w:r>
      <w:r w:rsidRPr="00116F4D">
        <w:rPr>
          <w:color w:val="auto"/>
          <w:sz w:val="28"/>
          <w:szCs w:val="28"/>
        </w:rPr>
        <w:t>Multiple layers</w:t>
      </w:r>
      <w:bookmarkStart w:id="9" w:name="_GoBack"/>
      <w:bookmarkEnd w:id="9"/>
    </w:p>
    <w:p w:rsidR="00116F4D" w:rsidRDefault="00116F4D" w:rsidP="00E835AD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</w:t>
      </w:r>
      <w:r w:rsidR="00B85677" w:rsidRPr="00116F4D">
        <w:rPr>
          <w:color w:val="auto"/>
          <w:sz w:val="28"/>
          <w:szCs w:val="28"/>
        </w:rPr>
        <w:t xml:space="preserve">ache &amp; index server </w:t>
      </w:r>
      <w:r w:rsidRPr="00116F4D">
        <w:rPr>
          <w:color w:val="auto"/>
          <w:sz w:val="28"/>
          <w:szCs w:val="28"/>
        </w:rPr>
        <w:t>to meet</w:t>
      </w:r>
      <w:r w:rsidR="00B85677" w:rsidRPr="00116F4D">
        <w:rPr>
          <w:color w:val="auto"/>
          <w:sz w:val="28"/>
          <w:szCs w:val="28"/>
        </w:rPr>
        <w:t xml:space="preserve"> </w:t>
      </w:r>
    </w:p>
    <w:p w:rsidR="00B85677" w:rsidRPr="00116F4D" w:rsidRDefault="00116F4D" w:rsidP="00E835AD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</w:t>
      </w:r>
      <w:r w:rsidRPr="00116F4D">
        <w:rPr>
          <w:color w:val="auto"/>
          <w:sz w:val="28"/>
          <w:szCs w:val="28"/>
        </w:rPr>
        <w:t>resent</w:t>
      </w:r>
      <w:r w:rsidR="00B85677" w:rsidRPr="00116F4D">
        <w:rPr>
          <w:color w:val="auto"/>
          <w:sz w:val="28"/>
          <w:szCs w:val="28"/>
        </w:rPr>
        <w:t xml:space="preserve"> slide </w:t>
      </w:r>
    </w:p>
    <w:p w:rsidR="00116F4D" w:rsidRDefault="00116F4D" w:rsidP="00116F4D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116F4D">
        <w:rPr>
          <w:color w:val="auto"/>
          <w:sz w:val="28"/>
          <w:szCs w:val="28"/>
        </w:rPr>
        <w:t>Topic name &amp; group name</w:t>
      </w:r>
    </w:p>
    <w:p w:rsidR="00B85677" w:rsidRPr="00B85677" w:rsidRDefault="00116F4D" w:rsidP="00116F4D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Slide content</w:t>
      </w:r>
    </w:p>
    <w:p w:rsidR="00B85677" w:rsidRPr="00B85677" w:rsidRDefault="00116F4D" w:rsidP="00B85677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Progress report</w:t>
      </w:r>
      <w:r w:rsidR="00B85677" w:rsidRPr="00B85677">
        <w:rPr>
          <w:color w:val="auto"/>
          <w:sz w:val="28"/>
          <w:szCs w:val="28"/>
        </w:rPr>
        <w:t xml:space="preserve"> </w:t>
      </w:r>
    </w:p>
    <w:p w:rsidR="00B85677" w:rsidRPr="00B85677" w:rsidRDefault="00116F4D" w:rsidP="00B85677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Content of EOMP</w:t>
      </w:r>
    </w:p>
    <w:p w:rsidR="00116F4D" w:rsidRDefault="00116F4D" w:rsidP="00116F4D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</w:t>
      </w:r>
      <w:r w:rsidRPr="00116F4D">
        <w:rPr>
          <w:color w:val="auto"/>
          <w:sz w:val="28"/>
          <w:szCs w:val="28"/>
        </w:rPr>
        <w:t xml:space="preserve">y status / my difficulty / </w:t>
      </w:r>
      <w:r>
        <w:rPr>
          <w:color w:val="auto"/>
          <w:sz w:val="28"/>
          <w:szCs w:val="28"/>
        </w:rPr>
        <w:t>we have delay?</w:t>
      </w:r>
      <w:r w:rsidRPr="00116F4D">
        <w:rPr>
          <w:color w:val="auto"/>
          <w:sz w:val="28"/>
          <w:szCs w:val="28"/>
        </w:rPr>
        <w:t xml:space="preserve"> / What is the delay? why ? </w:t>
      </w:r>
      <w:r>
        <w:rPr>
          <w:color w:val="auto"/>
          <w:sz w:val="28"/>
          <w:szCs w:val="28"/>
        </w:rPr>
        <w:t>S</w:t>
      </w:r>
      <w:r w:rsidRPr="00116F4D">
        <w:rPr>
          <w:color w:val="auto"/>
          <w:sz w:val="28"/>
          <w:szCs w:val="28"/>
        </w:rPr>
        <w:t>olution</w:t>
      </w:r>
      <w:r>
        <w:rPr>
          <w:color w:val="auto"/>
          <w:sz w:val="28"/>
          <w:szCs w:val="28"/>
        </w:rPr>
        <w:t xml:space="preserve"> ?</w:t>
      </w:r>
    </w:p>
    <w:p w:rsidR="00B85677" w:rsidRPr="00B85677" w:rsidRDefault="00B85677" w:rsidP="00116F4D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B85677">
        <w:rPr>
          <w:color w:val="auto"/>
          <w:sz w:val="28"/>
          <w:szCs w:val="28"/>
        </w:rPr>
        <w:t xml:space="preserve">reflection : </w:t>
      </w:r>
      <w:r w:rsidR="00116F4D">
        <w:rPr>
          <w:color w:val="auto"/>
          <w:sz w:val="28"/>
          <w:szCs w:val="28"/>
        </w:rPr>
        <w:t>Come from the</w:t>
      </w:r>
      <w:r w:rsidRPr="00B85677">
        <w:rPr>
          <w:color w:val="auto"/>
          <w:sz w:val="28"/>
          <w:szCs w:val="28"/>
        </w:rPr>
        <w:t xml:space="preserve"> happen badthing </w:t>
      </w:r>
      <w:r w:rsidR="00116F4D">
        <w:rPr>
          <w:color w:val="auto"/>
          <w:sz w:val="28"/>
          <w:szCs w:val="28"/>
        </w:rPr>
        <w:t>in</w:t>
      </w:r>
      <w:r w:rsidRPr="00B85677">
        <w:rPr>
          <w:color w:val="auto"/>
          <w:sz w:val="28"/>
          <w:szCs w:val="28"/>
        </w:rPr>
        <w:t xml:space="preserve"> risk : </w:t>
      </w:r>
      <w:r w:rsidR="00116F4D">
        <w:rPr>
          <w:color w:val="auto"/>
          <w:sz w:val="28"/>
          <w:szCs w:val="28"/>
        </w:rPr>
        <w:t xml:space="preserve">can map with </w:t>
      </w:r>
      <w:r w:rsidRPr="00B85677">
        <w:rPr>
          <w:color w:val="auto"/>
          <w:sz w:val="28"/>
          <w:szCs w:val="28"/>
        </w:rPr>
        <w:t>risk</w:t>
      </w:r>
    </w:p>
    <w:p w:rsidR="00B85677" w:rsidRPr="00B85677" w:rsidRDefault="00B85677" w:rsidP="00B85677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B85677">
        <w:rPr>
          <w:color w:val="auto"/>
          <w:sz w:val="28"/>
          <w:szCs w:val="28"/>
        </w:rPr>
        <w:t xml:space="preserve">*** </w:t>
      </w:r>
      <w:r w:rsidR="0020164D">
        <w:rPr>
          <w:color w:val="auto"/>
          <w:sz w:val="28"/>
          <w:szCs w:val="28"/>
        </w:rPr>
        <w:t>must have</w:t>
      </w:r>
      <w:r w:rsidRPr="00B85677">
        <w:rPr>
          <w:color w:val="auto"/>
          <w:sz w:val="28"/>
          <w:szCs w:val="28"/>
        </w:rPr>
        <w:t xml:space="preserve"> sheet timelog : number total </w:t>
      </w:r>
      <w:r w:rsidR="0020164D">
        <w:rPr>
          <w:color w:val="auto"/>
          <w:sz w:val="28"/>
          <w:szCs w:val="28"/>
        </w:rPr>
        <w:t>of each member</w:t>
      </w:r>
      <w:r w:rsidRPr="00B85677">
        <w:rPr>
          <w:color w:val="auto"/>
          <w:sz w:val="28"/>
          <w:szCs w:val="28"/>
        </w:rPr>
        <w:t xml:space="preserve"> ***</w:t>
      </w:r>
    </w:p>
    <w:p w:rsidR="00B85677" w:rsidRPr="00B85677" w:rsidRDefault="0020164D" w:rsidP="0020164D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</w:t>
      </w:r>
      <w:r w:rsidRPr="0020164D">
        <w:rPr>
          <w:color w:val="auto"/>
          <w:sz w:val="28"/>
          <w:szCs w:val="28"/>
        </w:rPr>
        <w:t xml:space="preserve">otice two things </w:t>
      </w:r>
      <w:r w:rsidR="00B85677" w:rsidRPr="00B85677">
        <w:rPr>
          <w:color w:val="auto"/>
          <w:sz w:val="28"/>
          <w:szCs w:val="28"/>
        </w:rPr>
        <w:t xml:space="preserve">budget &amp; number task/feature </w:t>
      </w:r>
    </w:p>
    <w:p w:rsidR="00B85677" w:rsidRPr="00B85677" w:rsidRDefault="0020164D" w:rsidP="00B85677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Difference between</w:t>
      </w:r>
      <w:r w:rsidR="00B85677" w:rsidRPr="00B85677">
        <w:rPr>
          <w:color w:val="auto"/>
          <w:sz w:val="28"/>
          <w:szCs w:val="28"/>
        </w:rPr>
        <w:t xml:space="preserve"> BCWA - BCWP - ACWP </w:t>
      </w:r>
    </w:p>
    <w:p w:rsidR="0020164D" w:rsidRDefault="0020164D" w:rsidP="0020164D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20164D">
        <w:rPr>
          <w:color w:val="auto"/>
          <w:sz w:val="28"/>
          <w:szCs w:val="28"/>
        </w:rPr>
        <w:t>Preparing excel statistics figures</w:t>
      </w:r>
    </w:p>
    <w:p w:rsidR="00B85677" w:rsidRPr="00B85677" w:rsidRDefault="0020164D" w:rsidP="0020164D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Where Risk list</w:t>
      </w:r>
      <w:r w:rsidR="00B85677" w:rsidRPr="00B85677">
        <w:rPr>
          <w:color w:val="auto"/>
          <w:sz w:val="28"/>
          <w:szCs w:val="28"/>
        </w:rPr>
        <w:t xml:space="preserve"> ? risk report?</w:t>
      </w:r>
    </w:p>
    <w:p w:rsidR="00B85677" w:rsidRPr="00B85677" w:rsidRDefault="00B85677" w:rsidP="00B85677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B85677">
        <w:rPr>
          <w:color w:val="auto"/>
          <w:sz w:val="28"/>
          <w:szCs w:val="28"/>
        </w:rPr>
        <w:t xml:space="preserve">Probability : </w:t>
      </w:r>
      <w:r w:rsidR="0020164D">
        <w:rPr>
          <w:color w:val="auto"/>
          <w:sz w:val="28"/>
          <w:szCs w:val="28"/>
        </w:rPr>
        <w:t>use</w:t>
      </w:r>
      <w:r w:rsidRPr="00B85677">
        <w:rPr>
          <w:color w:val="auto"/>
          <w:sz w:val="28"/>
          <w:szCs w:val="28"/>
        </w:rPr>
        <w:t xml:space="preserve"> scale or ranking or score </w:t>
      </w:r>
    </w:p>
    <w:p w:rsidR="0020164D" w:rsidRPr="0020164D" w:rsidRDefault="0020164D" w:rsidP="0020164D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H</w:t>
      </w:r>
      <w:r w:rsidRPr="0020164D">
        <w:rPr>
          <w:color w:val="auto"/>
          <w:sz w:val="28"/>
          <w:szCs w:val="28"/>
        </w:rPr>
        <w:t>ow to calculate probability: voting members: take averages</w:t>
      </w:r>
    </w:p>
    <w:p w:rsidR="0020164D" w:rsidRDefault="0020164D" w:rsidP="0020164D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</w:t>
      </w:r>
      <w:r w:rsidRPr="0020164D">
        <w:rPr>
          <w:color w:val="auto"/>
          <w:sz w:val="28"/>
          <w:szCs w:val="28"/>
        </w:rPr>
        <w:t>isk occurred: what date?</w:t>
      </w:r>
      <w:r>
        <w:rPr>
          <w:color w:val="auto"/>
          <w:sz w:val="28"/>
          <w:szCs w:val="28"/>
        </w:rPr>
        <w:t>L</w:t>
      </w:r>
      <w:r w:rsidRPr="0020164D">
        <w:rPr>
          <w:color w:val="auto"/>
          <w:sz w:val="28"/>
          <w:szCs w:val="28"/>
        </w:rPr>
        <w:t>ack of risk list from the beginning</w:t>
      </w:r>
    </w:p>
    <w:p w:rsidR="00B85677" w:rsidRPr="0020164D" w:rsidRDefault="0020164D" w:rsidP="0020164D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</w:t>
      </w:r>
      <w:r w:rsidR="00B85677" w:rsidRPr="00B85677">
        <w:rPr>
          <w:color w:val="auto"/>
          <w:sz w:val="28"/>
          <w:szCs w:val="28"/>
        </w:rPr>
        <w:t xml:space="preserve">edis : </w:t>
      </w:r>
      <w:r w:rsidRPr="0020164D">
        <w:rPr>
          <w:color w:val="auto"/>
          <w:sz w:val="28"/>
          <w:szCs w:val="28"/>
        </w:rPr>
        <w:t>connect 2 machines together - not connected to mongodb</w:t>
      </w:r>
    </w:p>
    <w:p w:rsidR="00B85677" w:rsidRPr="00B85677" w:rsidRDefault="0020164D" w:rsidP="00B85677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Function </w:t>
      </w:r>
      <w:r w:rsidR="00B85677" w:rsidRPr="00B85677">
        <w:rPr>
          <w:color w:val="auto"/>
          <w:sz w:val="28"/>
          <w:szCs w:val="28"/>
        </w:rPr>
        <w:t>search : demo</w:t>
      </w:r>
      <w:r>
        <w:rPr>
          <w:color w:val="auto"/>
          <w:sz w:val="28"/>
          <w:szCs w:val="28"/>
        </w:rPr>
        <w:t xml:space="preserve"> auto</w:t>
      </w:r>
      <w:r w:rsidR="00B85677" w:rsidRPr="00B85677">
        <w:rPr>
          <w:color w:val="auto"/>
          <w:sz w:val="28"/>
          <w:szCs w:val="28"/>
        </w:rPr>
        <w:t xml:space="preserve"> update </w:t>
      </w:r>
    </w:p>
    <w:p w:rsidR="00B85677" w:rsidRPr="00B85677" w:rsidRDefault="00B85677" w:rsidP="00B85677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B85677">
        <w:rPr>
          <w:color w:val="auto"/>
          <w:sz w:val="28"/>
          <w:szCs w:val="28"/>
        </w:rPr>
        <w:t>layout : nanyang</w:t>
      </w:r>
    </w:p>
    <w:p w:rsidR="00B85677" w:rsidRPr="00B85677" w:rsidRDefault="0020164D" w:rsidP="00B85677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Change languages : have</w:t>
      </w:r>
      <w:r w:rsidR="00B85677" w:rsidRPr="00B85677">
        <w:rPr>
          <w:color w:val="auto"/>
          <w:sz w:val="28"/>
          <w:szCs w:val="28"/>
        </w:rPr>
        <w:t xml:space="preserve"> file dictionary .</w:t>
      </w:r>
    </w:p>
    <w:p w:rsidR="00B85677" w:rsidRPr="00B85677" w:rsidRDefault="0020164D" w:rsidP="0020164D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News</w:t>
      </w:r>
      <w:r w:rsidR="00B85677" w:rsidRPr="00B85677">
        <w:rPr>
          <w:color w:val="auto"/>
          <w:sz w:val="28"/>
          <w:szCs w:val="28"/>
        </w:rPr>
        <w:t xml:space="preserve"> : </w:t>
      </w:r>
      <w:r w:rsidRPr="0020164D">
        <w:rPr>
          <w:color w:val="auto"/>
          <w:sz w:val="28"/>
          <w:szCs w:val="28"/>
        </w:rPr>
        <w:t>Must have attribute is language</w:t>
      </w:r>
    </w:p>
    <w:p w:rsidR="00386B24" w:rsidRPr="00FC6FD0" w:rsidRDefault="0020164D" w:rsidP="00B85677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</w:t>
      </w:r>
      <w:r w:rsidR="00B85677" w:rsidRPr="00B85677">
        <w:rPr>
          <w:color w:val="auto"/>
          <w:sz w:val="28"/>
          <w:szCs w:val="28"/>
        </w:rPr>
        <w:t xml:space="preserve">anual test </w:t>
      </w:r>
      <w:r w:rsidR="00386B24" w:rsidRPr="00FC6FD0">
        <w:rPr>
          <w:color w:val="auto"/>
          <w:sz w:val="28"/>
          <w:szCs w:val="28"/>
        </w:rPr>
        <w:br w:type="page"/>
      </w: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0" w:name="_Toc483656781"/>
      <w:r w:rsidRPr="00E763DB">
        <w:rPr>
          <w:noProof/>
          <w:color w:val="FF3333"/>
          <w:sz w:val="36"/>
          <w:szCs w:val="36"/>
        </w:rPr>
        <w:lastRenderedPageBreak/>
        <w:t>To do task</w:t>
      </w:r>
      <w:bookmarkEnd w:id="10"/>
    </w:p>
    <w:p w:rsidR="00E763DB" w:rsidRPr="00386B24" w:rsidRDefault="00386B24" w:rsidP="00386B24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386B24">
        <w:rPr>
          <w:color w:val="auto"/>
          <w:sz w:val="28"/>
        </w:rPr>
        <w:t>Update document</w:t>
      </w:r>
    </w:p>
    <w:p w:rsidR="00386B24" w:rsidRPr="00386B24" w:rsidRDefault="00386B24" w:rsidP="00386B24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386B24">
        <w:rPr>
          <w:color w:val="auto"/>
          <w:sz w:val="28"/>
        </w:rPr>
        <w:t>Prepare for EOMP 2</w:t>
      </w: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2FE" w:rsidRDefault="009462FE">
      <w:pPr>
        <w:spacing w:before="0" w:after="0" w:line="240" w:lineRule="auto"/>
      </w:pPr>
      <w:r>
        <w:separator/>
      </w:r>
    </w:p>
  </w:endnote>
  <w:endnote w:type="continuationSeparator" w:id="0">
    <w:p w:rsidR="009462FE" w:rsidRDefault="009462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F4D" w:rsidRPr="00116F4D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9462FE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80415">
                                <w:rPr>
                                  <w:rFonts w:asciiTheme="majorHAnsi" w:hAnsiTheme="majorHAnsi"/>
                                </w:rPr>
                                <w:t>February 23,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9462FE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80415">
                          <w:rPr>
                            <w:rFonts w:asciiTheme="majorHAnsi" w:hAnsiTheme="majorHAnsi"/>
                          </w:rPr>
                          <w:t>February 23,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2FE" w:rsidRDefault="009462FE">
      <w:pPr>
        <w:spacing w:before="0" w:after="0" w:line="240" w:lineRule="auto"/>
      </w:pPr>
      <w:r>
        <w:separator/>
      </w:r>
    </w:p>
  </w:footnote>
  <w:footnote w:type="continuationSeparator" w:id="0">
    <w:p w:rsidR="009462FE" w:rsidRDefault="009462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FA4CA6" w:rsidRDefault="009462FE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FA4CA6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80415">
          <w:rPr>
            <w:rFonts w:asciiTheme="majorHAnsi" w:eastAsiaTheme="majorEastAsia" w:hAnsiTheme="majorHAnsi" w:cstheme="majorBidi"/>
            <w:color w:val="FF3333"/>
            <w:szCs w:val="24"/>
          </w:rPr>
          <w:t>February 23,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B553224"/>
    <w:multiLevelType w:val="hybridMultilevel"/>
    <w:tmpl w:val="3DE6F3FA"/>
    <w:lvl w:ilvl="0" w:tplc="1354E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1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B6A71F7"/>
    <w:multiLevelType w:val="hybridMultilevel"/>
    <w:tmpl w:val="9132CB5C"/>
    <w:lvl w:ilvl="0" w:tplc="AAB428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8"/>
  </w:num>
  <w:num w:numId="5">
    <w:abstractNumId w:val="23"/>
  </w:num>
  <w:num w:numId="6">
    <w:abstractNumId w:val="20"/>
  </w:num>
  <w:num w:numId="7">
    <w:abstractNumId w:val="2"/>
  </w:num>
  <w:num w:numId="8">
    <w:abstractNumId w:val="36"/>
  </w:num>
  <w:num w:numId="9">
    <w:abstractNumId w:val="6"/>
  </w:num>
  <w:num w:numId="10">
    <w:abstractNumId w:val="17"/>
  </w:num>
  <w:num w:numId="11">
    <w:abstractNumId w:val="16"/>
  </w:num>
  <w:num w:numId="12">
    <w:abstractNumId w:val="3"/>
  </w:num>
  <w:num w:numId="13">
    <w:abstractNumId w:val="19"/>
  </w:num>
  <w:num w:numId="14">
    <w:abstractNumId w:val="26"/>
  </w:num>
  <w:num w:numId="15">
    <w:abstractNumId w:val="32"/>
  </w:num>
  <w:num w:numId="16">
    <w:abstractNumId w:val="39"/>
  </w:num>
  <w:num w:numId="17">
    <w:abstractNumId w:val="15"/>
  </w:num>
  <w:num w:numId="18">
    <w:abstractNumId w:val="25"/>
  </w:num>
  <w:num w:numId="19">
    <w:abstractNumId w:val="35"/>
  </w:num>
  <w:num w:numId="20">
    <w:abstractNumId w:val="9"/>
  </w:num>
  <w:num w:numId="21">
    <w:abstractNumId w:val="21"/>
  </w:num>
  <w:num w:numId="22">
    <w:abstractNumId w:val="28"/>
  </w:num>
  <w:num w:numId="23">
    <w:abstractNumId w:val="4"/>
  </w:num>
  <w:num w:numId="24">
    <w:abstractNumId w:val="22"/>
  </w:num>
  <w:num w:numId="25">
    <w:abstractNumId w:val="31"/>
  </w:num>
  <w:num w:numId="26">
    <w:abstractNumId w:val="33"/>
  </w:num>
  <w:num w:numId="27">
    <w:abstractNumId w:val="13"/>
  </w:num>
  <w:num w:numId="28">
    <w:abstractNumId w:val="12"/>
  </w:num>
  <w:num w:numId="29">
    <w:abstractNumId w:val="5"/>
  </w:num>
  <w:num w:numId="30">
    <w:abstractNumId w:val="7"/>
  </w:num>
  <w:num w:numId="31">
    <w:abstractNumId w:val="38"/>
  </w:num>
  <w:num w:numId="32">
    <w:abstractNumId w:val="11"/>
  </w:num>
  <w:num w:numId="33">
    <w:abstractNumId w:val="14"/>
  </w:num>
  <w:num w:numId="34">
    <w:abstractNumId w:val="34"/>
  </w:num>
  <w:num w:numId="35">
    <w:abstractNumId w:val="37"/>
  </w:num>
  <w:num w:numId="36">
    <w:abstractNumId w:val="27"/>
  </w:num>
  <w:num w:numId="37">
    <w:abstractNumId w:val="24"/>
  </w:num>
  <w:num w:numId="38">
    <w:abstractNumId w:val="18"/>
  </w:num>
  <w:num w:numId="39">
    <w:abstractNumId w:val="29"/>
  </w:num>
  <w:num w:numId="40">
    <w:abstractNumId w:val="40"/>
  </w:num>
  <w:num w:numId="41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16F4D"/>
    <w:rsid w:val="00124FAE"/>
    <w:rsid w:val="001254B5"/>
    <w:rsid w:val="00137FF8"/>
    <w:rsid w:val="001425F1"/>
    <w:rsid w:val="00142CE5"/>
    <w:rsid w:val="00143A99"/>
    <w:rsid w:val="0014613F"/>
    <w:rsid w:val="00150184"/>
    <w:rsid w:val="00166105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1F2CD1"/>
    <w:rsid w:val="0020164D"/>
    <w:rsid w:val="00214721"/>
    <w:rsid w:val="002163EE"/>
    <w:rsid w:val="002167CE"/>
    <w:rsid w:val="00216CCD"/>
    <w:rsid w:val="00220DE5"/>
    <w:rsid w:val="002318F2"/>
    <w:rsid w:val="002360A4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1572"/>
    <w:rsid w:val="002C2758"/>
    <w:rsid w:val="002C6AFB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85138"/>
    <w:rsid w:val="00386B24"/>
    <w:rsid w:val="00392639"/>
    <w:rsid w:val="003A4DEF"/>
    <w:rsid w:val="003A6F40"/>
    <w:rsid w:val="003D4018"/>
    <w:rsid w:val="003D57EA"/>
    <w:rsid w:val="003E288E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55FC7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E74E6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229AB"/>
    <w:rsid w:val="00842089"/>
    <w:rsid w:val="00856B00"/>
    <w:rsid w:val="008625EA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064D4"/>
    <w:rsid w:val="0091104B"/>
    <w:rsid w:val="00915F8F"/>
    <w:rsid w:val="009256E5"/>
    <w:rsid w:val="00926E82"/>
    <w:rsid w:val="00936629"/>
    <w:rsid w:val="009439C6"/>
    <w:rsid w:val="009462FE"/>
    <w:rsid w:val="009534CE"/>
    <w:rsid w:val="00965318"/>
    <w:rsid w:val="009654E6"/>
    <w:rsid w:val="00966A3C"/>
    <w:rsid w:val="00973D8F"/>
    <w:rsid w:val="0098580C"/>
    <w:rsid w:val="00990D25"/>
    <w:rsid w:val="00994FE7"/>
    <w:rsid w:val="009974BE"/>
    <w:rsid w:val="009B69FD"/>
    <w:rsid w:val="009C120E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F00"/>
    <w:rsid w:val="00B274B8"/>
    <w:rsid w:val="00B27FA1"/>
    <w:rsid w:val="00B3120F"/>
    <w:rsid w:val="00B35FD1"/>
    <w:rsid w:val="00B53DCC"/>
    <w:rsid w:val="00B6356E"/>
    <w:rsid w:val="00B7714D"/>
    <w:rsid w:val="00B82DDE"/>
    <w:rsid w:val="00B85677"/>
    <w:rsid w:val="00B90044"/>
    <w:rsid w:val="00B92EBA"/>
    <w:rsid w:val="00B93E51"/>
    <w:rsid w:val="00B94E9E"/>
    <w:rsid w:val="00BA49E3"/>
    <w:rsid w:val="00BD020C"/>
    <w:rsid w:val="00BE0FB8"/>
    <w:rsid w:val="00C06858"/>
    <w:rsid w:val="00C607A3"/>
    <w:rsid w:val="00C6350F"/>
    <w:rsid w:val="00C801BE"/>
    <w:rsid w:val="00C80415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91D80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4CA6"/>
    <w:rsid w:val="00FA5837"/>
    <w:rsid w:val="00FB4B5B"/>
    <w:rsid w:val="00FC0668"/>
    <w:rsid w:val="00FC06D9"/>
    <w:rsid w:val="00FC3D7B"/>
    <w:rsid w:val="00FC6FD0"/>
    <w:rsid w:val="00FD1EE9"/>
    <w:rsid w:val="00FD614C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6CFD96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4C3A0-4BA8-4605-8FB8-7039BAD2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91</TotalTime>
  <Pages>6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23</cp:revision>
  <dcterms:created xsi:type="dcterms:W3CDTF">2016-11-02T05:18:00Z</dcterms:created>
  <dcterms:modified xsi:type="dcterms:W3CDTF">2017-05-27T17:36:00Z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