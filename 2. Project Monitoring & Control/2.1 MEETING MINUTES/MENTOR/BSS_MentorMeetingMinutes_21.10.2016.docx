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49568C" w:rsidP="0049568C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4773815" cy="317913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7165" cy="3181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177D65" w:rsidRPr="00177D65" w:rsidRDefault="00177D65" w:rsidP="00177D65"/>
        <w:p w:rsidR="002E3E8B" w:rsidRPr="006F7466" w:rsidRDefault="002443C6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2443C6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B3775B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21/10</w:t>
            </w:r>
            <w:r w:rsidR="002C3F7D">
              <w:rPr>
                <w:rFonts w:cs="Times New Roman"/>
                <w:color w:val="auto"/>
                <w:sz w:val="28"/>
              </w:rPr>
              <w:t>/2016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2443C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2443C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A507EC">
              <w:rPr>
                <w:rStyle w:val="Hyperlink"/>
                <w:rFonts w:cs="Times New Roman"/>
                <w:color w:val="auto"/>
                <w:sz w:val="28"/>
              </w:rPr>
              <w:t>P</w:t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2443C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2443C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351"/>
        <w:gridCol w:w="1368"/>
        <w:gridCol w:w="1216"/>
        <w:gridCol w:w="1247"/>
        <w:gridCol w:w="2200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B3775B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CNF Coffee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2C3F7D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24/10/2016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B3775B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13</w:t>
            </w:r>
            <w:r w:rsidR="006812A1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B3775B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15</w:t>
            </w:r>
            <w:r w:rsidR="00702BB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2C3F7D" w:rsidRPr="002C3F7D" w:rsidRDefault="00B3775B" w:rsidP="002C3F7D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  <w:lang w:val="vi-VN"/>
        </w:rPr>
      </w:pPr>
      <w:r>
        <w:rPr>
          <w:color w:val="auto"/>
          <w:sz w:val="28"/>
          <w:szCs w:val="28"/>
        </w:rPr>
        <w:t>Review Documents</w:t>
      </w:r>
    </w:p>
    <w:p w:rsidR="002C3F7D" w:rsidRPr="00B3775B" w:rsidRDefault="002C3F7D" w:rsidP="002C3F7D">
      <w:pPr>
        <w:pStyle w:val="ListParagraph"/>
        <w:numPr>
          <w:ilvl w:val="0"/>
          <w:numId w:val="34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 w:rsidRPr="002C3F7D">
        <w:rPr>
          <w:color w:val="auto"/>
          <w:sz w:val="28"/>
          <w:szCs w:val="28"/>
        </w:rPr>
        <w:t xml:space="preserve">Discuss about </w:t>
      </w:r>
      <w:r w:rsidR="00B3775B">
        <w:rPr>
          <w:color w:val="auto"/>
          <w:sz w:val="28"/>
          <w:szCs w:val="28"/>
        </w:rPr>
        <w:t>solution for trainning</w:t>
      </w:r>
    </w:p>
    <w:p w:rsidR="00B3775B" w:rsidRPr="002C3F7D" w:rsidRDefault="00B3775B" w:rsidP="002C3F7D">
      <w:pPr>
        <w:pStyle w:val="ListParagraph"/>
        <w:numPr>
          <w:ilvl w:val="0"/>
          <w:numId w:val="34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color w:val="auto"/>
          <w:sz w:val="28"/>
          <w:szCs w:val="28"/>
        </w:rPr>
        <w:t>Discuss about work environment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 xml:space="preserve">Mentor </w:t>
      </w:r>
      <w:r w:rsidR="002C3F7D">
        <w:rPr>
          <w:rFonts w:cs="Times New Roman"/>
          <w:noProof/>
          <w:color w:val="auto"/>
          <w:sz w:val="28"/>
          <w:szCs w:val="28"/>
        </w:rPr>
        <w:t>Lê Sĩ Phú</w:t>
      </w:r>
    </w:p>
    <w:p w:rsidR="00BA49E3" w:rsidRPr="006F7466" w:rsidRDefault="0017237C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bookmarkStart w:id="8" w:name="_GoBack"/>
      <w:bookmarkEnd w:id="8"/>
      <w:r w:rsidR="00BA49E3" w:rsidRPr="006F7466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2C3F7D" w:rsidRPr="006F7466" w:rsidRDefault="002C3F7D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Xuân Thái Hiền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9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9"/>
    </w:p>
    <w:p w:rsidR="00FD1040" w:rsidRPr="00B3775B" w:rsidRDefault="00FD1040" w:rsidP="00B3775B">
      <w:pPr>
        <w:rPr>
          <w:color w:val="auto"/>
        </w:rPr>
      </w:pPr>
    </w:p>
    <w:p w:rsidR="00B3775B" w:rsidRPr="00B3775B" w:rsidRDefault="00B3775B" w:rsidP="00B3775B">
      <w:pPr>
        <w:ind w:left="360"/>
        <w:rPr>
          <w:color w:val="auto"/>
          <w:sz w:val="28"/>
          <w:szCs w:val="28"/>
        </w:rPr>
      </w:pPr>
      <w:bookmarkStart w:id="10" w:name="_Toc474250883"/>
      <w:r w:rsidRPr="00B3775B">
        <w:rPr>
          <w:color w:val="auto"/>
          <w:sz w:val="28"/>
          <w:szCs w:val="28"/>
        </w:rPr>
        <w:t>- Team development can work in Redsun company of Mr.Tien.</w:t>
      </w:r>
    </w:p>
    <w:p w:rsidR="00B3775B" w:rsidRPr="00B3775B" w:rsidRDefault="00B3775B" w:rsidP="00B3775B">
      <w:pPr>
        <w:ind w:left="360"/>
        <w:rPr>
          <w:color w:val="auto"/>
          <w:sz w:val="28"/>
          <w:szCs w:val="28"/>
        </w:rPr>
      </w:pPr>
      <w:r w:rsidRPr="00B3775B">
        <w:rPr>
          <w:color w:val="auto"/>
          <w:sz w:val="28"/>
          <w:szCs w:val="28"/>
        </w:rPr>
        <w:t>- Mentor suggest that All members go to work on time , try best for capstone</w:t>
      </w:r>
    </w:p>
    <w:p w:rsidR="00B3775B" w:rsidRPr="00B3775B" w:rsidRDefault="00B3775B" w:rsidP="00B3775B">
      <w:pPr>
        <w:ind w:left="360"/>
        <w:rPr>
          <w:rStyle w:val="shorttext"/>
          <w:color w:val="auto"/>
          <w:sz w:val="28"/>
          <w:szCs w:val="28"/>
          <w:lang w:val="en"/>
        </w:rPr>
      </w:pPr>
      <w:r w:rsidRPr="00B3775B">
        <w:rPr>
          <w:color w:val="auto"/>
          <w:sz w:val="28"/>
          <w:szCs w:val="28"/>
        </w:rPr>
        <w:t xml:space="preserve">- </w:t>
      </w:r>
      <w:r w:rsidRPr="00B3775B">
        <w:rPr>
          <w:rStyle w:val="shorttext"/>
          <w:color w:val="auto"/>
          <w:sz w:val="28"/>
          <w:szCs w:val="28"/>
          <w:lang w:val="en"/>
        </w:rPr>
        <w:t>Every working day at least 3 hours at Redsun</w:t>
      </w:r>
    </w:p>
    <w:p w:rsidR="00B3775B" w:rsidRPr="00B3775B" w:rsidRDefault="00B3775B" w:rsidP="00B3775B">
      <w:pPr>
        <w:ind w:left="360"/>
        <w:rPr>
          <w:color w:val="auto"/>
          <w:sz w:val="28"/>
          <w:szCs w:val="28"/>
        </w:rPr>
      </w:pPr>
      <w:r w:rsidRPr="00B3775B">
        <w:rPr>
          <w:color w:val="auto"/>
          <w:sz w:val="28"/>
          <w:szCs w:val="28"/>
        </w:rPr>
        <w:t>- Mentor advise to write plan and meeting with customer for next week</w:t>
      </w:r>
    </w:p>
    <w:p w:rsidR="00B3775B" w:rsidRPr="00B3775B" w:rsidRDefault="00B3775B" w:rsidP="00B3775B">
      <w:pPr>
        <w:ind w:left="360"/>
        <w:rPr>
          <w:color w:val="auto"/>
          <w:sz w:val="28"/>
          <w:szCs w:val="28"/>
        </w:rPr>
      </w:pPr>
      <w:r w:rsidRPr="00B3775B">
        <w:rPr>
          <w:color w:val="auto"/>
          <w:sz w:val="28"/>
          <w:szCs w:val="28"/>
        </w:rPr>
        <w:t>- Mentor advise to reseach and trainning after class , use Google calendar.</w:t>
      </w:r>
    </w:p>
    <w:p w:rsidR="00867013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lastRenderedPageBreak/>
        <w:t>To do task</w:t>
      </w:r>
      <w:bookmarkEnd w:id="10"/>
    </w:p>
    <w:p w:rsidR="002C3F7D" w:rsidRDefault="002C3F7D" w:rsidP="002C3F7D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2C3F7D">
        <w:rPr>
          <w:color w:val="auto"/>
          <w:sz w:val="28"/>
        </w:rPr>
        <w:t>Learn software development ( NodeJS , MongoDB , AngularJS … )</w:t>
      </w:r>
    </w:p>
    <w:p w:rsidR="00B3775B" w:rsidRDefault="00B3775B" w:rsidP="002C3F7D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Write Project Plan</w:t>
      </w:r>
    </w:p>
    <w:p w:rsidR="00B3775B" w:rsidRDefault="00B3775B" w:rsidP="002C3F7D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Requirement Process , Incremental Process , Configuration Process , Communication Process …</w:t>
      </w: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3C6" w:rsidRDefault="002443C6">
      <w:pPr>
        <w:spacing w:before="0" w:after="0" w:line="240" w:lineRule="auto"/>
      </w:pPr>
      <w:r>
        <w:separator/>
      </w:r>
    </w:p>
  </w:endnote>
  <w:endnote w:type="continuationSeparator" w:id="0">
    <w:p w:rsidR="002443C6" w:rsidRDefault="002443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237C" w:rsidRPr="0017237C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2443C6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3775B">
                                <w:rPr>
                                  <w:rFonts w:asciiTheme="majorHAnsi" w:hAnsiTheme="majorHAnsi"/>
                                </w:rPr>
                                <w:t>October 21,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2443C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3775B">
                          <w:rPr>
                            <w:rFonts w:asciiTheme="majorHAnsi" w:hAnsiTheme="majorHAnsi"/>
                          </w:rPr>
                          <w:t>October 21,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3C6" w:rsidRDefault="002443C6">
      <w:pPr>
        <w:spacing w:before="0" w:after="0" w:line="240" w:lineRule="auto"/>
      </w:pPr>
      <w:r>
        <w:separator/>
      </w:r>
    </w:p>
  </w:footnote>
  <w:footnote w:type="continuationSeparator" w:id="0">
    <w:p w:rsidR="002443C6" w:rsidRDefault="002443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2443C6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3775B">
          <w:rPr>
            <w:rFonts w:asciiTheme="majorHAnsi" w:eastAsiaTheme="majorEastAsia" w:hAnsiTheme="majorHAnsi" w:cstheme="majorBidi"/>
            <w:color w:val="FF3333"/>
            <w:szCs w:val="24"/>
          </w:rPr>
          <w:t>October 21,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34074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237C"/>
    <w:rsid w:val="00176C86"/>
    <w:rsid w:val="00177D65"/>
    <w:rsid w:val="00184EDC"/>
    <w:rsid w:val="0019505A"/>
    <w:rsid w:val="001A1858"/>
    <w:rsid w:val="001A55A4"/>
    <w:rsid w:val="001C0255"/>
    <w:rsid w:val="001C15E3"/>
    <w:rsid w:val="001C4C95"/>
    <w:rsid w:val="001E2E88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443C6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C3F7D"/>
    <w:rsid w:val="002E0A9E"/>
    <w:rsid w:val="002E1ED1"/>
    <w:rsid w:val="002E29FF"/>
    <w:rsid w:val="002E3E8B"/>
    <w:rsid w:val="002E474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3142"/>
    <w:rsid w:val="00494284"/>
    <w:rsid w:val="0049568C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5E20FA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E28CC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507EC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177A4"/>
    <w:rsid w:val="00B26B67"/>
    <w:rsid w:val="00B26F00"/>
    <w:rsid w:val="00B274B8"/>
    <w:rsid w:val="00B27FA1"/>
    <w:rsid w:val="00B35FD1"/>
    <w:rsid w:val="00B3775B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25DC5"/>
    <w:rsid w:val="00D33529"/>
    <w:rsid w:val="00D37BC7"/>
    <w:rsid w:val="00D46782"/>
    <w:rsid w:val="00D54BE5"/>
    <w:rsid w:val="00D55F2A"/>
    <w:rsid w:val="00D567EE"/>
    <w:rsid w:val="00D63872"/>
    <w:rsid w:val="00D65011"/>
    <w:rsid w:val="00D66D9B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94105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040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9C7407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873600-9C52-43DF-9CAC-0555D4713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174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20</cp:revision>
  <dcterms:created xsi:type="dcterms:W3CDTF">2016-11-02T05:18:00Z</dcterms:created>
  <dcterms:modified xsi:type="dcterms:W3CDTF">2017-05-27T17:20:00Z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