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FA4CA6" w:rsidP="00FA4CA6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124223" cy="356190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9777" cy="3565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FA4CA6" w:rsidRPr="00FA4CA6" w:rsidRDefault="00FA4CA6" w:rsidP="00FA4CA6"/>
        <w:p w:rsidR="002E3E8B" w:rsidRPr="00E763DB" w:rsidRDefault="00512910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E763DB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E763DB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512910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FA4CA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83691396"/>
      <w:bookmarkEnd w:id="0"/>
      <w:bookmarkEnd w:id="1"/>
      <w:bookmarkEnd w:id="2"/>
      <w:bookmarkEnd w:id="3"/>
      <w:bookmarkEnd w:id="4"/>
      <w:r w:rsidRPr="00FA4CA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FA4CA6">
        <w:tc>
          <w:tcPr>
            <w:tcW w:w="2065" w:type="dxa"/>
            <w:shd w:val="clear" w:color="auto" w:fill="FF3333"/>
          </w:tcPr>
          <w:p w:rsidR="00554E70" w:rsidRPr="00FA4CA6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FA4CA6">
        <w:tc>
          <w:tcPr>
            <w:tcW w:w="2065" w:type="dxa"/>
          </w:tcPr>
          <w:p w:rsidR="00554E70" w:rsidRPr="00FA4CA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FA4CA6" w:rsidRDefault="001D1B7E" w:rsidP="00A8404E">
            <w:pPr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08/05</w:t>
            </w:r>
            <w:r w:rsidR="00D05BE6" w:rsidRPr="00FA4CA6">
              <w:rPr>
                <w:rFonts w:cs="Times New Roman"/>
                <w:color w:val="auto"/>
                <w:sz w:val="28"/>
              </w:rPr>
              <w:t>/2017</w:t>
            </w:r>
          </w:p>
        </w:tc>
        <w:tc>
          <w:tcPr>
            <w:tcW w:w="4052" w:type="dxa"/>
          </w:tcPr>
          <w:p w:rsidR="00554E70" w:rsidRPr="00FA4CA6" w:rsidRDefault="00701DED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FA4CA6" w:rsidRDefault="00AE2870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E763DB" w:rsidRDefault="00C814B8">
          <w:pPr>
            <w:pStyle w:val="TOCHeading"/>
            <w:rPr>
              <w:rFonts w:ascii="Times New Roman" w:hAnsi="Times New Roman" w:cs="Times New Roman"/>
              <w:color w:val="FF3333"/>
              <w:sz w:val="32"/>
            </w:rPr>
          </w:pPr>
          <w:r w:rsidRPr="00E763DB">
            <w:rPr>
              <w:rFonts w:ascii="Times New Roman" w:hAnsi="Times New Roman" w:cs="Times New Roman"/>
              <w:color w:val="FF3333"/>
              <w:sz w:val="32"/>
            </w:rPr>
            <w:t>Table of Contents</w:t>
          </w:r>
        </w:p>
        <w:p w:rsidR="005D7F44" w:rsidRPr="005D7F44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r w:rsidRPr="005D7F44">
            <w:rPr>
              <w:rFonts w:cs="Times New Roman"/>
              <w:color w:val="auto"/>
              <w:sz w:val="32"/>
            </w:rPr>
            <w:fldChar w:fldCharType="begin"/>
          </w:r>
          <w:r w:rsidRPr="005D7F44">
            <w:rPr>
              <w:rFonts w:cs="Times New Roman"/>
              <w:color w:val="auto"/>
              <w:sz w:val="32"/>
            </w:rPr>
            <w:instrText xml:space="preserve"> TOC \o "1-3" \h \z \u </w:instrText>
          </w:r>
          <w:r w:rsidRPr="005D7F44">
            <w:rPr>
              <w:rFonts w:cs="Times New Roman"/>
              <w:color w:val="auto"/>
              <w:sz w:val="32"/>
            </w:rPr>
            <w:fldChar w:fldCharType="separate"/>
          </w:r>
          <w:hyperlink w:anchor="_Toc483691396" w:history="1">
            <w:r w:rsidR="005D7F44" w:rsidRPr="005D7F44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5D7F44" w:rsidRPr="005D7F44">
              <w:rPr>
                <w:webHidden/>
                <w:color w:val="auto"/>
                <w:sz w:val="28"/>
              </w:rPr>
              <w:tab/>
            </w:r>
            <w:r w:rsidR="005D7F44" w:rsidRPr="005D7F44">
              <w:rPr>
                <w:webHidden/>
                <w:color w:val="auto"/>
                <w:sz w:val="28"/>
              </w:rPr>
              <w:fldChar w:fldCharType="begin"/>
            </w:r>
            <w:r w:rsidR="005D7F44" w:rsidRPr="005D7F44">
              <w:rPr>
                <w:webHidden/>
                <w:color w:val="auto"/>
                <w:sz w:val="28"/>
              </w:rPr>
              <w:instrText xml:space="preserve"> PAGEREF _Toc483691396 \h </w:instrText>
            </w:r>
            <w:r w:rsidR="005D7F44" w:rsidRPr="005D7F44">
              <w:rPr>
                <w:webHidden/>
                <w:color w:val="auto"/>
                <w:sz w:val="28"/>
              </w:rPr>
            </w:r>
            <w:r w:rsidR="005D7F44" w:rsidRPr="005D7F44">
              <w:rPr>
                <w:webHidden/>
                <w:color w:val="auto"/>
                <w:sz w:val="28"/>
              </w:rPr>
              <w:fldChar w:fldCharType="separate"/>
            </w:r>
            <w:r w:rsidR="005D7F44" w:rsidRPr="005D7F44">
              <w:rPr>
                <w:webHidden/>
                <w:color w:val="auto"/>
                <w:sz w:val="28"/>
              </w:rPr>
              <w:t>1</w:t>
            </w:r>
            <w:r w:rsidR="005D7F44" w:rsidRPr="005D7F44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5D7F44" w:rsidRPr="005D7F44" w:rsidRDefault="005D7F44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91397" w:history="1">
            <w:r w:rsidRPr="005D7F44">
              <w:rPr>
                <w:rStyle w:val="Hyperlink"/>
                <w:color w:val="auto"/>
                <w:sz w:val="28"/>
              </w:rPr>
              <w:t>I.</w:t>
            </w:r>
            <w:r w:rsidRPr="005D7F44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Pr="005D7F44">
              <w:rPr>
                <w:rStyle w:val="Hyperlink"/>
                <w:color w:val="auto"/>
                <w:sz w:val="28"/>
              </w:rPr>
              <w:t>Purpose</w:t>
            </w:r>
            <w:r w:rsidRPr="005D7F44">
              <w:rPr>
                <w:webHidden/>
                <w:color w:val="auto"/>
                <w:sz w:val="28"/>
              </w:rPr>
              <w:tab/>
            </w:r>
            <w:r w:rsidRPr="005D7F44">
              <w:rPr>
                <w:webHidden/>
                <w:color w:val="auto"/>
                <w:sz w:val="28"/>
              </w:rPr>
              <w:fldChar w:fldCharType="begin"/>
            </w:r>
            <w:r w:rsidRPr="005D7F44">
              <w:rPr>
                <w:webHidden/>
                <w:color w:val="auto"/>
                <w:sz w:val="28"/>
              </w:rPr>
              <w:instrText xml:space="preserve"> PAGEREF _Toc483691397 \h </w:instrText>
            </w:r>
            <w:r w:rsidRPr="005D7F44">
              <w:rPr>
                <w:webHidden/>
                <w:color w:val="auto"/>
                <w:sz w:val="28"/>
              </w:rPr>
            </w:r>
            <w:r w:rsidRPr="005D7F44">
              <w:rPr>
                <w:webHidden/>
                <w:color w:val="auto"/>
                <w:sz w:val="28"/>
              </w:rPr>
              <w:fldChar w:fldCharType="separate"/>
            </w:r>
            <w:r w:rsidRPr="005D7F44">
              <w:rPr>
                <w:webHidden/>
                <w:color w:val="auto"/>
                <w:sz w:val="28"/>
              </w:rPr>
              <w:t>3</w:t>
            </w:r>
            <w:r w:rsidRPr="005D7F44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5D7F44" w:rsidRPr="005D7F44" w:rsidRDefault="005D7F44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91398" w:history="1">
            <w:r w:rsidRPr="005D7F44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Pr="005D7F44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Pr="005D7F44">
              <w:rPr>
                <w:rStyle w:val="Hyperlink"/>
                <w:color w:val="auto"/>
                <w:sz w:val="28"/>
              </w:rPr>
              <w:t>Participant in meeting</w:t>
            </w:r>
            <w:r w:rsidRPr="005D7F44">
              <w:rPr>
                <w:webHidden/>
                <w:color w:val="auto"/>
                <w:sz w:val="28"/>
              </w:rPr>
              <w:tab/>
            </w:r>
            <w:r w:rsidRPr="005D7F44">
              <w:rPr>
                <w:webHidden/>
                <w:color w:val="auto"/>
                <w:sz w:val="28"/>
              </w:rPr>
              <w:fldChar w:fldCharType="begin"/>
            </w:r>
            <w:r w:rsidRPr="005D7F44">
              <w:rPr>
                <w:webHidden/>
                <w:color w:val="auto"/>
                <w:sz w:val="28"/>
              </w:rPr>
              <w:instrText xml:space="preserve"> PAGEREF _Toc483691398 \h </w:instrText>
            </w:r>
            <w:r w:rsidRPr="005D7F44">
              <w:rPr>
                <w:webHidden/>
                <w:color w:val="auto"/>
                <w:sz w:val="28"/>
              </w:rPr>
            </w:r>
            <w:r w:rsidRPr="005D7F44">
              <w:rPr>
                <w:webHidden/>
                <w:color w:val="auto"/>
                <w:sz w:val="28"/>
              </w:rPr>
              <w:fldChar w:fldCharType="separate"/>
            </w:r>
            <w:r w:rsidRPr="005D7F44">
              <w:rPr>
                <w:webHidden/>
                <w:color w:val="auto"/>
                <w:sz w:val="28"/>
              </w:rPr>
              <w:t>3</w:t>
            </w:r>
            <w:r w:rsidRPr="005D7F44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5D7F44" w:rsidRPr="005D7F44" w:rsidRDefault="005D7F44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91399" w:history="1">
            <w:r w:rsidRPr="005D7F44">
              <w:rPr>
                <w:rStyle w:val="Hyperlink"/>
                <w:color w:val="auto"/>
                <w:sz w:val="28"/>
              </w:rPr>
              <w:t>III.</w:t>
            </w:r>
            <w:r w:rsidRPr="005D7F44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Pr="005D7F44">
              <w:rPr>
                <w:rStyle w:val="Hyperlink"/>
                <w:color w:val="auto"/>
                <w:sz w:val="28"/>
              </w:rPr>
              <w:t>Content of meeting</w:t>
            </w:r>
            <w:r w:rsidRPr="005D7F44">
              <w:rPr>
                <w:webHidden/>
                <w:color w:val="auto"/>
                <w:sz w:val="28"/>
              </w:rPr>
              <w:tab/>
            </w:r>
            <w:r w:rsidRPr="005D7F44">
              <w:rPr>
                <w:webHidden/>
                <w:color w:val="auto"/>
                <w:sz w:val="28"/>
              </w:rPr>
              <w:fldChar w:fldCharType="begin"/>
            </w:r>
            <w:r w:rsidRPr="005D7F44">
              <w:rPr>
                <w:webHidden/>
                <w:color w:val="auto"/>
                <w:sz w:val="28"/>
              </w:rPr>
              <w:instrText xml:space="preserve"> PAGEREF _Toc483691399 \h </w:instrText>
            </w:r>
            <w:r w:rsidRPr="005D7F44">
              <w:rPr>
                <w:webHidden/>
                <w:color w:val="auto"/>
                <w:sz w:val="28"/>
              </w:rPr>
            </w:r>
            <w:r w:rsidRPr="005D7F44">
              <w:rPr>
                <w:webHidden/>
                <w:color w:val="auto"/>
                <w:sz w:val="28"/>
              </w:rPr>
              <w:fldChar w:fldCharType="separate"/>
            </w:r>
            <w:r w:rsidRPr="005D7F44">
              <w:rPr>
                <w:webHidden/>
                <w:color w:val="auto"/>
                <w:sz w:val="28"/>
              </w:rPr>
              <w:t>3</w:t>
            </w:r>
            <w:r w:rsidRPr="005D7F44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5D7F44" w:rsidRPr="005D7F44" w:rsidRDefault="005D7F44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91400" w:history="1">
            <w:r w:rsidRPr="005D7F44">
              <w:rPr>
                <w:rStyle w:val="Hyperlink"/>
                <w:color w:val="auto"/>
                <w:sz w:val="28"/>
              </w:rPr>
              <w:t>IV.</w:t>
            </w:r>
            <w:r w:rsidRPr="005D7F44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Pr="005D7F44">
              <w:rPr>
                <w:rStyle w:val="Hyperlink"/>
                <w:color w:val="auto"/>
                <w:sz w:val="28"/>
              </w:rPr>
              <w:t>To do task</w:t>
            </w:r>
            <w:r w:rsidRPr="005D7F44">
              <w:rPr>
                <w:webHidden/>
                <w:color w:val="auto"/>
                <w:sz w:val="28"/>
              </w:rPr>
              <w:tab/>
            </w:r>
            <w:r w:rsidRPr="005D7F44">
              <w:rPr>
                <w:webHidden/>
                <w:color w:val="auto"/>
                <w:sz w:val="28"/>
              </w:rPr>
              <w:fldChar w:fldCharType="begin"/>
            </w:r>
            <w:r w:rsidRPr="005D7F44">
              <w:rPr>
                <w:webHidden/>
                <w:color w:val="auto"/>
                <w:sz w:val="28"/>
              </w:rPr>
              <w:instrText xml:space="preserve"> PAGEREF _Toc483691400 \h </w:instrText>
            </w:r>
            <w:r w:rsidRPr="005D7F44">
              <w:rPr>
                <w:webHidden/>
                <w:color w:val="auto"/>
                <w:sz w:val="28"/>
              </w:rPr>
            </w:r>
            <w:r w:rsidRPr="005D7F44">
              <w:rPr>
                <w:webHidden/>
                <w:color w:val="auto"/>
                <w:sz w:val="28"/>
              </w:rPr>
              <w:fldChar w:fldCharType="separate"/>
            </w:r>
            <w:r w:rsidRPr="005D7F44">
              <w:rPr>
                <w:webHidden/>
                <w:color w:val="auto"/>
                <w:sz w:val="28"/>
              </w:rPr>
              <w:t>3</w:t>
            </w:r>
            <w:r w:rsidRPr="005D7F44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5D7F44">
            <w:rPr>
              <w:rFonts w:cs="Times New Roman"/>
              <w:b/>
              <w:bCs/>
              <w:noProof/>
              <w:color w:val="auto"/>
              <w:sz w:val="32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350"/>
        <w:gridCol w:w="1368"/>
        <w:gridCol w:w="1215"/>
        <w:gridCol w:w="1247"/>
        <w:gridCol w:w="2202"/>
      </w:tblGrid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E763DB" w:rsidRDefault="002D5248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E763DB" w:rsidRDefault="005D6B59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Room 701B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E763DB" w:rsidRDefault="005D6B59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08/05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E763DB" w:rsidRDefault="005D6B59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12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  <w:tc>
          <w:tcPr>
            <w:tcW w:w="1249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E763DB" w:rsidRDefault="005D6B59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12</w:t>
            </w:r>
            <w:r w:rsidR="0098580C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  <w:r>
              <w:rPr>
                <w:rFonts w:cs="Times New Roman"/>
                <w:noProof/>
                <w:color w:val="auto"/>
                <w:sz w:val="28"/>
                <w:szCs w:val="28"/>
              </w:rPr>
              <w:t>40</w:t>
            </w:r>
          </w:p>
        </w:tc>
      </w:tr>
    </w:tbl>
    <w:p w:rsidR="0086701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6" w:name="_Toc483691397"/>
      <w:r w:rsidRPr="00E763DB">
        <w:rPr>
          <w:noProof/>
          <w:color w:val="FF3333"/>
          <w:sz w:val="36"/>
          <w:szCs w:val="36"/>
        </w:rPr>
        <w:t>Purpose</w:t>
      </w:r>
      <w:bookmarkEnd w:id="6"/>
    </w:p>
    <w:p w:rsidR="00B33775" w:rsidRPr="00E763DB" w:rsidRDefault="00C30B42" w:rsidP="002D5248">
      <w:pPr>
        <w:ind w:right="54"/>
        <w:rPr>
          <w:color w:val="auto"/>
          <w:sz w:val="28"/>
          <w:szCs w:val="28"/>
          <w:lang w:val="vi-VN"/>
        </w:rPr>
      </w:pPr>
      <w:r>
        <w:rPr>
          <w:color w:val="auto"/>
          <w:sz w:val="28"/>
          <w:szCs w:val="28"/>
        </w:rPr>
        <w:t>Review Code</w:t>
      </w:r>
    </w:p>
    <w:p w:rsidR="00867013" w:rsidRPr="00E763DB" w:rsidRDefault="00BA49E3" w:rsidP="00880B65">
      <w:pPr>
        <w:pStyle w:val="Heading1"/>
        <w:numPr>
          <w:ilvl w:val="0"/>
          <w:numId w:val="37"/>
        </w:numPr>
        <w:rPr>
          <w:rFonts w:cs="Times New Roman"/>
          <w:noProof/>
          <w:color w:val="FF3333"/>
          <w:sz w:val="36"/>
          <w:szCs w:val="36"/>
          <w:lang w:val="vi-VN"/>
        </w:rPr>
      </w:pPr>
      <w:bookmarkStart w:id="7" w:name="_Toc483691398"/>
      <w:r w:rsidRPr="00E763DB">
        <w:rPr>
          <w:color w:val="FF3333"/>
          <w:sz w:val="36"/>
          <w:szCs w:val="36"/>
        </w:rPr>
        <w:t>participant in meeting</w:t>
      </w:r>
      <w:bookmarkEnd w:id="7"/>
    </w:p>
    <w:p w:rsidR="00BE0FB8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E763DB" w:rsidRDefault="00CB0C07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r w:rsidR="00BA49E3" w:rsidRPr="00E763DB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Đoàn Anh Minh</w:t>
      </w:r>
    </w:p>
    <w:p w:rsidR="00BA49E3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Trần Xuân Hải</w:t>
      </w:r>
    </w:p>
    <w:p w:rsidR="00CB0C07" w:rsidRPr="00E763DB" w:rsidRDefault="00CB0C07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Anh Khởi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</w:rPr>
      </w:pPr>
      <w:bookmarkStart w:id="8" w:name="_Toc483691399"/>
      <w:r w:rsidRPr="00E763DB">
        <w:rPr>
          <w:noProof/>
          <w:color w:val="FF3333"/>
        </w:rPr>
        <w:t>Content of meeting</w:t>
      </w:r>
      <w:bookmarkEnd w:id="8"/>
    </w:p>
    <w:p w:rsidR="00C30B42" w:rsidRPr="00C30B42" w:rsidRDefault="00CB0C07" w:rsidP="00C30B42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Port of</w:t>
      </w:r>
      <w:r w:rsidR="00C30B42" w:rsidRPr="00C30B42">
        <w:rPr>
          <w:color w:val="auto"/>
          <w:sz w:val="28"/>
        </w:rPr>
        <w:t xml:space="preserve"> web</w:t>
      </w:r>
      <w:r>
        <w:rPr>
          <w:color w:val="auto"/>
          <w:sz w:val="28"/>
        </w:rPr>
        <w:t>site</w:t>
      </w:r>
      <w:r w:rsidR="00C30B42" w:rsidRPr="00C30B42">
        <w:rPr>
          <w:color w:val="auto"/>
          <w:sz w:val="28"/>
        </w:rPr>
        <w:t>? Port Redis ? Port Elastic Search?</w:t>
      </w:r>
    </w:p>
    <w:p w:rsidR="00C30B42" w:rsidRPr="00C30B42" w:rsidRDefault="00CB0C07" w:rsidP="00C30B42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When haave a change in backend then how is </w:t>
      </w:r>
      <w:r w:rsidR="00C30B42" w:rsidRPr="00C30B42">
        <w:rPr>
          <w:color w:val="auto"/>
          <w:sz w:val="28"/>
        </w:rPr>
        <w:t xml:space="preserve">frontend </w:t>
      </w:r>
      <w:r>
        <w:rPr>
          <w:color w:val="auto"/>
          <w:sz w:val="28"/>
        </w:rPr>
        <w:t>change ? Can test it</w:t>
      </w:r>
      <w:r w:rsidR="00C30B42" w:rsidRPr="00C30B42">
        <w:rPr>
          <w:color w:val="auto"/>
          <w:sz w:val="28"/>
        </w:rPr>
        <w:t xml:space="preserve"> ?</w:t>
      </w:r>
    </w:p>
    <w:p w:rsidR="00C30B42" w:rsidRPr="00C30B42" w:rsidRDefault="00C30B42" w:rsidP="00C30B42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 w:rsidRPr="00C30B42">
        <w:rPr>
          <w:color w:val="auto"/>
          <w:sz w:val="28"/>
        </w:rPr>
        <w:t xml:space="preserve">Test </w:t>
      </w:r>
      <w:r w:rsidR="00CB0C07">
        <w:rPr>
          <w:color w:val="auto"/>
          <w:sz w:val="28"/>
        </w:rPr>
        <w:t xml:space="preserve">URL in code </w:t>
      </w:r>
      <w:r w:rsidRPr="00C30B42">
        <w:rPr>
          <w:color w:val="auto"/>
          <w:sz w:val="28"/>
        </w:rPr>
        <w:t xml:space="preserve">, </w:t>
      </w:r>
      <w:r w:rsidR="00CB0C07">
        <w:rPr>
          <w:color w:val="auto"/>
          <w:sz w:val="28"/>
        </w:rPr>
        <w:t>check file config.</w:t>
      </w:r>
    </w:p>
    <w:p w:rsidR="00C30B42" w:rsidRPr="00C30B42" w:rsidRDefault="00C30B42" w:rsidP="00C30B42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 w:rsidRPr="00C30B42">
        <w:rPr>
          <w:color w:val="auto"/>
          <w:sz w:val="28"/>
          <w:szCs w:val="28"/>
        </w:rPr>
        <w:t>Question for Customer Survey</w:t>
      </w:r>
    </w:p>
    <w:p w:rsidR="00C30B42" w:rsidRPr="00C30B42" w:rsidRDefault="00CB0C07" w:rsidP="00C30B42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How many hours are the team working?</w:t>
      </w:r>
      <w:bookmarkStart w:id="9" w:name="_GoBack"/>
      <w:bookmarkEnd w:id="9"/>
    </w:p>
    <w:p w:rsidR="00867013" w:rsidRPr="00E763DB" w:rsidRDefault="00E763DB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10" w:name="_Toc483691400"/>
      <w:r w:rsidRPr="00E763DB">
        <w:rPr>
          <w:noProof/>
          <w:color w:val="FF3333"/>
          <w:sz w:val="36"/>
          <w:szCs w:val="36"/>
        </w:rPr>
        <w:t>To do task</w:t>
      </w:r>
      <w:bookmarkEnd w:id="10"/>
    </w:p>
    <w:p w:rsidR="002D5248" w:rsidRPr="00B33775" w:rsidRDefault="00B33775" w:rsidP="002D5248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B33775">
        <w:rPr>
          <w:color w:val="auto"/>
          <w:sz w:val="28"/>
        </w:rPr>
        <w:t xml:space="preserve">Complete </w:t>
      </w:r>
      <w:r w:rsidR="00C30B42">
        <w:rPr>
          <w:color w:val="auto"/>
          <w:sz w:val="28"/>
        </w:rPr>
        <w:t>Implement</w:t>
      </w: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910" w:rsidRDefault="00512910">
      <w:pPr>
        <w:spacing w:before="0" w:after="0" w:line="240" w:lineRule="auto"/>
      </w:pPr>
      <w:r>
        <w:separator/>
      </w:r>
    </w:p>
  </w:endnote>
  <w:endnote w:type="continuationSeparator" w:id="0">
    <w:p w:rsidR="00512910" w:rsidRDefault="005129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0C07" w:rsidRPr="00CB0C07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512910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D1B7E">
                                <w:rPr>
                                  <w:rFonts w:asciiTheme="majorHAnsi" w:hAnsiTheme="majorHAnsi"/>
                                </w:rPr>
                                <w:t>May 8,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512910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0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D1B7E">
                          <w:rPr>
                            <w:rFonts w:asciiTheme="majorHAnsi" w:hAnsiTheme="majorHAnsi"/>
                          </w:rPr>
                          <w:t>May 8,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910" w:rsidRDefault="00512910">
      <w:pPr>
        <w:spacing w:before="0" w:after="0" w:line="240" w:lineRule="auto"/>
      </w:pPr>
      <w:r>
        <w:separator/>
      </w:r>
    </w:p>
  </w:footnote>
  <w:footnote w:type="continuationSeparator" w:id="0">
    <w:p w:rsidR="00512910" w:rsidRDefault="005129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FA4CA6" w:rsidRDefault="00512910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FA4CA6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0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D1B7E">
          <w:rPr>
            <w:rFonts w:asciiTheme="majorHAnsi" w:eastAsiaTheme="majorEastAsia" w:hAnsiTheme="majorHAnsi" w:cstheme="majorBidi"/>
            <w:color w:val="FF3333"/>
            <w:szCs w:val="24"/>
          </w:rPr>
          <w:t>May 8,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6105"/>
    <w:rsid w:val="00167CAD"/>
    <w:rsid w:val="00176C86"/>
    <w:rsid w:val="00184EDC"/>
    <w:rsid w:val="001A1858"/>
    <w:rsid w:val="001A55A4"/>
    <w:rsid w:val="001C0255"/>
    <w:rsid w:val="001C15E3"/>
    <w:rsid w:val="001D1B7E"/>
    <w:rsid w:val="001E2EBA"/>
    <w:rsid w:val="001E5F09"/>
    <w:rsid w:val="001E7D1D"/>
    <w:rsid w:val="001F2CD1"/>
    <w:rsid w:val="00214721"/>
    <w:rsid w:val="002163EE"/>
    <w:rsid w:val="002167CE"/>
    <w:rsid w:val="00216CCD"/>
    <w:rsid w:val="00220DE5"/>
    <w:rsid w:val="002318F2"/>
    <w:rsid w:val="002360A4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D524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44D5"/>
    <w:rsid w:val="00455FC7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1291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5D6B59"/>
    <w:rsid w:val="005D7F44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C1E43"/>
    <w:rsid w:val="006D198D"/>
    <w:rsid w:val="006E1C3E"/>
    <w:rsid w:val="006F7DB3"/>
    <w:rsid w:val="00701DED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8580C"/>
    <w:rsid w:val="00990D25"/>
    <w:rsid w:val="00994FE7"/>
    <w:rsid w:val="009974BE"/>
    <w:rsid w:val="009B69FD"/>
    <w:rsid w:val="009C2C14"/>
    <w:rsid w:val="009D32C3"/>
    <w:rsid w:val="009E4E83"/>
    <w:rsid w:val="009F6FF1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F00"/>
    <w:rsid w:val="00B274B8"/>
    <w:rsid w:val="00B27FA1"/>
    <w:rsid w:val="00B33775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30B42"/>
    <w:rsid w:val="00C607A3"/>
    <w:rsid w:val="00C6350F"/>
    <w:rsid w:val="00C801BE"/>
    <w:rsid w:val="00C814B8"/>
    <w:rsid w:val="00C868FE"/>
    <w:rsid w:val="00CA3933"/>
    <w:rsid w:val="00CB0C07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A5114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4CA6"/>
    <w:rsid w:val="00FA5837"/>
    <w:rsid w:val="00FB4B5B"/>
    <w:rsid w:val="00FC0668"/>
    <w:rsid w:val="00FC06D9"/>
    <w:rsid w:val="00FC3D7B"/>
    <w:rsid w:val="00FD1EE9"/>
    <w:rsid w:val="00FE44FF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7404DE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EC310-8AF0-4D09-9F28-80A38482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71</TotalTime>
  <Pages>5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16</cp:revision>
  <dcterms:created xsi:type="dcterms:W3CDTF">2016-11-02T05:18:00Z</dcterms:created>
  <dcterms:modified xsi:type="dcterms:W3CDTF">2017-05-27T16:37:00Z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