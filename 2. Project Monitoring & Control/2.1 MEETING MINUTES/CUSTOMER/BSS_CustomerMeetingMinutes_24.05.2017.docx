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FA01A8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FA01A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B87DA9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24/05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FA01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FA01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B87DA9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FA01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FA01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701B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2E1689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24/05</w:t>
            </w:r>
            <w:r w:rsidR="009A1918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9A191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16h10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9A191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17h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2E1689" w:rsidRDefault="00AD3486" w:rsidP="00AD3486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 functions of project</w:t>
      </w:r>
    </w:p>
    <w:p w:rsidR="002E1689" w:rsidRPr="00D81C12" w:rsidRDefault="002E1689" w:rsidP="00AD3486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 Redis &amp; Elastic Search</w:t>
      </w:r>
    </w:p>
    <w:p w:rsidR="00D81C12" w:rsidRPr="00AD3486" w:rsidRDefault="00D81C12" w:rsidP="00AD3486">
      <w:pPr>
        <w:pStyle w:val="ListParagraph"/>
        <w:numPr>
          <w:ilvl w:val="0"/>
          <w:numId w:val="40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Approve Acceptance Testcase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AD3486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</w:t>
      </w:r>
      <w:r w:rsidR="00E17077">
        <w:rPr>
          <w:rFonts w:cs="Times New Roman"/>
          <w:noProof/>
          <w:color w:val="auto"/>
          <w:sz w:val="28"/>
          <w:szCs w:val="28"/>
        </w:rPr>
        <w:t xml:space="preserve"> Lecturer</w:t>
      </w:r>
      <w:r>
        <w:rPr>
          <w:rFonts w:cs="Times New Roman"/>
          <w:noProof/>
          <w:color w:val="auto"/>
          <w:sz w:val="28"/>
          <w:szCs w:val="28"/>
        </w:rPr>
        <w:t xml:space="preserve"> Nguyễn Thế Quang</w:t>
      </w:r>
    </w:p>
    <w:p w:rsidR="00BA49E3" w:rsidRPr="006F7466" w:rsidRDefault="00E17077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 xml:space="preserve">Team </w:t>
      </w:r>
      <w:r w:rsidR="00BA49E3" w:rsidRPr="006F7466">
        <w:rPr>
          <w:rFonts w:cs="Times New Roman"/>
          <w:noProof/>
          <w:color w:val="auto"/>
          <w:sz w:val="28"/>
          <w:szCs w:val="28"/>
        </w:rPr>
        <w:t>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485A2E" w:rsidRPr="00485A2E" w:rsidRDefault="00485A2E" w:rsidP="00485A2E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485A2E">
        <w:rPr>
          <w:color w:val="auto"/>
          <w:sz w:val="28"/>
          <w:szCs w:val="28"/>
        </w:rPr>
        <w:t>Key search on redis has the same key on mongodb? How does the system know which comparison?</w:t>
      </w:r>
    </w:p>
    <w:p w:rsidR="00485A2E" w:rsidRPr="00485A2E" w:rsidRDefault="00485A2E" w:rsidP="00485A2E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bookmarkStart w:id="9" w:name="_GoBack"/>
      <w:bookmarkEnd w:id="9"/>
      <w:r w:rsidRPr="00485A2E">
        <w:rPr>
          <w:color w:val="auto"/>
          <w:sz w:val="28"/>
          <w:szCs w:val="28"/>
        </w:rPr>
        <w:t>Does the customer suggest another font?</w:t>
      </w:r>
    </w:p>
    <w:p w:rsidR="002E1689" w:rsidRPr="00D81C12" w:rsidRDefault="002E1689" w:rsidP="00485A2E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2E1689">
        <w:rPr>
          <w:rFonts w:cs="Times New Roman"/>
          <w:color w:val="auto"/>
          <w:sz w:val="28"/>
          <w:szCs w:val="28"/>
        </w:rPr>
        <w:t>Discuss about Redis &amp; Elastic Search</w:t>
      </w:r>
    </w:p>
    <w:p w:rsidR="00D81C12" w:rsidRPr="00D81C12" w:rsidRDefault="00B06EC8" w:rsidP="002E1689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Review functions import point</w:t>
      </w:r>
      <w:r w:rsidR="00D81C12">
        <w:rPr>
          <w:rFonts w:cs="Times New Roman"/>
          <w:color w:val="auto"/>
          <w:sz w:val="28"/>
          <w:szCs w:val="28"/>
        </w:rPr>
        <w:t xml:space="preserve"> , </w:t>
      </w:r>
      <w:r>
        <w:rPr>
          <w:rFonts w:cs="Times New Roman"/>
          <w:color w:val="auto"/>
          <w:sz w:val="28"/>
          <w:szCs w:val="28"/>
        </w:rPr>
        <w:t>can export to pdf file or not</w:t>
      </w:r>
      <w:r w:rsidR="00D81C12">
        <w:rPr>
          <w:rFonts w:cs="Times New Roman"/>
          <w:color w:val="auto"/>
          <w:sz w:val="28"/>
          <w:szCs w:val="28"/>
        </w:rPr>
        <w:t xml:space="preserve"> ?</w:t>
      </w:r>
    </w:p>
    <w:p w:rsidR="00D81C12" w:rsidRPr="00D81C12" w:rsidRDefault="00B06EC8" w:rsidP="00B06EC8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 xml:space="preserve">Have </w:t>
      </w:r>
      <w:r w:rsidRPr="00B06EC8">
        <w:rPr>
          <w:rFonts w:cs="Times New Roman"/>
          <w:color w:val="auto"/>
          <w:sz w:val="28"/>
          <w:szCs w:val="28"/>
        </w:rPr>
        <w:t>multi language</w:t>
      </w:r>
      <w:r>
        <w:rPr>
          <w:rFonts w:cs="Times New Roman"/>
          <w:color w:val="auto"/>
          <w:sz w:val="28"/>
          <w:szCs w:val="28"/>
        </w:rPr>
        <w:t xml:space="preserve"> </w:t>
      </w:r>
      <w:r w:rsidR="00D81C12">
        <w:rPr>
          <w:rFonts w:cs="Times New Roman"/>
          <w:color w:val="auto"/>
          <w:sz w:val="28"/>
          <w:szCs w:val="28"/>
        </w:rPr>
        <w:t>?</w:t>
      </w:r>
    </w:p>
    <w:p w:rsidR="00F15450" w:rsidRPr="00F15450" w:rsidRDefault="00485A2E" w:rsidP="00485A2E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485A2E">
        <w:rPr>
          <w:rFonts w:cs="Times New Roman"/>
          <w:color w:val="auto"/>
          <w:sz w:val="28"/>
          <w:szCs w:val="28"/>
        </w:rPr>
        <w:t xml:space="preserve">Server consolidation </w:t>
      </w:r>
      <w:r w:rsidR="00F15450">
        <w:rPr>
          <w:rFonts w:cs="Times New Roman"/>
          <w:color w:val="auto"/>
          <w:sz w:val="28"/>
          <w:szCs w:val="28"/>
        </w:rPr>
        <w:t xml:space="preserve">( </w:t>
      </w:r>
      <w:r w:rsidR="00B06EC8" w:rsidRPr="00B06EC8">
        <w:rPr>
          <w:rFonts w:cs="Times New Roman"/>
          <w:color w:val="auto"/>
          <w:sz w:val="28"/>
          <w:szCs w:val="28"/>
        </w:rPr>
        <w:t>Arbitrary - depending on the quality attributes</w:t>
      </w:r>
      <w:r w:rsidR="00F15450">
        <w:rPr>
          <w:rFonts w:cs="Times New Roman"/>
          <w:color w:val="auto"/>
          <w:sz w:val="28"/>
          <w:szCs w:val="28"/>
        </w:rPr>
        <w:t>)</w:t>
      </w:r>
      <w:r w:rsidR="00D81C12">
        <w:rPr>
          <w:rFonts w:cs="Times New Roman"/>
          <w:color w:val="auto"/>
          <w:sz w:val="28"/>
          <w:szCs w:val="28"/>
        </w:rPr>
        <w:t xml:space="preserve"> : </w:t>
      </w:r>
    </w:p>
    <w:p w:rsidR="00F15450" w:rsidRPr="00F15450" w:rsidRDefault="00D81C12" w:rsidP="00F15450">
      <w:pPr>
        <w:pStyle w:val="ListParagraph"/>
        <w:numPr>
          <w:ilvl w:val="1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R</w:t>
      </w:r>
      <w:r w:rsidR="00F15450">
        <w:rPr>
          <w:rFonts w:cs="Times New Roman"/>
          <w:color w:val="auto"/>
          <w:sz w:val="28"/>
          <w:szCs w:val="28"/>
        </w:rPr>
        <w:t>edis , Elasticsearch , MongoDB ( database server )</w:t>
      </w:r>
    </w:p>
    <w:p w:rsidR="00F15450" w:rsidRPr="00F15450" w:rsidRDefault="00F15450" w:rsidP="00F15450">
      <w:pPr>
        <w:pStyle w:val="ListParagraph"/>
        <w:numPr>
          <w:ilvl w:val="1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NodeJS : Business server/Application server</w:t>
      </w:r>
    </w:p>
    <w:p w:rsidR="00F15450" w:rsidRPr="00F15450" w:rsidRDefault="00F15450" w:rsidP="00F15450">
      <w:pPr>
        <w:pStyle w:val="ListParagraph"/>
        <w:numPr>
          <w:ilvl w:val="1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F15450">
        <w:rPr>
          <w:rFonts w:cs="Times New Roman"/>
          <w:color w:val="auto"/>
          <w:sz w:val="28"/>
          <w:szCs w:val="28"/>
        </w:rPr>
        <w:t>AngularJS : Client server</w:t>
      </w:r>
    </w:p>
    <w:p w:rsidR="00D81C12" w:rsidRPr="00AD3486" w:rsidRDefault="00D81C12" w:rsidP="00D81C12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Approve Acceptance Testcase</w:t>
      </w:r>
    </w:p>
    <w:p w:rsidR="00D81C12" w:rsidRPr="002E1689" w:rsidRDefault="00D81C12" w:rsidP="00D81C12">
      <w:pPr>
        <w:pStyle w:val="ListParagraph"/>
        <w:ind w:right="54"/>
        <w:rPr>
          <w:rFonts w:cs="Times New Roman"/>
          <w:color w:val="auto"/>
          <w:sz w:val="28"/>
          <w:szCs w:val="28"/>
          <w:lang w:val="vi-VN"/>
        </w:rPr>
      </w:pP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Default="0025138E" w:rsidP="00E1672D">
      <w:pPr>
        <w:pStyle w:val="ListParagraph"/>
        <w:numPr>
          <w:ilvl w:val="0"/>
          <w:numId w:val="34"/>
        </w:numPr>
        <w:rPr>
          <w:rFonts w:cs="Times New Roman"/>
          <w:noProof/>
          <w:lang w:val="vi-VN"/>
        </w:rPr>
      </w:pPr>
      <w:r>
        <w:rPr>
          <w:color w:val="auto"/>
          <w:sz w:val="28"/>
        </w:rPr>
        <w:t>Complete functions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1A8" w:rsidRDefault="00FA01A8">
      <w:pPr>
        <w:spacing w:before="0" w:after="0" w:line="240" w:lineRule="auto"/>
      </w:pPr>
      <w:r>
        <w:separator/>
      </w:r>
    </w:p>
  </w:endnote>
  <w:endnote w:type="continuationSeparator" w:id="0">
    <w:p w:rsidR="00FA01A8" w:rsidRDefault="00FA01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A2E" w:rsidRPr="00485A2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FA01A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E1689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FA01A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E1689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1A8" w:rsidRDefault="00FA01A8">
      <w:pPr>
        <w:spacing w:before="0" w:after="0" w:line="240" w:lineRule="auto"/>
      </w:pPr>
      <w:r>
        <w:separator/>
      </w:r>
    </w:p>
  </w:footnote>
  <w:footnote w:type="continuationSeparator" w:id="0">
    <w:p w:rsidR="00FA01A8" w:rsidRDefault="00FA01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FA01A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E1689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B56926"/>
    <w:multiLevelType w:val="hybridMultilevel"/>
    <w:tmpl w:val="9DAC7FAE"/>
    <w:lvl w:ilvl="0" w:tplc="BAA019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1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8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6"/>
  </w:num>
  <w:num w:numId="10">
    <w:abstractNumId w:val="17"/>
  </w:num>
  <w:num w:numId="11">
    <w:abstractNumId w:val="15"/>
  </w:num>
  <w:num w:numId="12">
    <w:abstractNumId w:val="3"/>
  </w:num>
  <w:num w:numId="13">
    <w:abstractNumId w:val="19"/>
  </w:num>
  <w:num w:numId="14">
    <w:abstractNumId w:val="26"/>
  </w:num>
  <w:num w:numId="15">
    <w:abstractNumId w:val="32"/>
  </w:num>
  <w:num w:numId="16">
    <w:abstractNumId w:val="39"/>
  </w:num>
  <w:num w:numId="17">
    <w:abstractNumId w:val="14"/>
  </w:num>
  <w:num w:numId="18">
    <w:abstractNumId w:val="25"/>
  </w:num>
  <w:num w:numId="19">
    <w:abstractNumId w:val="35"/>
  </w:num>
  <w:num w:numId="20">
    <w:abstractNumId w:val="9"/>
  </w:num>
  <w:num w:numId="21">
    <w:abstractNumId w:val="21"/>
  </w:num>
  <w:num w:numId="22">
    <w:abstractNumId w:val="28"/>
  </w:num>
  <w:num w:numId="23">
    <w:abstractNumId w:val="4"/>
  </w:num>
  <w:num w:numId="24">
    <w:abstractNumId w:val="22"/>
  </w:num>
  <w:num w:numId="25">
    <w:abstractNumId w:val="31"/>
  </w:num>
  <w:num w:numId="26">
    <w:abstractNumId w:val="33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8"/>
  </w:num>
  <w:num w:numId="32">
    <w:abstractNumId w:val="10"/>
  </w:num>
  <w:num w:numId="33">
    <w:abstractNumId w:val="13"/>
  </w:num>
  <w:num w:numId="34">
    <w:abstractNumId w:val="34"/>
  </w:num>
  <w:num w:numId="35">
    <w:abstractNumId w:val="37"/>
  </w:num>
  <w:num w:numId="36">
    <w:abstractNumId w:val="27"/>
  </w:num>
  <w:num w:numId="37">
    <w:abstractNumId w:val="24"/>
  </w:num>
  <w:num w:numId="38">
    <w:abstractNumId w:val="18"/>
  </w:num>
  <w:num w:numId="39">
    <w:abstractNumId w:val="29"/>
  </w:num>
  <w:num w:numId="4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138E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689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85A2E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25AD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A1918"/>
    <w:rsid w:val="009B2B65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D3486"/>
    <w:rsid w:val="00AE2870"/>
    <w:rsid w:val="00AF67DA"/>
    <w:rsid w:val="00B06EC8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87DA9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55A7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75D26"/>
    <w:rsid w:val="00D81C12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1672D"/>
    <w:rsid w:val="00E1707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15450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01A8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97F74A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ED543-1657-4653-806B-B853F7A8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166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22</cp:revision>
  <dcterms:created xsi:type="dcterms:W3CDTF">2016-11-02T05:18:00Z</dcterms:created>
  <dcterms:modified xsi:type="dcterms:W3CDTF">2017-05-27T18:11:00Z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