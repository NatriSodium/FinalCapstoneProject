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1216B2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1216B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5457E0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30/12/2016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216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216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7C3276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216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216B2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64627E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701B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30/12/2016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15h30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16h30</w:t>
            </w:r>
          </w:p>
        </w:tc>
      </w:tr>
    </w:tbl>
    <w:p w:rsidR="0086701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8C33FE" w:rsidRPr="008C33FE" w:rsidRDefault="008C33FE" w:rsidP="008C33FE">
      <w:pPr>
        <w:rPr>
          <w:color w:val="auto"/>
          <w:sz w:val="28"/>
        </w:rPr>
      </w:pPr>
      <w:r w:rsidRPr="008C33FE">
        <w:rPr>
          <w:color w:val="auto"/>
          <w:sz w:val="28"/>
        </w:rPr>
        <w:t>Ask about Physical View &amp; Functional Requirements.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8C33FE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 Lecturer Nguyễn Thế Quang</w:t>
      </w:r>
    </w:p>
    <w:p w:rsidR="00BA49E3" w:rsidRPr="006F7466" w:rsidRDefault="008C33FE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6812A1" w:rsidRDefault="00705721" w:rsidP="0070572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05721">
        <w:rPr>
          <w:color w:val="auto"/>
          <w:sz w:val="28"/>
        </w:rPr>
        <w:t xml:space="preserve">Drawing model </w:t>
      </w:r>
      <w:r w:rsidR="005457E0">
        <w:rPr>
          <w:color w:val="auto"/>
          <w:sz w:val="28"/>
        </w:rPr>
        <w:t xml:space="preserve">Stand Alone : </w:t>
      </w:r>
      <w:r w:rsidRPr="00705721">
        <w:rPr>
          <w:color w:val="auto"/>
          <w:sz w:val="28"/>
        </w:rPr>
        <w:t>Consolidate 1 server</w:t>
      </w:r>
    </w:p>
    <w:p w:rsidR="005457E0" w:rsidRDefault="005457E0" w:rsidP="0070572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Load Balancer : </w:t>
      </w:r>
      <w:r w:rsidR="00705721" w:rsidRPr="00705721">
        <w:rPr>
          <w:color w:val="auto"/>
          <w:sz w:val="28"/>
        </w:rPr>
        <w:t>Load only two or more servers</w:t>
      </w:r>
    </w:p>
    <w:p w:rsidR="005457E0" w:rsidRDefault="0070572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Where </w:t>
      </w:r>
      <w:r w:rsidR="005457E0">
        <w:rPr>
          <w:color w:val="auto"/>
          <w:sz w:val="28"/>
        </w:rPr>
        <w:t>Redis &amp; Elastic Search?</w:t>
      </w:r>
    </w:p>
    <w:p w:rsidR="005457E0" w:rsidRDefault="00705721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Research</w:t>
      </w:r>
      <w:r w:rsidR="005457E0">
        <w:rPr>
          <w:color w:val="auto"/>
          <w:sz w:val="28"/>
        </w:rPr>
        <w:t xml:space="preserve"> redis loadbalancer</w:t>
      </w:r>
    </w:p>
    <w:p w:rsidR="005457E0" w:rsidRDefault="00705721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Don’t need</w:t>
      </w:r>
      <w:r w:rsidR="005457E0">
        <w:rPr>
          <w:color w:val="auto"/>
          <w:sz w:val="28"/>
        </w:rPr>
        <w:t xml:space="preserve"> database backup</w:t>
      </w:r>
    </w:p>
    <w:p w:rsidR="005457E0" w:rsidRDefault="00705721" w:rsidP="0070572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Login on</w:t>
      </w:r>
      <w:r w:rsidR="005457E0">
        <w:rPr>
          <w:color w:val="auto"/>
          <w:sz w:val="28"/>
        </w:rPr>
        <w:t xml:space="preserve"> web </w:t>
      </w:r>
      <w:r w:rsidR="005457E0" w:rsidRPr="005457E0">
        <w:rPr>
          <w:color w:val="auto"/>
          <w:sz w:val="28"/>
        </w:rPr>
        <w:sym w:font="Wingdings" w:char="F0E0"/>
      </w:r>
      <w:r w:rsidR="005457E0">
        <w:rPr>
          <w:color w:val="auto"/>
          <w:sz w:val="28"/>
        </w:rPr>
        <w:t xml:space="preserve"> always external : </w:t>
      </w:r>
      <w:r w:rsidRPr="00705721">
        <w:rPr>
          <w:color w:val="auto"/>
          <w:sz w:val="28"/>
        </w:rPr>
        <w:t>Only 1 network</w:t>
      </w:r>
    </w:p>
    <w:p w:rsidR="00705721" w:rsidRDefault="005457E0" w:rsidP="0070572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05721">
        <w:rPr>
          <w:color w:val="auto"/>
          <w:sz w:val="28"/>
        </w:rPr>
        <w:t xml:space="preserve">2 </w:t>
      </w:r>
      <w:r w:rsidR="00705721" w:rsidRPr="00705721">
        <w:rPr>
          <w:color w:val="auto"/>
          <w:sz w:val="28"/>
        </w:rPr>
        <w:t>types</w:t>
      </w:r>
      <w:r w:rsidRPr="00705721">
        <w:rPr>
          <w:color w:val="auto"/>
          <w:sz w:val="28"/>
        </w:rPr>
        <w:t xml:space="preserve"> : </w:t>
      </w:r>
      <w:r w:rsidR="00705721" w:rsidRPr="00705721">
        <w:rPr>
          <w:color w:val="auto"/>
          <w:sz w:val="28"/>
        </w:rPr>
        <w:t>normal web</w:t>
      </w:r>
      <w:r w:rsidRPr="00705721">
        <w:rPr>
          <w:color w:val="auto"/>
          <w:sz w:val="28"/>
        </w:rPr>
        <w:t xml:space="preserve"> : </w:t>
      </w:r>
      <w:r w:rsidR="00705721" w:rsidRPr="00705721">
        <w:rPr>
          <w:color w:val="auto"/>
          <w:sz w:val="28"/>
        </w:rPr>
        <w:t>Get data via webserver using html</w:t>
      </w:r>
      <w:r w:rsidRPr="00705721">
        <w:rPr>
          <w:color w:val="auto"/>
          <w:sz w:val="28"/>
        </w:rPr>
        <w:t xml:space="preserve"> , app</w:t>
      </w:r>
      <w:r w:rsidR="00705721" w:rsidRPr="00705721">
        <w:rPr>
          <w:color w:val="auto"/>
          <w:sz w:val="28"/>
        </w:rPr>
        <w:t>lication</w:t>
      </w:r>
      <w:r w:rsidRPr="00705721">
        <w:rPr>
          <w:color w:val="auto"/>
          <w:sz w:val="28"/>
        </w:rPr>
        <w:t xml:space="preserve"> : flatform </w:t>
      </w:r>
      <w:r w:rsidRPr="005457E0">
        <w:rPr>
          <w:color w:val="auto"/>
          <w:sz w:val="28"/>
        </w:rPr>
        <w:sym w:font="Wingdings" w:char="F0E0"/>
      </w:r>
      <w:r w:rsidRPr="00705721">
        <w:rPr>
          <w:color w:val="auto"/>
          <w:sz w:val="28"/>
        </w:rPr>
        <w:t xml:space="preserve"> </w:t>
      </w:r>
      <w:r w:rsidR="00705721" w:rsidRPr="00705721">
        <w:rPr>
          <w:color w:val="auto"/>
          <w:sz w:val="28"/>
        </w:rPr>
        <w:t>Get data through webserver via webservice</w:t>
      </w:r>
    </w:p>
    <w:p w:rsidR="005457E0" w:rsidRDefault="00705721" w:rsidP="0070572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What is </w:t>
      </w:r>
      <w:r w:rsidR="005457E0" w:rsidRPr="00705721">
        <w:rPr>
          <w:color w:val="auto"/>
          <w:sz w:val="28"/>
        </w:rPr>
        <w:t>TCP/IP  , Internet?</w:t>
      </w:r>
    </w:p>
    <w:p w:rsidR="00705721" w:rsidRPr="00705721" w:rsidRDefault="00705721" w:rsidP="0070572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705721">
        <w:rPr>
          <w:color w:val="auto"/>
          <w:sz w:val="28"/>
        </w:rPr>
        <w:t>All through the API service: json, restful service in nodejs.</w:t>
      </w:r>
      <w:bookmarkStart w:id="9" w:name="_GoBack"/>
      <w:bookmarkEnd w:id="9"/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5457E0" w:rsidRPr="005457E0" w:rsidRDefault="009B2EF3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Update </w:t>
      </w:r>
      <w:r w:rsidR="005457E0" w:rsidRPr="005457E0">
        <w:rPr>
          <w:color w:val="auto"/>
          <w:sz w:val="28"/>
        </w:rPr>
        <w:t xml:space="preserve"> Physical View</w:t>
      </w:r>
    </w:p>
    <w:p w:rsidR="005457E0" w:rsidRPr="005457E0" w:rsidRDefault="009B2EF3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Continue</w:t>
      </w:r>
      <w:r w:rsidR="005457E0" w:rsidRPr="005457E0">
        <w:rPr>
          <w:color w:val="auto"/>
          <w:sz w:val="28"/>
        </w:rPr>
        <w:t xml:space="preserve"> Architecture</w:t>
      </w:r>
    </w:p>
    <w:p w:rsidR="005457E0" w:rsidRDefault="005457E0" w:rsidP="00867013">
      <w:pPr>
        <w:jc w:val="center"/>
        <w:rPr>
          <w:rFonts w:cs="Times New Roman"/>
          <w:noProof/>
          <w:lang w:val="vi-VN"/>
        </w:rPr>
      </w:pP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6B2" w:rsidRDefault="001216B2">
      <w:pPr>
        <w:spacing w:before="0" w:after="0" w:line="240" w:lineRule="auto"/>
      </w:pPr>
      <w:r>
        <w:separator/>
      </w:r>
    </w:p>
  </w:endnote>
  <w:endnote w:type="continuationSeparator" w:id="0">
    <w:p w:rsidR="001216B2" w:rsidRDefault="001216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721" w:rsidRPr="0070572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1216B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57E0">
                                <w:rPr>
                                  <w:rFonts w:asciiTheme="majorHAnsi" w:hAnsiTheme="majorHAnsi"/>
                                </w:rPr>
                                <w:t>December 30,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1216B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3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57E0">
                          <w:rPr>
                            <w:rFonts w:asciiTheme="majorHAnsi" w:hAnsiTheme="majorHAnsi"/>
                          </w:rPr>
                          <w:t>December 30,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6B2" w:rsidRDefault="001216B2">
      <w:pPr>
        <w:spacing w:before="0" w:after="0" w:line="240" w:lineRule="auto"/>
      </w:pPr>
      <w:r>
        <w:separator/>
      </w:r>
    </w:p>
  </w:footnote>
  <w:footnote w:type="continuationSeparator" w:id="0">
    <w:p w:rsidR="001216B2" w:rsidRDefault="001216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1216B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457E0">
          <w:rPr>
            <w:rFonts w:asciiTheme="majorHAnsi" w:eastAsiaTheme="majorEastAsia" w:hAnsiTheme="majorHAnsi" w:cstheme="majorBidi"/>
            <w:color w:val="FF3333"/>
            <w:szCs w:val="24"/>
          </w:rPr>
          <w:t>December 30,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16B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4627E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05721"/>
    <w:rsid w:val="00714DD2"/>
    <w:rsid w:val="0073082C"/>
    <w:rsid w:val="00731299"/>
    <w:rsid w:val="00750631"/>
    <w:rsid w:val="007A1669"/>
    <w:rsid w:val="007A5402"/>
    <w:rsid w:val="007C1181"/>
    <w:rsid w:val="007C3276"/>
    <w:rsid w:val="007D3F86"/>
    <w:rsid w:val="007D6528"/>
    <w:rsid w:val="007E0D90"/>
    <w:rsid w:val="00801F86"/>
    <w:rsid w:val="008207BE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33FE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2EF3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90CC5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3E5C4-24B1-4035-87BA-57A00712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137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16</cp:revision>
  <dcterms:created xsi:type="dcterms:W3CDTF">2016-11-02T05:18:00Z</dcterms:created>
  <dcterms:modified xsi:type="dcterms:W3CDTF">2017-05-27T18:18:00Z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