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39131C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39131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E33827" w:rsidP="00E33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01/11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9131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9131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EA278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9131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9131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350"/>
        <w:gridCol w:w="1368"/>
        <w:gridCol w:w="1217"/>
        <w:gridCol w:w="1247"/>
        <w:gridCol w:w="2202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EA278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E3382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E3382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01/11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E3382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9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E3382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E33827" w:rsidRDefault="00E33827" w:rsidP="00E33827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Ask some questions to collect requirement clearly</w:t>
      </w:r>
    </w:p>
    <w:p w:rsidR="00E33827" w:rsidRPr="00E33827" w:rsidRDefault="00E33827" w:rsidP="00E33827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Review the analysis functions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EA278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</w:t>
      </w:r>
      <w:r w:rsidR="00832E47">
        <w:rPr>
          <w:rFonts w:cs="Times New Roman"/>
          <w:noProof/>
          <w:color w:val="auto"/>
          <w:sz w:val="28"/>
          <w:szCs w:val="28"/>
        </w:rPr>
        <w:t xml:space="preserve"> Lecturer</w:t>
      </w:r>
      <w:bookmarkStart w:id="8" w:name="_GoBack"/>
      <w:bookmarkEnd w:id="8"/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EA278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E33827" w:rsidRPr="00E33827" w:rsidRDefault="005457E0" w:rsidP="00E33827">
      <w:pPr>
        <w:ind w:left="360"/>
        <w:rPr>
          <w:color w:val="auto"/>
          <w:sz w:val="28"/>
          <w:szCs w:val="44"/>
          <w:shd w:val="clear" w:color="auto" w:fill="FFFFFF"/>
        </w:rPr>
      </w:pPr>
      <w:r w:rsidRPr="00E33827">
        <w:rPr>
          <w:color w:val="auto"/>
          <w:sz w:val="28"/>
        </w:rPr>
        <w:t xml:space="preserve"> </w:t>
      </w:r>
      <w:r w:rsidR="00E33827" w:rsidRPr="00E33827">
        <w:rPr>
          <w:color w:val="auto"/>
          <w:sz w:val="28"/>
          <w:szCs w:val="44"/>
          <w:shd w:val="clear" w:color="auto" w:fill="FFFFFF"/>
        </w:rPr>
        <w:t>- Unclear about functions</w:t>
      </w:r>
    </w:p>
    <w:p w:rsidR="00E33827" w:rsidRPr="00E33827" w:rsidRDefault="00E33827" w:rsidP="00E33827">
      <w:pPr>
        <w:ind w:left="360"/>
        <w:rPr>
          <w:color w:val="auto"/>
          <w:sz w:val="28"/>
          <w:szCs w:val="44"/>
          <w:shd w:val="clear" w:color="auto" w:fill="FFFFFF"/>
        </w:rPr>
      </w:pPr>
      <w:r w:rsidRPr="00E33827">
        <w:rPr>
          <w:color w:val="auto"/>
          <w:sz w:val="28"/>
          <w:szCs w:val="44"/>
          <w:shd w:val="clear" w:color="auto" w:fill="FFFFFF"/>
        </w:rPr>
        <w:t>- Unclear about devide level of fuction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color w:val="auto"/>
          <w:sz w:val="28"/>
          <w:szCs w:val="44"/>
          <w:shd w:val="clear" w:color="auto" w:fill="FFFFFF"/>
        </w:rPr>
        <w:t>- Data divided into 2 types : approval and without approval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>- Divided by functionality rather than by categories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>- The main functions can be :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 xml:space="preserve">  + Manage News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 xml:space="preserve">  + Manage Categories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 xml:space="preserve">  + Manage Accounts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lastRenderedPageBreak/>
        <w:t xml:space="preserve">  + Manage Decentralization</w:t>
      </w:r>
    </w:p>
    <w:p w:rsidR="00E33827" w:rsidRPr="00E33827" w:rsidRDefault="00E33827" w:rsidP="00E33827">
      <w:pPr>
        <w:ind w:left="360"/>
        <w:rPr>
          <w:noProof/>
          <w:color w:val="auto"/>
          <w:sz w:val="28"/>
          <w:szCs w:val="28"/>
        </w:rPr>
      </w:pPr>
      <w:r w:rsidRPr="00E33827">
        <w:rPr>
          <w:noProof/>
          <w:color w:val="auto"/>
          <w:sz w:val="28"/>
          <w:szCs w:val="28"/>
        </w:rPr>
        <w:t>- Need have a form of each activities</w:t>
      </w:r>
    </w:p>
    <w:p w:rsidR="006812A1" w:rsidRPr="00E33827" w:rsidRDefault="006812A1" w:rsidP="00E33827">
      <w:pPr>
        <w:rPr>
          <w:color w:val="auto"/>
          <w:sz w:val="28"/>
        </w:rPr>
      </w:pP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Default="00E33827" w:rsidP="00E33827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Analysis requirement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1C" w:rsidRDefault="0039131C">
      <w:pPr>
        <w:spacing w:before="0" w:after="0" w:line="240" w:lineRule="auto"/>
      </w:pPr>
      <w:r>
        <w:separator/>
      </w:r>
    </w:p>
  </w:endnote>
  <w:endnote w:type="continuationSeparator" w:id="0">
    <w:p w:rsidR="0039131C" w:rsidRDefault="003913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E47" w:rsidRPr="00832E4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9131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827">
                                <w:rPr>
                                  <w:rFonts w:asciiTheme="majorHAnsi" w:hAnsiTheme="majorHAnsi"/>
                                </w:rPr>
                                <w:t>November 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39131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827">
                          <w:rPr>
                            <w:rFonts w:asciiTheme="majorHAnsi" w:hAnsiTheme="majorHAnsi"/>
                          </w:rPr>
                          <w:t>November 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1C" w:rsidRDefault="0039131C">
      <w:pPr>
        <w:spacing w:before="0" w:after="0" w:line="240" w:lineRule="auto"/>
      </w:pPr>
      <w:r>
        <w:separator/>
      </w:r>
    </w:p>
  </w:footnote>
  <w:footnote w:type="continuationSeparator" w:id="0">
    <w:p w:rsidR="0039131C" w:rsidRDefault="003913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39131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33827">
          <w:rPr>
            <w:rFonts w:asciiTheme="majorHAnsi" w:eastAsiaTheme="majorEastAsia" w:hAnsiTheme="majorHAnsi" w:cstheme="majorBidi"/>
            <w:color w:val="FF3333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9086D"/>
    <w:multiLevelType w:val="hybridMultilevel"/>
    <w:tmpl w:val="4AE6E282"/>
    <w:lvl w:ilvl="0" w:tplc="99724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6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9"/>
  </w:num>
  <w:num w:numId="17">
    <w:abstractNumId w:val="14"/>
  </w:num>
  <w:num w:numId="18">
    <w:abstractNumId w:val="24"/>
  </w:num>
  <w:num w:numId="19">
    <w:abstractNumId w:val="35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3"/>
  </w:num>
  <w:num w:numId="35">
    <w:abstractNumId w:val="37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 w:numId="40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131C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32E47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11FC4"/>
    <w:rsid w:val="00A2183E"/>
    <w:rsid w:val="00A21875"/>
    <w:rsid w:val="00A22346"/>
    <w:rsid w:val="00A23EEC"/>
    <w:rsid w:val="00A2415F"/>
    <w:rsid w:val="00A301A1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33827"/>
    <w:rsid w:val="00E571B4"/>
    <w:rsid w:val="00E72C64"/>
    <w:rsid w:val="00E763DB"/>
    <w:rsid w:val="00E76A2D"/>
    <w:rsid w:val="00E816CC"/>
    <w:rsid w:val="00EA2786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5166D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9C747-0271-49B4-B9EA-B46600DD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140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14</cp:revision>
  <dcterms:created xsi:type="dcterms:W3CDTF">2016-11-02T05:18:00Z</dcterms:created>
  <dcterms:modified xsi:type="dcterms:W3CDTF">2017-05-27T17:51:00Z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