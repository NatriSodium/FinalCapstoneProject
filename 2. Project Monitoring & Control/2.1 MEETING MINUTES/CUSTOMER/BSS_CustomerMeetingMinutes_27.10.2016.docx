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5C6A1F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5C6A1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5A7D6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27/10</w:t>
            </w:r>
            <w:r w:rsidR="005457E0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C6A1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C6A1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966CCD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C6A1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C6A1F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25B05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Room 701B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08047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27/10</w:t>
            </w:r>
            <w:r w:rsidR="005457E0">
              <w:rPr>
                <w:rFonts w:cs="Times New Roman"/>
                <w:noProof/>
                <w:color w:val="auto"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15h30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5457E0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16h30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5A7D61" w:rsidRDefault="005A7D61" w:rsidP="00BA49E3">
      <w:pPr>
        <w:pStyle w:val="ListParagraph"/>
        <w:numPr>
          <w:ilvl w:val="0"/>
          <w:numId w:val="40"/>
        </w:numPr>
        <w:ind w:right="54"/>
        <w:rPr>
          <w:color w:val="404040" w:themeColor="text1" w:themeTint="BF"/>
          <w:sz w:val="28"/>
          <w:szCs w:val="28"/>
          <w:lang w:val="vi-VN"/>
        </w:rPr>
      </w:pPr>
      <w:r w:rsidRPr="0081009A">
        <w:rPr>
          <w:color w:val="auto"/>
          <w:sz w:val="28"/>
        </w:rPr>
        <w:t>Meeting with Customer : Ask some questions to collect requirement.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81009A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Customer : Lecturer Nguyễn Thế Quang</w:t>
      </w:r>
    </w:p>
    <w:p w:rsidR="00BA49E3" w:rsidRPr="006F7466" w:rsidRDefault="0081009A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bookmarkStart w:id="8" w:name="_GoBack"/>
      <w:bookmarkEnd w:id="8"/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5457E0" w:rsidRPr="006F7466" w:rsidRDefault="005457E0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5A7D61" w:rsidRPr="005A7D61" w:rsidRDefault="005A7D61" w:rsidP="005A7D61">
      <w:pPr>
        <w:rPr>
          <w:color w:val="auto"/>
          <w:sz w:val="28"/>
          <w:szCs w:val="44"/>
          <w:shd w:val="clear" w:color="auto" w:fill="FFFFFF"/>
        </w:rPr>
      </w:pPr>
      <w:r w:rsidRPr="005A7D61">
        <w:rPr>
          <w:color w:val="auto"/>
          <w:sz w:val="28"/>
          <w:szCs w:val="44"/>
          <w:shd w:val="clear" w:color="auto" w:fill="FFFFFF"/>
        </w:rPr>
        <w:t xml:space="preserve">Customer description of requirements : </w:t>
      </w:r>
    </w:p>
    <w:p w:rsidR="005A7D61" w:rsidRPr="005A7D61" w:rsidRDefault="005A7D61" w:rsidP="005A7D61">
      <w:pPr>
        <w:rPr>
          <w:color w:val="auto"/>
          <w:sz w:val="28"/>
          <w:szCs w:val="44"/>
          <w:shd w:val="clear" w:color="auto" w:fill="FFFFFF"/>
        </w:rPr>
      </w:pPr>
      <w:r w:rsidRPr="005A7D61">
        <w:rPr>
          <w:color w:val="auto"/>
          <w:sz w:val="28"/>
          <w:szCs w:val="44"/>
          <w:shd w:val="clear" w:color="auto" w:fill="FFFFFF"/>
        </w:rPr>
        <w:t>- This is a nationwide Admissions page</w:t>
      </w:r>
    </w:p>
    <w:p w:rsidR="005A7D61" w:rsidRPr="005A7D61" w:rsidRDefault="005A7D61" w:rsidP="005A7D61">
      <w:pPr>
        <w:rPr>
          <w:color w:val="auto"/>
          <w:sz w:val="28"/>
          <w:szCs w:val="28"/>
        </w:rPr>
      </w:pPr>
      <w:r w:rsidRPr="005A7D61">
        <w:rPr>
          <w:color w:val="auto"/>
          <w:sz w:val="28"/>
          <w:szCs w:val="28"/>
        </w:rPr>
        <w:t>- Admissions pages available but discursive , developer team needs to interage into a website</w:t>
      </w:r>
    </w:p>
    <w:p w:rsidR="005A7D61" w:rsidRPr="005A7D61" w:rsidRDefault="005A7D61" w:rsidP="005A7D61">
      <w:pPr>
        <w:rPr>
          <w:color w:val="auto"/>
          <w:sz w:val="28"/>
          <w:szCs w:val="28"/>
        </w:rPr>
      </w:pPr>
      <w:r w:rsidRPr="005A7D61">
        <w:rPr>
          <w:color w:val="auto"/>
          <w:sz w:val="28"/>
          <w:szCs w:val="28"/>
        </w:rPr>
        <w:t>- There are a few features that have not been met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>- Satisfy about 5000 people can access at the same time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 xml:space="preserve">- Customer require that team must reference more in </w:t>
      </w:r>
      <w:hyperlink r:id="rId11" w:history="1">
        <w:r w:rsidRPr="005A7D61">
          <w:rPr>
            <w:rStyle w:val="Hyperlink"/>
            <w:noProof/>
            <w:color w:val="auto"/>
            <w:sz w:val="28"/>
            <w:szCs w:val="28"/>
          </w:rPr>
          <w:t>http://tuyensinh.vanlanguni.edu.vn/</w:t>
        </w:r>
      </w:hyperlink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 xml:space="preserve">- The main functions can be : 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lastRenderedPageBreak/>
        <w:t xml:space="preserve">  + Manage news ( introduce about Van Lang university , Activitives , Policies …)</w:t>
      </w:r>
    </w:p>
    <w:p w:rsidR="005A7D61" w:rsidRPr="005A7D61" w:rsidRDefault="005A7D61" w:rsidP="005A7D61">
      <w:pPr>
        <w:rPr>
          <w:rStyle w:val="shorttext"/>
          <w:color w:val="auto"/>
          <w:sz w:val="28"/>
          <w:lang w:val="en"/>
        </w:rPr>
      </w:pPr>
      <w:r w:rsidRPr="005A7D61">
        <w:rPr>
          <w:noProof/>
          <w:color w:val="auto"/>
          <w:sz w:val="28"/>
          <w:szCs w:val="28"/>
        </w:rPr>
        <w:t xml:space="preserve">  + Manage education news ( View points , </w:t>
      </w:r>
      <w:r w:rsidRPr="005A7D61">
        <w:rPr>
          <w:rStyle w:val="shorttext"/>
          <w:color w:val="auto"/>
          <w:sz w:val="28"/>
          <w:lang w:val="en"/>
        </w:rPr>
        <w:t>Admission registration , Gifted exam</w:t>
      </w:r>
      <w:r w:rsidRPr="005A7D61">
        <w:rPr>
          <w:noProof/>
          <w:color w:val="auto"/>
          <w:sz w:val="32"/>
          <w:szCs w:val="28"/>
        </w:rPr>
        <w:t xml:space="preserve"> , </w:t>
      </w:r>
      <w:r w:rsidRPr="005A7D61">
        <w:rPr>
          <w:rStyle w:val="shorttext"/>
          <w:color w:val="auto"/>
          <w:sz w:val="28"/>
          <w:lang w:val="en"/>
        </w:rPr>
        <w:t>Matriculation list … )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</w:p>
    <w:p w:rsidR="005A7D61" w:rsidRPr="005A7D61" w:rsidRDefault="005A7D61" w:rsidP="005A7D61">
      <w:pPr>
        <w:rPr>
          <w:color w:val="auto"/>
          <w:sz w:val="28"/>
          <w:szCs w:val="28"/>
          <w:lang w:val="en"/>
        </w:rPr>
      </w:pPr>
      <w:r w:rsidRPr="005A7D61">
        <w:rPr>
          <w:noProof/>
          <w:color w:val="auto"/>
          <w:sz w:val="28"/>
          <w:szCs w:val="28"/>
        </w:rPr>
        <w:t xml:space="preserve">  + </w:t>
      </w:r>
      <w:r w:rsidRPr="005A7D61">
        <w:rPr>
          <w:color w:val="auto"/>
          <w:sz w:val="28"/>
          <w:lang w:val="en"/>
        </w:rPr>
        <w:t xml:space="preserve">Interface to communicate with </w:t>
      </w:r>
      <w:r w:rsidRPr="005A7D61">
        <w:rPr>
          <w:rStyle w:val="alt-edited"/>
          <w:color w:val="auto"/>
          <w:sz w:val="28"/>
          <w:lang w:val="en"/>
        </w:rPr>
        <w:t xml:space="preserve">students </w:t>
      </w:r>
      <w:r w:rsidRPr="005A7D61">
        <w:rPr>
          <w:rStyle w:val="alt-edited"/>
          <w:color w:val="auto"/>
          <w:sz w:val="28"/>
          <w:szCs w:val="28"/>
          <w:lang w:val="en"/>
        </w:rPr>
        <w:t xml:space="preserve">( QA , Send mail , </w:t>
      </w:r>
      <w:r w:rsidRPr="005A7D61">
        <w:rPr>
          <w:rStyle w:val="shorttext"/>
          <w:color w:val="auto"/>
          <w:sz w:val="28"/>
          <w:szCs w:val="28"/>
          <w:lang w:val="en"/>
        </w:rPr>
        <w:t>Frequently Asked Questions … )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 xml:space="preserve">  + 2 level expertise information</w:t>
      </w:r>
    </w:p>
    <w:p w:rsidR="005A7D61" w:rsidRPr="005A7D61" w:rsidRDefault="005A7D61" w:rsidP="005A7D61">
      <w:pPr>
        <w:pStyle w:val="ListParagraph"/>
        <w:numPr>
          <w:ilvl w:val="0"/>
          <w:numId w:val="41"/>
        </w:numPr>
        <w:rPr>
          <w:rStyle w:val="shorttext"/>
          <w:color w:val="auto"/>
          <w:sz w:val="28"/>
          <w:lang w:val="en"/>
        </w:rPr>
      </w:pPr>
      <w:r w:rsidRPr="005A7D61">
        <w:rPr>
          <w:rStyle w:val="shorttext"/>
          <w:color w:val="auto"/>
          <w:sz w:val="28"/>
          <w:lang w:val="en"/>
        </w:rPr>
        <w:t>Competent persons : can write news , upload news</w:t>
      </w:r>
    </w:p>
    <w:p w:rsidR="005A7D61" w:rsidRPr="005A7D61" w:rsidRDefault="005A7D61" w:rsidP="005A7D61">
      <w:pPr>
        <w:pStyle w:val="ListParagraph"/>
        <w:numPr>
          <w:ilvl w:val="0"/>
          <w:numId w:val="41"/>
        </w:numPr>
        <w:rPr>
          <w:rStyle w:val="shorttext"/>
          <w:noProof/>
          <w:color w:val="auto"/>
          <w:sz w:val="28"/>
          <w:szCs w:val="28"/>
        </w:rPr>
      </w:pPr>
      <w:r w:rsidRPr="005A7D61">
        <w:rPr>
          <w:rStyle w:val="shorttext"/>
          <w:color w:val="auto"/>
          <w:sz w:val="28"/>
          <w:lang w:val="en"/>
        </w:rPr>
        <w:t>Writer : write news and send to competent persons to expertise information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 xml:space="preserve"> + Manage pop-ups , banners</w:t>
      </w:r>
    </w:p>
    <w:p w:rsidR="005A7D61" w:rsidRPr="005A7D61" w:rsidRDefault="005A7D61" w:rsidP="005A7D61">
      <w:pPr>
        <w:rPr>
          <w:rStyle w:val="shorttext"/>
          <w:color w:val="auto"/>
          <w:sz w:val="28"/>
          <w:lang w:val="en"/>
        </w:rPr>
      </w:pPr>
      <w:r w:rsidRPr="005A7D61">
        <w:rPr>
          <w:noProof/>
          <w:color w:val="auto"/>
          <w:sz w:val="28"/>
          <w:szCs w:val="28"/>
        </w:rPr>
        <w:t xml:space="preserve"> + </w:t>
      </w:r>
      <w:r w:rsidRPr="005A7D61">
        <w:rPr>
          <w:rStyle w:val="shorttext"/>
          <w:color w:val="auto"/>
          <w:sz w:val="28"/>
          <w:lang w:val="en"/>
        </w:rPr>
        <w:t>Dynamic menu</w:t>
      </w:r>
    </w:p>
    <w:p w:rsidR="005A7D61" w:rsidRPr="005A7D61" w:rsidRDefault="005A7D61" w:rsidP="005A7D61">
      <w:pPr>
        <w:rPr>
          <w:rStyle w:val="shorttext"/>
          <w:color w:val="auto"/>
          <w:sz w:val="28"/>
          <w:lang w:val="en"/>
        </w:rPr>
      </w:pPr>
      <w:r w:rsidRPr="005A7D61">
        <w:rPr>
          <w:rStyle w:val="shorttext"/>
          <w:color w:val="auto"/>
          <w:sz w:val="28"/>
          <w:lang w:val="en"/>
        </w:rPr>
        <w:t xml:space="preserve"> + News : </w:t>
      </w:r>
    </w:p>
    <w:p w:rsidR="005A7D61" w:rsidRPr="005A7D61" w:rsidRDefault="005A7D61" w:rsidP="005A7D61">
      <w:pPr>
        <w:pStyle w:val="ListParagraph"/>
        <w:numPr>
          <w:ilvl w:val="0"/>
          <w:numId w:val="42"/>
        </w:numPr>
        <w:rPr>
          <w:rStyle w:val="shorttext"/>
          <w:color w:val="auto"/>
          <w:sz w:val="28"/>
          <w:lang w:val="en"/>
        </w:rPr>
      </w:pPr>
      <w:r w:rsidRPr="005A7D61">
        <w:rPr>
          <w:rStyle w:val="shorttext"/>
          <w:color w:val="auto"/>
          <w:sz w:val="28"/>
          <w:lang w:val="en"/>
        </w:rPr>
        <w:t>Have icon , images , video</w:t>
      </w:r>
    </w:p>
    <w:p w:rsidR="005A7D61" w:rsidRPr="005A7D61" w:rsidRDefault="005A7D61" w:rsidP="005A7D61">
      <w:pPr>
        <w:pStyle w:val="ListParagraph"/>
        <w:numPr>
          <w:ilvl w:val="0"/>
          <w:numId w:val="42"/>
        </w:num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>Related news</w:t>
      </w:r>
    </w:p>
    <w:p w:rsidR="005A7D61" w:rsidRPr="005A7D61" w:rsidRDefault="005A7D61" w:rsidP="005A7D61">
      <w:pPr>
        <w:rPr>
          <w:noProof/>
          <w:color w:val="auto"/>
          <w:sz w:val="28"/>
          <w:szCs w:val="28"/>
        </w:rPr>
      </w:pPr>
      <w:r w:rsidRPr="005A7D61">
        <w:rPr>
          <w:noProof/>
          <w:color w:val="auto"/>
          <w:sz w:val="28"/>
          <w:szCs w:val="28"/>
        </w:rPr>
        <w:t xml:space="preserve"> + Security for sign-in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5457E0" w:rsidRPr="005457E0" w:rsidRDefault="005A7D61" w:rsidP="005457E0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Analysis requirement</w:t>
      </w:r>
      <w:r>
        <w:rPr>
          <w:color w:val="auto"/>
          <w:sz w:val="28"/>
        </w:rPr>
        <w:tab/>
      </w:r>
    </w:p>
    <w:p w:rsidR="005457E0" w:rsidRDefault="005457E0" w:rsidP="00867013">
      <w:pPr>
        <w:jc w:val="center"/>
        <w:rPr>
          <w:rFonts w:cs="Times New Roman"/>
          <w:noProof/>
          <w:lang w:val="vi-VN"/>
        </w:rPr>
      </w:pP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A1F" w:rsidRDefault="005C6A1F">
      <w:pPr>
        <w:spacing w:before="0" w:after="0" w:line="240" w:lineRule="auto"/>
      </w:pPr>
      <w:r>
        <w:separator/>
      </w:r>
    </w:p>
  </w:endnote>
  <w:endnote w:type="continuationSeparator" w:id="0">
    <w:p w:rsidR="005C6A1F" w:rsidRDefault="005C6A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09A" w:rsidRPr="0081009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5C6A1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21A46">
                                <w:rPr>
                                  <w:rFonts w:asciiTheme="majorHAnsi" w:hAnsiTheme="majorHAnsi"/>
                                </w:rPr>
                                <w:t>October 27,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5C6A1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21A46">
                          <w:rPr>
                            <w:rFonts w:asciiTheme="majorHAnsi" w:hAnsiTheme="majorHAnsi"/>
                          </w:rPr>
                          <w:t>October 27,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A1F" w:rsidRDefault="005C6A1F">
      <w:pPr>
        <w:spacing w:before="0" w:after="0" w:line="240" w:lineRule="auto"/>
      </w:pPr>
      <w:r>
        <w:separator/>
      </w:r>
    </w:p>
  </w:footnote>
  <w:footnote w:type="continuationSeparator" w:id="0">
    <w:p w:rsidR="005C6A1F" w:rsidRDefault="005C6A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5C6A1F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21A46">
          <w:rPr>
            <w:rFonts w:asciiTheme="majorHAnsi" w:eastAsiaTheme="majorEastAsia" w:hAnsiTheme="majorHAnsi" w:cstheme="majorBidi"/>
            <w:color w:val="FF3333"/>
            <w:szCs w:val="24"/>
          </w:rPr>
          <w:t>October 27,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D3D33"/>
    <w:multiLevelType w:val="hybridMultilevel"/>
    <w:tmpl w:val="2434237E"/>
    <w:lvl w:ilvl="0" w:tplc="94C27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40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9"/>
  </w:num>
  <w:num w:numId="32">
    <w:abstractNumId w:val="10"/>
  </w:num>
  <w:num w:numId="33">
    <w:abstractNumId w:val="13"/>
  </w:num>
  <w:num w:numId="34">
    <w:abstractNumId w:val="33"/>
  </w:num>
  <w:num w:numId="35">
    <w:abstractNumId w:val="38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 w:numId="40">
    <w:abstractNumId w:val="37"/>
  </w:num>
  <w:num w:numId="41">
    <w:abstractNumId w:val="36"/>
  </w:num>
  <w:num w:numId="42">
    <w:abstractNumId w:val="4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0471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A7D61"/>
    <w:rsid w:val="005B0AD9"/>
    <w:rsid w:val="005B1D2D"/>
    <w:rsid w:val="005B439C"/>
    <w:rsid w:val="005B6CB2"/>
    <w:rsid w:val="005B7905"/>
    <w:rsid w:val="005C6A1F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25B05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1009A"/>
    <w:rsid w:val="008207BE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66CCD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92A82"/>
    <w:rsid w:val="00AA4C59"/>
    <w:rsid w:val="00AA754F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1A46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450AB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yensinh.vanlanguni.edu.vn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A1A9-FBDD-4765-8DF2-178ED99B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136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17</cp:revision>
  <dcterms:created xsi:type="dcterms:W3CDTF">2016-11-02T05:18:00Z</dcterms:created>
  <dcterms:modified xsi:type="dcterms:W3CDTF">2017-05-27T18:13:00Z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