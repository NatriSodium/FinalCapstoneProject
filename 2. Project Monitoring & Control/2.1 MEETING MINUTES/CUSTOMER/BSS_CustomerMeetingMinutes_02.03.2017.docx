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30219E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30219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866DF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02/03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0219E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0219E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BE6F10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0219E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0219E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EF497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02/03/2017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16h10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17h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AD3486" w:rsidRDefault="00AD3486" w:rsidP="00AD3486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functions of project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AD348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</w:t>
      </w:r>
      <w:r w:rsidR="007A7E9A">
        <w:rPr>
          <w:rFonts w:cs="Times New Roman"/>
          <w:noProof/>
          <w:color w:val="auto"/>
          <w:sz w:val="28"/>
          <w:szCs w:val="28"/>
        </w:rPr>
        <w:t xml:space="preserve"> Lecturer</w:t>
      </w:r>
      <w:bookmarkStart w:id="8" w:name="_GoBack"/>
      <w:bookmarkEnd w:id="8"/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4C5993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6812A1" w:rsidRDefault="00AD3486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Examination fuction :</w:t>
      </w:r>
    </w:p>
    <w:p w:rsidR="00AD3486" w:rsidRDefault="004C5993" w:rsidP="00AD348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Register</w:t>
      </w:r>
      <w:r w:rsidR="00AD3486">
        <w:rPr>
          <w:color w:val="auto"/>
          <w:sz w:val="28"/>
        </w:rPr>
        <w:t xml:space="preserve"> : </w:t>
      </w:r>
      <w:r>
        <w:rPr>
          <w:color w:val="auto"/>
          <w:sz w:val="28"/>
        </w:rPr>
        <w:t>avaiable</w:t>
      </w:r>
    </w:p>
    <w:p w:rsidR="00AD3486" w:rsidRDefault="004C5993" w:rsidP="00AD348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Video : avaiable</w:t>
      </w:r>
    </w:p>
    <w:p w:rsidR="00AD3486" w:rsidRDefault="004C5993" w:rsidP="00AD348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Point : Do</w:t>
      </w:r>
    </w:p>
    <w:p w:rsidR="00AD3486" w:rsidRDefault="00AD3486" w:rsidP="00AD348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Layout : </w:t>
      </w:r>
      <w:r w:rsidR="004C5993">
        <w:rPr>
          <w:color w:val="auto"/>
          <w:sz w:val="28"/>
        </w:rPr>
        <w:t>take a shot</w:t>
      </w:r>
    </w:p>
    <w:p w:rsidR="00AD3486" w:rsidRDefault="004C5993" w:rsidP="00AD348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Website</w:t>
      </w:r>
      <w:r w:rsidR="00AD3486">
        <w:rPr>
          <w:color w:val="auto"/>
          <w:sz w:val="28"/>
        </w:rPr>
        <w:t xml:space="preserve"> : </w:t>
      </w:r>
      <w:r>
        <w:rPr>
          <w:color w:val="auto"/>
          <w:sz w:val="28"/>
        </w:rPr>
        <w:t>OK</w:t>
      </w:r>
      <w:r>
        <w:rPr>
          <w:color w:val="auto"/>
          <w:sz w:val="28"/>
        </w:rPr>
        <w:tab/>
      </w:r>
    </w:p>
    <w:p w:rsidR="00AD3486" w:rsidRDefault="00AD3486" w:rsidP="00AD348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CMS</w:t>
      </w:r>
      <w:r w:rsidR="004C5993">
        <w:rPr>
          <w:color w:val="auto"/>
          <w:sz w:val="28"/>
        </w:rPr>
        <w:t xml:space="preserve"> page</w:t>
      </w:r>
      <w:r>
        <w:rPr>
          <w:color w:val="auto"/>
          <w:sz w:val="28"/>
        </w:rPr>
        <w:t xml:space="preserve"> : </w:t>
      </w:r>
      <w:r w:rsidR="004C5993">
        <w:rPr>
          <w:color w:val="auto"/>
          <w:sz w:val="28"/>
        </w:rPr>
        <w:t>Good</w:t>
      </w:r>
    </w:p>
    <w:p w:rsidR="004C5993" w:rsidRDefault="004C5993" w:rsidP="004C5993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4C5993">
        <w:rPr>
          <w:color w:val="auto"/>
          <w:sz w:val="28"/>
        </w:rPr>
        <w:t>If anything, it will be proposed later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Default="004C5993" w:rsidP="00E1672D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Complete functions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9E" w:rsidRDefault="0030219E">
      <w:pPr>
        <w:spacing w:before="0" w:after="0" w:line="240" w:lineRule="auto"/>
      </w:pPr>
      <w:r>
        <w:separator/>
      </w:r>
    </w:p>
  </w:endnote>
  <w:endnote w:type="continuationSeparator" w:id="0">
    <w:p w:rsidR="0030219E" w:rsidRDefault="003021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E9A" w:rsidRPr="007A7E9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0219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A1918">
                                <w:rPr>
                                  <w:rFonts w:asciiTheme="majorHAnsi" w:hAnsiTheme="majorHAnsi"/>
                                </w:rPr>
                                <w:t>March 2,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30219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A1918">
                          <w:rPr>
                            <w:rFonts w:asciiTheme="majorHAnsi" w:hAnsiTheme="majorHAnsi"/>
                          </w:rPr>
                          <w:t>March 2,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9E" w:rsidRDefault="0030219E">
      <w:pPr>
        <w:spacing w:before="0" w:after="0" w:line="240" w:lineRule="auto"/>
      </w:pPr>
      <w:r>
        <w:separator/>
      </w:r>
    </w:p>
  </w:footnote>
  <w:footnote w:type="continuationSeparator" w:id="0">
    <w:p w:rsidR="0030219E" w:rsidRDefault="003021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30219E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3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A1918">
          <w:rPr>
            <w:rFonts w:asciiTheme="majorHAnsi" w:eastAsiaTheme="majorEastAsia" w:hAnsiTheme="majorHAnsi" w:cstheme="majorBidi"/>
            <w:color w:val="FF3333"/>
            <w:szCs w:val="24"/>
          </w:rPr>
          <w:t>March 2,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B56926"/>
    <w:multiLevelType w:val="hybridMultilevel"/>
    <w:tmpl w:val="9DAC7FAE"/>
    <w:lvl w:ilvl="0" w:tplc="BAA01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4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219E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5993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53620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95CEC"/>
    <w:rsid w:val="007A1669"/>
    <w:rsid w:val="007A5402"/>
    <w:rsid w:val="007A7E9A"/>
    <w:rsid w:val="007C1181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6DF7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A1918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348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BE6F10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75D26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672D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EF4979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C49FBC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FC262-99D5-4F41-8CB6-8B48F7AD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141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20</cp:revision>
  <dcterms:created xsi:type="dcterms:W3CDTF">2016-11-02T05:18:00Z</dcterms:created>
  <dcterms:modified xsi:type="dcterms:W3CDTF">2017-05-27T17:51:00Z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