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  <w:bookmarkStart w:id="5" w:name="_GoBack"/>
          <w:bookmarkEnd w:id="5"/>
        </w:p>
        <w:p w:rsidR="002E3E8B" w:rsidRDefault="003179E8" w:rsidP="003179E8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1244" w:rsidRPr="00811244" w:rsidRDefault="00811244" w:rsidP="00811244"/>
        <w:p w:rsidR="002E3E8B" w:rsidRPr="00DE3128" w:rsidRDefault="00820C61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EC389B">
                <w:rPr>
                  <w:rFonts w:ascii="Times New Roman" w:hAnsi="Times New Roman" w:cs="Times New Roman"/>
                  <w:color w:val="FF3333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EC389B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820C61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6" w:name="_Toc468178811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6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2E3E8B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2E3E8B" w:rsidP="00A8404E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13/10/2016</w:t>
            </w:r>
          </w:p>
        </w:tc>
        <w:tc>
          <w:tcPr>
            <w:tcW w:w="4052" w:type="dxa"/>
          </w:tcPr>
          <w:p w:rsidR="00554E70" w:rsidRPr="00EC389B" w:rsidRDefault="00CC25AC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Initial</w:t>
            </w:r>
            <w:r w:rsidR="00990D25" w:rsidRPr="00EC389B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EC389B" w:rsidRDefault="00AE2870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1.0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23</w:t>
            </w:r>
            <w:r w:rsidR="00ED798F" w:rsidRPr="00EC389B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Process </w:t>
            </w:r>
          </w:p>
          <w:p w:rsidR="00ED798F" w:rsidRPr="00EC389B" w:rsidRDefault="001421F2" w:rsidP="00ED798F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Configuration I</w:t>
            </w:r>
            <w:r w:rsidR="00ED798F" w:rsidRPr="00EC389B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1.1</w:t>
            </w:r>
          </w:p>
          <w:p w:rsidR="00ED798F" w:rsidRPr="00EC389B" w:rsidRDefault="00ED798F" w:rsidP="00554E70">
            <w:pPr>
              <w:rPr>
                <w:rFonts w:cs="Times New Roman"/>
              </w:rPr>
            </w:pPr>
          </w:p>
        </w:tc>
      </w:tr>
      <w:tr w:rsidR="00C62D3D" w:rsidRPr="00DE3128" w:rsidTr="00987570">
        <w:tc>
          <w:tcPr>
            <w:tcW w:w="206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1/11/2016</w:t>
            </w:r>
          </w:p>
        </w:tc>
        <w:tc>
          <w:tcPr>
            <w:tcW w:w="4052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Process upload documents</w:t>
            </w:r>
          </w:p>
        </w:tc>
        <w:tc>
          <w:tcPr>
            <w:tcW w:w="152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1.2</w:t>
            </w:r>
          </w:p>
        </w:tc>
      </w:tr>
      <w:tr w:rsidR="001A0A3E" w:rsidRPr="00DE3128" w:rsidTr="00987570">
        <w:tc>
          <w:tcPr>
            <w:tcW w:w="206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Legend</w:t>
            </w:r>
          </w:p>
        </w:tc>
        <w:tc>
          <w:tcPr>
            <w:tcW w:w="152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1.3</w:t>
            </w:r>
          </w:p>
        </w:tc>
      </w:tr>
      <w:tr w:rsidR="00987570" w:rsidRPr="00DE3128" w:rsidTr="00987570">
        <w:tc>
          <w:tcPr>
            <w:tcW w:w="206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  <w:r w:rsidRPr="00EC389B">
              <w:rPr>
                <w:rFonts w:cs="Times New Roman"/>
              </w:rPr>
              <w:t>/11/2016</w:t>
            </w:r>
          </w:p>
        </w:tc>
        <w:tc>
          <w:tcPr>
            <w:tcW w:w="4052" w:type="dxa"/>
          </w:tcPr>
          <w:p w:rsidR="004D7D3C" w:rsidRDefault="004D7D3C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Template</w:t>
            </w:r>
          </w:p>
          <w:p w:rsidR="00767F71" w:rsidRDefault="005C3EA7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n</w:t>
            </w:r>
            <w:r w:rsidR="00767F71">
              <w:rPr>
                <w:rFonts w:cs="Times New Roman"/>
              </w:rPr>
              <w:t>ame</w:t>
            </w:r>
            <w:r>
              <w:rPr>
                <w:rFonts w:cs="Times New Roman"/>
              </w:rPr>
              <w:t xml:space="preserve"> of meetingminutes</w:t>
            </w:r>
          </w:p>
          <w:p w:rsidR="00987570" w:rsidRDefault="00987570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 w:rsidR="00AD3719">
              <w:rPr>
                <w:rFonts w:cs="Times New Roman"/>
              </w:rPr>
              <w:t>Document content</w:t>
            </w:r>
          </w:p>
          <w:p w:rsidR="00C024F3" w:rsidRDefault="00C024F3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>
              <w:rPr>
                <w:rFonts w:cs="Times New Roman"/>
              </w:rPr>
              <w:t>Legend of process</w:t>
            </w:r>
          </w:p>
          <w:p w:rsidR="00811244" w:rsidRPr="00EC389B" w:rsidRDefault="00811244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Organize folders to store document</w:t>
            </w:r>
          </w:p>
        </w:tc>
        <w:tc>
          <w:tcPr>
            <w:tcW w:w="1525" w:type="dxa"/>
          </w:tcPr>
          <w:p w:rsidR="00987570" w:rsidRPr="00EC389B" w:rsidRDefault="00ED1E16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  <w:tr w:rsidR="003179E8" w:rsidRPr="00DE3128" w:rsidTr="00987570">
        <w:tc>
          <w:tcPr>
            <w:tcW w:w="2065" w:type="dxa"/>
          </w:tcPr>
          <w:p w:rsidR="003179E8" w:rsidRPr="00EC389B" w:rsidRDefault="003179E8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3179E8" w:rsidRDefault="003179E8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3179E8" w:rsidRDefault="003179E8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Fix logo</w:t>
            </w:r>
          </w:p>
        </w:tc>
        <w:tc>
          <w:tcPr>
            <w:tcW w:w="1525" w:type="dxa"/>
          </w:tcPr>
          <w:p w:rsidR="003179E8" w:rsidRDefault="003179E8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2.1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A493E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8178811" w:history="1">
            <w:r w:rsidR="002A493E" w:rsidRPr="00CA1157">
              <w:rPr>
                <w:rStyle w:val="Hyperlink"/>
                <w:rFonts w:cs="Times New Roman"/>
              </w:rPr>
              <w:t>Revision Table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_Toc468178811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820C6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2" w:history="1">
            <w:r w:rsidR="002A493E" w:rsidRPr="00CA1157">
              <w:rPr>
                <w:rStyle w:val="Hyperlink"/>
                <w:rFonts w:cs="Times New Roman"/>
              </w:rPr>
              <w:t>1.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INTRODUCTION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_Toc468178812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3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820C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3" w:history="1">
            <w:r w:rsidR="002A493E" w:rsidRPr="00CA1157">
              <w:rPr>
                <w:rStyle w:val="Hyperlink"/>
                <w:rFonts w:cs="Times New Roman"/>
                <w:noProof/>
              </w:rPr>
              <w:t>1.1.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Purpose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4" w:history="1">
            <w:r w:rsidR="002A493E" w:rsidRPr="00CA1157">
              <w:rPr>
                <w:rStyle w:val="Hyperlink"/>
                <w:rFonts w:cs="Times New Roman"/>
                <w:noProof/>
              </w:rPr>
              <w:t>1.2.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5" w:history="1">
            <w:r w:rsidR="002A493E" w:rsidRPr="00CA1157">
              <w:rPr>
                <w:rStyle w:val="Hyperlink"/>
                <w:rFonts w:cs="Times New Roman"/>
                <w:noProof/>
              </w:rPr>
              <w:t>1.3.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Audience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6" w:history="1">
            <w:r w:rsidR="002A493E" w:rsidRPr="00CA1157">
              <w:rPr>
                <w:rStyle w:val="Hyperlink"/>
                <w:rFonts w:cs="Times New Roman"/>
              </w:rPr>
              <w:t>2.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_Toc468178816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4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820C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7" w:history="1">
            <w:r w:rsidR="002A493E" w:rsidRPr="00CA1157">
              <w:rPr>
                <w:rStyle w:val="Hyperlink"/>
                <w:rFonts w:cs="Times New Roman"/>
                <w:noProof/>
              </w:rPr>
              <w:t>2.1.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8" w:history="1">
            <w:r w:rsidR="002A493E" w:rsidRPr="00CA1157">
              <w:rPr>
                <w:rStyle w:val="Hyperlink"/>
                <w:rFonts w:cs="Times New Roman"/>
                <w:noProof/>
              </w:rPr>
              <w:t>2.2.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Policies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9" w:history="1">
            <w:r w:rsidR="002A493E" w:rsidRPr="00CA1157">
              <w:rPr>
                <w:rStyle w:val="Hyperlink"/>
                <w:rFonts w:cs="Times New Roman"/>
                <w:noProof/>
              </w:rPr>
              <w:t>2.3.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Training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20" w:history="1">
            <w:r w:rsidR="002A493E" w:rsidRPr="00CA1157">
              <w:rPr>
                <w:rStyle w:val="Hyperlink"/>
                <w:rFonts w:cs="Times New Roman"/>
              </w:rPr>
              <w:t>3.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 ACTIVITIES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_Toc468178820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7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820C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1" w:history="1">
            <w:r w:rsidR="002A493E" w:rsidRPr="00CA1157">
              <w:rPr>
                <w:rStyle w:val="Hyperlink"/>
                <w:rFonts w:cs="Times New Roman"/>
                <w:noProof/>
              </w:rPr>
              <w:t>3.1.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Items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2" w:history="1">
            <w:r w:rsidR="002A493E" w:rsidRPr="00CA1157">
              <w:rPr>
                <w:rStyle w:val="Hyperlink"/>
                <w:rFonts w:cs="Times New Roman"/>
                <w:noProof/>
              </w:rPr>
              <w:t>3.2.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Identification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3" w:history="1">
            <w:r w:rsidR="002A493E" w:rsidRPr="00CA1157">
              <w:rPr>
                <w:rStyle w:val="Hyperlink"/>
                <w:rFonts w:cs="Times New Roman"/>
                <w:noProof/>
              </w:rPr>
              <w:t>3.2.1.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name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4" w:history="1">
            <w:r w:rsidR="002A493E" w:rsidRPr="00CA1157">
              <w:rPr>
                <w:rStyle w:val="Hyperlink"/>
                <w:rFonts w:cs="Times New Roman"/>
                <w:noProof/>
              </w:rPr>
              <w:t>3.2.2.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content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9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5" w:history="1">
            <w:r w:rsidR="002A493E" w:rsidRPr="00CA1157">
              <w:rPr>
                <w:rStyle w:val="Hyperlink"/>
                <w:rFonts w:cs="Times New Roman"/>
                <w:noProof/>
              </w:rPr>
              <w:t>3.2.3.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12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6" w:history="1">
            <w:r w:rsidR="002A493E" w:rsidRPr="00CA1157">
              <w:rPr>
                <w:rStyle w:val="Hyperlink"/>
                <w:rFonts w:cs="Times New Roman"/>
                <w:noProof/>
              </w:rPr>
              <w:t>3.2.4.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testing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_Toc468178826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7" w:history="1">
            <w:r w:rsidR="002A493E" w:rsidRPr="00CA1157">
              <w:rPr>
                <w:rStyle w:val="Hyperlink"/>
                <w:rFonts w:cs="Times New Roman"/>
                <w:noProof/>
              </w:rPr>
              <w:t>3.2.6.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Tools for product development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8" w:history="1">
            <w:r w:rsidR="002A493E" w:rsidRPr="00CA1157">
              <w:rPr>
                <w:rStyle w:val="Hyperlink"/>
                <w:rFonts w:cs="Times New Roman"/>
                <w:noProof/>
              </w:rPr>
              <w:t>3.2.7.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9" w:history="1">
            <w:r w:rsidR="002A493E" w:rsidRPr="00CA1157">
              <w:rPr>
                <w:rStyle w:val="Hyperlink"/>
                <w:rFonts w:cs="Times New Roman"/>
                <w:noProof/>
              </w:rPr>
              <w:t>3.2.8.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Process to add or modify Capstone Project’s documents on Google Drive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0" w:history="1">
            <w:r w:rsidR="002A493E" w:rsidRPr="00CA1157">
              <w:rPr>
                <w:rStyle w:val="Hyperlink"/>
                <w:rFonts w:cs="Times New Roman"/>
                <w:noProof/>
              </w:rPr>
              <w:t>3.3.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Artifact Life Cycle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_Toc468178830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1" w:history="1">
            <w:r w:rsidR="002A493E" w:rsidRPr="00CA1157">
              <w:rPr>
                <w:rStyle w:val="Hyperlink"/>
                <w:rFonts w:cs="Times New Roman"/>
                <w:noProof/>
              </w:rPr>
              <w:t>3.4.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Manage version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2" w:history="1">
            <w:r w:rsidR="002A493E" w:rsidRPr="00CA1157">
              <w:rPr>
                <w:rStyle w:val="Hyperlink"/>
                <w:rFonts w:cs="Times New Roman"/>
                <w:noProof/>
              </w:rPr>
              <w:t>3.4.1.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3" w:history="1">
            <w:r w:rsidR="002A493E" w:rsidRPr="00CA1157">
              <w:rPr>
                <w:rStyle w:val="Hyperlink"/>
                <w:rFonts w:cs="Times New Roman"/>
                <w:noProof/>
              </w:rPr>
              <w:t>3.4.2.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Set Version for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20C6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34" w:history="1">
            <w:r w:rsidR="002A493E" w:rsidRPr="00CA1157">
              <w:rPr>
                <w:rStyle w:val="Hyperlink"/>
                <w:rFonts w:cs="Times New Roman"/>
              </w:rPr>
              <w:t>APPENDIX A: REFERENCES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_Toc468178834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18</w:t>
            </w:r>
            <w:r w:rsidR="002A493E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8178812"/>
      <w:r w:rsidRPr="00987570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8178813"/>
      <w:r w:rsidRPr="00987570">
        <w:rPr>
          <w:rFonts w:ascii="Times New Roman" w:hAnsi="Times New Roman" w:cs="Times New Roman"/>
          <w:color w:val="FF3333"/>
          <w:sz w:val="32"/>
        </w:rPr>
        <w:t>P</w:t>
      </w:r>
      <w:r w:rsidR="00563885" w:rsidRPr="00987570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58663F" w:rsidRPr="00657EEE" w:rsidRDefault="0058663F" w:rsidP="0058663F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657EEE">
        <w:rPr>
          <w:rFonts w:cs="Times New Roman"/>
          <w:color w:val="auto"/>
          <w:sz w:val="28"/>
        </w:rPr>
        <w:t xml:space="preserve"> and how they will be applied to</w:t>
      </w:r>
      <w:r w:rsidRPr="00657EEE">
        <w:rPr>
          <w:rFonts w:cs="Times New Roman"/>
          <w:color w:val="auto"/>
          <w:sz w:val="28"/>
        </w:rPr>
        <w:t xml:space="preserve"> </w:t>
      </w:r>
      <w:r w:rsidR="005B1D2D" w:rsidRPr="00657EEE">
        <w:rPr>
          <w:rFonts w:cs="Times New Roman"/>
          <w:color w:val="auto"/>
          <w:sz w:val="28"/>
        </w:rPr>
        <w:t>the project</w:t>
      </w:r>
      <w:r w:rsidR="00150184" w:rsidRPr="00657EEE">
        <w:rPr>
          <w:rFonts w:cs="Times New Roman"/>
          <w:color w:val="auto"/>
          <w:sz w:val="28"/>
        </w:rPr>
        <w:t>.</w:t>
      </w:r>
      <w:r w:rsidRPr="00657EEE">
        <w:rPr>
          <w:rFonts w:cs="Times New Roman"/>
          <w:color w:val="auto"/>
          <w:sz w:val="28"/>
        </w:rPr>
        <w:t>CM Plan defines the project’s structure and methods for: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Identifying, defining, and baseline configuration items (CI);</w:t>
      </w:r>
    </w:p>
    <w:p w:rsidR="0058663F" w:rsidRPr="00657EEE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</w:rPr>
        <w:t>Create the repository where all revisions of all files necessary to create any product version can be found.</w:t>
      </w:r>
      <w:r w:rsidR="0058663F" w:rsidRPr="00657EEE">
        <w:rPr>
          <w:rFonts w:cs="Times New Roman"/>
          <w:color w:val="auto"/>
          <w:sz w:val="28"/>
        </w:rPr>
        <w:t>Controlling modifications and releases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Reporting and recording status of CIs and any requested modifications;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Ensuring completeness, consistency, and correctness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Controlling storage, handling, and delivery of the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379620083"/>
      <w:bookmarkStart w:id="11" w:name="_Toc390267842"/>
      <w:bookmarkStart w:id="12" w:name="_Toc468178814"/>
      <w:r w:rsidRPr="00987570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0"/>
      <w:bookmarkEnd w:id="11"/>
      <w:bookmarkEnd w:id="12"/>
    </w:p>
    <w:p w:rsidR="006B5733" w:rsidRPr="00DE3128" w:rsidRDefault="006B5733" w:rsidP="006B5733">
      <w:p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68178815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3"/>
    </w:p>
    <w:p w:rsidR="00150184" w:rsidRPr="00DE3128" w:rsidRDefault="00150184" w:rsidP="00150184">
      <w:pPr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The intended audience of the CM Plan is the Project manager , Phase leader, Configuration manager, Project team, </w:t>
      </w:r>
      <w:bookmarkStart w:id="14" w:name="OLE_LINK8"/>
      <w:bookmarkStart w:id="15" w:name="OLE_LINK9"/>
      <w:r w:rsidRPr="00657EEE">
        <w:rPr>
          <w:rFonts w:cs="Times New Roman"/>
          <w:color w:val="auto"/>
          <w:sz w:val="28"/>
        </w:rPr>
        <w:t xml:space="preserve">Project sponsor and anyone that support </w:t>
      </w:r>
      <w:bookmarkEnd w:id="14"/>
      <w:bookmarkEnd w:id="15"/>
      <w:r w:rsidRPr="00657EEE">
        <w:rPr>
          <w:rFonts w:cs="Times New Roman"/>
          <w:color w:val="auto"/>
          <w:sz w:val="28"/>
        </w:rPr>
        <w:t>is needed to carry out communication plans.</w:t>
      </w:r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58663F" w:rsidRPr="00657EE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58663F" w:rsidRPr="00657EE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Manager</w:t>
            </w:r>
            <w:r w:rsidR="00150184" w:rsidRPr="00657EEE">
              <w:rPr>
                <w:rFonts w:cs="Times New Roman"/>
                <w:sz w:val="28"/>
                <w:szCs w:val="24"/>
              </w:rPr>
              <w:t xml:space="preserve"> &amp; Configuration Manager</w:t>
            </w:r>
          </w:p>
        </w:tc>
        <w:tc>
          <w:tcPr>
            <w:tcW w:w="4395" w:type="dxa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Phase leader</w:t>
            </w:r>
          </w:p>
        </w:tc>
        <w:tc>
          <w:tcPr>
            <w:tcW w:w="4395" w:type="dxa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150184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Team</w:t>
            </w:r>
          </w:p>
        </w:tc>
        <w:tc>
          <w:tcPr>
            <w:tcW w:w="4395" w:type="dxa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6B5733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</w:rPr>
              <w:t>Project sponsor and anyone that support</w:t>
            </w:r>
          </w:p>
        </w:tc>
        <w:tc>
          <w:tcPr>
            <w:tcW w:w="4395" w:type="dxa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6" w:name="_Toc468178816"/>
      <w:r w:rsidRPr="00987570">
        <w:rPr>
          <w:rFonts w:ascii="Times New Roman" w:hAnsi="Times New Roman" w:cs="Times New Roman"/>
          <w:color w:val="FF3333"/>
          <w:sz w:val="36"/>
        </w:rPr>
        <w:t>CONFIGURATION MANAGEMENT</w:t>
      </w:r>
      <w:bookmarkEnd w:id="16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7" w:name="_Toc468178817"/>
      <w:r w:rsidRPr="00987570">
        <w:rPr>
          <w:rFonts w:ascii="Times New Roman" w:hAnsi="Times New Roman" w:cs="Times New Roman"/>
          <w:color w:val="FF3333"/>
          <w:sz w:val="32"/>
        </w:rPr>
        <w:t>Organization</w:t>
      </w:r>
      <w:bookmarkEnd w:id="17"/>
    </w:p>
    <w:p w:rsidR="00DA15AE" w:rsidRPr="00657EEE" w:rsidRDefault="000E5FC2" w:rsidP="000E5FC2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Responsibility of configuration management: </w:t>
      </w:r>
    </w:p>
    <w:p w:rsidR="00DA15AE" w:rsidRPr="00657EEE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Project Manager</w:t>
      </w:r>
      <w:r w:rsidR="006B5733" w:rsidRPr="00657EEE">
        <w:rPr>
          <w:rFonts w:cs="Times New Roman"/>
          <w:color w:val="auto"/>
          <w:sz w:val="28"/>
        </w:rPr>
        <w:t xml:space="preserve"> and Configuration Manager</w:t>
      </w:r>
      <w:r w:rsidRPr="00657EEE">
        <w:rPr>
          <w:rFonts w:cs="Times New Roman"/>
          <w:color w:val="auto"/>
          <w:sz w:val="28"/>
        </w:rPr>
        <w:t xml:space="preserve"> is </w:t>
      </w:r>
      <w:r w:rsidR="00220DE5" w:rsidRPr="00657EEE">
        <w:rPr>
          <w:rFonts w:cs="Times New Roman"/>
          <w:color w:val="auto"/>
          <w:sz w:val="28"/>
        </w:rPr>
        <w:t>major responsibility</w:t>
      </w:r>
      <w:r w:rsidRPr="00657EEE">
        <w:rPr>
          <w:rFonts w:cs="Times New Roman"/>
          <w:color w:val="auto"/>
          <w:sz w:val="28"/>
        </w:rPr>
        <w:t xml:space="preserve"> for manage the configuration of the project.</w:t>
      </w:r>
    </w:p>
    <w:p w:rsidR="000E5FC2" w:rsidRPr="00657EEE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All </w:t>
      </w:r>
      <w:r w:rsidR="000E5FC2" w:rsidRPr="00657EEE">
        <w:rPr>
          <w:rFonts w:cs="Times New Roman"/>
          <w:color w:val="auto"/>
          <w:sz w:val="28"/>
        </w:rPr>
        <w:t>team members</w:t>
      </w:r>
      <w:r w:rsidRPr="00657EEE">
        <w:rPr>
          <w:rFonts w:cs="Times New Roman"/>
          <w:color w:val="auto"/>
          <w:sz w:val="28"/>
        </w:rPr>
        <w:t xml:space="preserve"> have respnsibility</w:t>
      </w:r>
      <w:r w:rsidR="000E5FC2" w:rsidRPr="00657EEE">
        <w:rPr>
          <w:rFonts w:cs="Times New Roman"/>
          <w:color w:val="auto"/>
          <w:sz w:val="28"/>
        </w:rPr>
        <w:t xml:space="preserve"> to follow the flow in this document in order to preserve the integrity, traceability and </w:t>
      </w:r>
      <w:bookmarkStart w:id="18" w:name="OLE_LINK10"/>
      <w:bookmarkStart w:id="19" w:name="OLE_LINK11"/>
      <w:r w:rsidR="000E5FC2" w:rsidRPr="00657EEE">
        <w:rPr>
          <w:rFonts w:cs="Times New Roman"/>
          <w:color w:val="auto"/>
          <w:sz w:val="28"/>
        </w:rPr>
        <w:t>modifiability</w:t>
      </w:r>
      <w:bookmarkEnd w:id="18"/>
      <w:bookmarkEnd w:id="19"/>
      <w:r w:rsidR="000E5FC2" w:rsidRPr="00657EEE">
        <w:rPr>
          <w:rFonts w:cs="Times New Roman"/>
          <w:color w:val="auto"/>
          <w:sz w:val="28"/>
        </w:rPr>
        <w:t xml:space="preserve"> of all artifacts in the software configuration. Maintenance of this configuration itself is also a responsibility of all team members of the </w:t>
      </w:r>
      <w:r w:rsidRPr="00657EEE">
        <w:rPr>
          <w:rFonts w:cs="Times New Roman"/>
          <w:color w:val="auto"/>
          <w:sz w:val="28"/>
        </w:rPr>
        <w:t>BSS</w:t>
      </w:r>
      <w:r w:rsidR="000E5FC2" w:rsidRPr="00657EEE">
        <w:rPr>
          <w:rFonts w:cs="Times New Roman"/>
          <w:color w:val="auto"/>
          <w:sz w:val="28"/>
        </w:rPr>
        <w:t xml:space="preserve"> team. </w:t>
      </w:r>
    </w:p>
    <w:p w:rsidR="000E5FC2" w:rsidRPr="00657EEE" w:rsidRDefault="000E5FC2" w:rsidP="000E5FC2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>General guideline</w:t>
      </w:r>
      <w:r w:rsidR="0014613F" w:rsidRPr="00657EEE">
        <w:rPr>
          <w:rFonts w:cs="Times New Roman"/>
          <w:b/>
          <w:i/>
          <w:color w:val="auto"/>
          <w:sz w:val="28"/>
        </w:rPr>
        <w:t>:</w:t>
      </w:r>
    </w:p>
    <w:p w:rsidR="000E5FC2" w:rsidRPr="00657EEE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When creating documents or making changes, follow these general guideline to prevent collisions</w:t>
      </w:r>
    </w:p>
    <w:p w:rsidR="000E5FC2" w:rsidRPr="00657EEE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lastRenderedPageBreak/>
        <w:t>A</w:t>
      </w:r>
      <w:r w:rsidR="000E5FC2" w:rsidRPr="00657EEE">
        <w:rPr>
          <w:rFonts w:cs="Times New Roman"/>
          <w:color w:val="auto"/>
          <w:sz w:val="28"/>
        </w:rPr>
        <w:t>ll</w:t>
      </w:r>
      <w:r w:rsidRPr="00657EEE">
        <w:rPr>
          <w:rFonts w:cs="Times New Roman"/>
          <w:color w:val="auto"/>
          <w:sz w:val="28"/>
        </w:rPr>
        <w:t xml:space="preserve"> documents</w:t>
      </w:r>
      <w:r w:rsidR="000E5FC2" w:rsidRPr="00657EEE">
        <w:rPr>
          <w:rFonts w:cs="Times New Roman"/>
          <w:color w:val="auto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0D10CB" w:rsidRDefault="00663DC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8178818"/>
      <w:r>
        <w:rPr>
          <w:rFonts w:ascii="Times New Roman" w:hAnsi="Times New Roman" w:cs="Times New Roman"/>
          <w:color w:val="FF3333"/>
          <w:sz w:val="32"/>
        </w:rPr>
        <w:lastRenderedPageBreak/>
        <w:t>Policies</w:t>
      </w:r>
      <w:bookmarkEnd w:id="20"/>
    </w:p>
    <w:p w:rsidR="000D10CB" w:rsidRDefault="000D10CB" w:rsidP="00135DC1">
      <w:pPr>
        <w:pStyle w:val="ListParagraph"/>
        <w:numPr>
          <w:ilvl w:val="0"/>
          <w:numId w:val="29"/>
        </w:numPr>
        <w:rPr>
          <w:color w:val="auto"/>
        </w:rPr>
      </w:pPr>
      <w:r w:rsidRPr="0014314D">
        <w:rPr>
          <w:color w:val="auto"/>
          <w:sz w:val="28"/>
        </w:rPr>
        <w:t>Legend of process :</w:t>
      </w:r>
    </w:p>
    <w:p w:rsidR="0014314D" w:rsidRP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Activities : 757575</w:t>
      </w:r>
    </w:p>
    <w:p w:rsid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Decision : F5706B</w:t>
      </w:r>
    </w:p>
    <w:p w:rsidR="0014314D" w:rsidRDefault="00DD301A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>
        <w:rPr>
          <w:rFonts w:cs="Times New Roman"/>
          <w:color w:val="000000"/>
          <w:sz w:val="32"/>
          <w:szCs w:val="21"/>
        </w:rPr>
        <w:t>Input/Output</w:t>
      </w:r>
      <w:r w:rsidR="00FC3DB1">
        <w:rPr>
          <w:rFonts w:cs="Times New Roman"/>
          <w:color w:val="000000"/>
          <w:sz w:val="32"/>
          <w:szCs w:val="21"/>
        </w:rPr>
        <w:t xml:space="preserve"> : FFB36</w:t>
      </w:r>
    </w:p>
    <w:p w:rsidR="00DD301A" w:rsidRPr="0014314D" w:rsidRDefault="00DD301A" w:rsidP="008D4384">
      <w:pPr>
        <w:pStyle w:val="ListParagraph"/>
        <w:autoSpaceDE w:val="0"/>
        <w:autoSpaceDN w:val="0"/>
        <w:adjustRightInd w:val="0"/>
        <w:spacing w:before="0" w:after="0" w:line="340" w:lineRule="exact"/>
        <w:ind w:left="2160"/>
        <w:rPr>
          <w:rFonts w:cs="Times New Roman"/>
          <w:color w:val="000000"/>
          <w:sz w:val="32"/>
          <w:szCs w:val="21"/>
        </w:rPr>
      </w:pPr>
    </w:p>
    <w:p w:rsidR="000D10CB" w:rsidRDefault="008D4384" w:rsidP="000D10CB">
      <w:pPr>
        <w:ind w:firstLine="720"/>
      </w:pPr>
      <w:r>
        <w:rPr>
          <w:noProof/>
          <w:lang w:eastAsia="en-US"/>
        </w:rPr>
        <w:drawing>
          <wp:inline distT="0" distB="0" distL="0" distR="0">
            <wp:extent cx="5486400" cy="4718475"/>
            <wp:effectExtent l="0" t="0" r="0" b="6350"/>
            <wp:docPr id="1" name="Picture 1" descr="D:\Workspace\A\Nămcuối\Capston\Draw.io\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\Nămcuối\Capston\Draw.io\Leg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4D" w:rsidRDefault="0014314D" w:rsidP="000D10CB">
      <w:pPr>
        <w:ind w:firstLine="720"/>
      </w:pPr>
    </w:p>
    <w:p w:rsidR="000D10CB" w:rsidRPr="00135DC1" w:rsidRDefault="000D10CB" w:rsidP="00135DC1">
      <w:pPr>
        <w:pStyle w:val="ListParagraph"/>
        <w:numPr>
          <w:ilvl w:val="0"/>
          <w:numId w:val="29"/>
        </w:numPr>
      </w:pPr>
      <w:r w:rsidRPr="00135DC1">
        <w:rPr>
          <w:color w:val="auto"/>
          <w:sz w:val="28"/>
        </w:rPr>
        <w:t>Every times to commit sourcecode from repository at Github , All members must</w:t>
      </w:r>
      <w:r w:rsidR="00135DC1" w:rsidRPr="00135DC1">
        <w:rPr>
          <w:color w:val="auto"/>
          <w:sz w:val="28"/>
        </w:rPr>
        <w:t xml:space="preserve"> update first</w:t>
      </w:r>
      <w:r w:rsidR="00C024F3">
        <w:rPr>
          <w:color w:val="auto"/>
          <w:sz w:val="28"/>
        </w:rPr>
        <w:t>.</w:t>
      </w:r>
    </w:p>
    <w:p w:rsidR="00135DC1" w:rsidRPr="000D10CB" w:rsidRDefault="00135DC1" w:rsidP="00135DC1">
      <w:pPr>
        <w:pStyle w:val="ListParagraph"/>
        <w:ind w:left="1440"/>
      </w:pPr>
    </w:p>
    <w:p w:rsidR="00B44233" w:rsidRDefault="0058663F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1" w:name="_Toc468178819"/>
      <w:r w:rsidRPr="00987570">
        <w:rPr>
          <w:rFonts w:ascii="Times New Roman" w:hAnsi="Times New Roman" w:cs="Times New Roman"/>
          <w:color w:val="FF3333"/>
          <w:sz w:val="32"/>
        </w:rPr>
        <w:t>Training</w:t>
      </w:r>
      <w:bookmarkEnd w:id="21"/>
    </w:p>
    <w:p w:rsidR="000D10CB" w:rsidRPr="000D10CB" w:rsidRDefault="000D10CB" w:rsidP="000D10CB"/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657EEE">
        <w:rPr>
          <w:rFonts w:cs="Times New Roman"/>
          <w:color w:val="auto"/>
          <w:sz w:val="28"/>
          <w:szCs w:val="24"/>
        </w:rPr>
        <w:lastRenderedPageBreak/>
        <w:t>Use Github</w:t>
      </w:r>
      <w:r w:rsidR="0058663F" w:rsidRPr="00657EEE">
        <w:rPr>
          <w:rFonts w:cs="Times New Roman"/>
          <w:color w:val="auto"/>
          <w:sz w:val="28"/>
          <w:szCs w:val="24"/>
        </w:rPr>
        <w:t xml:space="preserve"> for integrating source code</w:t>
      </w:r>
      <w:r w:rsidR="00A661AC" w:rsidRPr="00657EEE">
        <w:rPr>
          <w:rFonts w:cs="Times New Roman"/>
          <w:color w:val="auto"/>
          <w:sz w:val="28"/>
          <w:szCs w:val="24"/>
        </w:rPr>
        <w:t>.</w:t>
      </w:r>
    </w:p>
    <w:p w:rsidR="00563885" w:rsidRPr="00987570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2" w:name="_Toc468178820"/>
      <w:r w:rsidRPr="00987570">
        <w:rPr>
          <w:rFonts w:ascii="Times New Roman" w:hAnsi="Times New Roman" w:cs="Times New Roman"/>
          <w:color w:val="FF3333"/>
          <w:sz w:val="36"/>
        </w:rPr>
        <w:t>CONFIGURATION MANAGEMENT ACTIVITIES</w:t>
      </w:r>
      <w:bookmarkEnd w:id="22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3" w:name="_Toc468178821"/>
      <w:r w:rsidRPr="00987570">
        <w:rPr>
          <w:rFonts w:ascii="Times New Roman" w:hAnsi="Times New Roman" w:cs="Times New Roman"/>
          <w:color w:val="FF3333"/>
          <w:sz w:val="32"/>
        </w:rPr>
        <w:t>Configuration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tem</w:t>
      </w:r>
      <w:r w:rsidR="001E2EBA" w:rsidRPr="00987570">
        <w:rPr>
          <w:rFonts w:ascii="Times New Roman" w:hAnsi="Times New Roman" w:cs="Times New Roman"/>
          <w:color w:val="FF3333"/>
          <w:sz w:val="32"/>
        </w:rPr>
        <w:t>s</w:t>
      </w:r>
      <w:bookmarkEnd w:id="23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Style1"/>
        <w:tblW w:w="8635" w:type="dxa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657EEE" w:rsidRDefault="002C2758" w:rsidP="00E82BFA">
            <w:pPr>
              <w:tabs>
                <w:tab w:val="left" w:pos="1215"/>
              </w:tabs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657EEE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657EEE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657EEE">
              <w:rPr>
                <w:rFonts w:cs="Times New Roman"/>
                <w:sz w:val="28"/>
                <w:szCs w:val="24"/>
              </w:rPr>
              <w:t>s</w:t>
            </w:r>
            <w:r w:rsidRPr="00657EEE">
              <w:rPr>
                <w:rFonts w:cs="Times New Roman"/>
                <w:sz w:val="28"/>
                <w:szCs w:val="24"/>
              </w:rPr>
              <w:t xml:space="preserve"> on </w:t>
            </w:r>
            <w:r w:rsidR="00E82BFA" w:rsidRPr="00657EEE">
              <w:rPr>
                <w:rFonts w:cs="Times New Roman"/>
                <w:sz w:val="28"/>
                <w:szCs w:val="24"/>
              </w:rPr>
              <w:t>Github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C2758" w:rsidP="002E561A">
            <w:pPr>
              <w:rPr>
                <w:rFonts w:cs="Times New Roman"/>
                <w:sz w:val="28"/>
                <w:szCs w:val="24"/>
              </w:rPr>
            </w:pPr>
            <w:bookmarkStart w:id="24" w:name="OLE_LINK1"/>
            <w:bookmarkStart w:id="25" w:name="OLE_LINK2"/>
            <w:r w:rsidRPr="00657EEE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657EEE">
              <w:rPr>
                <w:rFonts w:cs="Times New Roman"/>
                <w:sz w:val="28"/>
                <w:szCs w:val="24"/>
              </w:rPr>
              <w:t xml:space="preserve"> Github</w:t>
            </w:r>
            <w:r w:rsidRPr="00657EEE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4"/>
            <w:bookmarkEnd w:id="25"/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 xml:space="preserve">Tool for </w:t>
            </w:r>
            <w:r w:rsidR="005B1D2D" w:rsidRPr="00657EEE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657EEE">
        <w:tc>
          <w:tcPr>
            <w:tcW w:w="715" w:type="dxa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987570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26" w:name="_Toc468178822"/>
      <w:r w:rsidRPr="00987570">
        <w:rPr>
          <w:rFonts w:ascii="Times New Roman" w:hAnsi="Times New Roman" w:cs="Times New Roman"/>
          <w:color w:val="FF3333"/>
          <w:sz w:val="32"/>
        </w:rPr>
        <w:t>C</w:t>
      </w:r>
      <w:r w:rsidR="00DA15AE" w:rsidRPr="00987570">
        <w:rPr>
          <w:rFonts w:ascii="Times New Roman" w:hAnsi="Times New Roman" w:cs="Times New Roman"/>
          <w:color w:val="FF3333"/>
          <w:sz w:val="32"/>
        </w:rPr>
        <w:t>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dentification</w:t>
      </w:r>
      <w:bookmarkEnd w:id="26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7" w:name="_Toc468178823"/>
      <w:r w:rsidRPr="00987570">
        <w:rPr>
          <w:rFonts w:ascii="Times New Roman" w:hAnsi="Times New Roman" w:cs="Times New Roman"/>
          <w:color w:val="FF3333"/>
          <w:sz w:val="28"/>
          <w:szCs w:val="28"/>
        </w:rPr>
        <w:t>Document name</w:t>
      </w:r>
      <w:bookmarkEnd w:id="27"/>
    </w:p>
    <w:p w:rsidR="00A0451B" w:rsidRPr="00657EEE" w:rsidRDefault="00E82BFA" w:rsidP="00A0451B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  <w:lang w:eastAsia="ko-KR"/>
        </w:rPr>
        <w:t>Documen</w:t>
      </w:r>
      <w:r w:rsidR="00A0451B" w:rsidRPr="00657EEE">
        <w:rPr>
          <w:rFonts w:cs="Times New Roman"/>
          <w:color w:val="auto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 xml:space="preserve"> </w:t>
      </w:r>
      <w:bookmarkStart w:id="28" w:name="OLE_LINK17"/>
      <w:bookmarkStart w:id="29" w:name="OLE_LINK18"/>
      <w:r w:rsidR="00A0451B" w:rsidRPr="00657EEE">
        <w:rPr>
          <w:rFonts w:cs="Times New Roman"/>
          <w:b/>
          <w:i/>
          <w:color w:val="auto"/>
          <w:sz w:val="28"/>
        </w:rPr>
        <w:t>BSS</w:t>
      </w:r>
      <w:r w:rsidR="00A77486" w:rsidRPr="00657EEE">
        <w:rPr>
          <w:rFonts w:cs="Times New Roman"/>
          <w:b/>
          <w:i/>
          <w:color w:val="auto"/>
          <w:sz w:val="28"/>
        </w:rPr>
        <w:t>_&lt;</w:t>
      </w:r>
      <w:r w:rsidRPr="00657EEE">
        <w:rPr>
          <w:rFonts w:cs="Times New Roman"/>
          <w:b/>
          <w:i/>
          <w:color w:val="auto"/>
          <w:sz w:val="28"/>
        </w:rPr>
        <w:t xml:space="preserve"> </w:t>
      </w:r>
      <w:r w:rsidR="00E82BFA" w:rsidRPr="00657EEE">
        <w:rPr>
          <w:rFonts w:cs="Times New Roman"/>
          <w:b/>
          <w:i/>
          <w:color w:val="auto"/>
          <w:sz w:val="28"/>
        </w:rPr>
        <w:t xml:space="preserve">Name of document </w:t>
      </w:r>
      <w:r w:rsidRPr="00657EEE">
        <w:rPr>
          <w:rFonts w:cs="Times New Roman"/>
          <w:b/>
          <w:i/>
          <w:color w:val="auto"/>
          <w:sz w:val="28"/>
        </w:rPr>
        <w:t>&gt; _&lt;Version&gt;</w:t>
      </w:r>
      <w:bookmarkEnd w:id="28"/>
      <w:bookmarkEnd w:id="29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657EEE" w:rsidRDefault="004C75B6" w:rsidP="004C75B6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Ex</w:t>
      </w:r>
      <w:r w:rsidR="006160BD" w:rsidRPr="00657EEE">
        <w:rPr>
          <w:rFonts w:cs="Times New Roman"/>
          <w:color w:val="auto"/>
          <w:sz w:val="28"/>
        </w:rPr>
        <w:t>ample</w:t>
      </w:r>
      <w:r w:rsidRPr="00657EEE">
        <w:rPr>
          <w:rFonts w:cs="Times New Roman"/>
          <w:color w:val="auto"/>
          <w:sz w:val="28"/>
        </w:rPr>
        <w:t xml:space="preserve">: Name of configuration management plan documents: </w:t>
      </w:r>
      <w:r w:rsidR="00A77486" w:rsidRPr="00657EEE">
        <w:rPr>
          <w:rFonts w:cs="Times New Roman"/>
          <w:b/>
          <w:i/>
          <w:color w:val="auto"/>
          <w:sz w:val="28"/>
        </w:rPr>
        <w:t>BSS</w:t>
      </w:r>
      <w:r w:rsidR="00A0451B" w:rsidRPr="00657EEE">
        <w:rPr>
          <w:rFonts w:cs="Times New Roman"/>
          <w:b/>
          <w:i/>
          <w:color w:val="auto"/>
          <w:sz w:val="28"/>
        </w:rPr>
        <w:t>_ConfigurationManagement</w:t>
      </w:r>
      <w:r w:rsidRPr="00657EEE">
        <w:rPr>
          <w:rFonts w:cs="Times New Roman"/>
          <w:b/>
          <w:i/>
          <w:color w:val="auto"/>
          <w:sz w:val="28"/>
        </w:rPr>
        <w:t>Plan_</w:t>
      </w:r>
      <w:r w:rsidR="00A0451B" w:rsidRPr="00657EEE">
        <w:rPr>
          <w:rFonts w:cs="Times New Roman"/>
          <w:b/>
          <w:i/>
          <w:color w:val="auto"/>
          <w:sz w:val="28"/>
        </w:rPr>
        <w:t>v</w:t>
      </w:r>
      <w:r w:rsidRPr="00657EEE">
        <w:rPr>
          <w:rFonts w:cs="Times New Roman"/>
          <w:b/>
          <w:i/>
          <w:color w:val="auto"/>
          <w:sz w:val="28"/>
        </w:rPr>
        <w:t>1.0.doc</w:t>
      </w:r>
    </w:p>
    <w:p w:rsidR="004C75B6" w:rsidRPr="00657EEE" w:rsidRDefault="00A0451B" w:rsidP="004C75B6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Meeting minute and Effort log’s name convention :</w:t>
      </w:r>
    </w:p>
    <w:p w:rsidR="004C75B6" w:rsidRPr="00657EEE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Meeting minute: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customer: </w:t>
      </w:r>
      <w:r w:rsidR="00A0451B" w:rsidRPr="00657EEE">
        <w:rPr>
          <w:rFonts w:cs="Times New Roman"/>
          <w:color w:val="auto"/>
          <w:sz w:val="28"/>
        </w:rPr>
        <w:t>BSS</w:t>
      </w:r>
      <w:r w:rsidR="002225FA" w:rsidRPr="00657EEE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r w:rsidR="005A5087" w:rsidRPr="00657EEE">
        <w:rPr>
          <w:rFonts w:cs="Times New Roman"/>
          <w:color w:val="auto"/>
          <w:sz w:val="28"/>
        </w:rPr>
        <w:t>Customer</w:t>
      </w:r>
      <w:r w:rsidR="002225FA" w:rsidRPr="00657EEE">
        <w:rPr>
          <w:rFonts w:cs="Times New Roman"/>
          <w:color w:val="auto"/>
          <w:sz w:val="28"/>
        </w:rPr>
        <w:t>Meeting</w:t>
      </w:r>
      <w:r w:rsidR="005A5087">
        <w:rPr>
          <w:rFonts w:cs="Times New Roman"/>
          <w:color w:val="auto"/>
          <w:sz w:val="28"/>
        </w:rPr>
        <w:t>Minute</w:t>
      </w:r>
      <w:r w:rsidRPr="00657EEE">
        <w:rPr>
          <w:rFonts w:cs="Times New Roman"/>
          <w:color w:val="auto"/>
          <w:sz w:val="28"/>
        </w:rPr>
        <w:t>_&lt;mmddyy&gt;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mentor: </w:t>
      </w:r>
      <w:r w:rsidR="00A0451B" w:rsidRPr="00657EEE">
        <w:rPr>
          <w:rFonts w:cs="Times New Roman"/>
          <w:color w:val="auto"/>
          <w:sz w:val="28"/>
        </w:rPr>
        <w:t>BSS</w:t>
      </w:r>
      <w:r w:rsidR="005A5087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r w:rsidR="005A5087" w:rsidRPr="00657EEE">
        <w:rPr>
          <w:rFonts w:cs="Times New Roman"/>
          <w:color w:val="auto"/>
          <w:sz w:val="28"/>
        </w:rPr>
        <w:t>Mentor</w:t>
      </w:r>
      <w:r w:rsidR="005A5087">
        <w:rPr>
          <w:rFonts w:cs="Times New Roman"/>
          <w:color w:val="auto"/>
          <w:sz w:val="28"/>
        </w:rPr>
        <w:t>Meeting Minute</w:t>
      </w:r>
      <w:r w:rsidRPr="00657EEE">
        <w:rPr>
          <w:rFonts w:cs="Times New Roman"/>
          <w:color w:val="auto"/>
          <w:sz w:val="28"/>
        </w:rPr>
        <w:t>_&lt;mmddyy&gt;</w:t>
      </w:r>
    </w:p>
    <w:p w:rsidR="004C75B6" w:rsidRPr="00657EEE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Time log:</w:t>
      </w:r>
    </w:p>
    <w:p w:rsidR="00B44233" w:rsidRPr="00657EEE" w:rsidRDefault="002E1ED1" w:rsidP="00403F89">
      <w:pPr>
        <w:pStyle w:val="ListParagraph"/>
        <w:numPr>
          <w:ilvl w:val="0"/>
          <w:numId w:val="11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BSS_EffortLog_&lt;First name&gt;&lt;Last Name&gt;_&lt;Week#&gt;</w:t>
      </w:r>
    </w:p>
    <w:p w:rsidR="00B44233" w:rsidRPr="00657EEE" w:rsidRDefault="00B44233" w:rsidP="00B44233">
      <w:pPr>
        <w:ind w:left="72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Note :  Because in team include 2 members have the same firstname and lastname , so :  _&lt;First name&gt;&lt;Last Name&gt;_</w:t>
      </w:r>
    </w:p>
    <w:p w:rsidR="00B44233" w:rsidRPr="00657EEE" w:rsidRDefault="00B44233" w:rsidP="00B44233">
      <w:pPr>
        <w:ind w:left="63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- Nguyen Thai Hien : HienNguyen</w:t>
      </w:r>
    </w:p>
    <w:p w:rsidR="00403F89" w:rsidRPr="00B44233" w:rsidRDefault="00B44233" w:rsidP="00B44233">
      <w:pPr>
        <w:ind w:left="630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t>- Nguyen Xuan Thai Hien : HienXuanNguyen</w:t>
      </w:r>
      <w:r w:rsidR="00403F89" w:rsidRPr="00657EEE">
        <w:rPr>
          <w:rFonts w:cs="Times New Roman"/>
          <w:b/>
          <w:i/>
          <w:color w:val="auto"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0" w:name="_Toc468178824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Document content</w:t>
      </w:r>
      <w:bookmarkEnd w:id="30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Word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629"/>
        <w:gridCol w:w="1720"/>
        <w:gridCol w:w="6836"/>
      </w:tblGrid>
      <w:tr w:rsidR="00E816CC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</w:tcPr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  <w:bookmarkStart w:id="31" w:name="OLE_LINK3"/>
            <w:r w:rsidRPr="00657EEE">
              <w:rPr>
                <w:rFonts w:cs="Times New Roman"/>
                <w:sz w:val="28"/>
                <w:szCs w:val="28"/>
              </w:rPr>
              <w:t>Normal: Times New Roman</w:t>
            </w:r>
            <w:bookmarkEnd w:id="31"/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3D2130">
              <w:rPr>
                <w:rFonts w:cs="Times New Roman"/>
                <w:sz w:val="28"/>
                <w:szCs w:val="28"/>
              </w:rPr>
              <w:t>Red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3D2130">
              <w:rPr>
                <w:rFonts w:cs="Times New Roman"/>
                <w:sz w:val="28"/>
                <w:szCs w:val="28"/>
              </w:rPr>
              <w:t>Custom: Color model: RGB, Red: 255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2E7F32" w:rsidRPr="00657EEE">
              <w:rPr>
                <w:rFonts w:cs="Times New Roman"/>
                <w:sz w:val="28"/>
                <w:szCs w:val="28"/>
              </w:rPr>
              <w:t xml:space="preserve">Normal - </w:t>
            </w:r>
            <w:r w:rsidRPr="00657EEE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Normal</w:t>
            </w:r>
          </w:p>
          <w:p w:rsidR="00E816CC" w:rsidRPr="00657EEE" w:rsidRDefault="00E816CC" w:rsidP="0006014A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 xml:space="preserve">Black 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657EEE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>Black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3D2130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</w:t>
            </w:r>
            <w:r w:rsidR="002E1ED1" w:rsidRPr="00657EEE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657EEE" w:rsidRDefault="00E816CC" w:rsidP="00C607A3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657EEE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657EEE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657EEE" w:rsidRPr="00657EEE" w:rsidTr="00987570">
        <w:tc>
          <w:tcPr>
            <w:tcW w:w="625" w:type="dxa"/>
          </w:tcPr>
          <w:p w:rsidR="000779E5" w:rsidRPr="00657EEE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20" w:type="dxa"/>
          </w:tcPr>
          <w:p w:rsidR="000779E5" w:rsidRPr="00657EEE" w:rsidRDefault="000779E5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657EEE" w:rsidRDefault="000779E5" w:rsidP="00403F89">
            <w:pPr>
              <w:ind w:left="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657EEE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2" w:name="_Toc372715636"/>
      <w:r w:rsidRPr="00657EEE">
        <w:rPr>
          <w:rFonts w:cs="Times New Roman"/>
          <w:color w:val="auto"/>
          <w:sz w:val="28"/>
        </w:rPr>
        <w:t xml:space="preserve">Table </w:t>
      </w:r>
      <w:r w:rsidR="0027561E" w:rsidRPr="00657EEE">
        <w:rPr>
          <w:rFonts w:cs="Times New Roman"/>
          <w:color w:val="auto"/>
          <w:sz w:val="28"/>
        </w:rPr>
        <w:fldChar w:fldCharType="begin"/>
      </w:r>
      <w:r w:rsidR="0027561E" w:rsidRPr="00657EEE">
        <w:rPr>
          <w:rFonts w:cs="Times New Roman"/>
          <w:color w:val="auto"/>
          <w:sz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</w:rPr>
        <w:t>2</w:t>
      </w:r>
      <w:r w:rsidR="0027561E" w:rsidRPr="00657EEE">
        <w:rPr>
          <w:rFonts w:cs="Times New Roman"/>
          <w:noProof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Word Document Convention</w:t>
      </w:r>
      <w:bookmarkEnd w:id="32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Excel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987570">
        <w:tc>
          <w:tcPr>
            <w:tcW w:w="720" w:type="dxa"/>
          </w:tcPr>
          <w:p w:rsidR="00F8430A" w:rsidRPr="00657EEE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</w:tcPr>
          <w:p w:rsidR="00F8430A" w:rsidRPr="00657EEE" w:rsidRDefault="00F8430A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</w:tcPr>
          <w:p w:rsidR="00F8430A" w:rsidRPr="00657EEE" w:rsidRDefault="002E7F3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bookmarkStart w:id="33" w:name="OLE_LINK12"/>
            <w:r w:rsidRPr="00657EEE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657EEE">
              <w:rPr>
                <w:rFonts w:cs="Times New Roman"/>
                <w:sz w:val="28"/>
                <w:szCs w:val="28"/>
              </w:rPr>
              <w:t>Times New Roman</w:t>
            </w:r>
            <w:bookmarkEnd w:id="33"/>
          </w:p>
          <w:p w:rsidR="00F8430A" w:rsidRPr="00657EEE" w:rsidRDefault="001421F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</w:t>
            </w:r>
            <w:r w:rsidR="00533BE4" w:rsidRPr="00657EEE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06014A">
              <w:rPr>
                <w:rFonts w:cs="Times New Roman"/>
                <w:sz w:val="28"/>
                <w:szCs w:val="28"/>
              </w:rPr>
              <w:t>Red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06014A">
              <w:rPr>
                <w:rFonts w:cs="Times New Roman"/>
                <w:sz w:val="28"/>
                <w:szCs w:val="28"/>
              </w:rPr>
              <w:t>Custom: Color model: RGB, Red: 255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533BE4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Bold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657EEE" w:rsidRDefault="001421F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657EEE" w:rsidRDefault="00F42BE9" w:rsidP="00863204">
            <w:pPr>
              <w:keepNext/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4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27561E" w:rsidRPr="007E29F6">
        <w:rPr>
          <w:rFonts w:cs="Times New Roman"/>
          <w:sz w:val="28"/>
          <w:szCs w:val="28"/>
        </w:rPr>
        <w:fldChar w:fldCharType="begin"/>
      </w:r>
      <w:r w:rsidR="0027561E" w:rsidRPr="007E29F6">
        <w:rPr>
          <w:rFonts w:cs="Times New Roman"/>
          <w:sz w:val="28"/>
          <w:szCs w:val="28"/>
        </w:rPr>
        <w:instrText xml:space="preserve"> SEQ Table \* ARABIC </w:instrText>
      </w:r>
      <w:r w:rsidR="0027561E" w:rsidRPr="007E29F6">
        <w:rPr>
          <w:rFonts w:cs="Times New Roman"/>
          <w:sz w:val="28"/>
          <w:szCs w:val="28"/>
        </w:rPr>
        <w:fldChar w:fldCharType="separate"/>
      </w:r>
      <w:r w:rsidR="001254B5" w:rsidRPr="007E29F6">
        <w:rPr>
          <w:rFonts w:cs="Times New Roman"/>
          <w:noProof/>
          <w:sz w:val="28"/>
          <w:szCs w:val="28"/>
        </w:rPr>
        <w:t>3</w:t>
      </w:r>
      <w:r w:rsidR="0027561E" w:rsidRPr="007E29F6">
        <w:rPr>
          <w:rFonts w:cs="Times New Roman"/>
          <w:noProof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4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5" w:name="_Toc468178825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Tool for store and access to the repository</w:t>
      </w:r>
      <w:bookmarkEnd w:id="35"/>
    </w:p>
    <w:p w:rsidR="002167CE" w:rsidRPr="002167CE" w:rsidRDefault="002167CE" w:rsidP="002167CE"/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352"/>
        <w:gridCol w:w="8026"/>
      </w:tblGrid>
      <w:tr w:rsidR="00D92BD7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8026" w:type="dxa"/>
            <w:hideMark/>
          </w:tcPr>
          <w:p w:rsidR="00D92BD7" w:rsidRPr="007E29F6" w:rsidRDefault="00D92BD7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8026" w:type="dxa"/>
            <w:hideMark/>
          </w:tcPr>
          <w:p w:rsidR="00D92BD7" w:rsidRPr="007E29F6" w:rsidRDefault="001421F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8026" w:type="dxa"/>
          </w:tcPr>
          <w:p w:rsidR="00D92BD7" w:rsidRPr="007E29F6" w:rsidRDefault="005A5087">
            <w:pPr>
              <w:rPr>
                <w:rFonts w:cs="Times New Roman"/>
                <w:sz w:val="28"/>
                <w:szCs w:val="28"/>
              </w:rPr>
            </w:pPr>
            <w:r w:rsidRPr="005A5087">
              <w:rPr>
                <w:rFonts w:cs="Times New Roman"/>
                <w:sz w:val="28"/>
                <w:szCs w:val="28"/>
              </w:rPr>
              <w:t>https://github.com/Haitrancntt/CapstonProject/tree/DOCUMENTS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6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6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435"/>
        <w:gridCol w:w="7943"/>
      </w:tblGrid>
      <w:tr w:rsidR="00915F8F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943" w:type="dxa"/>
          </w:tcPr>
          <w:p w:rsidR="00915F8F" w:rsidRPr="007E29F6" w:rsidRDefault="00915F8F" w:rsidP="00915F8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943" w:type="dxa"/>
          </w:tcPr>
          <w:p w:rsidR="00915F8F" w:rsidRPr="007E29F6" w:rsidRDefault="002E1ED1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943" w:type="dxa"/>
          </w:tcPr>
          <w:p w:rsidR="00915F8F" w:rsidRPr="007E29F6" w:rsidRDefault="005A5087" w:rsidP="00A23EEC">
            <w:pPr>
              <w:rPr>
                <w:rFonts w:cs="Times New Roman"/>
                <w:sz w:val="28"/>
                <w:szCs w:val="28"/>
              </w:rPr>
            </w:pPr>
            <w:r w:rsidRPr="005A5087">
              <w:rPr>
                <w:rFonts w:cs="Times New Roman"/>
                <w:sz w:val="28"/>
                <w:szCs w:val="28"/>
              </w:rPr>
              <w:t>https://github.com/Haitrancntt/CapstonProject/tree/SOURCE-CODE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7" w:name="_Toc468178826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Tool for </w:t>
      </w:r>
      <w:r w:rsidR="005B1D2D" w:rsidRPr="00987570">
        <w:rPr>
          <w:rFonts w:ascii="Times New Roman" w:hAnsi="Times New Roman" w:cs="Times New Roman"/>
          <w:color w:val="FF3333"/>
          <w:sz w:val="28"/>
          <w:szCs w:val="28"/>
        </w:rPr>
        <w:t>testing</w:t>
      </w:r>
      <w:bookmarkEnd w:id="37"/>
    </w:p>
    <w:p w:rsidR="00DE1A2C" w:rsidRPr="00DE1A2C" w:rsidRDefault="00DE1A2C" w:rsidP="00DE1A2C"/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1352"/>
        <w:gridCol w:w="7486"/>
      </w:tblGrid>
      <w:tr w:rsidR="00D7472E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</w:tcPr>
          <w:p w:rsidR="00D7472E" w:rsidRPr="007E29F6" w:rsidRDefault="00D7472E" w:rsidP="00D7472E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486" w:type="dxa"/>
          </w:tcPr>
          <w:p w:rsidR="00D7472E" w:rsidRPr="007E29F6" w:rsidRDefault="00D7472E" w:rsidP="0041737C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</w:p>
        </w:tc>
      </w:tr>
      <w:tr w:rsidR="00D7472E" w:rsidRPr="00DE3128" w:rsidTr="0006014A">
        <w:trPr>
          <w:trHeight w:val="152"/>
        </w:trPr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pStyle w:val="ListParagraph"/>
              <w:ind w:left="0"/>
              <w:jc w:val="both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D7472E" w:rsidRPr="00DE3128" w:rsidTr="0006014A">
        <w:tc>
          <w:tcPr>
            <w:tcW w:w="1352" w:type="dxa"/>
          </w:tcPr>
          <w:p w:rsidR="00D7472E" w:rsidRPr="007E29F6" w:rsidRDefault="00D7472E" w:rsidP="00D7472E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486" w:type="dxa"/>
          </w:tcPr>
          <w:p w:rsidR="00D7472E" w:rsidRPr="007E29F6" w:rsidRDefault="00D7472E" w:rsidP="00D7472E">
            <w:pPr>
              <w:pStyle w:val="ListParagraph"/>
              <w:keepNext/>
              <w:ind w:left="0"/>
              <w:jc w:val="both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987570">
        <w:rPr>
          <w:rFonts w:eastAsiaTheme="majorEastAsia" w:cs="Times New Roman"/>
          <w:color w:val="FF3333"/>
          <w:sz w:val="28"/>
          <w:szCs w:val="28"/>
        </w:rPr>
        <w:t>Tools for editing documents</w:t>
      </w:r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D943AD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D943AD" w:rsidRPr="007E29F6" w:rsidRDefault="00D943AD" w:rsidP="00D943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4233" w:rsidRPr="00DE3128" w:rsidTr="0006014A">
        <w:trPr>
          <w:trHeight w:val="1990"/>
        </w:trPr>
        <w:tc>
          <w:tcPr>
            <w:tcW w:w="5125" w:type="dxa"/>
          </w:tcPr>
          <w:p w:rsidR="00B44233" w:rsidRPr="007E29F6" w:rsidRDefault="00B44233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3713" w:type="dxa"/>
          </w:tcPr>
          <w:p w:rsidR="00B44233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</w:t>
            </w:r>
            <w:r>
              <w:rPr>
                <w:rFonts w:cs="Times New Roman"/>
                <w:sz w:val="28"/>
                <w:szCs w:val="28"/>
              </w:rPr>
              <w:t xml:space="preserve">rosoft Word Microsoft Excel </w:t>
            </w:r>
            <w:r w:rsidRPr="007E29F6">
              <w:rPr>
                <w:rFonts w:cs="Times New Roman"/>
                <w:sz w:val="28"/>
                <w:szCs w:val="28"/>
              </w:rPr>
              <w:t>Microsoft Powerpoint</w:t>
            </w:r>
          </w:p>
          <w:p w:rsidR="00B44233" w:rsidRPr="007E29F6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</w:t>
            </w:r>
          </w:p>
          <w:p w:rsidR="00B44233" w:rsidRPr="007E29F6" w:rsidRDefault="00B44233" w:rsidP="00B44233">
            <w:pPr>
              <w:keepNext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</w:t>
            </w: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38" w:name="_Toc372715638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4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editing document</w:t>
      </w:r>
      <w:bookmarkEnd w:id="38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9" w:name="_Toc468178827"/>
      <w:r w:rsidRPr="00987570">
        <w:rPr>
          <w:rFonts w:ascii="Times New Roman" w:hAnsi="Times New Roman" w:cs="Times New Roman"/>
          <w:color w:val="FF3333"/>
          <w:sz w:val="28"/>
          <w:szCs w:val="28"/>
        </w:rPr>
        <w:t>Tools for product development</w:t>
      </w:r>
      <w:bookmarkEnd w:id="39"/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413523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413523" w:rsidRPr="007E29F6" w:rsidRDefault="00413523" w:rsidP="004E38D8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06014A">
        <w:tc>
          <w:tcPr>
            <w:tcW w:w="5125" w:type="dxa"/>
          </w:tcPr>
          <w:p w:rsidR="00413523" w:rsidRPr="007E29F6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Webstorm</w:t>
            </w:r>
          </w:p>
        </w:tc>
        <w:tc>
          <w:tcPr>
            <w:tcW w:w="3713" w:type="dxa"/>
          </w:tcPr>
          <w:p w:rsidR="00413523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Coding tool</w:t>
            </w:r>
          </w:p>
        </w:tc>
      </w:tr>
      <w:tr w:rsidR="0006014A" w:rsidRPr="00DE3128" w:rsidTr="0006014A">
        <w:tc>
          <w:tcPr>
            <w:tcW w:w="5125" w:type="dxa"/>
          </w:tcPr>
          <w:p w:rsidR="0006014A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Linux flatform</w:t>
            </w:r>
          </w:p>
        </w:tc>
        <w:tc>
          <w:tcPr>
            <w:tcW w:w="3713" w:type="dxa"/>
          </w:tcPr>
          <w:p w:rsidR="0006014A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Connect Server</w:t>
            </w:r>
          </w:p>
        </w:tc>
      </w:tr>
    </w:tbl>
    <w:p w:rsidR="00B90044" w:rsidRDefault="00B90044" w:rsidP="00B90044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bookmarkStart w:id="40" w:name="_Toc372715639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5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product development</w:t>
      </w:r>
      <w:bookmarkEnd w:id="40"/>
    </w:p>
    <w:p w:rsidR="00DC23B2" w:rsidRDefault="00DC23B2" w:rsidP="00DC23B2"/>
    <w:p w:rsidR="00DC23B2" w:rsidRPr="00DC23B2" w:rsidRDefault="00DC23B2" w:rsidP="00DC23B2"/>
    <w:p w:rsidR="002A3DF8" w:rsidRPr="007E29F6" w:rsidRDefault="001425F1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41" w:name="_Toc468178828"/>
      <w:r w:rsidRPr="00657EEE">
        <w:rPr>
          <w:rFonts w:ascii="Times New Roman" w:hAnsi="Times New Roman" w:cs="Times New Roman"/>
          <w:color w:val="FF3333"/>
          <w:sz w:val="28"/>
          <w:szCs w:val="28"/>
        </w:rPr>
        <w:t>Organize folders to store document</w:t>
      </w:r>
      <w:bookmarkEnd w:id="41"/>
    </w:p>
    <w:p w:rsidR="00A22346" w:rsidRDefault="001425F1" w:rsidP="001425F1">
      <w:pPr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All the documents of this project are stored </w:t>
      </w:r>
      <w:r w:rsidR="00815EFD" w:rsidRPr="00657EEE">
        <w:rPr>
          <w:rFonts w:cs="Times New Roman"/>
          <w:color w:val="auto"/>
          <w:sz w:val="28"/>
          <w:szCs w:val="28"/>
        </w:rPr>
        <w:t>Github</w:t>
      </w:r>
      <w:r w:rsidRPr="00657EEE">
        <w:rPr>
          <w:rFonts w:cs="Times New Roman"/>
          <w:color w:val="auto"/>
          <w:sz w:val="28"/>
          <w:szCs w:val="28"/>
        </w:rPr>
        <w:t>[Capstone Project]. The following table describes organization and structure folders:</w:t>
      </w:r>
    </w:p>
    <w:p w:rsidR="00DC23B2" w:rsidRPr="007E29F6" w:rsidRDefault="00DC23B2" w:rsidP="001425F1">
      <w:pPr>
        <w:rPr>
          <w:rFonts w:cs="Times New Roman"/>
          <w:sz w:val="28"/>
          <w:szCs w:val="28"/>
        </w:rPr>
      </w:pPr>
    </w:p>
    <w:tbl>
      <w:tblPr>
        <w:tblStyle w:val="Style1"/>
        <w:tblW w:w="9468" w:type="dxa"/>
        <w:tblLayout w:type="fixed"/>
        <w:tblLook w:val="00A0" w:firstRow="1" w:lastRow="0" w:firstColumn="1" w:lastColumn="0" w:noHBand="0" w:noVBand="0"/>
      </w:tblPr>
      <w:tblGrid>
        <w:gridCol w:w="2448"/>
        <w:gridCol w:w="3556"/>
        <w:gridCol w:w="3464"/>
      </w:tblGrid>
      <w:tr w:rsidR="00546D20" w:rsidRPr="007E29F6" w:rsidTr="00DC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</w:tcPr>
          <w:p w:rsidR="00546D20" w:rsidRPr="00657EEE" w:rsidRDefault="00546D20" w:rsidP="002E29F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lastRenderedPageBreak/>
              <w:t>Root folder</w:t>
            </w:r>
          </w:p>
        </w:tc>
        <w:tc>
          <w:tcPr>
            <w:tcW w:w="3556" w:type="dxa"/>
          </w:tcPr>
          <w:p w:rsidR="00546D20" w:rsidRPr="00657EEE" w:rsidRDefault="00546D20" w:rsidP="002E29F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Subfolder</w:t>
            </w:r>
          </w:p>
        </w:tc>
        <w:tc>
          <w:tcPr>
            <w:tcW w:w="3464" w:type="dxa"/>
          </w:tcPr>
          <w:p w:rsidR="00546D20" w:rsidRPr="00657EEE" w:rsidRDefault="00546D20" w:rsidP="002E29F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 w:val="restart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DELIVERABLE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1.1 </w:t>
            </w:r>
            <w:r>
              <w:rPr>
                <w:rFonts w:cs="Times New Roman"/>
                <w:sz w:val="28"/>
                <w:szCs w:val="28"/>
              </w:rPr>
              <w:t>KICK_OFF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Kick-Off documents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1.2 PLANNING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Planning documents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1.3 R</w:t>
            </w:r>
            <w:r>
              <w:rPr>
                <w:rFonts w:cs="Times New Roman"/>
                <w:sz w:val="28"/>
                <w:szCs w:val="28"/>
              </w:rPr>
              <w:t>EQUIREMENT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bookmarkStart w:id="42" w:name="OLE_LINK23"/>
            <w:bookmarkStart w:id="43" w:name="OLE_LINK24"/>
            <w:r w:rsidRPr="00657EEE">
              <w:rPr>
                <w:rFonts w:cs="Times New Roman"/>
                <w:sz w:val="28"/>
                <w:szCs w:val="28"/>
              </w:rPr>
              <w:t>Contains document of requirement phase</w:t>
            </w:r>
            <w:bookmarkEnd w:id="42"/>
            <w:bookmarkEnd w:id="43"/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1.4 </w:t>
            </w:r>
            <w:r>
              <w:rPr>
                <w:rFonts w:cs="Times New Roman"/>
                <w:sz w:val="28"/>
                <w:szCs w:val="28"/>
              </w:rPr>
              <w:t>ARCHITECTURE&amp;DESIGN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Architecture &amp; Design phase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1.5 </w:t>
            </w:r>
            <w:r>
              <w:rPr>
                <w:rFonts w:cs="Times New Roman"/>
                <w:sz w:val="28"/>
                <w:szCs w:val="28"/>
              </w:rPr>
              <w:t>IMPLEMENTATION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implementation phase</w:t>
            </w:r>
          </w:p>
        </w:tc>
      </w:tr>
      <w:tr w:rsidR="005C3EA7" w:rsidRPr="00657EEE" w:rsidTr="00DC23B2">
        <w:trPr>
          <w:trHeight w:val="188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1.6 </w:t>
            </w:r>
            <w:r>
              <w:rPr>
                <w:rFonts w:cs="Times New Roman"/>
                <w:sz w:val="28"/>
                <w:szCs w:val="28"/>
              </w:rPr>
              <w:t>TESTING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testing phase</w:t>
            </w:r>
          </w:p>
        </w:tc>
      </w:tr>
      <w:tr w:rsidR="005C3EA7" w:rsidRPr="00657EEE" w:rsidTr="00DC23B2">
        <w:trPr>
          <w:trHeight w:val="188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1.7 </w:t>
            </w:r>
            <w:r>
              <w:rPr>
                <w:rFonts w:cs="Times New Roman"/>
                <w:sz w:val="28"/>
                <w:szCs w:val="28"/>
              </w:rPr>
              <w:t>PROCESS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all process of project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1.8 </w:t>
            </w:r>
            <w:r>
              <w:rPr>
                <w:rFonts w:cs="Times New Roman"/>
                <w:sz w:val="28"/>
                <w:szCs w:val="28"/>
              </w:rPr>
              <w:t>TASK_ASSIGN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task assign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1.9 </w:t>
            </w:r>
            <w:r>
              <w:rPr>
                <w:rFonts w:cs="Times New Roman"/>
                <w:sz w:val="28"/>
                <w:szCs w:val="28"/>
              </w:rPr>
              <w:t>MEETING_MINUTES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record of meeting with customer &amp; mentor</w:t>
            </w:r>
            <w:r w:rsidRPr="00657EEE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1.10 EFFORT_LOG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Contain effort log of member</w:t>
            </w:r>
          </w:p>
        </w:tc>
      </w:tr>
      <w:tr w:rsidR="005C3EA7" w:rsidRPr="00657EEE" w:rsidTr="00DC23B2">
        <w:trPr>
          <w:trHeight w:val="966"/>
        </w:trPr>
        <w:tc>
          <w:tcPr>
            <w:tcW w:w="2448" w:type="dxa"/>
          </w:tcPr>
          <w:p w:rsidR="005C3EA7" w:rsidRPr="00657EEE" w:rsidRDefault="005C3EA7" w:rsidP="00EB5F37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2. T</w:t>
            </w:r>
            <w:r>
              <w:rPr>
                <w:rFonts w:cs="Times New Roman"/>
                <w:sz w:val="28"/>
                <w:szCs w:val="28"/>
              </w:rPr>
              <w:t>RAINING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trainning document about tools , programming language</w:t>
            </w:r>
          </w:p>
        </w:tc>
      </w:tr>
      <w:tr w:rsidR="005C3EA7" w:rsidRPr="00657EEE" w:rsidTr="00DC23B2">
        <w:trPr>
          <w:trHeight w:val="696"/>
        </w:trPr>
        <w:tc>
          <w:tcPr>
            <w:tcW w:w="2448" w:type="dxa"/>
          </w:tcPr>
          <w:p w:rsidR="005C3EA7" w:rsidRPr="00657EEE" w:rsidRDefault="005C3EA7" w:rsidP="00EB5F37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3. </w:t>
            </w:r>
            <w:r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Contain all template of project</w:t>
            </w:r>
          </w:p>
        </w:tc>
      </w:tr>
      <w:tr w:rsidR="00DC23B2" w:rsidRPr="00657EEE" w:rsidTr="00DC23B2">
        <w:trPr>
          <w:trHeight w:val="180"/>
        </w:trPr>
        <w:tc>
          <w:tcPr>
            <w:tcW w:w="2448" w:type="dxa"/>
            <w:vMerge w:val="restart"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  <w:bookmarkStart w:id="44" w:name="_Hlk464222145"/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 </w:t>
            </w:r>
            <w:r>
              <w:rPr>
                <w:rFonts w:cs="Times New Roman"/>
                <w:sz w:val="28"/>
                <w:szCs w:val="28"/>
              </w:rPr>
              <w:t>SUBMIT_PLACE</w:t>
            </w: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.1 </w:t>
            </w:r>
            <w:r>
              <w:rPr>
                <w:rFonts w:cs="Times New Roman"/>
                <w:sz w:val="28"/>
                <w:szCs w:val="28"/>
              </w:rPr>
              <w:t>HAI_TRAN</w:t>
            </w:r>
          </w:p>
        </w:tc>
        <w:tc>
          <w:tcPr>
            <w:tcW w:w="3464" w:type="dxa"/>
            <w:vMerge w:val="restart"/>
          </w:tcPr>
          <w:p w:rsidR="00DC23B2" w:rsidRPr="00657EEE" w:rsidRDefault="00DC23B2" w:rsidP="00DC23B2">
            <w:pPr>
              <w:keepNext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Where tasks submit by each member of team</w:t>
            </w:r>
          </w:p>
        </w:tc>
      </w:tr>
      <w:bookmarkEnd w:id="44"/>
      <w:tr w:rsidR="00DC23B2" w:rsidRPr="00657EEE" w:rsidTr="00DC23B2">
        <w:trPr>
          <w:trHeight w:val="141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.2 </w:t>
            </w:r>
            <w:r>
              <w:rPr>
                <w:rFonts w:cs="Times New Roman"/>
                <w:sz w:val="28"/>
                <w:szCs w:val="28"/>
              </w:rPr>
              <w:t>HIEN_NGUYEN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240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.3 </w:t>
            </w:r>
            <w:r>
              <w:rPr>
                <w:rFonts w:cs="Times New Roman"/>
                <w:sz w:val="28"/>
                <w:szCs w:val="28"/>
              </w:rPr>
              <w:t>KHOI_NGUYEN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126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  <w:bookmarkStart w:id="45" w:name="_Hlk464221983"/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.4 </w:t>
            </w:r>
            <w:r>
              <w:rPr>
                <w:rFonts w:cs="Times New Roman"/>
                <w:sz w:val="28"/>
                <w:szCs w:val="28"/>
              </w:rPr>
              <w:t>TAI_NGUYEN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bookmarkEnd w:id="45"/>
      <w:tr w:rsidR="00DC23B2" w:rsidRPr="00657EEE" w:rsidTr="00DC23B2">
        <w:trPr>
          <w:trHeight w:val="255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.5 </w:t>
            </w:r>
            <w:r>
              <w:rPr>
                <w:rFonts w:cs="Times New Roman"/>
                <w:sz w:val="28"/>
                <w:szCs w:val="28"/>
              </w:rPr>
              <w:t>MINH_DOAN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255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.6 </w:t>
            </w:r>
            <w:r>
              <w:rPr>
                <w:rFonts w:cs="Times New Roman"/>
                <w:sz w:val="28"/>
                <w:szCs w:val="28"/>
              </w:rPr>
              <w:t>XUAN_THAI_HIEN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DC23B2">
        <w:trPr>
          <w:trHeight w:val="255"/>
        </w:trPr>
        <w:tc>
          <w:tcPr>
            <w:tcW w:w="2448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6. </w:t>
            </w:r>
            <w:r w:rsidR="00DC23B2">
              <w:rPr>
                <w:rFonts w:cs="Times New Roman"/>
                <w:sz w:val="28"/>
                <w:szCs w:val="28"/>
              </w:rPr>
              <w:t>REFERRENCE</w:t>
            </w:r>
          </w:p>
        </w:tc>
        <w:tc>
          <w:tcPr>
            <w:tcW w:w="3556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Some references to additional knowledge</w:t>
            </w:r>
          </w:p>
        </w:tc>
      </w:tr>
    </w:tbl>
    <w:p w:rsidR="00884923" w:rsidRPr="007E29F6" w:rsidRDefault="00B90044" w:rsidP="00884923">
      <w:pPr>
        <w:pStyle w:val="Caption"/>
        <w:jc w:val="center"/>
        <w:rPr>
          <w:rFonts w:cs="Times New Roman"/>
          <w:sz w:val="28"/>
          <w:szCs w:val="28"/>
        </w:rPr>
      </w:pPr>
      <w:bookmarkStart w:id="46" w:name="_Toc372715640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  <w:szCs w:val="28"/>
        </w:rPr>
        <w:t>6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 xml:space="preserve">: Folder Structure in </w:t>
      </w:r>
      <w:bookmarkEnd w:id="46"/>
      <w:r w:rsidR="001421F2" w:rsidRPr="00657EEE">
        <w:rPr>
          <w:rFonts w:cs="Times New Roman"/>
          <w:color w:val="auto"/>
          <w:sz w:val="28"/>
          <w:szCs w:val="28"/>
        </w:rPr>
        <w:t>Github</w:t>
      </w:r>
    </w:p>
    <w:p w:rsidR="00884923" w:rsidRPr="002A493E" w:rsidRDefault="00884923" w:rsidP="002A493E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lastRenderedPageBreak/>
        <w:tab/>
      </w:r>
      <w:r w:rsidR="00DE3128" w:rsidRPr="00987570">
        <w:rPr>
          <w:rFonts w:ascii="Times New Roman" w:hAnsi="Times New Roman" w:cs="Times New Roman"/>
          <w:color w:val="FF3333"/>
        </w:rPr>
        <w:tab/>
      </w:r>
      <w:bookmarkStart w:id="47" w:name="_Toc468178829"/>
      <w:r w:rsidR="00DE3128" w:rsidRPr="00987570">
        <w:rPr>
          <w:rFonts w:ascii="Times New Roman" w:hAnsi="Times New Roman" w:cs="Times New Roman"/>
          <w:color w:val="FF3333"/>
          <w:sz w:val="28"/>
          <w:szCs w:val="28"/>
        </w:rPr>
        <w:t>3.2.8.</w:t>
      </w:r>
      <w:r w:rsidR="00DE3128" w:rsidRPr="00987570">
        <w:rPr>
          <w:rFonts w:ascii="Times New Roman" w:hAnsi="Times New Roman" w:cs="Times New Roman"/>
          <w:color w:val="FF3333"/>
        </w:rPr>
        <w:tab/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>Process</w:t>
      </w:r>
      <w:r w:rsidR="002A493E" w:rsidRPr="002A493E">
        <w:rPr>
          <w:rFonts w:cs="Times New Roman"/>
          <w:color w:val="FF3333"/>
          <w:sz w:val="28"/>
          <w:szCs w:val="28"/>
        </w:rPr>
        <w:t xml:space="preserve"> </w:t>
      </w:r>
      <w:r w:rsidR="002A493E" w:rsidRPr="00987570">
        <w:rPr>
          <w:rFonts w:cs="Times New Roman"/>
          <w:color w:val="FF3333"/>
          <w:sz w:val="28"/>
          <w:szCs w:val="28"/>
        </w:rPr>
        <w:t>to add or modify Capstone Project’s documents on G</w:t>
      </w:r>
      <w:bookmarkEnd w:id="47"/>
      <w:r w:rsidR="00004790">
        <w:rPr>
          <w:rFonts w:cs="Times New Roman"/>
          <w:color w:val="FF3333"/>
          <w:sz w:val="28"/>
          <w:szCs w:val="28"/>
        </w:rPr>
        <w:t>ithub</w:t>
      </w:r>
    </w:p>
    <w:p w:rsidR="00CD3FE7" w:rsidRDefault="002A493E" w:rsidP="002A493E">
      <w:pPr>
        <w:ind w:left="-18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8959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58" cy="37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7" w:rsidRPr="009B385C" w:rsidRDefault="002A493E" w:rsidP="003A1857">
      <w:pPr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78167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8" w:rsidRPr="00135DC1" w:rsidRDefault="003A1857" w:rsidP="00135DC1">
      <w:pPr>
        <w:rPr>
          <w:rFonts w:cs="Times New Roman"/>
          <w:color w:val="00A0B8" w:themeColor="accent1"/>
          <w:sz w:val="28"/>
          <w:szCs w:val="28"/>
        </w:rPr>
      </w:pPr>
      <w:r>
        <w:rPr>
          <w:rFonts w:cs="Times New Roman"/>
          <w:color w:val="00A0B8" w:themeColor="accent1"/>
          <w:sz w:val="28"/>
          <w:szCs w:val="28"/>
        </w:rPr>
        <w:br w:type="page"/>
      </w: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48" w:name="_Toc468178830"/>
      <w:r w:rsidRPr="00987570">
        <w:rPr>
          <w:rFonts w:ascii="Times New Roman" w:hAnsi="Times New Roman" w:cs="Times New Roman"/>
          <w:color w:val="FF3333"/>
          <w:sz w:val="32"/>
          <w:szCs w:val="32"/>
        </w:rPr>
        <w:lastRenderedPageBreak/>
        <w:t>Artifact Life Cycl</w:t>
      </w:r>
      <w:r w:rsidR="00884923" w:rsidRPr="00987570">
        <w:rPr>
          <w:rFonts w:ascii="Times New Roman" w:hAnsi="Times New Roman" w:cs="Times New Roman"/>
          <w:color w:val="FF3333"/>
          <w:sz w:val="32"/>
          <w:szCs w:val="32"/>
        </w:rPr>
        <w:t>e</w:t>
      </w:r>
      <w:bookmarkEnd w:id="48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Style1"/>
        <w:tblW w:w="9895" w:type="dxa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987570">
        <w:trPr>
          <w:trHeight w:val="36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105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</w:tcPr>
          <w:p w:rsidR="00A0193F" w:rsidRPr="007E29F6" w:rsidRDefault="00FC0668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9D32C3">
            <w:pPr>
              <w:keepNext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Table </w:t>
      </w:r>
      <w:r w:rsidR="0027561E" w:rsidRPr="00657EEE">
        <w:rPr>
          <w:rFonts w:cs="Times New Roman"/>
          <w:color w:val="auto"/>
          <w:sz w:val="28"/>
        </w:rPr>
        <w:fldChar w:fldCharType="begin"/>
      </w:r>
      <w:r w:rsidR="0027561E" w:rsidRPr="00657EEE">
        <w:rPr>
          <w:rFonts w:cs="Times New Roman"/>
          <w:color w:val="auto"/>
          <w:sz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</w:rPr>
        <w:fldChar w:fldCharType="separate"/>
      </w:r>
      <w:r w:rsidR="001254B5" w:rsidRPr="00657EEE">
        <w:rPr>
          <w:rFonts w:cs="Times New Roman"/>
          <w:noProof/>
          <w:color w:val="auto"/>
          <w:sz w:val="28"/>
        </w:rPr>
        <w:t>7</w:t>
      </w:r>
      <w:r w:rsidR="0027561E" w:rsidRPr="00657EEE">
        <w:rPr>
          <w:rFonts w:cs="Times New Roman"/>
          <w:noProof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49" w:name="_Toc468178831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Manage version</w:t>
      </w:r>
      <w:bookmarkEnd w:id="49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50" w:name="_Toc468178832"/>
      <w:bookmarkStart w:id="51" w:name="_Toc265800119"/>
      <w:bookmarkStart w:id="52" w:name="_Toc269471320"/>
      <w:bookmarkStart w:id="53" w:name="_Toc326770004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Update Status Change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of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the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Document (Revision Table)</w:t>
      </w:r>
      <w:bookmarkEnd w:id="50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Style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427" w:type="dxa"/>
          </w:tcPr>
          <w:p w:rsidR="009E4E83" w:rsidRPr="00657EEE" w:rsidRDefault="00426D32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657EEE" w:rsidRPr="00657EEE" w:rsidTr="00987570">
        <w:tc>
          <w:tcPr>
            <w:tcW w:w="2065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dd/mm/yyyy</w:t>
            </w:r>
          </w:p>
        </w:tc>
        <w:tc>
          <w:tcPr>
            <w:tcW w:w="4427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</w:tcPr>
          <w:p w:rsidR="009E4E83" w:rsidRPr="00657EEE" w:rsidRDefault="007A52AD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V</w:t>
            </w:r>
            <w:r w:rsidR="00965318" w:rsidRPr="00657EEE">
              <w:rPr>
                <w:rFonts w:cs="Times New Roman"/>
                <w:sz w:val="28"/>
                <w:szCs w:val="28"/>
              </w:rPr>
              <w:t>a.b</w:t>
            </w:r>
          </w:p>
        </w:tc>
      </w:tr>
    </w:tbl>
    <w:p w:rsidR="001254B5" w:rsidRPr="00657EEE" w:rsidRDefault="001254B5" w:rsidP="00426D32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27561E" w:rsidRPr="00657EEE">
        <w:rPr>
          <w:rFonts w:cs="Times New Roman"/>
          <w:color w:val="auto"/>
          <w:sz w:val="28"/>
          <w:szCs w:val="28"/>
        </w:rPr>
        <w:fldChar w:fldCharType="begin"/>
      </w:r>
      <w:r w:rsidR="0027561E" w:rsidRPr="00657EEE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27561E" w:rsidRPr="00657EEE">
        <w:rPr>
          <w:rFonts w:cs="Times New Roman"/>
          <w:color w:val="auto"/>
          <w:sz w:val="28"/>
          <w:szCs w:val="28"/>
        </w:rPr>
        <w:fldChar w:fldCharType="separate"/>
      </w:r>
      <w:r w:rsidRPr="00657EEE">
        <w:rPr>
          <w:rFonts w:cs="Times New Roman"/>
          <w:noProof/>
          <w:color w:val="auto"/>
          <w:sz w:val="28"/>
          <w:szCs w:val="28"/>
        </w:rPr>
        <w:t>8</w:t>
      </w:r>
      <w:r w:rsidR="0027561E" w:rsidRPr="00657EEE">
        <w:rPr>
          <w:rFonts w:cs="Times New Roman"/>
          <w:noProof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Update version to revision table</w:t>
      </w:r>
    </w:p>
    <w:p w:rsidR="00426D32" w:rsidRPr="00657EEE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  <w:szCs w:val="28"/>
        </w:rPr>
        <w:t>Date, the version number on the cover page (page 1) must be identical to the record date and the final version of the document history table.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54" w:name="_Toc468178833"/>
      <w:r w:rsidRPr="00987570">
        <w:rPr>
          <w:rFonts w:ascii="Times New Roman" w:hAnsi="Times New Roman" w:cs="Times New Roman"/>
          <w:color w:val="FF3333"/>
          <w:sz w:val="28"/>
          <w:szCs w:val="28"/>
        </w:rPr>
        <w:t>Set Version for Document</w:t>
      </w:r>
      <w:bookmarkEnd w:id="54"/>
    </w:p>
    <w:p w:rsidR="000D7A4A" w:rsidRPr="00657EEE" w:rsidRDefault="001254B5" w:rsidP="000D7A4A">
      <w:p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 w:rsidRPr="00657EEE">
        <w:rPr>
          <w:rFonts w:cs="Times New Roman"/>
          <w:color w:val="auto"/>
          <w:sz w:val="28"/>
          <w:szCs w:val="28"/>
        </w:rPr>
        <w:t>the same or different versions.</w:t>
      </w:r>
    </w:p>
    <w:p w:rsidR="001254B5" w:rsidRPr="00657EEE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Number of document version i</w:t>
      </w:r>
      <w:r w:rsidR="00965318" w:rsidRPr="00657EEE">
        <w:rPr>
          <w:rFonts w:cs="Times New Roman"/>
          <w:color w:val="auto"/>
          <w:sz w:val="28"/>
          <w:szCs w:val="28"/>
        </w:rPr>
        <w:t>ncluding the 3 – digit format: va.b</w:t>
      </w:r>
      <w:r w:rsidRPr="00657EEE">
        <w:rPr>
          <w:rFonts w:cs="Times New Roman"/>
          <w:color w:val="auto"/>
          <w:sz w:val="28"/>
          <w:szCs w:val="28"/>
        </w:rPr>
        <w:t xml:space="preserve"> The first version of the document (after review and approval the first time) brought the number </w:t>
      </w:r>
      <w:r w:rsidR="00965318" w:rsidRPr="00657EEE">
        <w:rPr>
          <w:rFonts w:cs="Times New Roman"/>
          <w:color w:val="auto"/>
          <w:sz w:val="28"/>
          <w:szCs w:val="28"/>
        </w:rPr>
        <w:t>v</w:t>
      </w:r>
      <w:r w:rsidRPr="00657EEE">
        <w:rPr>
          <w:rFonts w:cs="Times New Roman"/>
          <w:color w:val="auto"/>
          <w:sz w:val="28"/>
          <w:szCs w:val="28"/>
        </w:rPr>
        <w:t>1.0 (Version 1.0)</w:t>
      </w:r>
    </w:p>
    <w:p w:rsidR="001254B5" w:rsidRPr="00657EEE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If the document was upgraded </w:t>
      </w:r>
      <w:r w:rsidR="001254B5" w:rsidRPr="00657EEE">
        <w:rPr>
          <w:rFonts w:cs="Times New Roman"/>
          <w:color w:val="auto"/>
          <w:sz w:val="28"/>
          <w:szCs w:val="28"/>
        </w:rPr>
        <w:t xml:space="preserve">level will have b version number increase, respectively: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1,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2,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3,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>4 ... (Version a.1, Version a.2, Version a</w:t>
      </w:r>
      <w:r w:rsidRPr="00657EEE">
        <w:rPr>
          <w:rFonts w:cs="Times New Roman"/>
          <w:color w:val="auto"/>
          <w:sz w:val="28"/>
          <w:szCs w:val="28"/>
        </w:rPr>
        <w:t>.</w:t>
      </w:r>
      <w:r w:rsidR="001254B5" w:rsidRPr="00657EEE">
        <w:rPr>
          <w:rFonts w:cs="Times New Roman"/>
          <w:color w:val="auto"/>
          <w:sz w:val="28"/>
          <w:szCs w:val="28"/>
        </w:rPr>
        <w:t>3 ...)</w:t>
      </w:r>
    </w:p>
    <w:p w:rsidR="00657EEE" w:rsidRPr="00657EEE" w:rsidRDefault="00657EEE" w:rsidP="00657EEE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If the document have baseline : </w:t>
      </w:r>
      <w:r w:rsidRPr="00657EEE">
        <w:rPr>
          <w:rFonts w:cs="Times New Roman"/>
          <w:color w:val="auto"/>
          <w:sz w:val="28"/>
          <w:szCs w:val="28"/>
        </w:rPr>
        <w:t>upgraded l</w:t>
      </w:r>
      <w:r>
        <w:rPr>
          <w:rFonts w:cs="Times New Roman"/>
          <w:color w:val="auto"/>
          <w:sz w:val="28"/>
          <w:szCs w:val="28"/>
        </w:rPr>
        <w:t>evel will have a</w:t>
      </w:r>
      <w:r w:rsidRPr="00657EEE">
        <w:rPr>
          <w:rFonts w:cs="Times New Roman"/>
          <w:color w:val="auto"/>
          <w:sz w:val="28"/>
          <w:szCs w:val="28"/>
        </w:rPr>
        <w:t xml:space="preserve"> version number increase, respectively: </w:t>
      </w:r>
      <w:r>
        <w:rPr>
          <w:rFonts w:cs="Times New Roman"/>
          <w:color w:val="auto"/>
          <w:sz w:val="28"/>
          <w:szCs w:val="28"/>
        </w:rPr>
        <w:t>v1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v2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v3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 ... (Version 2.1, Version 3.1, Version 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1</w:t>
      </w:r>
      <w:r w:rsidRPr="00657EEE">
        <w:rPr>
          <w:rFonts w:cs="Times New Roman"/>
          <w:color w:val="auto"/>
          <w:sz w:val="28"/>
          <w:szCs w:val="28"/>
        </w:rPr>
        <w:t xml:space="preserve"> ...)</w:t>
      </w:r>
    </w:p>
    <w:p w:rsidR="00657EEE" w:rsidRPr="007E29F6" w:rsidRDefault="00657EEE" w:rsidP="00657EEE">
      <w:pPr>
        <w:pStyle w:val="ListParagraph"/>
        <w:jc w:val="both"/>
        <w:rPr>
          <w:rFonts w:cs="Times New Roman"/>
          <w:sz w:val="28"/>
          <w:szCs w:val="28"/>
        </w:rPr>
      </w:pP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55" w:name="_Toc468178834"/>
      <w:bookmarkEnd w:id="51"/>
      <w:bookmarkEnd w:id="52"/>
      <w:bookmarkEnd w:id="53"/>
      <w:r w:rsidRPr="00987570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987570">
        <w:rPr>
          <w:rFonts w:ascii="Times New Roman" w:hAnsi="Times New Roman" w:cs="Times New Roman"/>
          <w:color w:val="FF3333"/>
          <w:sz w:val="36"/>
        </w:rPr>
        <w:t>A</w:t>
      </w:r>
      <w:r w:rsidRPr="00987570">
        <w:rPr>
          <w:rFonts w:ascii="Times New Roman" w:hAnsi="Times New Roman" w:cs="Times New Roman"/>
          <w:color w:val="FF3333"/>
          <w:sz w:val="36"/>
        </w:rPr>
        <w:t>: REFERENCES</w:t>
      </w:r>
      <w:bookmarkEnd w:id="55"/>
    </w:p>
    <w:p w:rsidR="005943DD" w:rsidRPr="00DE3128" w:rsidRDefault="00D55F2A" w:rsidP="009B69FD">
      <w:pPr>
        <w:rPr>
          <w:rFonts w:cs="Times New Roman"/>
        </w:rPr>
      </w:pPr>
      <w:r w:rsidRPr="007E29F6">
        <w:rPr>
          <w:rFonts w:cs="Times New Roman"/>
          <w:sz w:val="28"/>
        </w:rPr>
        <w:t>eplc_configuration_management_template (</w:t>
      </w:r>
      <w:hyperlink r:id="rId14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http://www.hhs.gov/ocio/eplc/EPLC%20Archive%20Documents/08%20-%</w:t>
        </w:r>
        <w:r w:rsidRPr="007E29F6">
          <w:rPr>
            <w:rStyle w:val="Hyperlink"/>
            <w:rFonts w:cs="Times New Roman"/>
            <w:sz w:val="28"/>
          </w:rPr>
          <w:lastRenderedPageBreak/>
          <w:t>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 w:rsidSect="003D213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C61" w:rsidRDefault="00820C61">
      <w:pPr>
        <w:spacing w:before="0" w:after="0" w:line="240" w:lineRule="auto"/>
      </w:pPr>
      <w:r>
        <w:separator/>
      </w:r>
    </w:p>
  </w:endnote>
  <w:endnote w:type="continuationSeparator" w:id="0">
    <w:p w:rsidR="00820C61" w:rsidRDefault="00820C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7F71" w:rsidRDefault="00767F7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28D" w:rsidRPr="0036028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67F71" w:rsidRPr="00F25C85" w:rsidRDefault="00767F7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F71" w:rsidRDefault="00767F7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67F71" w:rsidRPr="00D567EE" w:rsidRDefault="00820C6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7F7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767F71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67F7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767F71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7F71">
                                <w:rPr>
                                  <w:rFonts w:asciiTheme="majorHAnsi" w:hAnsiTheme="majorHAnsi"/>
                                  <w:color w:val="auto"/>
                                </w:rPr>
                                <w:t>November 29</w:t>
                              </w:r>
                              <w:r w:rsidR="00767F71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767F71" w:rsidRPr="00D567EE" w:rsidRDefault="00820C61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767F7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767F7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7F71">
                          <w:rPr>
                            <w:rFonts w:asciiTheme="majorHAnsi" w:hAnsiTheme="majorHAnsi"/>
                            <w:color w:val="auto"/>
                          </w:rPr>
                          <w:t>November 29</w:t>
                        </w:r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C61" w:rsidRDefault="00820C61">
      <w:pPr>
        <w:spacing w:before="0" w:after="0" w:line="240" w:lineRule="auto"/>
      </w:pPr>
      <w:r>
        <w:separator/>
      </w:r>
    </w:p>
  </w:footnote>
  <w:footnote w:type="continuationSeparator" w:id="0">
    <w:p w:rsidR="00820C61" w:rsidRDefault="00820C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F71" w:rsidRPr="00987570" w:rsidRDefault="00820C61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67F71" w:rsidRPr="00987570">
          <w:rPr>
            <w:rFonts w:asciiTheme="majorHAnsi" w:eastAsiaTheme="majorEastAsia" w:hAnsiTheme="majorHAnsi" w:cstheme="majorBidi"/>
            <w:color w:val="FF3333"/>
            <w:szCs w:val="24"/>
          </w:rPr>
          <w:t>Configuration Managemet Plan</w:t>
        </w:r>
      </w:sdtContent>
    </w:sdt>
    <w:r w:rsidR="00767F7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67F71">
          <w:rPr>
            <w:rFonts w:asciiTheme="majorHAnsi" w:eastAsiaTheme="majorEastAsia" w:hAnsiTheme="majorHAnsi" w:cstheme="majorBidi"/>
            <w:color w:val="FF3333"/>
            <w:szCs w:val="24"/>
          </w:rPr>
          <w:t>November 29,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F71" w:rsidRDefault="00767F71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6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8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 w:numId="29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4790"/>
    <w:rsid w:val="00046235"/>
    <w:rsid w:val="00046E70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79E8"/>
    <w:rsid w:val="00320445"/>
    <w:rsid w:val="0032584B"/>
    <w:rsid w:val="00331505"/>
    <w:rsid w:val="00342FA7"/>
    <w:rsid w:val="003462A0"/>
    <w:rsid w:val="00347BC3"/>
    <w:rsid w:val="0036028D"/>
    <w:rsid w:val="00364E6A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D7D3C"/>
    <w:rsid w:val="004E38D8"/>
    <w:rsid w:val="004E6110"/>
    <w:rsid w:val="004F4959"/>
    <w:rsid w:val="00500860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5087"/>
    <w:rsid w:val="005A6E5F"/>
    <w:rsid w:val="005B0AD9"/>
    <w:rsid w:val="005B1D2D"/>
    <w:rsid w:val="005B439C"/>
    <w:rsid w:val="005B6CB2"/>
    <w:rsid w:val="005C3EA7"/>
    <w:rsid w:val="005D1DA0"/>
    <w:rsid w:val="00606AD8"/>
    <w:rsid w:val="006160BD"/>
    <w:rsid w:val="00620275"/>
    <w:rsid w:val="00626E4E"/>
    <w:rsid w:val="0063653F"/>
    <w:rsid w:val="00641766"/>
    <w:rsid w:val="006454A7"/>
    <w:rsid w:val="00657EEE"/>
    <w:rsid w:val="00663DCC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67F71"/>
    <w:rsid w:val="00773DF6"/>
    <w:rsid w:val="00797518"/>
    <w:rsid w:val="007A1669"/>
    <w:rsid w:val="007A52AD"/>
    <w:rsid w:val="007A5402"/>
    <w:rsid w:val="007B04CB"/>
    <w:rsid w:val="007C1181"/>
    <w:rsid w:val="007D3F86"/>
    <w:rsid w:val="007D6528"/>
    <w:rsid w:val="007E0D90"/>
    <w:rsid w:val="007E29F6"/>
    <w:rsid w:val="00801F86"/>
    <w:rsid w:val="00807567"/>
    <w:rsid w:val="00811244"/>
    <w:rsid w:val="0081226B"/>
    <w:rsid w:val="00815EFD"/>
    <w:rsid w:val="00820C61"/>
    <w:rsid w:val="00842089"/>
    <w:rsid w:val="00856B00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69DC"/>
    <w:rsid w:val="00A77486"/>
    <w:rsid w:val="00A8404E"/>
    <w:rsid w:val="00AA4C59"/>
    <w:rsid w:val="00AA754F"/>
    <w:rsid w:val="00AB31BD"/>
    <w:rsid w:val="00AC6820"/>
    <w:rsid w:val="00AD3719"/>
    <w:rsid w:val="00AE2870"/>
    <w:rsid w:val="00AF67DA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3B2"/>
    <w:rsid w:val="00DC2CC5"/>
    <w:rsid w:val="00DD301A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A3ED6"/>
    <w:rsid w:val="00EB42DE"/>
    <w:rsid w:val="00EB5F37"/>
    <w:rsid w:val="00EC389B"/>
    <w:rsid w:val="00ED1E16"/>
    <w:rsid w:val="00ED798F"/>
    <w:rsid w:val="00EE32B3"/>
    <w:rsid w:val="00EE35A1"/>
    <w:rsid w:val="00F12E30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B1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7149EE-A63F-41CF-808C-A3E5E6A6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hhs.gov/ocio/eplc/EPLC%20Archive%20Documents/08%20-%20Configuration%20Management%20Plan/eplc_configuration_management_template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0B2A20-B766-4D0F-938B-50C960A3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19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3</cp:revision>
  <dcterms:created xsi:type="dcterms:W3CDTF">2017-05-24T08:31:00Z</dcterms:created>
  <dcterms:modified xsi:type="dcterms:W3CDTF">2017-05-24T17:15:00Z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