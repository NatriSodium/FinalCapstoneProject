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130693" w:rsidP="00130693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8685505_1840293696288273_251572422_n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130693" w:rsidRDefault="0014332D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 w:rsidRPr="00130693">
                <w:rPr>
                  <w:rFonts w:ascii="Times New Roman" w:hAnsi="Times New Roman" w:cs="Times New Roman"/>
                  <w:color w:val="FF3333"/>
                </w:rPr>
                <w:t>Software Process Life C</w:t>
              </w:r>
              <w:r w:rsidR="00494284" w:rsidRPr="00130693">
                <w:rPr>
                  <w:rFonts w:ascii="Times New Roman" w:hAnsi="Times New Roman" w:cs="Times New Roman"/>
                  <w:color w:val="FF3333"/>
                </w:rPr>
                <w:t>ycle</w:t>
              </w:r>
            </w:sdtContent>
          </w:sdt>
          <w:r w:rsidR="002E3E8B" w:rsidRPr="00130693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DE312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130693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14332D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3178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4909527"/>
      <w:bookmarkEnd w:id="0"/>
      <w:bookmarkEnd w:id="1"/>
      <w:bookmarkEnd w:id="2"/>
      <w:bookmarkEnd w:id="3"/>
      <w:bookmarkEnd w:id="4"/>
      <w:r w:rsidRPr="0053178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531787">
        <w:tc>
          <w:tcPr>
            <w:tcW w:w="2065" w:type="dxa"/>
            <w:shd w:val="clear" w:color="auto" w:fill="FF3333"/>
          </w:tcPr>
          <w:p w:rsidR="00554E70" w:rsidRPr="00531787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53178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53178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53178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DE3128" w:rsidTr="00531787">
        <w:tc>
          <w:tcPr>
            <w:tcW w:w="2065" w:type="dxa"/>
          </w:tcPr>
          <w:p w:rsidR="00554E70" w:rsidRPr="00531787" w:rsidRDefault="006F7FE4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554E70" w:rsidRPr="00531787" w:rsidRDefault="00494284" w:rsidP="00A8404E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22</w:t>
            </w:r>
            <w:r w:rsidR="002E3E8B" w:rsidRPr="00531787">
              <w:rPr>
                <w:rFonts w:cs="Times New Roman"/>
                <w:color w:val="auto"/>
              </w:rPr>
              <w:t>/10/2016</w:t>
            </w:r>
          </w:p>
        </w:tc>
        <w:tc>
          <w:tcPr>
            <w:tcW w:w="4052" w:type="dxa"/>
          </w:tcPr>
          <w:p w:rsidR="00554E70" w:rsidRPr="00531787" w:rsidRDefault="006F7FE4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Incremental Process</w:t>
            </w:r>
          </w:p>
        </w:tc>
        <w:tc>
          <w:tcPr>
            <w:tcW w:w="1525" w:type="dxa"/>
          </w:tcPr>
          <w:p w:rsidR="00554E70" w:rsidRPr="00531787" w:rsidRDefault="00AE2870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1.0</w:t>
            </w:r>
          </w:p>
        </w:tc>
      </w:tr>
      <w:tr w:rsidR="00554E70" w:rsidRPr="00DE3128" w:rsidTr="00531787">
        <w:tc>
          <w:tcPr>
            <w:tcW w:w="2065" w:type="dxa"/>
          </w:tcPr>
          <w:p w:rsidR="00554E70" w:rsidRPr="00531787" w:rsidRDefault="007822B1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554E70" w:rsidRPr="00531787" w:rsidRDefault="007822B1" w:rsidP="00C656D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3/11/2016</w:t>
            </w:r>
          </w:p>
        </w:tc>
        <w:tc>
          <w:tcPr>
            <w:tcW w:w="4052" w:type="dxa"/>
          </w:tcPr>
          <w:p w:rsidR="00554E70" w:rsidRPr="00531787" w:rsidRDefault="007822B1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Update Process</w:t>
            </w:r>
          </w:p>
        </w:tc>
        <w:tc>
          <w:tcPr>
            <w:tcW w:w="1525" w:type="dxa"/>
          </w:tcPr>
          <w:p w:rsidR="00554E70" w:rsidRPr="00531787" w:rsidRDefault="007822B1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1.1</w:t>
            </w:r>
          </w:p>
        </w:tc>
      </w:tr>
      <w:tr w:rsidR="00E11025" w:rsidRPr="00DE3128" w:rsidTr="00531787">
        <w:tc>
          <w:tcPr>
            <w:tcW w:w="2065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12/1/2016</w:t>
            </w:r>
          </w:p>
        </w:tc>
        <w:tc>
          <w:tcPr>
            <w:tcW w:w="4052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Update Process</w:t>
            </w:r>
          </w:p>
        </w:tc>
        <w:tc>
          <w:tcPr>
            <w:tcW w:w="1525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1.2</w:t>
            </w:r>
          </w:p>
        </w:tc>
      </w:tr>
      <w:tr w:rsidR="00130693" w:rsidRPr="00DE3128" w:rsidTr="00531787">
        <w:tc>
          <w:tcPr>
            <w:tcW w:w="2065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Khoi Nguyen</w:t>
            </w:r>
          </w:p>
        </w:tc>
        <w:tc>
          <w:tcPr>
            <w:tcW w:w="1708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24/5/2017</w:t>
            </w:r>
          </w:p>
        </w:tc>
        <w:tc>
          <w:tcPr>
            <w:tcW w:w="4052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Fix template</w:t>
            </w:r>
          </w:p>
        </w:tc>
        <w:tc>
          <w:tcPr>
            <w:tcW w:w="1525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2.0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531787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531787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93AA1" w:rsidRPr="0053178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4909527" w:history="1">
            <w:r w:rsidR="00293AA1" w:rsidRPr="00531787">
              <w:rPr>
                <w:rStyle w:val="Hyperlink"/>
                <w:rFonts w:cs="Times New Roman"/>
                <w:color w:val="auto"/>
              </w:rPr>
              <w:t>Revision Table</w:t>
            </w:r>
            <w:r w:rsidR="00293AA1" w:rsidRPr="00531787">
              <w:rPr>
                <w:webHidden/>
                <w:color w:val="auto"/>
              </w:rPr>
              <w:tab/>
            </w:r>
            <w:r w:rsidR="00293AA1" w:rsidRPr="00531787">
              <w:rPr>
                <w:webHidden/>
                <w:color w:val="auto"/>
              </w:rPr>
              <w:fldChar w:fldCharType="begin"/>
            </w:r>
            <w:r w:rsidR="00293AA1" w:rsidRPr="00531787">
              <w:rPr>
                <w:webHidden/>
                <w:color w:val="auto"/>
              </w:rPr>
              <w:instrText xml:space="preserve"> PAGEREF _Toc464909527 \h </w:instrText>
            </w:r>
            <w:r w:rsidR="00293AA1" w:rsidRPr="00531787">
              <w:rPr>
                <w:webHidden/>
                <w:color w:val="auto"/>
              </w:rPr>
            </w:r>
            <w:r w:rsidR="00293AA1" w:rsidRPr="00531787">
              <w:rPr>
                <w:webHidden/>
                <w:color w:val="auto"/>
              </w:rPr>
              <w:fldChar w:fldCharType="separate"/>
            </w:r>
            <w:r w:rsidR="00293AA1" w:rsidRPr="00531787">
              <w:rPr>
                <w:webHidden/>
                <w:color w:val="auto"/>
              </w:rPr>
              <w:t>1</w:t>
            </w:r>
            <w:r w:rsidR="00293AA1" w:rsidRPr="00531787">
              <w:rPr>
                <w:webHidden/>
                <w:color w:val="auto"/>
              </w:rPr>
              <w:fldChar w:fldCharType="end"/>
            </w:r>
          </w:hyperlink>
        </w:p>
        <w:p w:rsidR="00293AA1" w:rsidRPr="00531787" w:rsidRDefault="0014332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28" w:history="1">
            <w:r w:rsidR="00293AA1" w:rsidRPr="00531787">
              <w:rPr>
                <w:rStyle w:val="Hyperlink"/>
                <w:rFonts w:cs="Times New Roman"/>
                <w:color w:val="auto"/>
              </w:rPr>
              <w:t>1.</w:t>
            </w:r>
            <w:r w:rsidR="00293AA1" w:rsidRPr="0053178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color w:val="auto"/>
              </w:rPr>
              <w:t>INTRODUCTION</w:t>
            </w:r>
            <w:r w:rsidR="00293AA1" w:rsidRPr="00531787">
              <w:rPr>
                <w:webHidden/>
                <w:color w:val="auto"/>
              </w:rPr>
              <w:tab/>
            </w:r>
            <w:r w:rsidR="00293AA1" w:rsidRPr="00531787">
              <w:rPr>
                <w:webHidden/>
                <w:color w:val="auto"/>
              </w:rPr>
              <w:fldChar w:fldCharType="begin"/>
            </w:r>
            <w:r w:rsidR="00293AA1" w:rsidRPr="00531787">
              <w:rPr>
                <w:webHidden/>
                <w:color w:val="auto"/>
              </w:rPr>
              <w:instrText xml:space="preserve"> PAGEREF _Toc464909528 \h </w:instrText>
            </w:r>
            <w:r w:rsidR="00293AA1" w:rsidRPr="00531787">
              <w:rPr>
                <w:webHidden/>
                <w:color w:val="auto"/>
              </w:rPr>
            </w:r>
            <w:r w:rsidR="00293AA1" w:rsidRPr="00531787">
              <w:rPr>
                <w:webHidden/>
                <w:color w:val="auto"/>
              </w:rPr>
              <w:fldChar w:fldCharType="separate"/>
            </w:r>
            <w:r w:rsidR="00293AA1" w:rsidRPr="00531787">
              <w:rPr>
                <w:webHidden/>
                <w:color w:val="auto"/>
              </w:rPr>
              <w:t>3</w:t>
            </w:r>
            <w:r w:rsidR="00293AA1" w:rsidRPr="00531787">
              <w:rPr>
                <w:webHidden/>
                <w:color w:val="auto"/>
              </w:rPr>
              <w:fldChar w:fldCharType="end"/>
            </w:r>
          </w:hyperlink>
        </w:p>
        <w:p w:rsidR="00293AA1" w:rsidRPr="00531787" w:rsidRDefault="0014332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29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_Toc464909529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3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14332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0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_Toc464909530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3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14332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31" w:history="1">
            <w:r w:rsidR="00293AA1" w:rsidRPr="00531787">
              <w:rPr>
                <w:rStyle w:val="Hyperlink"/>
                <w:rFonts w:cs="Times New Roman"/>
                <w:color w:val="auto"/>
              </w:rPr>
              <w:t>2.</w:t>
            </w:r>
            <w:r w:rsidR="00293AA1" w:rsidRPr="0053178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color w:val="auto"/>
              </w:rPr>
              <w:t>Process</w:t>
            </w:r>
            <w:r w:rsidR="00293AA1" w:rsidRPr="00531787">
              <w:rPr>
                <w:webHidden/>
                <w:color w:val="auto"/>
              </w:rPr>
              <w:tab/>
            </w:r>
            <w:r w:rsidR="00293AA1" w:rsidRPr="00531787">
              <w:rPr>
                <w:webHidden/>
                <w:color w:val="auto"/>
              </w:rPr>
              <w:fldChar w:fldCharType="begin"/>
            </w:r>
            <w:r w:rsidR="00293AA1" w:rsidRPr="00531787">
              <w:rPr>
                <w:webHidden/>
                <w:color w:val="auto"/>
              </w:rPr>
              <w:instrText xml:space="preserve"> PAGEREF _Toc464909531 \h </w:instrText>
            </w:r>
            <w:r w:rsidR="00293AA1" w:rsidRPr="00531787">
              <w:rPr>
                <w:webHidden/>
                <w:color w:val="auto"/>
              </w:rPr>
            </w:r>
            <w:r w:rsidR="00293AA1" w:rsidRPr="00531787">
              <w:rPr>
                <w:webHidden/>
                <w:color w:val="auto"/>
              </w:rPr>
              <w:fldChar w:fldCharType="separate"/>
            </w:r>
            <w:r w:rsidR="00293AA1" w:rsidRPr="00531787">
              <w:rPr>
                <w:webHidden/>
                <w:color w:val="auto"/>
              </w:rPr>
              <w:t>4</w:t>
            </w:r>
            <w:r w:rsidR="00293AA1" w:rsidRPr="00531787">
              <w:rPr>
                <w:webHidden/>
                <w:color w:val="auto"/>
              </w:rPr>
              <w:fldChar w:fldCharType="end"/>
            </w:r>
          </w:hyperlink>
        </w:p>
        <w:p w:rsidR="00293AA1" w:rsidRPr="00531787" w:rsidRDefault="0014332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2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2.1.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Process flow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_Toc464909532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4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14332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3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2.2.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Activities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_Toc464909533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4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14332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4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2.3.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Roles and Responsibility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_Toc464909534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6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Default="0014332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5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2.4.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Process Decision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_Toc464909535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7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531787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64909528"/>
      <w:r w:rsidRPr="00531787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31787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  <w:sz w:val="32"/>
        </w:rPr>
      </w:pPr>
      <w:bookmarkStart w:id="7" w:name="OLE_LINK7"/>
      <w:bookmarkStart w:id="8" w:name="_Toc464909529"/>
      <w:r w:rsidRPr="00531787">
        <w:rPr>
          <w:rFonts w:ascii="Times New Roman" w:hAnsi="Times New Roman" w:cs="Times New Roman"/>
          <w:color w:val="FF3333"/>
          <w:sz w:val="32"/>
        </w:rPr>
        <w:t>P</w:t>
      </w:r>
      <w:r w:rsidR="00563885" w:rsidRPr="00531787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F7FE4" w:rsidRPr="00531787" w:rsidRDefault="006F7FE4" w:rsidP="001A66D3">
      <w:pPr>
        <w:pStyle w:val="ListParagraph"/>
        <w:numPr>
          <w:ilvl w:val="0"/>
          <w:numId w:val="30"/>
        </w:numPr>
        <w:rPr>
          <w:color w:val="auto"/>
        </w:rPr>
      </w:pPr>
      <w:r w:rsidRPr="00531787">
        <w:rPr>
          <w:color w:val="auto"/>
        </w:rPr>
        <w:t>It should offer a sampling of the key aspects of the problem and provide a solution that is simple enough to understand and implement easily.</w:t>
      </w:r>
    </w:p>
    <w:p w:rsidR="006F7FE4" w:rsidRPr="00531787" w:rsidRDefault="00D81733" w:rsidP="001A66D3">
      <w:pPr>
        <w:pStyle w:val="ListParagraph"/>
        <w:numPr>
          <w:ilvl w:val="0"/>
          <w:numId w:val="30"/>
        </w:numPr>
        <w:rPr>
          <w:color w:val="auto"/>
        </w:rPr>
      </w:pPr>
      <w:r>
        <w:rPr>
          <w:color w:val="auto"/>
        </w:rPr>
        <w:t>The analysis of</w:t>
      </w:r>
      <w:r w:rsidR="006F7FE4" w:rsidRPr="00531787">
        <w:rPr>
          <w:color w:val="auto"/>
        </w:rPr>
        <w:t xml:space="preserve"> iteration</w:t>
      </w:r>
      <w:r w:rsidR="0077128C">
        <w:rPr>
          <w:color w:val="auto"/>
        </w:rPr>
        <w:t xml:space="preserve"> is based </w:t>
      </w:r>
      <w:bookmarkStart w:id="9" w:name="_GoBack"/>
      <w:bookmarkEnd w:id="9"/>
      <w:r w:rsidR="006F7FE4" w:rsidRPr="00531787">
        <w:rPr>
          <w:color w:val="auto"/>
        </w:rPr>
        <w:t xml:space="preserve">on user feedback, and the program analysis facilities available. </w:t>
      </w:r>
    </w:p>
    <w:p w:rsidR="006F7FE4" w:rsidRPr="00531787" w:rsidRDefault="006F7FE4" w:rsidP="001A66D3">
      <w:pPr>
        <w:pStyle w:val="ListParagraph"/>
        <w:numPr>
          <w:ilvl w:val="0"/>
          <w:numId w:val="30"/>
        </w:numPr>
        <w:rPr>
          <w:color w:val="auto"/>
        </w:rPr>
      </w:pPr>
      <w:r w:rsidRPr="00531787">
        <w:rPr>
          <w:color w:val="auto"/>
        </w:rPr>
        <w:t>It Supports analysis of the structure, modularity, usability, reliability, efficiency, &amp; achievement of goals.</w:t>
      </w:r>
    </w:p>
    <w:p w:rsidR="006B5733" w:rsidRPr="00531787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0" w:name="_Toc464909530"/>
      <w:r w:rsidRPr="00531787">
        <w:rPr>
          <w:rFonts w:ascii="Times New Roman" w:hAnsi="Times New Roman" w:cs="Times New Roman"/>
          <w:color w:val="FF3333"/>
          <w:sz w:val="32"/>
        </w:rPr>
        <w:t>Audience</w:t>
      </w:r>
      <w:bookmarkEnd w:id="10"/>
    </w:p>
    <w:p w:rsidR="00150184" w:rsidRPr="00531787" w:rsidRDefault="00150184" w:rsidP="00150184">
      <w:pPr>
        <w:rPr>
          <w:rFonts w:cs="Times New Roman"/>
          <w:color w:val="auto"/>
        </w:rPr>
      </w:pPr>
      <w:r w:rsidRPr="00531787">
        <w:rPr>
          <w:rFonts w:cs="Times New Roman"/>
          <w:color w:val="auto"/>
          <w:sz w:val="28"/>
        </w:rPr>
        <w:t>The intended audience of the CM Plan is</w:t>
      </w:r>
      <w:r w:rsidR="00A21875" w:rsidRPr="00531787">
        <w:rPr>
          <w:rFonts w:cs="Times New Roman"/>
          <w:color w:val="auto"/>
          <w:sz w:val="28"/>
        </w:rPr>
        <w:t xml:space="preserve"> 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531787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531787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53178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531787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53178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1A66D3" w:rsidRPr="00DE3128" w:rsidTr="00531787">
        <w:trPr>
          <w:trHeight w:val="20"/>
        </w:trPr>
        <w:tc>
          <w:tcPr>
            <w:tcW w:w="3969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All team member</w:t>
            </w:r>
          </w:p>
        </w:tc>
        <w:tc>
          <w:tcPr>
            <w:tcW w:w="4395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All member have a meeting and discuss about process</w:t>
            </w:r>
          </w:p>
        </w:tc>
      </w:tr>
      <w:tr w:rsidR="001A66D3" w:rsidRPr="00DE3128" w:rsidTr="00531787">
        <w:trPr>
          <w:trHeight w:val="20"/>
        </w:trPr>
        <w:tc>
          <w:tcPr>
            <w:tcW w:w="3969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The mentor</w:t>
            </w:r>
          </w:p>
        </w:tc>
        <w:tc>
          <w:tcPr>
            <w:tcW w:w="4395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People give an advice and support group during implement process.</w:t>
            </w:r>
          </w:p>
        </w:tc>
      </w:tr>
      <w:tr w:rsidR="001A66D3" w:rsidRPr="00DE3128" w:rsidTr="00531787">
        <w:trPr>
          <w:trHeight w:val="20"/>
        </w:trPr>
        <w:tc>
          <w:tcPr>
            <w:tcW w:w="3969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Stakeholder on customer side</w:t>
            </w:r>
          </w:p>
        </w:tc>
        <w:tc>
          <w:tcPr>
            <w:tcW w:w="4395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People give requirement of project</w:t>
            </w:r>
          </w:p>
        </w:tc>
      </w:tr>
    </w:tbl>
    <w:p w:rsidR="00563885" w:rsidRPr="00531787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1" w:name="_Toc464909531"/>
      <w:r w:rsidRPr="00531787">
        <w:rPr>
          <w:rFonts w:ascii="Times New Roman" w:hAnsi="Times New Roman" w:cs="Times New Roman"/>
          <w:color w:val="FF3333"/>
          <w:sz w:val="36"/>
        </w:rPr>
        <w:lastRenderedPageBreak/>
        <w:t>Pro</w:t>
      </w:r>
      <w:r w:rsidR="00FC3D7B" w:rsidRPr="00531787">
        <w:rPr>
          <w:rFonts w:ascii="Times New Roman" w:hAnsi="Times New Roman" w:cs="Times New Roman"/>
          <w:color w:val="FF3333"/>
          <w:sz w:val="36"/>
        </w:rPr>
        <w:t>cess</w:t>
      </w:r>
      <w:bookmarkEnd w:id="11"/>
    </w:p>
    <w:p w:rsidR="00DA15AE" w:rsidRPr="00531787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</w:rPr>
      </w:pPr>
      <w:bookmarkStart w:id="12" w:name="_Toc464909532"/>
      <w:r w:rsidRPr="00531787">
        <w:rPr>
          <w:rFonts w:ascii="Times New Roman" w:hAnsi="Times New Roman" w:cs="Times New Roman"/>
          <w:color w:val="FF3333"/>
          <w:sz w:val="32"/>
        </w:rPr>
        <w:t>Process flow</w:t>
      </w:r>
      <w:bookmarkEnd w:id="12"/>
    </w:p>
    <w:p w:rsidR="000E5FC2" w:rsidRDefault="00D125FE" w:rsidP="00A21875">
      <w:pPr>
        <w:jc w:val="both"/>
      </w:pPr>
      <w:r>
        <w:rPr>
          <w:noProof/>
          <w:lang w:eastAsia="en-US"/>
        </w:rPr>
        <w:drawing>
          <wp:inline distT="0" distB="0" distL="0" distR="0">
            <wp:extent cx="5476875" cy="4267200"/>
            <wp:effectExtent l="0" t="0" r="9525" b="0"/>
            <wp:docPr id="3" name="Picture 3" descr="C:\Users\MASUZ\AppData\Local\Microsoft\Windows\INetCache\Content.Word\Incremental -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UZ\AppData\Local\Microsoft\Windows\INetCache\Content.Word\Incremental - Proce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25" w:rsidRPr="00A21875" w:rsidRDefault="00D125FE" w:rsidP="00E11025">
      <w:pPr>
        <w:jc w:val="center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4029075" cy="2276475"/>
            <wp:effectExtent l="0" t="0" r="9525" b="9525"/>
            <wp:docPr id="4" name="Picture 4" descr="C:\Users\MASUZ\AppData\Local\Microsoft\Windows\INetCache\Content.Word\15193575_1574574745893435_68515925658543871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UZ\AppData\Local\Microsoft\Windows\INetCache\Content.Word\15193575_1574574745893435_6851592565854387163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75" w:rsidRPr="00531787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3" w:name="_Toc464909533"/>
      <w:r w:rsidRPr="00531787">
        <w:rPr>
          <w:rFonts w:ascii="Times New Roman" w:hAnsi="Times New Roman" w:cs="Times New Roman"/>
          <w:color w:val="FF3333"/>
          <w:sz w:val="32"/>
        </w:rPr>
        <w:lastRenderedPageBreak/>
        <w:t>Activities</w:t>
      </w:r>
      <w:bookmarkEnd w:id="13"/>
    </w:p>
    <w:tbl>
      <w:tblPr>
        <w:tblStyle w:val="TableGrid"/>
        <w:tblW w:w="9570" w:type="dxa"/>
        <w:tblLayout w:type="fixed"/>
        <w:tblLook w:val="0400" w:firstRow="0" w:lastRow="0" w:firstColumn="0" w:lastColumn="0" w:noHBand="0" w:noVBand="1"/>
      </w:tblPr>
      <w:tblGrid>
        <w:gridCol w:w="2056"/>
        <w:gridCol w:w="7514"/>
      </w:tblGrid>
      <w:tr w:rsidR="006F7FE4" w:rsidRPr="00F4422F" w:rsidTr="00531787">
        <w:tc>
          <w:tcPr>
            <w:tcW w:w="2056" w:type="dxa"/>
            <w:shd w:val="clear" w:color="auto" w:fill="FF3333"/>
          </w:tcPr>
          <w:p w:rsidR="006F7FE4" w:rsidRPr="00531787" w:rsidRDefault="006F7FE4" w:rsidP="00531787">
            <w:pPr>
              <w:rPr>
                <w:b/>
                <w:color w:val="FFFFFF" w:themeColor="background1"/>
                <w:sz w:val="32"/>
                <w:highlight w:val="red"/>
              </w:rPr>
            </w:pPr>
            <w:r w:rsidRPr="00531787">
              <w:rPr>
                <w:b/>
                <w:color w:val="FFFFFF" w:themeColor="background1"/>
                <w:sz w:val="32"/>
                <w:highlight w:val="red"/>
              </w:rPr>
              <w:t>Phases</w:t>
            </w:r>
          </w:p>
        </w:tc>
        <w:tc>
          <w:tcPr>
            <w:tcW w:w="7514" w:type="dxa"/>
            <w:shd w:val="clear" w:color="auto" w:fill="FF3333"/>
          </w:tcPr>
          <w:p w:rsidR="006F7FE4" w:rsidRPr="00531787" w:rsidRDefault="006F7FE4" w:rsidP="00531787">
            <w:pPr>
              <w:rPr>
                <w:b/>
                <w:color w:val="FFFFFF" w:themeColor="background1"/>
                <w:sz w:val="32"/>
                <w:highlight w:val="red"/>
              </w:rPr>
            </w:pPr>
            <w:r w:rsidRPr="00531787">
              <w:rPr>
                <w:b/>
                <w:color w:val="FFFFFF" w:themeColor="background1"/>
                <w:sz w:val="32"/>
                <w:highlight w:val="red"/>
              </w:rPr>
              <w:t>Description</w:t>
            </w: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Requirement</w:t>
            </w:r>
          </w:p>
        </w:tc>
        <w:tc>
          <w:tcPr>
            <w:tcW w:w="7514" w:type="dxa"/>
          </w:tcPr>
          <w:p w:rsidR="006F7FE4" w:rsidRPr="00531787" w:rsidRDefault="006F7FE4" w:rsidP="006F7FE4">
            <w:pPr>
              <w:numPr>
                <w:ilvl w:val="0"/>
                <w:numId w:val="29"/>
              </w:numPr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The Customers provide information about business process of them.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  <w:p w:rsidR="006F7FE4" w:rsidRPr="00531787" w:rsidRDefault="006F7FE4" w:rsidP="006F7FE4">
            <w:pPr>
              <w:numPr>
                <w:ilvl w:val="0"/>
                <w:numId w:val="29"/>
              </w:numPr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All requirements are fully collected through meetings with customers then analyze and asked, confirm with the customer.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  <w:p w:rsidR="006F7FE4" w:rsidRPr="00531787" w:rsidRDefault="006F7FE4" w:rsidP="00531787">
            <w:pPr>
              <w:rPr>
                <w:color w:val="auto"/>
              </w:rPr>
            </w:pPr>
            <w:r w:rsidRPr="00531787">
              <w:rPr>
                <w:color w:val="auto"/>
              </w:rPr>
              <w:t>These requests will be evaluated to choose important requirements, so we can arrange priority of requirement.</w:t>
            </w:r>
            <w:r w:rsidRPr="00531787">
              <w:rPr>
                <w:color w:val="auto"/>
              </w:rPr>
              <w:br/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Architect</w:t>
            </w: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The requirements of customers are divided and grouped into sections (modules) each functionality to manage the conduct of software development easily.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Hardware and software are agreed after discussions with customer in meetings.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Analyze quality attribute and trade-off with the customer to bring best thing for customer and team project.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Design</w:t>
            </w: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Training Design member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Make use case description, use-case diagram, sequence diagram, database.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Determine all functions, quality attribute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Implement</w:t>
            </w: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Training Implement member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Programming all interface and function for the program.</w:t>
            </w: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Test</w:t>
            </w: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Training Test member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write document: System test, Acceptance test, Summary report, Test case, Bugs List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Run test case</w:t>
            </w: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center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Maintain</w:t>
            </w: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 xml:space="preserve">Guide customer how to use  and install program </w:t>
            </w:r>
          </w:p>
        </w:tc>
      </w:tr>
    </w:tbl>
    <w:p w:rsidR="006F7FE4" w:rsidRPr="006F7FE4" w:rsidRDefault="006F7FE4" w:rsidP="006F7FE4"/>
    <w:p w:rsidR="00A21875" w:rsidRPr="00A21875" w:rsidRDefault="00A21875" w:rsidP="00A21875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4909534"/>
      <w:r w:rsidRPr="00531787">
        <w:rPr>
          <w:rFonts w:ascii="Times New Roman" w:hAnsi="Times New Roman" w:cs="Times New Roman"/>
          <w:color w:val="FF3333"/>
          <w:sz w:val="32"/>
        </w:rPr>
        <w:lastRenderedPageBreak/>
        <w:t>Roles and Responsibility</w:t>
      </w:r>
      <w:bookmarkEnd w:id="14"/>
    </w:p>
    <w:tbl>
      <w:tblPr>
        <w:tblStyle w:val="TableGrid"/>
        <w:tblW w:w="9570" w:type="dxa"/>
        <w:tblLayout w:type="fixed"/>
        <w:tblLook w:val="0400" w:firstRow="0" w:lastRow="0" w:firstColumn="0" w:lastColumn="0" w:noHBand="0" w:noVBand="1"/>
      </w:tblPr>
      <w:tblGrid>
        <w:gridCol w:w="3090"/>
        <w:gridCol w:w="6480"/>
      </w:tblGrid>
      <w:tr w:rsidR="006F7FE4" w:rsidRPr="00F4422F" w:rsidTr="00531787">
        <w:tc>
          <w:tcPr>
            <w:tcW w:w="3090" w:type="dxa"/>
            <w:shd w:val="clear" w:color="auto" w:fill="FF3333"/>
          </w:tcPr>
          <w:p w:rsidR="006F7FE4" w:rsidRPr="00531787" w:rsidRDefault="006F7FE4" w:rsidP="00A16CE0">
            <w:pPr>
              <w:jc w:val="center"/>
              <w:rPr>
                <w:rFonts w:asciiTheme="majorHAnsi" w:hAnsiTheme="majorHAnsi"/>
                <w:sz w:val="28"/>
                <w:szCs w:val="28"/>
                <w:highlight w:val="red"/>
              </w:rPr>
            </w:pPr>
            <w:r w:rsidRPr="00531787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highlight w:val="red"/>
                <w:shd w:val="clear" w:color="auto" w:fill="5B9BD5"/>
              </w:rPr>
              <w:t>Role</w:t>
            </w:r>
          </w:p>
        </w:tc>
        <w:tc>
          <w:tcPr>
            <w:tcW w:w="6480" w:type="dxa"/>
            <w:shd w:val="clear" w:color="auto" w:fill="FF3333"/>
          </w:tcPr>
          <w:p w:rsidR="006F7FE4" w:rsidRPr="00531787" w:rsidRDefault="006F7FE4" w:rsidP="00A16CE0">
            <w:pPr>
              <w:jc w:val="center"/>
              <w:rPr>
                <w:rFonts w:asciiTheme="majorHAnsi" w:hAnsiTheme="majorHAnsi"/>
                <w:sz w:val="28"/>
                <w:szCs w:val="28"/>
                <w:highlight w:val="red"/>
              </w:rPr>
            </w:pPr>
            <w:r w:rsidRPr="00531787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highlight w:val="red"/>
                <w:shd w:val="clear" w:color="auto" w:fill="5B9BD5"/>
              </w:rPr>
              <w:t>Responsibility</w:t>
            </w:r>
          </w:p>
        </w:tc>
      </w:tr>
      <w:tr w:rsidR="006F7FE4" w:rsidRPr="00F4422F" w:rsidTr="00531787">
        <w:tc>
          <w:tcPr>
            <w:tcW w:w="3090" w:type="dxa"/>
          </w:tcPr>
          <w:p w:rsidR="006F7FE4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Requirement Leader</w:t>
            </w:r>
          </w:p>
        </w:tc>
        <w:tc>
          <w:tcPr>
            <w:tcW w:w="6480" w:type="dxa"/>
          </w:tcPr>
          <w:p w:rsidR="00A52C6A" w:rsidRPr="00531787" w:rsidRDefault="00A52C6A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 xml:space="preserve">Manage about strategy, schedule, resources, and environment to identify, analyze, document and manage requirement of  </w:t>
            </w:r>
            <w:r w:rsidR="00303480" w:rsidRPr="00531787">
              <w:rPr>
                <w:rFonts w:asciiTheme="majorHAnsi" w:hAnsiTheme="majorHAnsi"/>
                <w:color w:val="auto"/>
                <w:sz w:val="28"/>
                <w:szCs w:val="28"/>
              </w:rPr>
              <w:t>Capstone Project</w:t>
            </w: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.</w:t>
            </w:r>
          </w:p>
          <w:p w:rsidR="006F7FE4" w:rsidRPr="00531787" w:rsidRDefault="006F7FE4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Architecture Leader</w:t>
            </w:r>
          </w:p>
        </w:tc>
        <w:tc>
          <w:tcPr>
            <w:tcW w:w="6480" w:type="dxa"/>
          </w:tcPr>
          <w:p w:rsidR="001A66D3" w:rsidRPr="00531787" w:rsidRDefault="00A52C6A" w:rsidP="001A66D3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Discuss the ideas, objectives, requirements and budget of a project and in some cases help to select a site.</w:t>
            </w:r>
          </w:p>
          <w:p w:rsidR="00A52C6A" w:rsidRPr="00531787" w:rsidRDefault="00A52C6A" w:rsidP="001A66D3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Design Leader</w:t>
            </w:r>
          </w:p>
        </w:tc>
        <w:tc>
          <w:tcPr>
            <w:tcW w:w="6480" w:type="dxa"/>
          </w:tcPr>
          <w:p w:rsidR="00A52C6A" w:rsidRPr="00531787" w:rsidRDefault="00A52C6A" w:rsidP="001A66D3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Manage and review about design document.</w:t>
            </w:r>
          </w:p>
          <w:p w:rsidR="00A52C6A" w:rsidRPr="00531787" w:rsidRDefault="00A52C6A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Redefine a design brief within the constraints of cost and time;</w:t>
            </w:r>
          </w:p>
          <w:p w:rsidR="00A52C6A" w:rsidRPr="00531787" w:rsidRDefault="00A52C6A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Presenting finalized ideas and concepts to clients or account managers.</w:t>
            </w: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Implement Leader</w:t>
            </w:r>
          </w:p>
        </w:tc>
        <w:tc>
          <w:tcPr>
            <w:tcW w:w="6480" w:type="dxa"/>
          </w:tcPr>
          <w:p w:rsidR="00A52C6A" w:rsidRPr="00531787" w:rsidRDefault="00293AA1" w:rsidP="00293AA1">
            <w:pPr>
              <w:rPr>
                <w:rFonts w:asciiTheme="majorHAnsi" w:hAnsiTheme="majorHAnsi" w:cstheme="min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 xml:space="preserve">          </w:t>
            </w:r>
            <w:r w:rsidR="00A52C6A" w:rsidRPr="00531787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>Training for implement member</w:t>
            </w:r>
          </w:p>
          <w:p w:rsidR="00A52C6A" w:rsidRPr="00531787" w:rsidRDefault="00293AA1" w:rsidP="00293AA1">
            <w:pPr>
              <w:rPr>
                <w:rFonts w:asciiTheme="majorHAnsi" w:hAnsiTheme="majorHAnsi" w:cstheme="min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 xml:space="preserve">          </w:t>
            </w:r>
            <w:r w:rsidR="00A52C6A" w:rsidRPr="00531787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>List task and assign to members</w:t>
            </w:r>
          </w:p>
          <w:p w:rsidR="001A66D3" w:rsidRPr="00531787" w:rsidRDefault="00A52C6A" w:rsidP="00293AA1">
            <w:pPr>
              <w:ind w:left="720"/>
              <w:contextualSpacing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>Control each phase of implement process</w:t>
            </w: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Test Leader</w:t>
            </w:r>
          </w:p>
        </w:tc>
        <w:tc>
          <w:tcPr>
            <w:tcW w:w="6480" w:type="dxa"/>
          </w:tcPr>
          <w:p w:rsidR="00A52C6A" w:rsidRPr="00531787" w:rsidRDefault="00293AA1" w:rsidP="00293AA1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Define the test tool, the way to perform testing, acceptance criteria for testing, deliverable for testing phase.</w:t>
            </w:r>
          </w:p>
          <w:p w:rsidR="001A66D3" w:rsidRPr="00531787" w:rsidRDefault="001A66D3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Project manager</w:t>
            </w:r>
          </w:p>
        </w:tc>
        <w:tc>
          <w:tcPr>
            <w:tcW w:w="6480" w:type="dxa"/>
          </w:tcPr>
          <w:p w:rsidR="001A66D3" w:rsidRPr="00531787" w:rsidRDefault="001A66D3" w:rsidP="001A66D3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Managing the project from the first formal documentation of the project’s initiation to its formal conclusion</w:t>
            </w:r>
          </w:p>
        </w:tc>
      </w:tr>
    </w:tbl>
    <w:p w:rsidR="006F7FE4" w:rsidRPr="006F7FE4" w:rsidRDefault="006F7FE4" w:rsidP="006F7FE4"/>
    <w:p w:rsidR="00FC3D7B" w:rsidRPr="00FC3D7B" w:rsidRDefault="00FC3D7B" w:rsidP="00FC3D7B"/>
    <w:p w:rsidR="00FC3D7B" w:rsidRPr="00531787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5" w:name="_Toc464909535"/>
      <w:r w:rsidRPr="00531787">
        <w:rPr>
          <w:rFonts w:ascii="Times New Roman" w:hAnsi="Times New Roman" w:cs="Times New Roman"/>
          <w:color w:val="FF3333"/>
          <w:sz w:val="32"/>
        </w:rPr>
        <w:t>Process Decision</w:t>
      </w:r>
      <w:bookmarkEnd w:id="15"/>
    </w:p>
    <w:p w:rsidR="00FC3D7B" w:rsidRDefault="006F7FE4" w:rsidP="00FC3D7B">
      <w:r w:rsidRPr="00531787">
        <w:rPr>
          <w:color w:val="auto"/>
        </w:rPr>
        <w:t>Reference:</w:t>
      </w:r>
      <w:r>
        <w:t xml:space="preserve"> </w:t>
      </w:r>
      <w:hyperlink r:id="rId14" w:history="1">
        <w:r w:rsidRPr="006F7FE4">
          <w:rPr>
            <w:rStyle w:val="Hyperlink"/>
          </w:rPr>
          <w:t>BSS_ProjectDesicion_Bla</w:t>
        </w:r>
      </w:hyperlink>
    </w:p>
    <w:p w:rsidR="00FC3D7B" w:rsidRDefault="00FC3D7B" w:rsidP="00FC3D7B"/>
    <w:p w:rsidR="00FC3D7B" w:rsidRPr="00FC3D7B" w:rsidRDefault="00FC3D7B" w:rsidP="00FC3D7B"/>
    <w:p w:rsidR="00915F8F" w:rsidRPr="00DE3128" w:rsidRDefault="00915F8F" w:rsidP="00426D32">
      <w:pPr>
        <w:pStyle w:val="Caption"/>
        <w:rPr>
          <w:rFonts w:cs="Times New Roman"/>
        </w:rPr>
      </w:pP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32D" w:rsidRDefault="0014332D">
      <w:pPr>
        <w:spacing w:before="0" w:after="0" w:line="240" w:lineRule="auto"/>
      </w:pPr>
      <w:r>
        <w:separator/>
      </w:r>
    </w:p>
  </w:endnote>
  <w:endnote w:type="continuationSeparator" w:id="0">
    <w:p w:rsidR="0014332D" w:rsidRDefault="001433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28C" w:rsidRPr="0077128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14332D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30693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7C2E6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30693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32D" w:rsidRDefault="0014332D">
      <w:pPr>
        <w:spacing w:before="0" w:after="0" w:line="240" w:lineRule="auto"/>
      </w:pPr>
      <w:r>
        <w:separator/>
      </w:r>
    </w:p>
  </w:footnote>
  <w:footnote w:type="continuationSeparator" w:id="0">
    <w:p w:rsidR="0014332D" w:rsidRDefault="001433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Pr="00130693" w:rsidRDefault="0014332D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E0A9E" w:rsidRPr="00130693">
          <w:rPr>
            <w:rFonts w:asciiTheme="majorHAnsi" w:eastAsiaTheme="majorEastAsia" w:hAnsiTheme="majorHAnsi" w:cstheme="majorBidi"/>
            <w:color w:val="FF3333"/>
            <w:szCs w:val="24"/>
          </w:rPr>
          <w:t>Software Process Life Cycle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30693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D5AE297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2AE83F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28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5"/>
  </w:num>
  <w:num w:numId="16">
    <w:abstractNumId w:val="29"/>
  </w:num>
  <w:num w:numId="17">
    <w:abstractNumId w:val="12"/>
  </w:num>
  <w:num w:numId="18">
    <w:abstractNumId w:val="20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  <w:num w:numId="24">
    <w:abstractNumId w:val="18"/>
  </w:num>
  <w:num w:numId="25">
    <w:abstractNumId w:val="24"/>
  </w:num>
  <w:num w:numId="26">
    <w:abstractNumId w:val="26"/>
  </w:num>
  <w:num w:numId="27">
    <w:abstractNumId w:val="10"/>
  </w:num>
  <w:num w:numId="28">
    <w:abstractNumId w:val="9"/>
  </w:num>
  <w:num w:numId="29">
    <w:abstractNumId w:val="5"/>
  </w:num>
  <w:num w:numId="3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0693"/>
    <w:rsid w:val="00137FF8"/>
    <w:rsid w:val="001425F1"/>
    <w:rsid w:val="0014332D"/>
    <w:rsid w:val="0014613F"/>
    <w:rsid w:val="00150184"/>
    <w:rsid w:val="00167CAD"/>
    <w:rsid w:val="00176C86"/>
    <w:rsid w:val="00184EDC"/>
    <w:rsid w:val="001A1858"/>
    <w:rsid w:val="001A66D3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93AA1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348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366F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1787"/>
    <w:rsid w:val="00533BE4"/>
    <w:rsid w:val="00536621"/>
    <w:rsid w:val="00543620"/>
    <w:rsid w:val="0054558D"/>
    <w:rsid w:val="00546D20"/>
    <w:rsid w:val="00554E70"/>
    <w:rsid w:val="0055672F"/>
    <w:rsid w:val="00563885"/>
    <w:rsid w:val="005809A6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36ADA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6F7FE4"/>
    <w:rsid w:val="00714DD2"/>
    <w:rsid w:val="0073082C"/>
    <w:rsid w:val="00750631"/>
    <w:rsid w:val="0077128C"/>
    <w:rsid w:val="007822B1"/>
    <w:rsid w:val="007A1669"/>
    <w:rsid w:val="007A5402"/>
    <w:rsid w:val="007C1181"/>
    <w:rsid w:val="007C2E6B"/>
    <w:rsid w:val="007D3F86"/>
    <w:rsid w:val="007D6528"/>
    <w:rsid w:val="007E0D90"/>
    <w:rsid w:val="007F570B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72D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52C6A"/>
    <w:rsid w:val="00A6191D"/>
    <w:rsid w:val="00A63BE6"/>
    <w:rsid w:val="00A661AC"/>
    <w:rsid w:val="00A8404E"/>
    <w:rsid w:val="00AA4C59"/>
    <w:rsid w:val="00AA754F"/>
    <w:rsid w:val="00AC6820"/>
    <w:rsid w:val="00AE2870"/>
    <w:rsid w:val="00AF5DEF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656D0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125FE"/>
    <w:rsid w:val="00D33529"/>
    <w:rsid w:val="00D37BC7"/>
    <w:rsid w:val="00D54BE5"/>
    <w:rsid w:val="00D55F2A"/>
    <w:rsid w:val="00D567EE"/>
    <w:rsid w:val="00D63872"/>
    <w:rsid w:val="00D7472E"/>
    <w:rsid w:val="00D81733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11025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30D3D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file:///C:\Users\Admin\Downloads\2317_hot_ppt.zi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5E79C-E3FF-4164-8E88-C174A0FF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</TotalTime>
  <Pages>8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Process Life Cycle</vt:lpstr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 Life Cycle</dc:title>
  <dc:subject>Quality Human Resource MANAGEMENT</dc:subject>
  <dc:creator>BSS - Team</dc:creator>
  <cp:keywords>Capstone Project</cp:keywords>
  <cp:lastModifiedBy>LAPTOP24H</cp:lastModifiedBy>
  <cp:revision>6</cp:revision>
  <dcterms:created xsi:type="dcterms:W3CDTF">2017-05-24T16:17:00Z</dcterms:created>
  <dcterms:modified xsi:type="dcterms:W3CDTF">2017-05-26T11:04:00Z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